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5B2D" w14:textId="56686593" w:rsidR="00EE5908" w:rsidRPr="000A42C8" w:rsidRDefault="001867D1" w:rsidP="000A42C8">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Assem</w:t>
                            </w:r>
                            <w:proofErr w:type="spellEnd"/>
                            <w:r>
                              <w:rPr>
                                <w:sz w:val="28"/>
                                <w:lang w:val="en-AU"/>
                              </w:rPr>
                              <w:t xml:space="preserve"> </w:t>
                            </w:r>
                            <w:proofErr w:type="spellStart"/>
                            <w:r>
                              <w:rPr>
                                <w:sz w:val="28"/>
                                <w:lang w:val="en-AU"/>
                              </w:rPr>
                              <w:t>Abdellaoui</w:t>
                            </w:r>
                            <w:proofErr w:type="spellEnd"/>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Assem</w:t>
                      </w:r>
                      <w:proofErr w:type="spellEnd"/>
                      <w:r>
                        <w:rPr>
                          <w:sz w:val="28"/>
                          <w:lang w:val="en-AU"/>
                        </w:rPr>
                        <w:t xml:space="preserve"> </w:t>
                      </w:r>
                      <w:proofErr w:type="spellStart"/>
                      <w:r>
                        <w:rPr>
                          <w:sz w:val="28"/>
                          <w:lang w:val="en-AU"/>
                        </w:rPr>
                        <w:t>Abdellaoui</w:t>
                      </w:r>
                      <w:proofErr w:type="spellEnd"/>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3C3F3C37">
                    <wp:simplePos x="0" y="0"/>
                    <wp:positionH relativeFrom="margin">
                      <wp:posOffset>2362200</wp:posOffset>
                    </wp:positionH>
                    <wp:positionV relativeFrom="margin">
                      <wp:posOffset>3714750</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186pt;margin-top:292.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" filled="f" stroked="f" strokeweight=".5pt">
                    <v:textbox inset="0,0,0,0">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0E16CA4E" w:rsidR="000A42C8" w:rsidRDefault="000A42C8">
                                <w:pPr>
                                  <w:pStyle w:val="Subtitle"/>
                                </w:pPr>
                                <w:r>
                                  <w:t xml:space="preserve">Version </w:t>
                                </w:r>
                                <w:sdt>
                                  <w:sdtPr>
                                    <w:id w:val="725191026"/>
                                  </w:sdtPr>
                                  <w:sdtEndPr/>
                                  <w:sdtContent>
                                    <w:r w:rsidR="00A90797">
                                      <w:t>1</w:t>
                                    </w:r>
                                    <w:r w:rsidR="00122435">
                                      <w:t>.0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24T00:00:00Z">
                                    <w:dateFormat w:val="MMMM d, yyyy"/>
                                    <w:lid w:val="en-US"/>
                                    <w:storeMappedDataAs w:val="dateTime"/>
                                    <w:calendar w:val="gregorian"/>
                                  </w:date>
                                </w:sdtPr>
                                <w:sdtEndPr/>
                                <w:sdtContent>
                                  <w:p w14:paraId="3C4F39A3" w14:textId="39140B75" w:rsidR="000A42C8" w:rsidRDefault="00A20D12">
                                    <w:pPr>
                                      <w:pStyle w:val="Subtitle"/>
                                    </w:pPr>
                                    <w:r>
                                      <w:t>November 24</w:t>
                                    </w:r>
                                    <w:r w:rsidR="000A42C8">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0E16CA4E" w:rsidR="000A42C8" w:rsidRDefault="000A42C8">
                          <w:pPr>
                            <w:pStyle w:val="Subtitle"/>
                          </w:pPr>
                          <w:r>
                            <w:t xml:space="preserve">Version </w:t>
                          </w:r>
                          <w:sdt>
                            <w:sdtPr>
                              <w:id w:val="725191026"/>
                            </w:sdtPr>
                            <w:sdtEndPr/>
                            <w:sdtContent>
                              <w:r w:rsidR="00A90797">
                                <w:t>1</w:t>
                              </w:r>
                              <w:r w:rsidR="00122435">
                                <w:t>.0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24T00:00:00Z">
                              <w:dateFormat w:val="MMMM d, yyyy"/>
                              <w:lid w:val="en-US"/>
                              <w:storeMappedDataAs w:val="dateTime"/>
                              <w:calendar w:val="gregorian"/>
                            </w:date>
                          </w:sdtPr>
                          <w:sdtEndPr/>
                          <w:sdtContent>
                            <w:p w14:paraId="3C4F39A3" w14:textId="39140B75" w:rsidR="000A42C8" w:rsidRDefault="00A20D12">
                              <w:pPr>
                                <w:pStyle w:val="Subtitle"/>
                              </w:pPr>
                              <w:r>
                                <w:t>November 24</w:t>
                              </w:r>
                              <w:r w:rsidR="000A42C8">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pic="http://schemas.openxmlformats.org/drawingml/2006/picture" xmlns:a14="http://schemas.microsoft.com/office/drawing/2010/main"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sdt>
      <w:sdtPr>
        <w:rPr>
          <w:rFonts w:asciiTheme="minorHAnsi" w:eastAsiaTheme="minorEastAsia" w:hAnsiTheme="minorHAnsi" w:cstheme="minorBidi"/>
          <w:caps w:val="0"/>
          <w:color w:val="auto"/>
          <w:sz w:val="22"/>
          <w:szCs w:val="22"/>
        </w:rPr>
        <w:id w:val="-2111036117"/>
        <w:docPartObj>
          <w:docPartGallery w:val="Table of Contents"/>
          <w:docPartUnique/>
        </w:docPartObj>
      </w:sdtPr>
      <w:sdtEndPr>
        <w:rPr>
          <w:b/>
          <w:bCs/>
          <w:noProof/>
        </w:rPr>
      </w:sdtEndPr>
      <w:sdtContent>
        <w:p w14:paraId="6FA9A5E9" w14:textId="3DECD0E3" w:rsidR="00EE5908" w:rsidRDefault="00EE5908">
          <w:pPr>
            <w:pStyle w:val="TOCHeading"/>
          </w:pPr>
          <w:r>
            <w:t>Table of Contents</w:t>
          </w:r>
        </w:p>
        <w:p w14:paraId="71C305D1" w14:textId="065BCAAD" w:rsidR="00C652EE" w:rsidRDefault="00EE5908">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C652EE" w:rsidRPr="004F6BEE">
            <w:rPr>
              <w:rStyle w:val="Hyperlink"/>
              <w:noProof/>
            </w:rPr>
            <w:fldChar w:fldCharType="begin"/>
          </w:r>
          <w:r w:rsidR="00C652EE" w:rsidRPr="004F6BEE">
            <w:rPr>
              <w:rStyle w:val="Hyperlink"/>
              <w:noProof/>
            </w:rPr>
            <w:instrText xml:space="preserve"> </w:instrText>
          </w:r>
          <w:r w:rsidR="00C652EE">
            <w:rPr>
              <w:noProof/>
            </w:rPr>
            <w:instrText>HYPERLINK \l "_Toc531023464"</w:instrText>
          </w:r>
          <w:r w:rsidR="00C652EE" w:rsidRPr="004F6BEE">
            <w:rPr>
              <w:rStyle w:val="Hyperlink"/>
              <w:noProof/>
            </w:rPr>
            <w:instrText xml:space="preserve"> </w:instrText>
          </w:r>
          <w:r w:rsidR="00C652EE" w:rsidRPr="004F6BEE">
            <w:rPr>
              <w:rStyle w:val="Hyperlink"/>
              <w:noProof/>
            </w:rPr>
          </w:r>
          <w:r w:rsidR="00C652EE" w:rsidRPr="004F6BEE">
            <w:rPr>
              <w:rStyle w:val="Hyperlink"/>
              <w:noProof/>
            </w:rPr>
            <w:fldChar w:fldCharType="separate"/>
          </w:r>
          <w:r w:rsidR="00C652EE" w:rsidRPr="004F6BEE">
            <w:rPr>
              <w:rStyle w:val="Hyperlink"/>
              <w:noProof/>
            </w:rPr>
            <w:t>1. Introduction</w:t>
          </w:r>
          <w:r w:rsidR="00C652EE">
            <w:rPr>
              <w:noProof/>
              <w:webHidden/>
            </w:rPr>
            <w:tab/>
          </w:r>
          <w:r w:rsidR="00C652EE">
            <w:rPr>
              <w:noProof/>
              <w:webHidden/>
            </w:rPr>
            <w:fldChar w:fldCharType="begin"/>
          </w:r>
          <w:r w:rsidR="00C652EE">
            <w:rPr>
              <w:noProof/>
              <w:webHidden/>
            </w:rPr>
            <w:instrText xml:space="preserve"> PAGEREF _Toc531023464 \h </w:instrText>
          </w:r>
          <w:r w:rsidR="00C652EE">
            <w:rPr>
              <w:noProof/>
              <w:webHidden/>
            </w:rPr>
          </w:r>
          <w:r w:rsidR="00C652EE">
            <w:rPr>
              <w:noProof/>
              <w:webHidden/>
            </w:rPr>
            <w:fldChar w:fldCharType="separate"/>
          </w:r>
          <w:r w:rsidR="00C652EE">
            <w:rPr>
              <w:noProof/>
              <w:webHidden/>
            </w:rPr>
            <w:t>2</w:t>
          </w:r>
          <w:r w:rsidR="00C652EE">
            <w:rPr>
              <w:noProof/>
              <w:webHidden/>
            </w:rPr>
            <w:fldChar w:fldCharType="end"/>
          </w:r>
          <w:r w:rsidR="00C652EE" w:rsidRPr="004F6BEE">
            <w:rPr>
              <w:rStyle w:val="Hyperlink"/>
              <w:noProof/>
            </w:rPr>
            <w:fldChar w:fldCharType="end"/>
          </w:r>
        </w:p>
        <w:p w14:paraId="61C314E4" w14:textId="4B157C65" w:rsidR="00C652EE" w:rsidRDefault="00C652EE">
          <w:pPr>
            <w:pStyle w:val="TOC1"/>
            <w:tabs>
              <w:tab w:val="right" w:leader="dot" w:pos="9350"/>
            </w:tabs>
            <w:rPr>
              <w:rFonts w:asciiTheme="minorHAnsi" w:eastAsiaTheme="minorEastAsia" w:hAnsiTheme="minorHAnsi" w:cstheme="minorBidi"/>
              <w:noProof/>
              <w:sz w:val="22"/>
              <w:lang w:val="en-AU" w:eastAsia="en-AU"/>
            </w:rPr>
          </w:pPr>
          <w:hyperlink w:anchor="_Toc531023465" w:history="1">
            <w:r w:rsidRPr="004F6BEE">
              <w:rPr>
                <w:rStyle w:val="Hyperlink"/>
                <w:noProof/>
              </w:rPr>
              <w:t>2. Context</w:t>
            </w:r>
            <w:r>
              <w:rPr>
                <w:noProof/>
                <w:webHidden/>
              </w:rPr>
              <w:tab/>
            </w:r>
            <w:r>
              <w:rPr>
                <w:noProof/>
                <w:webHidden/>
              </w:rPr>
              <w:fldChar w:fldCharType="begin"/>
            </w:r>
            <w:r>
              <w:rPr>
                <w:noProof/>
                <w:webHidden/>
              </w:rPr>
              <w:instrText xml:space="preserve"> PAGEREF _Toc531023465 \h </w:instrText>
            </w:r>
            <w:r>
              <w:rPr>
                <w:noProof/>
                <w:webHidden/>
              </w:rPr>
            </w:r>
            <w:r>
              <w:rPr>
                <w:noProof/>
                <w:webHidden/>
              </w:rPr>
              <w:fldChar w:fldCharType="separate"/>
            </w:r>
            <w:r>
              <w:rPr>
                <w:noProof/>
                <w:webHidden/>
              </w:rPr>
              <w:t>3</w:t>
            </w:r>
            <w:r>
              <w:rPr>
                <w:noProof/>
                <w:webHidden/>
              </w:rPr>
              <w:fldChar w:fldCharType="end"/>
            </w:r>
          </w:hyperlink>
        </w:p>
        <w:p w14:paraId="1405534F" w14:textId="50952EE4" w:rsidR="00C652EE" w:rsidRDefault="00C652EE">
          <w:pPr>
            <w:pStyle w:val="TOC2"/>
            <w:tabs>
              <w:tab w:val="right" w:leader="dot" w:pos="9350"/>
            </w:tabs>
            <w:rPr>
              <w:rFonts w:asciiTheme="minorHAnsi" w:eastAsiaTheme="minorEastAsia" w:hAnsiTheme="minorHAnsi" w:cstheme="minorBidi"/>
              <w:noProof/>
              <w:sz w:val="22"/>
              <w:lang w:val="en-AU" w:eastAsia="en-AU"/>
            </w:rPr>
          </w:pPr>
          <w:hyperlink w:anchor="_Toc531023466" w:history="1">
            <w:r w:rsidRPr="004F6BEE">
              <w:rPr>
                <w:rStyle w:val="Hyperlink"/>
                <w:noProof/>
              </w:rPr>
              <w:t>2.1 Situation in the Organisation</w:t>
            </w:r>
            <w:r>
              <w:rPr>
                <w:noProof/>
                <w:webHidden/>
              </w:rPr>
              <w:tab/>
            </w:r>
            <w:r>
              <w:rPr>
                <w:noProof/>
                <w:webHidden/>
              </w:rPr>
              <w:fldChar w:fldCharType="begin"/>
            </w:r>
            <w:r>
              <w:rPr>
                <w:noProof/>
                <w:webHidden/>
              </w:rPr>
              <w:instrText xml:space="preserve"> PAGEREF _Toc531023466 \h </w:instrText>
            </w:r>
            <w:r>
              <w:rPr>
                <w:noProof/>
                <w:webHidden/>
              </w:rPr>
            </w:r>
            <w:r>
              <w:rPr>
                <w:noProof/>
                <w:webHidden/>
              </w:rPr>
              <w:fldChar w:fldCharType="separate"/>
            </w:r>
            <w:r>
              <w:rPr>
                <w:noProof/>
                <w:webHidden/>
              </w:rPr>
              <w:t>3</w:t>
            </w:r>
            <w:r>
              <w:rPr>
                <w:noProof/>
                <w:webHidden/>
              </w:rPr>
              <w:fldChar w:fldCharType="end"/>
            </w:r>
          </w:hyperlink>
        </w:p>
        <w:p w14:paraId="2B59C76E" w14:textId="181D1022" w:rsidR="00C652EE" w:rsidRDefault="00C652EE">
          <w:pPr>
            <w:pStyle w:val="TOC2"/>
            <w:tabs>
              <w:tab w:val="right" w:leader="dot" w:pos="9350"/>
            </w:tabs>
            <w:rPr>
              <w:rFonts w:asciiTheme="minorHAnsi" w:eastAsiaTheme="minorEastAsia" w:hAnsiTheme="minorHAnsi" w:cstheme="minorBidi"/>
              <w:noProof/>
              <w:sz w:val="22"/>
              <w:lang w:val="en-AU" w:eastAsia="en-AU"/>
            </w:rPr>
          </w:pPr>
          <w:hyperlink w:anchor="_Toc531023467" w:history="1">
            <w:r w:rsidRPr="004F6BEE">
              <w:rPr>
                <w:rStyle w:val="Hyperlink"/>
                <w:noProof/>
              </w:rPr>
              <w:t>2.2 Problem Statement</w:t>
            </w:r>
            <w:r>
              <w:rPr>
                <w:noProof/>
                <w:webHidden/>
              </w:rPr>
              <w:tab/>
            </w:r>
            <w:r>
              <w:rPr>
                <w:noProof/>
                <w:webHidden/>
              </w:rPr>
              <w:fldChar w:fldCharType="begin"/>
            </w:r>
            <w:r>
              <w:rPr>
                <w:noProof/>
                <w:webHidden/>
              </w:rPr>
              <w:instrText xml:space="preserve"> PAGEREF _Toc531023467 \h </w:instrText>
            </w:r>
            <w:r>
              <w:rPr>
                <w:noProof/>
                <w:webHidden/>
              </w:rPr>
            </w:r>
            <w:r>
              <w:rPr>
                <w:noProof/>
                <w:webHidden/>
              </w:rPr>
              <w:fldChar w:fldCharType="separate"/>
            </w:r>
            <w:r>
              <w:rPr>
                <w:noProof/>
                <w:webHidden/>
              </w:rPr>
              <w:t>3</w:t>
            </w:r>
            <w:r>
              <w:rPr>
                <w:noProof/>
                <w:webHidden/>
              </w:rPr>
              <w:fldChar w:fldCharType="end"/>
            </w:r>
          </w:hyperlink>
        </w:p>
        <w:p w14:paraId="2E44969C" w14:textId="240931A3" w:rsidR="00C652EE" w:rsidRDefault="00C652EE">
          <w:pPr>
            <w:pStyle w:val="TOC1"/>
            <w:tabs>
              <w:tab w:val="right" w:leader="dot" w:pos="9350"/>
            </w:tabs>
            <w:rPr>
              <w:rFonts w:asciiTheme="minorHAnsi" w:eastAsiaTheme="minorEastAsia" w:hAnsiTheme="minorHAnsi" w:cstheme="minorBidi"/>
              <w:noProof/>
              <w:sz w:val="22"/>
              <w:lang w:val="en-AU" w:eastAsia="en-AU"/>
            </w:rPr>
          </w:pPr>
          <w:hyperlink w:anchor="_Toc531023468" w:history="1">
            <w:r w:rsidRPr="004F6BEE">
              <w:rPr>
                <w:rStyle w:val="Hyperlink"/>
                <w:noProof/>
              </w:rPr>
              <w:t>3. Goals of the project</w:t>
            </w:r>
            <w:r>
              <w:rPr>
                <w:noProof/>
                <w:webHidden/>
              </w:rPr>
              <w:tab/>
            </w:r>
            <w:r>
              <w:rPr>
                <w:noProof/>
                <w:webHidden/>
              </w:rPr>
              <w:fldChar w:fldCharType="begin"/>
            </w:r>
            <w:r>
              <w:rPr>
                <w:noProof/>
                <w:webHidden/>
              </w:rPr>
              <w:instrText xml:space="preserve"> PAGEREF _Toc531023468 \h </w:instrText>
            </w:r>
            <w:r>
              <w:rPr>
                <w:noProof/>
                <w:webHidden/>
              </w:rPr>
            </w:r>
            <w:r>
              <w:rPr>
                <w:noProof/>
                <w:webHidden/>
              </w:rPr>
              <w:fldChar w:fldCharType="separate"/>
            </w:r>
            <w:r>
              <w:rPr>
                <w:noProof/>
                <w:webHidden/>
              </w:rPr>
              <w:t>4</w:t>
            </w:r>
            <w:r>
              <w:rPr>
                <w:noProof/>
                <w:webHidden/>
              </w:rPr>
              <w:fldChar w:fldCharType="end"/>
            </w:r>
          </w:hyperlink>
        </w:p>
        <w:p w14:paraId="1852BBBC" w14:textId="06F7B896" w:rsidR="00C652EE" w:rsidRDefault="00C652EE">
          <w:pPr>
            <w:pStyle w:val="TOC2"/>
            <w:tabs>
              <w:tab w:val="right" w:leader="dot" w:pos="9350"/>
            </w:tabs>
            <w:rPr>
              <w:rFonts w:asciiTheme="minorHAnsi" w:eastAsiaTheme="minorEastAsia" w:hAnsiTheme="minorHAnsi" w:cstheme="minorBidi"/>
              <w:noProof/>
              <w:sz w:val="22"/>
              <w:lang w:val="en-AU" w:eastAsia="en-AU"/>
            </w:rPr>
          </w:pPr>
          <w:hyperlink w:anchor="_Toc531023469" w:history="1">
            <w:r w:rsidRPr="004F6BEE">
              <w:rPr>
                <w:rStyle w:val="Hyperlink"/>
                <w:noProof/>
              </w:rPr>
              <w:t>3.1 Objectives</w:t>
            </w:r>
            <w:r>
              <w:rPr>
                <w:noProof/>
                <w:webHidden/>
              </w:rPr>
              <w:tab/>
            </w:r>
            <w:r>
              <w:rPr>
                <w:noProof/>
                <w:webHidden/>
              </w:rPr>
              <w:fldChar w:fldCharType="begin"/>
            </w:r>
            <w:r>
              <w:rPr>
                <w:noProof/>
                <w:webHidden/>
              </w:rPr>
              <w:instrText xml:space="preserve"> PAGEREF _Toc531023469 \h </w:instrText>
            </w:r>
            <w:r>
              <w:rPr>
                <w:noProof/>
                <w:webHidden/>
              </w:rPr>
            </w:r>
            <w:r>
              <w:rPr>
                <w:noProof/>
                <w:webHidden/>
              </w:rPr>
              <w:fldChar w:fldCharType="separate"/>
            </w:r>
            <w:r>
              <w:rPr>
                <w:noProof/>
                <w:webHidden/>
              </w:rPr>
              <w:t>4</w:t>
            </w:r>
            <w:r>
              <w:rPr>
                <w:noProof/>
                <w:webHidden/>
              </w:rPr>
              <w:fldChar w:fldCharType="end"/>
            </w:r>
          </w:hyperlink>
        </w:p>
        <w:p w14:paraId="38F8E5B4" w14:textId="6805D282" w:rsidR="00C652EE" w:rsidRDefault="00C652EE">
          <w:pPr>
            <w:pStyle w:val="TOC2"/>
            <w:tabs>
              <w:tab w:val="right" w:leader="dot" w:pos="9350"/>
            </w:tabs>
            <w:rPr>
              <w:rFonts w:asciiTheme="minorHAnsi" w:eastAsiaTheme="minorEastAsia" w:hAnsiTheme="minorHAnsi" w:cstheme="minorBidi"/>
              <w:noProof/>
              <w:sz w:val="22"/>
              <w:lang w:val="en-AU" w:eastAsia="en-AU"/>
            </w:rPr>
          </w:pPr>
          <w:hyperlink w:anchor="_Toc531023470" w:history="1">
            <w:r w:rsidRPr="004F6BEE">
              <w:rPr>
                <w:rStyle w:val="Hyperlink"/>
                <w:noProof/>
              </w:rPr>
              <w:t>3.2 Main Research Question and Sub questions</w:t>
            </w:r>
            <w:r>
              <w:rPr>
                <w:noProof/>
                <w:webHidden/>
              </w:rPr>
              <w:tab/>
            </w:r>
            <w:r>
              <w:rPr>
                <w:noProof/>
                <w:webHidden/>
              </w:rPr>
              <w:fldChar w:fldCharType="begin"/>
            </w:r>
            <w:r>
              <w:rPr>
                <w:noProof/>
                <w:webHidden/>
              </w:rPr>
              <w:instrText xml:space="preserve"> PAGEREF _Toc531023470 \h </w:instrText>
            </w:r>
            <w:r>
              <w:rPr>
                <w:noProof/>
                <w:webHidden/>
              </w:rPr>
            </w:r>
            <w:r>
              <w:rPr>
                <w:noProof/>
                <w:webHidden/>
              </w:rPr>
              <w:fldChar w:fldCharType="separate"/>
            </w:r>
            <w:r>
              <w:rPr>
                <w:noProof/>
                <w:webHidden/>
              </w:rPr>
              <w:t>4</w:t>
            </w:r>
            <w:r>
              <w:rPr>
                <w:noProof/>
                <w:webHidden/>
              </w:rPr>
              <w:fldChar w:fldCharType="end"/>
            </w:r>
          </w:hyperlink>
        </w:p>
        <w:p w14:paraId="3F90EC07" w14:textId="037025C3" w:rsidR="00C652EE" w:rsidRDefault="00C652EE">
          <w:pPr>
            <w:pStyle w:val="TOC3"/>
            <w:tabs>
              <w:tab w:val="right" w:leader="dot" w:pos="9350"/>
            </w:tabs>
            <w:rPr>
              <w:noProof/>
              <w:kern w:val="0"/>
              <w:lang w:val="en-AU" w:eastAsia="en-AU"/>
              <w14:ligatures w14:val="none"/>
            </w:rPr>
          </w:pPr>
          <w:hyperlink w:anchor="_Toc531023471" w:history="1">
            <w:r w:rsidRPr="004F6BEE">
              <w:rPr>
                <w:rStyle w:val="Hyperlink"/>
                <w:noProof/>
              </w:rPr>
              <w:t>Main Research Question</w:t>
            </w:r>
            <w:r>
              <w:rPr>
                <w:noProof/>
                <w:webHidden/>
              </w:rPr>
              <w:tab/>
            </w:r>
            <w:r>
              <w:rPr>
                <w:noProof/>
                <w:webHidden/>
              </w:rPr>
              <w:fldChar w:fldCharType="begin"/>
            </w:r>
            <w:r>
              <w:rPr>
                <w:noProof/>
                <w:webHidden/>
              </w:rPr>
              <w:instrText xml:space="preserve"> PAGEREF _Toc531023471 \h </w:instrText>
            </w:r>
            <w:r>
              <w:rPr>
                <w:noProof/>
                <w:webHidden/>
              </w:rPr>
            </w:r>
            <w:r>
              <w:rPr>
                <w:noProof/>
                <w:webHidden/>
              </w:rPr>
              <w:fldChar w:fldCharType="separate"/>
            </w:r>
            <w:r>
              <w:rPr>
                <w:noProof/>
                <w:webHidden/>
              </w:rPr>
              <w:t>4</w:t>
            </w:r>
            <w:r>
              <w:rPr>
                <w:noProof/>
                <w:webHidden/>
              </w:rPr>
              <w:fldChar w:fldCharType="end"/>
            </w:r>
          </w:hyperlink>
        </w:p>
        <w:p w14:paraId="35BBA6E1" w14:textId="34C913EF" w:rsidR="00C652EE" w:rsidRDefault="00C652EE">
          <w:pPr>
            <w:pStyle w:val="TOC3"/>
            <w:tabs>
              <w:tab w:val="right" w:leader="dot" w:pos="9350"/>
            </w:tabs>
            <w:rPr>
              <w:noProof/>
              <w:kern w:val="0"/>
              <w:lang w:val="en-AU" w:eastAsia="en-AU"/>
              <w14:ligatures w14:val="none"/>
            </w:rPr>
          </w:pPr>
          <w:hyperlink w:anchor="_Toc531023472" w:history="1">
            <w:r w:rsidRPr="004F6BEE">
              <w:rPr>
                <w:rStyle w:val="Hyperlink"/>
                <w:noProof/>
              </w:rPr>
              <w:t>Sub Questions</w:t>
            </w:r>
            <w:r>
              <w:rPr>
                <w:noProof/>
                <w:webHidden/>
              </w:rPr>
              <w:tab/>
            </w:r>
            <w:r>
              <w:rPr>
                <w:noProof/>
                <w:webHidden/>
              </w:rPr>
              <w:fldChar w:fldCharType="begin"/>
            </w:r>
            <w:r>
              <w:rPr>
                <w:noProof/>
                <w:webHidden/>
              </w:rPr>
              <w:instrText xml:space="preserve"> PAGEREF _Toc531023472 \h </w:instrText>
            </w:r>
            <w:r>
              <w:rPr>
                <w:noProof/>
                <w:webHidden/>
              </w:rPr>
            </w:r>
            <w:r>
              <w:rPr>
                <w:noProof/>
                <w:webHidden/>
              </w:rPr>
              <w:fldChar w:fldCharType="separate"/>
            </w:r>
            <w:r>
              <w:rPr>
                <w:noProof/>
                <w:webHidden/>
              </w:rPr>
              <w:t>4</w:t>
            </w:r>
            <w:r>
              <w:rPr>
                <w:noProof/>
                <w:webHidden/>
              </w:rPr>
              <w:fldChar w:fldCharType="end"/>
            </w:r>
          </w:hyperlink>
        </w:p>
        <w:p w14:paraId="7AFDD383" w14:textId="6EEF0CAF" w:rsidR="00C652EE" w:rsidRDefault="00C652EE">
          <w:pPr>
            <w:pStyle w:val="TOC1"/>
            <w:tabs>
              <w:tab w:val="right" w:leader="dot" w:pos="9350"/>
            </w:tabs>
            <w:rPr>
              <w:rFonts w:asciiTheme="minorHAnsi" w:eastAsiaTheme="minorEastAsia" w:hAnsiTheme="minorHAnsi" w:cstheme="minorBidi"/>
              <w:noProof/>
              <w:sz w:val="22"/>
              <w:lang w:val="en-AU" w:eastAsia="en-AU"/>
            </w:rPr>
          </w:pPr>
          <w:hyperlink w:anchor="_Toc531023473" w:history="1">
            <w:r w:rsidRPr="004F6BEE">
              <w:rPr>
                <w:rStyle w:val="Hyperlink"/>
                <w:noProof/>
              </w:rPr>
              <w:t>4. Methodology</w:t>
            </w:r>
            <w:r>
              <w:rPr>
                <w:noProof/>
                <w:webHidden/>
              </w:rPr>
              <w:tab/>
            </w:r>
            <w:r>
              <w:rPr>
                <w:noProof/>
                <w:webHidden/>
              </w:rPr>
              <w:fldChar w:fldCharType="begin"/>
            </w:r>
            <w:r>
              <w:rPr>
                <w:noProof/>
                <w:webHidden/>
              </w:rPr>
              <w:instrText xml:space="preserve"> PAGEREF _Toc531023473 \h </w:instrText>
            </w:r>
            <w:r>
              <w:rPr>
                <w:noProof/>
                <w:webHidden/>
              </w:rPr>
            </w:r>
            <w:r>
              <w:rPr>
                <w:noProof/>
                <w:webHidden/>
              </w:rPr>
              <w:fldChar w:fldCharType="separate"/>
            </w:r>
            <w:r>
              <w:rPr>
                <w:noProof/>
                <w:webHidden/>
              </w:rPr>
              <w:t>5</w:t>
            </w:r>
            <w:r>
              <w:rPr>
                <w:noProof/>
                <w:webHidden/>
              </w:rPr>
              <w:fldChar w:fldCharType="end"/>
            </w:r>
          </w:hyperlink>
        </w:p>
        <w:p w14:paraId="76A83742" w14:textId="228C98E8" w:rsidR="00C652EE" w:rsidRDefault="00C652EE">
          <w:pPr>
            <w:pStyle w:val="TOC2"/>
            <w:tabs>
              <w:tab w:val="right" w:leader="dot" w:pos="9350"/>
            </w:tabs>
            <w:rPr>
              <w:rFonts w:asciiTheme="minorHAnsi" w:eastAsiaTheme="minorEastAsia" w:hAnsiTheme="minorHAnsi" w:cstheme="minorBidi"/>
              <w:noProof/>
              <w:sz w:val="22"/>
              <w:lang w:val="en-AU" w:eastAsia="en-AU"/>
            </w:rPr>
          </w:pPr>
          <w:hyperlink w:anchor="_Toc531023474" w:history="1">
            <w:r w:rsidRPr="004F6BEE">
              <w:rPr>
                <w:rStyle w:val="Hyperlink"/>
                <w:noProof/>
              </w:rPr>
              <w:t>4.1 Research Strategy</w:t>
            </w:r>
            <w:r>
              <w:rPr>
                <w:noProof/>
                <w:webHidden/>
              </w:rPr>
              <w:tab/>
            </w:r>
            <w:r>
              <w:rPr>
                <w:noProof/>
                <w:webHidden/>
              </w:rPr>
              <w:fldChar w:fldCharType="begin"/>
            </w:r>
            <w:r>
              <w:rPr>
                <w:noProof/>
                <w:webHidden/>
              </w:rPr>
              <w:instrText xml:space="preserve"> PAGEREF _Toc531023474 \h </w:instrText>
            </w:r>
            <w:r>
              <w:rPr>
                <w:noProof/>
                <w:webHidden/>
              </w:rPr>
            </w:r>
            <w:r>
              <w:rPr>
                <w:noProof/>
                <w:webHidden/>
              </w:rPr>
              <w:fldChar w:fldCharType="separate"/>
            </w:r>
            <w:r>
              <w:rPr>
                <w:noProof/>
                <w:webHidden/>
              </w:rPr>
              <w:t>5</w:t>
            </w:r>
            <w:r>
              <w:rPr>
                <w:noProof/>
                <w:webHidden/>
              </w:rPr>
              <w:fldChar w:fldCharType="end"/>
            </w:r>
          </w:hyperlink>
        </w:p>
        <w:p w14:paraId="2E5CC3C2" w14:textId="1F610AF0" w:rsidR="00C652EE" w:rsidRDefault="00C652EE">
          <w:pPr>
            <w:pStyle w:val="TOC2"/>
            <w:tabs>
              <w:tab w:val="right" w:leader="dot" w:pos="9350"/>
            </w:tabs>
            <w:rPr>
              <w:rFonts w:asciiTheme="minorHAnsi" w:eastAsiaTheme="minorEastAsia" w:hAnsiTheme="minorHAnsi" w:cstheme="minorBidi"/>
              <w:noProof/>
              <w:sz w:val="22"/>
              <w:lang w:val="en-AU" w:eastAsia="en-AU"/>
            </w:rPr>
          </w:pPr>
          <w:hyperlink w:anchor="_Toc531023475" w:history="1">
            <w:r w:rsidRPr="004F6BEE">
              <w:rPr>
                <w:rStyle w:val="Hyperlink"/>
                <w:noProof/>
              </w:rPr>
              <w:t>4.2 Research Design</w:t>
            </w:r>
            <w:r>
              <w:rPr>
                <w:noProof/>
                <w:webHidden/>
              </w:rPr>
              <w:tab/>
            </w:r>
            <w:r>
              <w:rPr>
                <w:noProof/>
                <w:webHidden/>
              </w:rPr>
              <w:fldChar w:fldCharType="begin"/>
            </w:r>
            <w:r>
              <w:rPr>
                <w:noProof/>
                <w:webHidden/>
              </w:rPr>
              <w:instrText xml:space="preserve"> PAGEREF _Toc531023475 \h </w:instrText>
            </w:r>
            <w:r>
              <w:rPr>
                <w:noProof/>
                <w:webHidden/>
              </w:rPr>
            </w:r>
            <w:r>
              <w:rPr>
                <w:noProof/>
                <w:webHidden/>
              </w:rPr>
              <w:fldChar w:fldCharType="separate"/>
            </w:r>
            <w:r>
              <w:rPr>
                <w:noProof/>
                <w:webHidden/>
              </w:rPr>
              <w:t>5</w:t>
            </w:r>
            <w:r>
              <w:rPr>
                <w:noProof/>
                <w:webHidden/>
              </w:rPr>
              <w:fldChar w:fldCharType="end"/>
            </w:r>
          </w:hyperlink>
        </w:p>
        <w:p w14:paraId="37CEA8CB" w14:textId="08CA81D1" w:rsidR="00C652EE" w:rsidRDefault="00C652EE">
          <w:pPr>
            <w:pStyle w:val="TOC1"/>
            <w:tabs>
              <w:tab w:val="right" w:leader="dot" w:pos="9350"/>
            </w:tabs>
            <w:rPr>
              <w:rFonts w:asciiTheme="minorHAnsi" w:eastAsiaTheme="minorEastAsia" w:hAnsiTheme="minorHAnsi" w:cstheme="minorBidi"/>
              <w:noProof/>
              <w:sz w:val="22"/>
              <w:lang w:val="en-AU" w:eastAsia="en-AU"/>
            </w:rPr>
          </w:pPr>
          <w:hyperlink w:anchor="_Toc531023476" w:history="1">
            <w:r w:rsidRPr="004F6BEE">
              <w:rPr>
                <w:rStyle w:val="Hyperlink"/>
                <w:noProof/>
              </w:rPr>
              <w:t>5. Results and analysis</w:t>
            </w:r>
            <w:r>
              <w:rPr>
                <w:noProof/>
                <w:webHidden/>
              </w:rPr>
              <w:tab/>
            </w:r>
            <w:r>
              <w:rPr>
                <w:noProof/>
                <w:webHidden/>
              </w:rPr>
              <w:fldChar w:fldCharType="begin"/>
            </w:r>
            <w:r>
              <w:rPr>
                <w:noProof/>
                <w:webHidden/>
              </w:rPr>
              <w:instrText xml:space="preserve"> PAGEREF _Toc531023476 \h </w:instrText>
            </w:r>
            <w:r>
              <w:rPr>
                <w:noProof/>
                <w:webHidden/>
              </w:rPr>
            </w:r>
            <w:r>
              <w:rPr>
                <w:noProof/>
                <w:webHidden/>
              </w:rPr>
              <w:fldChar w:fldCharType="separate"/>
            </w:r>
            <w:r>
              <w:rPr>
                <w:noProof/>
                <w:webHidden/>
              </w:rPr>
              <w:t>6</w:t>
            </w:r>
            <w:r>
              <w:rPr>
                <w:noProof/>
                <w:webHidden/>
              </w:rPr>
              <w:fldChar w:fldCharType="end"/>
            </w:r>
          </w:hyperlink>
        </w:p>
        <w:p w14:paraId="0E2E39E2" w14:textId="1A269DC5" w:rsidR="00C652EE" w:rsidRDefault="00C652EE">
          <w:pPr>
            <w:pStyle w:val="TOC1"/>
            <w:tabs>
              <w:tab w:val="right" w:leader="dot" w:pos="9350"/>
            </w:tabs>
            <w:rPr>
              <w:rFonts w:asciiTheme="minorHAnsi" w:eastAsiaTheme="minorEastAsia" w:hAnsiTheme="minorHAnsi" w:cstheme="minorBidi"/>
              <w:noProof/>
              <w:sz w:val="22"/>
              <w:lang w:val="en-AU" w:eastAsia="en-AU"/>
            </w:rPr>
          </w:pPr>
          <w:hyperlink w:anchor="_Toc531023477" w:history="1">
            <w:r w:rsidRPr="004F6BEE">
              <w:rPr>
                <w:rStyle w:val="Hyperlink"/>
                <w:noProof/>
              </w:rPr>
              <w:t>6. Conclusion</w:t>
            </w:r>
            <w:r>
              <w:rPr>
                <w:noProof/>
                <w:webHidden/>
              </w:rPr>
              <w:tab/>
            </w:r>
            <w:r>
              <w:rPr>
                <w:noProof/>
                <w:webHidden/>
              </w:rPr>
              <w:fldChar w:fldCharType="begin"/>
            </w:r>
            <w:r>
              <w:rPr>
                <w:noProof/>
                <w:webHidden/>
              </w:rPr>
              <w:instrText xml:space="preserve"> PAGEREF _Toc531023477 \h </w:instrText>
            </w:r>
            <w:r>
              <w:rPr>
                <w:noProof/>
                <w:webHidden/>
              </w:rPr>
            </w:r>
            <w:r>
              <w:rPr>
                <w:noProof/>
                <w:webHidden/>
              </w:rPr>
              <w:fldChar w:fldCharType="separate"/>
            </w:r>
            <w:r>
              <w:rPr>
                <w:noProof/>
                <w:webHidden/>
              </w:rPr>
              <w:t>7</w:t>
            </w:r>
            <w:r>
              <w:rPr>
                <w:noProof/>
                <w:webHidden/>
              </w:rPr>
              <w:fldChar w:fldCharType="end"/>
            </w:r>
          </w:hyperlink>
        </w:p>
        <w:p w14:paraId="1E6F472E" w14:textId="66666EB8" w:rsidR="00C652EE" w:rsidRDefault="00C652EE">
          <w:pPr>
            <w:pStyle w:val="TOC1"/>
            <w:tabs>
              <w:tab w:val="right" w:leader="dot" w:pos="9350"/>
            </w:tabs>
            <w:rPr>
              <w:rFonts w:asciiTheme="minorHAnsi" w:eastAsiaTheme="minorEastAsia" w:hAnsiTheme="minorHAnsi" w:cstheme="minorBidi"/>
              <w:noProof/>
              <w:sz w:val="22"/>
              <w:lang w:val="en-AU" w:eastAsia="en-AU"/>
            </w:rPr>
          </w:pPr>
          <w:hyperlink w:anchor="_Toc531023478" w:history="1">
            <w:r w:rsidRPr="004F6BEE">
              <w:rPr>
                <w:rStyle w:val="Hyperlink"/>
                <w:noProof/>
              </w:rPr>
              <w:t>7. Discussion</w:t>
            </w:r>
            <w:r>
              <w:rPr>
                <w:noProof/>
                <w:webHidden/>
              </w:rPr>
              <w:tab/>
            </w:r>
            <w:r>
              <w:rPr>
                <w:noProof/>
                <w:webHidden/>
              </w:rPr>
              <w:fldChar w:fldCharType="begin"/>
            </w:r>
            <w:r>
              <w:rPr>
                <w:noProof/>
                <w:webHidden/>
              </w:rPr>
              <w:instrText xml:space="preserve"> PAGEREF _Toc531023478 \h </w:instrText>
            </w:r>
            <w:r>
              <w:rPr>
                <w:noProof/>
                <w:webHidden/>
              </w:rPr>
            </w:r>
            <w:r>
              <w:rPr>
                <w:noProof/>
                <w:webHidden/>
              </w:rPr>
              <w:fldChar w:fldCharType="separate"/>
            </w:r>
            <w:r>
              <w:rPr>
                <w:noProof/>
                <w:webHidden/>
              </w:rPr>
              <w:t>8</w:t>
            </w:r>
            <w:r>
              <w:rPr>
                <w:noProof/>
                <w:webHidden/>
              </w:rPr>
              <w:fldChar w:fldCharType="end"/>
            </w:r>
          </w:hyperlink>
        </w:p>
        <w:p w14:paraId="2E0A6C67" w14:textId="0DAA4F73" w:rsidR="00C652EE" w:rsidRDefault="00C652EE">
          <w:pPr>
            <w:pStyle w:val="TOC1"/>
            <w:tabs>
              <w:tab w:val="right" w:leader="dot" w:pos="9350"/>
            </w:tabs>
            <w:rPr>
              <w:rFonts w:asciiTheme="minorHAnsi" w:eastAsiaTheme="minorEastAsia" w:hAnsiTheme="minorHAnsi" w:cstheme="minorBidi"/>
              <w:noProof/>
              <w:sz w:val="22"/>
              <w:lang w:val="en-AU" w:eastAsia="en-AU"/>
            </w:rPr>
          </w:pPr>
          <w:hyperlink w:anchor="_Toc531023479" w:history="1">
            <w:r w:rsidRPr="004F6BEE">
              <w:rPr>
                <w:rStyle w:val="Hyperlink"/>
                <w:noProof/>
              </w:rPr>
              <w:t>References</w:t>
            </w:r>
            <w:r>
              <w:rPr>
                <w:noProof/>
                <w:webHidden/>
              </w:rPr>
              <w:tab/>
            </w:r>
            <w:r>
              <w:rPr>
                <w:noProof/>
                <w:webHidden/>
              </w:rPr>
              <w:fldChar w:fldCharType="begin"/>
            </w:r>
            <w:r>
              <w:rPr>
                <w:noProof/>
                <w:webHidden/>
              </w:rPr>
              <w:instrText xml:space="preserve"> PAGEREF _Toc531023479 \h </w:instrText>
            </w:r>
            <w:r>
              <w:rPr>
                <w:noProof/>
                <w:webHidden/>
              </w:rPr>
            </w:r>
            <w:r>
              <w:rPr>
                <w:noProof/>
                <w:webHidden/>
              </w:rPr>
              <w:fldChar w:fldCharType="separate"/>
            </w:r>
            <w:r>
              <w:rPr>
                <w:noProof/>
                <w:webHidden/>
              </w:rPr>
              <w:t>9</w:t>
            </w:r>
            <w:r>
              <w:rPr>
                <w:noProof/>
                <w:webHidden/>
              </w:rPr>
              <w:fldChar w:fldCharType="end"/>
            </w:r>
          </w:hyperlink>
        </w:p>
        <w:p w14:paraId="60ED8A33" w14:textId="013A622E" w:rsidR="00C652EE" w:rsidRDefault="00C652EE">
          <w:pPr>
            <w:pStyle w:val="TOC1"/>
            <w:tabs>
              <w:tab w:val="right" w:leader="dot" w:pos="9350"/>
            </w:tabs>
            <w:rPr>
              <w:rFonts w:asciiTheme="minorHAnsi" w:eastAsiaTheme="minorEastAsia" w:hAnsiTheme="minorHAnsi" w:cstheme="minorBidi"/>
              <w:noProof/>
              <w:sz w:val="22"/>
              <w:lang w:val="en-AU" w:eastAsia="en-AU"/>
            </w:rPr>
          </w:pPr>
          <w:hyperlink w:anchor="_Toc531023480" w:history="1">
            <w:r w:rsidRPr="004F6BEE">
              <w:rPr>
                <w:rStyle w:val="Hyperlink"/>
                <w:noProof/>
              </w:rPr>
              <w:t>Appendix A</w:t>
            </w:r>
            <w:r>
              <w:rPr>
                <w:noProof/>
                <w:webHidden/>
              </w:rPr>
              <w:tab/>
            </w:r>
            <w:r>
              <w:rPr>
                <w:noProof/>
                <w:webHidden/>
              </w:rPr>
              <w:fldChar w:fldCharType="begin"/>
            </w:r>
            <w:r>
              <w:rPr>
                <w:noProof/>
                <w:webHidden/>
              </w:rPr>
              <w:instrText xml:space="preserve"> PAGEREF _Toc531023480 \h </w:instrText>
            </w:r>
            <w:r>
              <w:rPr>
                <w:noProof/>
                <w:webHidden/>
              </w:rPr>
            </w:r>
            <w:r>
              <w:rPr>
                <w:noProof/>
                <w:webHidden/>
              </w:rPr>
              <w:fldChar w:fldCharType="separate"/>
            </w:r>
            <w:r>
              <w:rPr>
                <w:noProof/>
                <w:webHidden/>
              </w:rPr>
              <w:t>10</w:t>
            </w:r>
            <w:r>
              <w:rPr>
                <w:noProof/>
                <w:webHidden/>
              </w:rPr>
              <w:fldChar w:fldCharType="end"/>
            </w:r>
          </w:hyperlink>
        </w:p>
        <w:p w14:paraId="5A4ED04E" w14:textId="28A58A9A" w:rsidR="00EE5908" w:rsidRDefault="00EE5908">
          <w:r>
            <w:rPr>
              <w:b/>
              <w:bCs/>
              <w:noProof/>
            </w:rPr>
            <w:fldChar w:fldCharType="end"/>
          </w:r>
        </w:p>
      </w:sdtContent>
    </w:sdt>
    <w:p w14:paraId="02EB378F" w14:textId="12359B31" w:rsidR="00D679AE" w:rsidRPr="00EE5908" w:rsidRDefault="00D6598A" w:rsidP="00EE5908">
      <w:pPr>
        <w:pStyle w:val="Heading2"/>
        <w:ind w:left="0"/>
        <w:jc w:val="both"/>
      </w:pPr>
      <w:r>
        <w:rPr>
          <w:noProof/>
          <w:color w:val="775F55" w:themeColor="text2"/>
          <w:sz w:val="32"/>
          <w:szCs w:val="32"/>
        </w:rPr>
        <w:br w:type="page"/>
      </w:r>
    </w:p>
    <w:p w14:paraId="5CEE15F7" w14:textId="77777777" w:rsidR="00323BCD" w:rsidRDefault="00323BCD" w:rsidP="001F2B99">
      <w:pPr>
        <w:pStyle w:val="Heading1"/>
        <w:ind w:left="0" w:right="74"/>
      </w:pPr>
      <w:bookmarkStart w:id="1" w:name="_Toc531023464"/>
      <w:r>
        <w:lastRenderedPageBreak/>
        <w:t>1. Introduction</w:t>
      </w:r>
      <w:bookmarkEnd w:id="1"/>
    </w:p>
    <w:p w14:paraId="34CD9A38" w14:textId="77777777" w:rsidR="00323BCD" w:rsidRDefault="00323BCD" w:rsidP="001023C5">
      <w:pPr>
        <w:pStyle w:val="NormalWeb"/>
        <w:jc w:val="both"/>
        <w:rPr>
          <w:rFonts w:asciiTheme="minorHAnsi" w:hAnsiTheme="minorHAnsi" w:cstheme="minorBidi"/>
          <w:sz w:val="22"/>
          <w:szCs w:val="22"/>
        </w:rPr>
      </w:pPr>
      <w:r w:rsidRPr="2881B317">
        <w:rPr>
          <w:rFonts w:asciiTheme="minorHAnsi" w:hAnsiTheme="minorHAnsi" w:cstheme="minorBidi"/>
          <w:sz w:val="22"/>
          <w:szCs w:val="22"/>
        </w:rPr>
        <w:t>The purpose of this document is to provide a definition of the project, including this project’s goals and objectives. Additionally, this plan will serve as a contract between the group members.</w:t>
      </w:r>
    </w:p>
    <w:p w14:paraId="4EA228FD" w14:textId="7A0B973B" w:rsidR="00323BCD" w:rsidRDefault="00323BCD" w:rsidP="001023C5">
      <w:pPr>
        <w:pStyle w:val="NormalWeb"/>
        <w:jc w:val="both"/>
        <w:rPr>
          <w:rFonts w:asciiTheme="minorHAnsi" w:hAnsiTheme="minorHAnsi" w:cstheme="minorBidi"/>
          <w:sz w:val="22"/>
          <w:szCs w:val="22"/>
        </w:rPr>
      </w:pPr>
      <w:r w:rsidRPr="2881B317">
        <w:rPr>
          <w:rFonts w:asciiTheme="minorHAnsi" w:hAnsiTheme="minorHAnsi" w:cstheme="minorBidi"/>
          <w:sz w:val="22"/>
          <w:szCs w:val="22"/>
        </w:rPr>
        <w:t xml:space="preserve">The Project </w:t>
      </w:r>
      <w:r w:rsidR="002A0955">
        <w:rPr>
          <w:rFonts w:asciiTheme="minorHAnsi" w:hAnsiTheme="minorHAnsi" w:cstheme="minorBidi"/>
          <w:sz w:val="22"/>
          <w:szCs w:val="22"/>
        </w:rPr>
        <w:t>Report</w:t>
      </w:r>
      <w:r w:rsidRPr="2881B317">
        <w:rPr>
          <w:rFonts w:asciiTheme="minorHAnsi" w:hAnsiTheme="minorHAnsi" w:cstheme="minorBidi"/>
          <w:sz w:val="22"/>
          <w:szCs w:val="22"/>
        </w:rPr>
        <w:t xml:space="preserve"> defines the following:</w:t>
      </w:r>
    </w:p>
    <w:p w14:paraId="3E0B5929" w14:textId="77777777" w:rsidR="00323BCD" w:rsidRDefault="00323BCD" w:rsidP="001023C5">
      <w:pPr>
        <w:pStyle w:val="NormalWeb"/>
        <w:numPr>
          <w:ilvl w:val="0"/>
          <w:numId w:val="6"/>
        </w:numPr>
        <w:jc w:val="both"/>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54685F46" w14:textId="77777777" w:rsidR="00323BCD" w:rsidRDefault="00323BCD" w:rsidP="001023C5">
      <w:pPr>
        <w:pStyle w:val="NormalWeb"/>
        <w:numPr>
          <w:ilvl w:val="0"/>
          <w:numId w:val="6"/>
        </w:numPr>
        <w:jc w:val="both"/>
        <w:rPr>
          <w:rFonts w:asciiTheme="minorHAnsi" w:hAnsiTheme="minorHAnsi" w:cstheme="minorBidi"/>
          <w:sz w:val="22"/>
          <w:szCs w:val="22"/>
        </w:rPr>
      </w:pPr>
      <w:r w:rsidRPr="2881B317">
        <w:rPr>
          <w:rFonts w:asciiTheme="minorHAnsi" w:hAnsiTheme="minorHAnsi" w:cstheme="minorBidi"/>
          <w:sz w:val="22"/>
          <w:szCs w:val="22"/>
        </w:rPr>
        <w:t>Project goals and objectives</w:t>
      </w:r>
    </w:p>
    <w:p w14:paraId="431BD10D" w14:textId="77777777" w:rsidR="00323BCD" w:rsidRDefault="00323BCD" w:rsidP="001023C5">
      <w:pPr>
        <w:pStyle w:val="NormalWeb"/>
        <w:numPr>
          <w:ilvl w:val="0"/>
          <w:numId w:val="6"/>
        </w:numPr>
        <w:jc w:val="both"/>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D2FCAA6" w14:textId="5988CC74" w:rsidR="00323BCD" w:rsidRDefault="00323BCD" w:rsidP="001023C5">
      <w:pPr>
        <w:pStyle w:val="NormalWeb"/>
        <w:numPr>
          <w:ilvl w:val="0"/>
          <w:numId w:val="6"/>
        </w:numPr>
        <w:jc w:val="both"/>
        <w:rPr>
          <w:rFonts w:asciiTheme="minorHAnsi" w:hAnsiTheme="minorHAnsi" w:cstheme="minorBidi"/>
          <w:sz w:val="22"/>
          <w:szCs w:val="22"/>
        </w:rPr>
      </w:pPr>
      <w:r w:rsidRPr="2881B317">
        <w:rPr>
          <w:rFonts w:asciiTheme="minorHAnsi" w:hAnsiTheme="minorHAnsi" w:cstheme="minorBidi"/>
          <w:sz w:val="22"/>
          <w:szCs w:val="22"/>
        </w:rPr>
        <w:t>R</w:t>
      </w:r>
      <w:r w:rsidR="00455E2B">
        <w:rPr>
          <w:rFonts w:asciiTheme="minorHAnsi" w:hAnsiTheme="minorHAnsi" w:cstheme="minorBidi"/>
          <w:sz w:val="22"/>
          <w:szCs w:val="22"/>
        </w:rPr>
        <w:t>esults and analysis</w:t>
      </w:r>
    </w:p>
    <w:p w14:paraId="4D7DFD7F" w14:textId="49290F1C" w:rsidR="00323BCD" w:rsidRDefault="00455E2B" w:rsidP="001023C5">
      <w:pPr>
        <w:pStyle w:val="NormalWeb"/>
        <w:numPr>
          <w:ilvl w:val="0"/>
          <w:numId w:val="6"/>
        </w:numPr>
        <w:jc w:val="both"/>
        <w:rPr>
          <w:rFonts w:asciiTheme="minorHAnsi" w:hAnsiTheme="minorHAnsi" w:cstheme="minorBidi"/>
          <w:sz w:val="22"/>
          <w:szCs w:val="22"/>
        </w:rPr>
      </w:pPr>
      <w:r>
        <w:rPr>
          <w:rFonts w:asciiTheme="minorHAnsi" w:hAnsiTheme="minorHAnsi" w:cstheme="minorBidi"/>
          <w:sz w:val="22"/>
          <w:szCs w:val="22"/>
        </w:rPr>
        <w:t>Conclusion</w:t>
      </w:r>
    </w:p>
    <w:p w14:paraId="47359138" w14:textId="2E763E60" w:rsidR="00455E2B" w:rsidRDefault="00455E2B" w:rsidP="001023C5">
      <w:pPr>
        <w:pStyle w:val="NormalWeb"/>
        <w:numPr>
          <w:ilvl w:val="0"/>
          <w:numId w:val="6"/>
        </w:numPr>
        <w:jc w:val="both"/>
        <w:rPr>
          <w:rFonts w:asciiTheme="minorHAnsi" w:hAnsiTheme="minorHAnsi" w:cstheme="minorBidi"/>
          <w:sz w:val="22"/>
          <w:szCs w:val="22"/>
        </w:rPr>
      </w:pPr>
      <w:r>
        <w:rPr>
          <w:rFonts w:asciiTheme="minorHAnsi" w:hAnsiTheme="minorHAnsi" w:cstheme="minorBidi"/>
          <w:sz w:val="22"/>
          <w:szCs w:val="22"/>
        </w:rPr>
        <w:t>Discussion</w:t>
      </w:r>
    </w:p>
    <w:p w14:paraId="7572DE01" w14:textId="70A54F93" w:rsidR="00323BCD" w:rsidRPr="00646C9E" w:rsidRDefault="00323BCD" w:rsidP="001023C5">
      <w:pPr>
        <w:pStyle w:val="NormalWeb"/>
        <w:jc w:val="both"/>
        <w:rPr>
          <w:rFonts w:asciiTheme="minorHAnsi" w:hAnsiTheme="minorHAnsi" w:cstheme="minorBidi"/>
          <w:sz w:val="22"/>
          <w:szCs w:val="22"/>
        </w:rPr>
      </w:pPr>
      <w:r w:rsidRPr="2881B317">
        <w:rPr>
          <w:rFonts w:asciiTheme="minorHAnsi" w:hAnsiTheme="minorHAnsi" w:cstheme="minorBidi"/>
          <w:sz w:val="22"/>
          <w:szCs w:val="22"/>
        </w:rPr>
        <w:t xml:space="preserve">Chapter 2 will describe the context of the situation. There the needs of the client will be specified, and the problem will be stated. In chapter 3 the goals of the project will be outlined, describing the main objectives of the project. Also, the main research question and sub questions will be </w:t>
      </w:r>
      <w:r>
        <w:rPr>
          <w:rFonts w:asciiTheme="minorHAnsi" w:hAnsiTheme="minorHAnsi" w:cstheme="minorBidi"/>
          <w:sz w:val="22"/>
          <w:szCs w:val="22"/>
        </w:rPr>
        <w:t xml:space="preserve">defined. In chapter 4 the methodology of the project will be explained. Here the research </w:t>
      </w:r>
      <w:r w:rsidR="00455E2B">
        <w:rPr>
          <w:rFonts w:asciiTheme="minorHAnsi" w:hAnsiTheme="minorHAnsi" w:cstheme="minorBidi"/>
          <w:sz w:val="22"/>
          <w:szCs w:val="22"/>
        </w:rPr>
        <w:t>strategy</w:t>
      </w:r>
      <w:r>
        <w:rPr>
          <w:rFonts w:asciiTheme="minorHAnsi" w:hAnsiTheme="minorHAnsi" w:cstheme="minorBidi"/>
          <w:sz w:val="22"/>
          <w:szCs w:val="22"/>
        </w:rPr>
        <w:t xml:space="preserve"> and </w:t>
      </w:r>
      <w:r w:rsidR="00455E2B">
        <w:rPr>
          <w:rFonts w:asciiTheme="minorHAnsi" w:hAnsiTheme="minorHAnsi" w:cstheme="minorBidi"/>
          <w:sz w:val="22"/>
          <w:szCs w:val="22"/>
        </w:rPr>
        <w:t>design</w:t>
      </w:r>
      <w:r>
        <w:rPr>
          <w:rFonts w:asciiTheme="minorHAnsi" w:hAnsiTheme="minorHAnsi" w:cstheme="minorBidi"/>
          <w:sz w:val="22"/>
          <w:szCs w:val="22"/>
        </w:rPr>
        <w:t xml:space="preserve"> will be further described. In chapter 5 the </w:t>
      </w:r>
      <w:r w:rsidR="00455E2B">
        <w:rPr>
          <w:rFonts w:asciiTheme="minorHAnsi" w:hAnsiTheme="minorHAnsi" w:cstheme="minorBidi"/>
          <w:sz w:val="22"/>
          <w:szCs w:val="22"/>
        </w:rPr>
        <w:t>results</w:t>
      </w:r>
      <w:r>
        <w:rPr>
          <w:rFonts w:asciiTheme="minorHAnsi" w:hAnsiTheme="minorHAnsi" w:cstheme="minorBidi"/>
          <w:sz w:val="22"/>
          <w:szCs w:val="22"/>
        </w:rPr>
        <w:t xml:space="preserve"> will be </w:t>
      </w:r>
      <w:r w:rsidR="00455E2B">
        <w:rPr>
          <w:rFonts w:asciiTheme="minorHAnsi" w:hAnsiTheme="minorHAnsi" w:cstheme="minorBidi"/>
          <w:sz w:val="22"/>
          <w:szCs w:val="22"/>
        </w:rPr>
        <w:t>outlined and analysed</w:t>
      </w:r>
      <w:r>
        <w:rPr>
          <w:rFonts w:asciiTheme="minorHAnsi" w:hAnsiTheme="minorHAnsi" w:cstheme="minorBidi"/>
          <w:sz w:val="22"/>
          <w:szCs w:val="22"/>
        </w:rPr>
        <w:t>.</w:t>
      </w:r>
      <w:r w:rsidR="00C02ABA">
        <w:rPr>
          <w:rFonts w:asciiTheme="minorHAnsi" w:hAnsiTheme="minorHAnsi" w:cstheme="minorBidi"/>
          <w:sz w:val="22"/>
          <w:szCs w:val="22"/>
        </w:rPr>
        <w:t xml:space="preserve"> In chapter 6 the main conclusions will be </w:t>
      </w:r>
      <w:r w:rsidR="00F87292">
        <w:rPr>
          <w:rFonts w:asciiTheme="minorHAnsi" w:hAnsiTheme="minorHAnsi" w:cstheme="minorBidi"/>
          <w:sz w:val="22"/>
          <w:szCs w:val="22"/>
        </w:rPr>
        <w:t>drawn and each question given a definitive answer.</w:t>
      </w:r>
      <w:r>
        <w:rPr>
          <w:rFonts w:asciiTheme="minorHAnsi" w:hAnsiTheme="minorHAnsi" w:cstheme="minorBidi"/>
          <w:sz w:val="22"/>
          <w:szCs w:val="22"/>
        </w:rPr>
        <w:t xml:space="preserve"> </w:t>
      </w:r>
      <w:r w:rsidR="00F87292">
        <w:rPr>
          <w:rFonts w:asciiTheme="minorHAnsi" w:hAnsiTheme="minorHAnsi" w:cstheme="minorBidi"/>
          <w:sz w:val="22"/>
          <w:szCs w:val="22"/>
        </w:rPr>
        <w:t>In chapter 7 the strengths, weakness and possible alternate interpretations of the results will be discussed. Lastly, the references and appendices will be stated.</w:t>
      </w:r>
    </w:p>
    <w:p w14:paraId="52BBC9A4" w14:textId="77777777" w:rsidR="00323BCD" w:rsidRDefault="00323BCD" w:rsidP="001023C5">
      <w:pPr>
        <w:spacing w:after="240" w:line="252" w:lineRule="auto"/>
        <w:ind w:left="0" w:right="0"/>
        <w:jc w:val="both"/>
        <w:rPr>
          <w:noProof/>
          <w:color w:val="775F55" w:themeColor="text2"/>
          <w:sz w:val="32"/>
          <w:szCs w:val="32"/>
        </w:rPr>
      </w:pPr>
      <w:r>
        <w:rPr>
          <w:noProof/>
          <w:color w:val="775F55" w:themeColor="text2"/>
          <w:sz w:val="32"/>
          <w:szCs w:val="32"/>
        </w:rPr>
        <w:br w:type="page"/>
      </w:r>
    </w:p>
    <w:p w14:paraId="09338D65" w14:textId="77777777" w:rsidR="00323BCD" w:rsidRDefault="00323BCD" w:rsidP="001F2B99">
      <w:pPr>
        <w:pStyle w:val="Heading1"/>
        <w:ind w:left="0" w:right="74"/>
      </w:pPr>
      <w:bookmarkStart w:id="2" w:name="_Toc531023465"/>
      <w:r>
        <w:lastRenderedPageBreak/>
        <w:t>2. Context</w:t>
      </w:r>
      <w:bookmarkEnd w:id="2"/>
    </w:p>
    <w:p w14:paraId="5A84ED7A" w14:textId="1A282465" w:rsidR="00224A4B" w:rsidRDefault="00224A4B" w:rsidP="00224A4B">
      <w:pPr>
        <w:spacing w:before="120"/>
        <w:ind w:left="0" w:right="74"/>
        <w:rPr>
          <w:lang w:val="en-AU"/>
        </w:rPr>
      </w:pPr>
      <w:r>
        <w:rPr>
          <w:lang w:val="en-AU"/>
        </w:rPr>
        <w:t>The Oostvaardersplassen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1108F6D5" w14:textId="77777777" w:rsidR="00224A4B" w:rsidRDefault="00224A4B" w:rsidP="00224A4B">
      <w:pPr>
        <w:spacing w:before="120"/>
        <w:ind w:left="0" w:right="74"/>
        <w:rPr>
          <w:lang w:val="en-AU"/>
        </w:rPr>
      </w:pPr>
    </w:p>
    <w:p w14:paraId="336CA1E5" w14:textId="64C73C1C" w:rsidR="00323BCD" w:rsidRPr="00264252" w:rsidRDefault="00323BCD" w:rsidP="001023C5">
      <w:pPr>
        <w:pStyle w:val="Heading2"/>
        <w:ind w:left="0"/>
        <w:jc w:val="both"/>
      </w:pPr>
      <w:bookmarkStart w:id="3" w:name="_Toc531023466"/>
      <w:r w:rsidRPr="00264252">
        <w:t xml:space="preserve">2.1 </w:t>
      </w:r>
      <w:r w:rsidR="00EE5908">
        <w:t xml:space="preserve">Situation in the </w:t>
      </w:r>
      <w:r w:rsidR="00D64F2B">
        <w:t>O</w:t>
      </w:r>
      <w:r w:rsidR="00EE5908">
        <w:t>rganisation</w:t>
      </w:r>
      <w:bookmarkEnd w:id="3"/>
    </w:p>
    <w:p w14:paraId="29955C4D" w14:textId="2B584FFD" w:rsidR="00323BCD" w:rsidRDefault="00224A4B" w:rsidP="00224A4B">
      <w:pPr>
        <w:spacing w:before="120"/>
        <w:ind w:left="0" w:right="74"/>
        <w:rPr>
          <w:lang w:val="en-GB"/>
        </w:rPr>
      </w:pPr>
      <w:proofErr w:type="spellStart"/>
      <w:r>
        <w:t>Staatsbosbeheer</w:t>
      </w:r>
      <w:proofErr w:type="spellEnd"/>
      <w:r>
        <w:t xml:space="preserve">, the organization owning the </w:t>
      </w:r>
      <w:proofErr w:type="spellStart"/>
      <w:r>
        <w:t>Oostavaardersplassen</w:t>
      </w:r>
      <w:proofErr w:type="spellEnd"/>
      <w:r>
        <w:t xml:space="preserve"> nature reserve, has asked </w:t>
      </w:r>
      <w:proofErr w:type="spellStart"/>
      <w:r>
        <w:t>Inholland</w:t>
      </w:r>
      <w:proofErr w:type="spellEnd"/>
      <w:r>
        <w:t xml:space="preserve"> University of Applied Sciences to develop an application which can predict the possible population given certain circumstances and thus give the best ethically acceptable solution to the problem. </w:t>
      </w:r>
      <w:r>
        <w:rPr>
          <w:lang w:val="en-GB"/>
        </w:rPr>
        <w:t xml:space="preserve">By building multiple mathematical models of real-life situations in order to make predictions, the application will be able to offer multiple options and conditions to calculate different theoretical solutions. </w:t>
      </w:r>
    </w:p>
    <w:p w14:paraId="76015BB2" w14:textId="77777777" w:rsidR="00224A4B" w:rsidRPr="00DB0FEC" w:rsidRDefault="00224A4B" w:rsidP="00224A4B">
      <w:pPr>
        <w:spacing w:before="120"/>
        <w:ind w:left="0" w:right="74"/>
        <w:rPr>
          <w:lang w:val="en-GB"/>
        </w:rPr>
      </w:pPr>
    </w:p>
    <w:p w14:paraId="6202C180" w14:textId="77777777" w:rsidR="00323BCD" w:rsidRPr="008F7930" w:rsidRDefault="00323BCD" w:rsidP="001023C5">
      <w:pPr>
        <w:pStyle w:val="Heading2"/>
        <w:ind w:left="0"/>
        <w:jc w:val="both"/>
        <w:rPr>
          <w:sz w:val="28"/>
          <w:szCs w:val="28"/>
        </w:rPr>
      </w:pPr>
      <w:bookmarkStart w:id="4" w:name="_Toc531023467"/>
      <w:r w:rsidRPr="2881B317">
        <w:rPr>
          <w:rFonts w:asciiTheme="minorHAnsi" w:hAnsiTheme="minorHAnsi" w:cstheme="minorBidi"/>
        </w:rPr>
        <w:t>2.2 Problem Statement</w:t>
      </w:r>
      <w:bookmarkEnd w:id="4"/>
    </w:p>
    <w:p w14:paraId="0515F3F0" w14:textId="6EFDEF49" w:rsidR="00323BCD" w:rsidRDefault="00224A4B" w:rsidP="00224A4B">
      <w:pPr>
        <w:ind w:left="0" w:right="0"/>
      </w:pPr>
      <w: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p>
    <w:p w14:paraId="0DD3BE70" w14:textId="714538C2" w:rsidR="00323BCD" w:rsidRDefault="00323BCD" w:rsidP="001023C5">
      <w:pPr>
        <w:spacing w:after="240" w:line="252" w:lineRule="auto"/>
        <w:ind w:left="0" w:right="0"/>
        <w:jc w:val="both"/>
        <w:rPr>
          <w:rFonts w:asciiTheme="majorHAnsi" w:eastAsiaTheme="majorEastAsia" w:hAnsiTheme="majorHAnsi" w:cstheme="majorBidi"/>
          <w:caps/>
          <w:color w:val="DD8047" w:themeColor="accent2"/>
          <w:sz w:val="24"/>
          <w:szCs w:val="24"/>
        </w:rPr>
      </w:pPr>
      <w:r>
        <w:br w:type="page"/>
      </w:r>
    </w:p>
    <w:p w14:paraId="6ABCE1E5" w14:textId="77777777" w:rsidR="00B144BB" w:rsidRDefault="00B144BB" w:rsidP="00B144BB">
      <w:pPr>
        <w:pStyle w:val="Heading1"/>
        <w:ind w:left="0" w:right="74"/>
      </w:pPr>
      <w:bookmarkStart w:id="5" w:name="_Toc530480952"/>
      <w:bookmarkStart w:id="6" w:name="_Toc517531910"/>
      <w:bookmarkStart w:id="7" w:name="_Toc531023468"/>
      <w:r>
        <w:lastRenderedPageBreak/>
        <w:t>3. Goals of the project</w:t>
      </w:r>
      <w:bookmarkEnd w:id="5"/>
      <w:bookmarkEnd w:id="6"/>
      <w:bookmarkEnd w:id="7"/>
    </w:p>
    <w:p w14:paraId="6B330F71" w14:textId="77777777" w:rsidR="00B144BB" w:rsidRDefault="00B144BB" w:rsidP="00B144BB">
      <w:pPr>
        <w:pStyle w:val="Heading2"/>
        <w:ind w:left="0"/>
        <w:rPr>
          <w:rFonts w:asciiTheme="minorHAnsi" w:hAnsiTheme="minorHAnsi" w:cstheme="minorBidi"/>
        </w:rPr>
      </w:pPr>
      <w:bookmarkStart w:id="8" w:name="_Toc530480953"/>
      <w:bookmarkStart w:id="9" w:name="_Toc517531911"/>
      <w:bookmarkStart w:id="10" w:name="_Toc531023469"/>
      <w:r>
        <w:rPr>
          <w:rFonts w:asciiTheme="minorHAnsi" w:hAnsiTheme="minorHAnsi" w:cstheme="minorBidi"/>
        </w:rPr>
        <w:t>3.1 Objectives</w:t>
      </w:r>
      <w:bookmarkEnd w:id="8"/>
      <w:bookmarkEnd w:id="9"/>
      <w:bookmarkEnd w:id="10"/>
    </w:p>
    <w:p w14:paraId="20E4488E" w14:textId="77777777" w:rsidR="00B144BB" w:rsidRDefault="00B144BB" w:rsidP="00B144BB">
      <w:pPr>
        <w:ind w:left="0"/>
        <w:rPr>
          <w:rFonts w:eastAsia="Calibri" w:cstheme="minorHAnsi"/>
          <w:lang w:val="en-AU"/>
        </w:rPr>
      </w:pPr>
      <w:r>
        <w:rPr>
          <w:rFonts w:eastAsia="Calibri" w:cstheme="minorHAnsi"/>
          <w:lang w:val="en-AU"/>
        </w:rPr>
        <w:t>The objective of this project is to create an application which implements the necessary mathematical models which calculate the effects of certain conditions on the current situation and thus showing the best possible solution to the described problem.</w:t>
      </w:r>
    </w:p>
    <w:p w14:paraId="70C035A4" w14:textId="77777777" w:rsidR="00B144BB" w:rsidRDefault="00B144BB" w:rsidP="00B144BB">
      <w:pPr>
        <w:ind w:left="0"/>
        <w:rPr>
          <w:rFonts w:ascii="Calibri" w:eastAsia="Calibri" w:hAnsi="Calibri" w:cs="Calibri"/>
          <w:lang w:val="en-AU"/>
        </w:rPr>
      </w:pPr>
    </w:p>
    <w:p w14:paraId="18D6CE6A" w14:textId="77777777" w:rsidR="00B144BB" w:rsidRDefault="00B144BB" w:rsidP="00B144BB">
      <w:pPr>
        <w:pStyle w:val="Heading2"/>
        <w:ind w:left="0"/>
        <w:rPr>
          <w:rFonts w:asciiTheme="minorHAnsi" w:hAnsiTheme="minorHAnsi" w:cstheme="minorBidi"/>
        </w:rPr>
      </w:pPr>
      <w:bookmarkStart w:id="11" w:name="_Toc530480954"/>
      <w:bookmarkStart w:id="12" w:name="_Toc517531912"/>
      <w:bookmarkStart w:id="13" w:name="_Toc531023470"/>
      <w:r>
        <w:rPr>
          <w:rFonts w:asciiTheme="minorHAnsi" w:hAnsiTheme="minorHAnsi" w:cstheme="minorBidi"/>
        </w:rPr>
        <w:t>3.2 Main Research Question and Sub questions</w:t>
      </w:r>
      <w:bookmarkEnd w:id="11"/>
      <w:bookmarkEnd w:id="12"/>
      <w:bookmarkEnd w:id="13"/>
    </w:p>
    <w:p w14:paraId="03B9797A" w14:textId="77777777" w:rsidR="00B144BB" w:rsidRDefault="00B144BB" w:rsidP="00B144BB">
      <w:pPr>
        <w:pStyle w:val="Heading3"/>
        <w:ind w:left="0" w:right="74"/>
      </w:pPr>
      <w:bookmarkStart w:id="14" w:name="_Toc530480955"/>
      <w:bookmarkStart w:id="15" w:name="_Toc517531913"/>
      <w:bookmarkStart w:id="16" w:name="_Toc531023471"/>
      <w:r>
        <w:t>Main Research Question</w:t>
      </w:r>
      <w:bookmarkEnd w:id="14"/>
      <w:bookmarkEnd w:id="15"/>
      <w:bookmarkEnd w:id="16"/>
    </w:p>
    <w:p w14:paraId="7D75DCF0" w14:textId="77777777" w:rsidR="00B144BB" w:rsidRDefault="00B144BB" w:rsidP="00B144BB">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What is the best ethically acceptable measure which can be taken to improve the ecological balance in the Oostvaardersplassen?</w:t>
      </w:r>
    </w:p>
    <w:p w14:paraId="2DA9D60E" w14:textId="77777777" w:rsidR="00B144BB" w:rsidRDefault="00B144BB" w:rsidP="00B144BB">
      <w:pPr>
        <w:pStyle w:val="NormalWeb"/>
        <w:spacing w:before="0" w:beforeAutospacing="0" w:after="0" w:afterAutospacing="0"/>
        <w:rPr>
          <w:rFonts w:asciiTheme="minorHAnsi" w:hAnsiTheme="minorHAnsi" w:cstheme="minorBidi"/>
          <w:sz w:val="22"/>
          <w:szCs w:val="22"/>
          <w:lang w:val="en-US"/>
        </w:rPr>
      </w:pPr>
    </w:p>
    <w:p w14:paraId="67859C18" w14:textId="21C8C588" w:rsidR="00B144BB" w:rsidRDefault="00B144BB" w:rsidP="00B144BB">
      <w:pPr>
        <w:pStyle w:val="Heading3"/>
        <w:ind w:left="0" w:right="74"/>
      </w:pPr>
      <w:bookmarkStart w:id="17" w:name="_Toc530480956"/>
      <w:bookmarkStart w:id="18" w:name="_Toc517531914"/>
      <w:bookmarkStart w:id="19" w:name="_Toc531023472"/>
      <w:r>
        <w:t xml:space="preserve">Sub </w:t>
      </w:r>
      <w:r w:rsidR="00316DA9">
        <w:t>Q</w:t>
      </w:r>
      <w:r>
        <w:t>uestions</w:t>
      </w:r>
      <w:bookmarkEnd w:id="17"/>
      <w:bookmarkEnd w:id="18"/>
      <w:bookmarkEnd w:id="19"/>
    </w:p>
    <w:p w14:paraId="1EFD2287" w14:textId="77777777" w:rsidR="008C4604" w:rsidRDefault="008C4604" w:rsidP="008C4604">
      <w:pPr>
        <w:ind w:left="0"/>
        <w:rPr>
          <w:lang w:val="en-AU"/>
        </w:rPr>
      </w:pPr>
      <w:r>
        <w:rPr>
          <w:lang w:val="en-AU"/>
        </w:rPr>
        <w:t>The sub questions are as follows:</w:t>
      </w:r>
    </w:p>
    <w:p w14:paraId="70225C4C" w14:textId="77777777" w:rsidR="008C460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are the needs of the client?</w:t>
      </w:r>
    </w:p>
    <w:p w14:paraId="713BC5D8" w14:textId="77777777" w:rsidR="008C460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mathematical models are already available?</w:t>
      </w:r>
    </w:p>
    <w:p w14:paraId="1D21E196" w14:textId="77777777" w:rsidR="008C460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variables should be taken into consideration when creating mathematical models?</w:t>
      </w:r>
    </w:p>
    <w:p w14:paraId="37D8038C" w14:textId="77777777" w:rsidR="008C460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Which models are simple enough to use with the data acquired?</w:t>
      </w:r>
    </w:p>
    <w:p w14:paraId="750CD358" w14:textId="77777777" w:rsidR="008C460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How can the results of the models be displayed in an application?</w:t>
      </w:r>
    </w:p>
    <w:p w14:paraId="3C2A6FC6" w14:textId="77777777" w:rsidR="00323BCD" w:rsidRPr="00B144BB" w:rsidRDefault="00323BCD" w:rsidP="001023C5">
      <w:pPr>
        <w:pStyle w:val="Heading2"/>
        <w:ind w:left="0"/>
        <w:jc w:val="both"/>
      </w:pPr>
    </w:p>
    <w:p w14:paraId="1DC9A44B" w14:textId="77777777" w:rsidR="006272AA" w:rsidRDefault="00323BCD" w:rsidP="001F2B99">
      <w:pPr>
        <w:pStyle w:val="Heading1"/>
        <w:ind w:left="0" w:right="74"/>
      </w:pPr>
      <w:r>
        <w:br w:type="page"/>
      </w:r>
      <w:bookmarkStart w:id="20" w:name="_Toc531023473"/>
      <w:r w:rsidR="006272AA">
        <w:lastRenderedPageBreak/>
        <w:t>4. Methodology</w:t>
      </w:r>
      <w:bookmarkEnd w:id="20"/>
    </w:p>
    <w:p w14:paraId="5BB08FF6" w14:textId="77777777" w:rsidR="006272AA" w:rsidRPr="002965ED" w:rsidRDefault="006272AA" w:rsidP="001023C5">
      <w:pPr>
        <w:pStyle w:val="Heading2"/>
        <w:ind w:left="0" w:right="0"/>
        <w:jc w:val="both"/>
        <w:rPr>
          <w:rFonts w:asciiTheme="minorHAnsi" w:hAnsiTheme="minorHAnsi" w:cstheme="minorBidi"/>
        </w:rPr>
      </w:pPr>
      <w:bookmarkStart w:id="21" w:name="_Toc531023474"/>
      <w:r>
        <w:rPr>
          <w:rFonts w:asciiTheme="minorHAnsi" w:hAnsiTheme="minorHAnsi" w:cstheme="minorBidi"/>
        </w:rPr>
        <w:t>4.1 Research Strategy</w:t>
      </w:r>
      <w:bookmarkEnd w:id="21"/>
    </w:p>
    <w:p w14:paraId="67560164" w14:textId="77777777" w:rsidR="00A20D12" w:rsidRDefault="00A20D12" w:rsidP="00A20D12">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 finish this project, and approach will be taken that is more directed on a literature study. Most things which are needed to complete this project will be found in primary or secondary literature. However, there will be some descriptive research and some experiments undergone to help answer some of the sub questions. The depth of the research will be exploratory since it is setting out to discover the right solution to the described problem.</w:t>
      </w:r>
    </w:p>
    <w:p w14:paraId="65B262BA" w14:textId="77777777" w:rsidR="006272AA" w:rsidRPr="00A20D12" w:rsidRDefault="006272AA" w:rsidP="001023C5">
      <w:pPr>
        <w:jc w:val="both"/>
        <w:rPr>
          <w:lang w:val="en-AU"/>
        </w:rPr>
      </w:pPr>
    </w:p>
    <w:p w14:paraId="078259A2" w14:textId="77777777" w:rsidR="006272AA" w:rsidRPr="002965ED" w:rsidRDefault="006272AA" w:rsidP="001023C5">
      <w:pPr>
        <w:pStyle w:val="Heading2"/>
        <w:ind w:left="0"/>
        <w:jc w:val="both"/>
        <w:rPr>
          <w:rFonts w:asciiTheme="minorHAnsi" w:hAnsiTheme="minorHAnsi" w:cstheme="minorBidi"/>
        </w:rPr>
      </w:pPr>
      <w:bookmarkStart w:id="22" w:name="_Toc531023475"/>
      <w:r>
        <w:rPr>
          <w:rFonts w:asciiTheme="minorHAnsi" w:hAnsiTheme="minorHAnsi" w:cstheme="minorBidi"/>
        </w:rPr>
        <w:t>4.2 Research Design</w:t>
      </w:r>
      <w:bookmarkEnd w:id="22"/>
    </w:p>
    <w:p w14:paraId="3BC949C1" w14:textId="77777777" w:rsidR="00A20D12" w:rsidRDefault="00A20D12" w:rsidP="00A20D12">
      <w:pPr>
        <w:spacing w:after="240" w:line="252" w:lineRule="auto"/>
        <w:ind w:left="0" w:right="0"/>
      </w:pPr>
      <w:r>
        <w:t>In this section, we will go over each sub question and how we will answer them.</w:t>
      </w:r>
    </w:p>
    <w:p w14:paraId="2E2241B3" w14:textId="0B062161" w:rsidR="00A20D12" w:rsidRPr="00A20D12"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are the needs of the client?</w:t>
      </w:r>
    </w:p>
    <w:p w14:paraId="314E9002" w14:textId="77777777" w:rsidR="00A20D12" w:rsidRDefault="00A20D12" w:rsidP="00A20D12">
      <w:pPr>
        <w:pStyle w:val="ListParagraph"/>
        <w:suppressAutoHyphens/>
        <w:spacing w:after="60"/>
        <w:ind w:left="792"/>
        <w:rPr>
          <w:rFonts w:asciiTheme="minorHAnsi" w:hAnsiTheme="minorHAnsi" w:cstheme="minorHAnsi"/>
          <w:sz w:val="22"/>
          <w:lang w:val="en-US"/>
        </w:rPr>
      </w:pPr>
      <w:r>
        <w:rPr>
          <w:rFonts w:asciiTheme="minorHAnsi" w:hAnsiTheme="minorHAnsi" w:cstheme="minorHAnsi"/>
          <w:sz w:val="22"/>
          <w:lang w:val="en-US"/>
        </w:rPr>
        <w:t xml:space="preserve">To answer this question, first a literature study will be carried out which focuses highly on the lessons of software engineering. During these lessons, the group will learn how to find the needs of a client and this knowledge will then be used to answer this question by means of a descriptive study. This will be qualitative research, as there will not be any numbers derived from it. </w:t>
      </w:r>
    </w:p>
    <w:p w14:paraId="2DF77B4A" w14:textId="77777777" w:rsidR="00A20D12" w:rsidRDefault="00A20D12" w:rsidP="00A20D12">
      <w:pPr>
        <w:pStyle w:val="ListParagraph"/>
        <w:suppressAutoHyphens/>
        <w:spacing w:after="60"/>
        <w:ind w:left="792"/>
        <w:rPr>
          <w:rFonts w:asciiTheme="minorHAnsi" w:hAnsiTheme="minorHAnsi" w:cstheme="minorHAnsi"/>
          <w:sz w:val="22"/>
          <w:lang w:val="en-US"/>
        </w:rPr>
      </w:pPr>
    </w:p>
    <w:p w14:paraId="0A418234" w14:textId="77777777" w:rsidR="00A20D12"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mathematical models are already available?</w:t>
      </w:r>
    </w:p>
    <w:p w14:paraId="0E2CC0D6" w14:textId="77777777" w:rsidR="00A20D12" w:rsidRDefault="00A20D12" w:rsidP="00A20D12">
      <w:pPr>
        <w:pStyle w:val="ListParagraph"/>
        <w:suppressAutoHyphens/>
        <w:spacing w:after="60"/>
        <w:ind w:left="788"/>
        <w:rPr>
          <w:rFonts w:asciiTheme="minorHAnsi" w:hAnsiTheme="minorHAnsi" w:cstheme="minorHAnsi"/>
          <w:sz w:val="22"/>
          <w:lang w:val="en-US"/>
        </w:rPr>
      </w:pPr>
      <w:r>
        <w:rPr>
          <w:rFonts w:asciiTheme="minorHAnsi" w:hAnsiTheme="minorHAnsi" w:cstheme="minorHAnsi"/>
          <w:sz w:val="22"/>
          <w:lang w:val="en-US"/>
        </w:rPr>
        <w:t>This question will be answered by means of a literature study will be carried out on the provided books and previous projects. This will provide the group with the knowledge that previous project groups and/or researchers have already acquired which will in turn provide an answer to this question. This research will be quantitative as the existing mathematical models will merely be defined.</w:t>
      </w:r>
    </w:p>
    <w:p w14:paraId="65EE9134" w14:textId="77777777" w:rsidR="00A20D12" w:rsidRDefault="00A20D12" w:rsidP="00A20D12">
      <w:pPr>
        <w:pStyle w:val="ListParagraph"/>
        <w:suppressAutoHyphens/>
        <w:spacing w:after="60"/>
        <w:ind w:left="788"/>
        <w:rPr>
          <w:rFonts w:asciiTheme="minorHAnsi" w:hAnsiTheme="minorHAnsi" w:cstheme="minorHAnsi"/>
          <w:sz w:val="22"/>
          <w:lang w:val="en-US"/>
        </w:rPr>
      </w:pPr>
      <w:r>
        <w:rPr>
          <w:rFonts w:asciiTheme="minorHAnsi" w:hAnsiTheme="minorHAnsi" w:cstheme="minorHAnsi"/>
          <w:sz w:val="22"/>
          <w:lang w:val="en-US"/>
        </w:rPr>
        <w:t xml:space="preserve"> </w:t>
      </w:r>
    </w:p>
    <w:p w14:paraId="0C457254" w14:textId="77777777" w:rsidR="00A20D12"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variables should be taken into consideration when creating mathematical models?</w:t>
      </w:r>
    </w:p>
    <w:p w14:paraId="5F3FAC59" w14:textId="77777777" w:rsidR="00A20D12" w:rsidRDefault="00A20D12" w:rsidP="00A20D12">
      <w:pPr>
        <w:pStyle w:val="ListParagraph"/>
        <w:suppressAutoHyphens/>
        <w:spacing w:after="60"/>
        <w:ind w:left="788"/>
        <w:rPr>
          <w:rFonts w:asciiTheme="minorHAnsi" w:hAnsiTheme="minorHAnsi" w:cstheme="minorHAnsi"/>
          <w:sz w:val="22"/>
          <w:lang w:val="en-US"/>
        </w:rPr>
      </w:pPr>
      <w:r>
        <w:rPr>
          <w:rFonts w:asciiTheme="minorHAnsi" w:hAnsiTheme="minorHAnsi" w:cstheme="minorHAnsi"/>
          <w:sz w:val="22"/>
          <w:lang w:val="en-US"/>
        </w:rPr>
        <w:t>To answer this question, a literature study will be carried out on the previously collected data. Then the models will have to be studied to understand which variables are to be used.</w:t>
      </w:r>
    </w:p>
    <w:p w14:paraId="28C3B623" w14:textId="77777777" w:rsidR="00A20D12" w:rsidRDefault="00A20D12" w:rsidP="00A20D12">
      <w:pPr>
        <w:pStyle w:val="ListParagraph"/>
        <w:suppressAutoHyphens/>
        <w:spacing w:after="60"/>
        <w:ind w:left="788"/>
        <w:rPr>
          <w:rFonts w:asciiTheme="minorHAnsi" w:hAnsiTheme="minorHAnsi" w:cstheme="minorHAnsi"/>
          <w:sz w:val="22"/>
          <w:lang w:val="en-US"/>
        </w:rPr>
      </w:pPr>
    </w:p>
    <w:p w14:paraId="772F3474" w14:textId="77777777" w:rsidR="00A20D12" w:rsidRDefault="00A20D12" w:rsidP="008C4604">
      <w:pPr>
        <w:pStyle w:val="ListParagraph"/>
        <w:numPr>
          <w:ilvl w:val="0"/>
          <w:numId w:val="39"/>
        </w:numPr>
        <w:suppressAutoHyphens/>
        <w:spacing w:after="60" w:line="276" w:lineRule="auto"/>
        <w:rPr>
          <w:rFonts w:asciiTheme="minorHAnsi" w:hAnsiTheme="minorHAnsi" w:cstheme="minorHAnsi"/>
          <w:i/>
          <w:sz w:val="22"/>
          <w:lang w:val="en-US"/>
        </w:rPr>
      </w:pPr>
      <w:r>
        <w:rPr>
          <w:rFonts w:asciiTheme="minorHAnsi" w:hAnsiTheme="minorHAnsi" w:cstheme="minorHAnsi"/>
          <w:i/>
          <w:sz w:val="22"/>
          <w:lang w:val="en-US"/>
        </w:rPr>
        <w:t>Which models are simple enough to use with the data acquired?</w:t>
      </w:r>
    </w:p>
    <w:p w14:paraId="68FC3AE0" w14:textId="77777777" w:rsidR="00A20D12" w:rsidRDefault="00A20D12" w:rsidP="00A20D12">
      <w:pPr>
        <w:pStyle w:val="ListParagraph"/>
        <w:suppressAutoHyphens/>
        <w:spacing w:after="60"/>
        <w:ind w:left="788"/>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2F6BA394" w14:textId="77777777" w:rsidR="00A20D12" w:rsidRDefault="00A20D12" w:rsidP="00A20D12">
      <w:pPr>
        <w:pStyle w:val="ListParagraph"/>
        <w:suppressAutoHyphens/>
        <w:spacing w:after="60"/>
        <w:ind w:left="788"/>
        <w:rPr>
          <w:rFonts w:asciiTheme="minorHAnsi" w:hAnsiTheme="minorHAnsi" w:cstheme="minorHAnsi"/>
          <w:sz w:val="22"/>
          <w:lang w:val="en-US"/>
        </w:rPr>
      </w:pPr>
    </w:p>
    <w:p w14:paraId="4F6F3670" w14:textId="77777777" w:rsidR="00A20D12"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How can the results of the models be displayed in an application?</w:t>
      </w:r>
    </w:p>
    <w:p w14:paraId="78884013" w14:textId="77777777" w:rsidR="00A20D12" w:rsidRDefault="00A20D12" w:rsidP="00A20D12">
      <w:pPr>
        <w:pStyle w:val="ListParagraph"/>
        <w:suppressAutoHyphens/>
        <w:spacing w:after="60"/>
        <w:ind w:left="788"/>
        <w:rPr>
          <w:rFonts w:asciiTheme="minorHAnsi" w:hAnsiTheme="minorHAnsi" w:cstheme="minorHAnsi"/>
          <w:sz w:val="22"/>
          <w:lang w:val="en-US"/>
        </w:rPr>
      </w:pPr>
      <w:r>
        <w:rPr>
          <w:rFonts w:asciiTheme="minorHAnsi" w:hAnsiTheme="minorHAnsi" w:cstheme="minorHAnsi"/>
          <w:sz w:val="22"/>
          <w:lang w:val="en-US"/>
        </w:rPr>
        <w:t>To find out how the results can be displayed in an application a qualitative literature study will be carried out on the previous classes of Object Oriented Programming and the current classes of UML. This will define what is possible to do in the time of this project. Some exploratory research will also be carried out to find out the best and most effective way of displaying the results of the models in the application.</w:t>
      </w:r>
    </w:p>
    <w:p w14:paraId="452A27DC" w14:textId="45327542" w:rsidR="00144AE9" w:rsidRPr="0023185A" w:rsidRDefault="00D17BBB" w:rsidP="001023C5">
      <w:pPr>
        <w:spacing w:after="240" w:line="252" w:lineRule="auto"/>
        <w:ind w:left="788" w:right="0"/>
        <w:jc w:val="both"/>
        <w:rPr>
          <w:rFonts w:asciiTheme="majorHAnsi" w:eastAsiaTheme="majorEastAsia" w:hAnsiTheme="majorHAnsi" w:cstheme="majorBidi"/>
          <w:caps/>
          <w:color w:val="DD8047" w:themeColor="accent2"/>
          <w:sz w:val="24"/>
          <w:szCs w:val="24"/>
        </w:rPr>
      </w:pPr>
      <w:r>
        <w:br w:type="page"/>
      </w:r>
    </w:p>
    <w:p w14:paraId="2FA0A1B9" w14:textId="4F7D6999" w:rsidR="009037FB" w:rsidRDefault="00321EDB" w:rsidP="001F2B99">
      <w:pPr>
        <w:pStyle w:val="Heading1"/>
        <w:ind w:left="0" w:right="74"/>
      </w:pPr>
      <w:bookmarkStart w:id="23" w:name="_Toc531023476"/>
      <w:r>
        <w:lastRenderedPageBreak/>
        <w:t>5</w:t>
      </w:r>
      <w:r w:rsidR="009037FB">
        <w:t>. Results and analysis</w:t>
      </w:r>
      <w:bookmarkEnd w:id="23"/>
    </w:p>
    <w:p w14:paraId="5214B02C" w14:textId="508B3B05" w:rsidR="00C17276" w:rsidRDefault="00C17276" w:rsidP="001023C5">
      <w:pPr>
        <w:ind w:left="0" w:right="74"/>
        <w:jc w:val="both"/>
        <w:rPr>
          <w:lang w:val="en-AU"/>
        </w:rPr>
      </w:pPr>
      <w:r>
        <w:rPr>
          <w:lang w:val="en-AU"/>
        </w:rPr>
        <w:t xml:space="preserve">In this chapter, the results of each data collection step in this project will </w:t>
      </w:r>
      <w:r w:rsidR="0048765F">
        <w:rPr>
          <w:lang w:val="en-AU"/>
        </w:rPr>
        <w:t>be outlined. Once the results are stated they will be analysed and intermediate conclusions will be drawn</w:t>
      </w:r>
      <w:r w:rsidR="00EA6D20">
        <w:rPr>
          <w:lang w:val="en-AU"/>
        </w:rPr>
        <w:t>.</w:t>
      </w:r>
    </w:p>
    <w:p w14:paraId="7DB01725" w14:textId="77777777" w:rsidR="008C4604" w:rsidRDefault="008C4604" w:rsidP="008C4604">
      <w:pPr>
        <w:ind w:left="0"/>
        <w:rPr>
          <w:lang w:val="en-AU"/>
        </w:rPr>
      </w:pPr>
      <w:r>
        <w:rPr>
          <w:lang w:val="en-AU"/>
        </w:rPr>
        <w:t>The sub questions are as follows:</w:t>
      </w:r>
    </w:p>
    <w:p w14:paraId="6774E78A" w14:textId="03A666C0" w:rsidR="008C4604" w:rsidRDefault="008C4604" w:rsidP="008C4604">
      <w:pPr>
        <w:pStyle w:val="ListParagraph"/>
        <w:numPr>
          <w:ilvl w:val="0"/>
          <w:numId w:val="41"/>
        </w:numPr>
        <w:suppressAutoHyphens/>
        <w:spacing w:after="60" w:line="276" w:lineRule="auto"/>
        <w:rPr>
          <w:rFonts w:asciiTheme="minorHAnsi" w:hAnsiTheme="minorHAnsi" w:cstheme="minorHAnsi"/>
          <w:i/>
          <w:sz w:val="22"/>
          <w:lang w:val="en-US"/>
        </w:rPr>
      </w:pPr>
      <w:r>
        <w:rPr>
          <w:rFonts w:asciiTheme="minorHAnsi" w:hAnsiTheme="minorHAnsi" w:cstheme="minorHAnsi"/>
          <w:i/>
          <w:sz w:val="22"/>
          <w:lang w:val="en-US"/>
        </w:rPr>
        <w:t>What are the needs of the client?</w:t>
      </w:r>
    </w:p>
    <w:p w14:paraId="21C07C10" w14:textId="77777777" w:rsidR="008C4604" w:rsidRPr="008C4604" w:rsidRDefault="008C4604" w:rsidP="008C4604">
      <w:pPr>
        <w:suppressAutoHyphens/>
        <w:spacing w:after="60" w:line="276" w:lineRule="auto"/>
        <w:rPr>
          <w:rFonts w:cstheme="minorHAnsi"/>
        </w:rPr>
      </w:pPr>
    </w:p>
    <w:p w14:paraId="0AE39824" w14:textId="3B8D85E5"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mathematical models are already available?</w:t>
      </w:r>
    </w:p>
    <w:p w14:paraId="3F56859F" w14:textId="77777777" w:rsidR="008C4604" w:rsidRPr="008C4604" w:rsidRDefault="008C4604" w:rsidP="008C4604">
      <w:pPr>
        <w:suppressAutoHyphens/>
        <w:spacing w:after="60" w:line="276" w:lineRule="auto"/>
        <w:rPr>
          <w:rFonts w:cstheme="minorHAnsi"/>
        </w:rPr>
      </w:pPr>
    </w:p>
    <w:p w14:paraId="58504BFB" w14:textId="7DE008FF"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variables should be taken into consideration when creating mathematical models?</w:t>
      </w:r>
    </w:p>
    <w:p w14:paraId="16C61FBE" w14:textId="77777777" w:rsidR="008C4604" w:rsidRPr="008C4604" w:rsidRDefault="008C4604" w:rsidP="008C4604">
      <w:pPr>
        <w:suppressAutoHyphens/>
        <w:spacing w:after="60" w:line="276" w:lineRule="auto"/>
        <w:rPr>
          <w:rFonts w:cstheme="minorHAnsi"/>
        </w:rPr>
      </w:pPr>
    </w:p>
    <w:p w14:paraId="1B7FD126" w14:textId="454D0000"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Which models are simple enough to use with the data acquired?</w:t>
      </w:r>
    </w:p>
    <w:p w14:paraId="3605E946" w14:textId="77777777" w:rsidR="008C4604" w:rsidRPr="008C4604" w:rsidRDefault="008C4604" w:rsidP="008C4604">
      <w:pPr>
        <w:suppressAutoHyphens/>
        <w:spacing w:after="60" w:line="276" w:lineRule="auto"/>
        <w:rPr>
          <w:rFonts w:cstheme="minorHAnsi"/>
        </w:rPr>
      </w:pPr>
    </w:p>
    <w:p w14:paraId="1187670A" w14:textId="3EC99E0F"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How can the results of the models be displayed in an application?</w:t>
      </w:r>
    </w:p>
    <w:p w14:paraId="57C18B33" w14:textId="77777777" w:rsidR="008C4604" w:rsidRPr="008C4604" w:rsidRDefault="008C4604" w:rsidP="008C4604">
      <w:pPr>
        <w:suppressAutoHyphens/>
        <w:spacing w:after="60" w:line="276" w:lineRule="auto"/>
        <w:rPr>
          <w:rFonts w:cstheme="minorHAnsi"/>
        </w:rPr>
      </w:pPr>
    </w:p>
    <w:p w14:paraId="6A919696" w14:textId="2B7F71F9" w:rsidR="003D6D92" w:rsidRPr="003B180F" w:rsidRDefault="00321EDB" w:rsidP="003B180F">
      <w:pPr>
        <w:ind w:left="0"/>
        <w:jc w:val="both"/>
        <w:rPr>
          <w:lang w:val="en-AU"/>
        </w:rPr>
      </w:pPr>
      <w:r>
        <w:br w:type="page"/>
      </w:r>
    </w:p>
    <w:p w14:paraId="6450AB08" w14:textId="784DE285" w:rsidR="003D6D92" w:rsidRDefault="5D58C682" w:rsidP="001F2B99">
      <w:pPr>
        <w:pStyle w:val="Heading1"/>
        <w:ind w:left="0" w:right="74"/>
        <w:rPr>
          <w:rFonts w:eastAsiaTheme="minorEastAsia"/>
        </w:rPr>
      </w:pPr>
      <w:bookmarkStart w:id="24" w:name="_Toc531023477"/>
      <w:r w:rsidRPr="5D58C682">
        <w:rPr>
          <w:rFonts w:eastAsiaTheme="minorEastAsia"/>
        </w:rPr>
        <w:lastRenderedPageBreak/>
        <w:t>6. Conclusion</w:t>
      </w:r>
      <w:bookmarkEnd w:id="24"/>
    </w:p>
    <w:p w14:paraId="5ACFF5FD" w14:textId="77777777" w:rsidR="00AF3D01" w:rsidRDefault="00AF3D01" w:rsidP="001023C5">
      <w:pPr>
        <w:suppressAutoHyphens/>
        <w:ind w:left="0" w:right="74"/>
        <w:jc w:val="both"/>
        <w:rPr>
          <w:color w:val="000000" w:themeColor="text1"/>
          <w:lang w:val="en-AU"/>
        </w:rPr>
      </w:pPr>
      <w:r>
        <w:t>This chapter will draw the final conclusions to each of the sub questions and give an answer to the main research questions.</w:t>
      </w:r>
    </w:p>
    <w:p w14:paraId="3144EF3A" w14:textId="77777777" w:rsidR="00361B6D" w:rsidRDefault="00361B6D" w:rsidP="00361B6D">
      <w:pPr>
        <w:pStyle w:val="ListParagraph"/>
        <w:numPr>
          <w:ilvl w:val="0"/>
          <w:numId w:val="42"/>
        </w:numPr>
        <w:suppressAutoHyphens/>
        <w:spacing w:after="60" w:line="276" w:lineRule="auto"/>
        <w:rPr>
          <w:rFonts w:asciiTheme="minorHAnsi" w:hAnsiTheme="minorHAnsi" w:cstheme="minorHAnsi"/>
          <w:i/>
          <w:sz w:val="22"/>
          <w:lang w:val="en-US"/>
        </w:rPr>
      </w:pPr>
      <w:r>
        <w:rPr>
          <w:rFonts w:asciiTheme="minorHAnsi" w:hAnsiTheme="minorHAnsi" w:cstheme="minorHAnsi"/>
          <w:i/>
          <w:sz w:val="22"/>
          <w:lang w:val="en-US"/>
        </w:rPr>
        <w:t>What are the needs of the client?</w:t>
      </w:r>
    </w:p>
    <w:p w14:paraId="3C9A5239" w14:textId="77777777" w:rsidR="00361B6D" w:rsidRPr="008C4604" w:rsidRDefault="00361B6D" w:rsidP="00361B6D">
      <w:pPr>
        <w:suppressAutoHyphens/>
        <w:spacing w:after="60" w:line="276" w:lineRule="auto"/>
        <w:rPr>
          <w:rFonts w:cstheme="minorHAnsi"/>
        </w:rPr>
      </w:pPr>
    </w:p>
    <w:p w14:paraId="0751197F" w14:textId="77777777" w:rsidR="00361B6D"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mathematical models are already available?</w:t>
      </w:r>
    </w:p>
    <w:p w14:paraId="4D4BC6DF" w14:textId="77777777" w:rsidR="00361B6D" w:rsidRPr="008C4604" w:rsidRDefault="00361B6D" w:rsidP="00361B6D">
      <w:pPr>
        <w:suppressAutoHyphens/>
        <w:spacing w:after="60" w:line="276" w:lineRule="auto"/>
        <w:rPr>
          <w:rFonts w:cstheme="minorHAnsi"/>
        </w:rPr>
      </w:pPr>
    </w:p>
    <w:p w14:paraId="6F193984" w14:textId="77777777" w:rsidR="00361B6D"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What variables should be taken into consideration when creating mathematical models?</w:t>
      </w:r>
    </w:p>
    <w:p w14:paraId="35C07B5C" w14:textId="77777777" w:rsidR="00361B6D" w:rsidRPr="008C4604" w:rsidRDefault="00361B6D" w:rsidP="00361B6D">
      <w:pPr>
        <w:suppressAutoHyphens/>
        <w:spacing w:after="60" w:line="276" w:lineRule="auto"/>
        <w:rPr>
          <w:rFonts w:cstheme="minorHAnsi"/>
        </w:rPr>
      </w:pPr>
    </w:p>
    <w:p w14:paraId="34493C62" w14:textId="77777777" w:rsidR="00361B6D"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Which models are simple enough to use with the data acquired?</w:t>
      </w:r>
    </w:p>
    <w:p w14:paraId="789E4BC6" w14:textId="77777777" w:rsidR="00361B6D" w:rsidRPr="008C4604" w:rsidRDefault="00361B6D" w:rsidP="00361B6D">
      <w:pPr>
        <w:suppressAutoHyphens/>
        <w:spacing w:after="60" w:line="276" w:lineRule="auto"/>
        <w:rPr>
          <w:rFonts w:cstheme="minorHAnsi"/>
        </w:rPr>
      </w:pPr>
    </w:p>
    <w:p w14:paraId="6BCDD267" w14:textId="77777777" w:rsidR="00361B6D"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US"/>
        </w:rPr>
      </w:pPr>
      <w:r>
        <w:rPr>
          <w:rFonts w:asciiTheme="minorHAnsi" w:hAnsiTheme="minorHAnsi" w:cstheme="minorHAnsi"/>
          <w:i/>
          <w:sz w:val="22"/>
          <w:lang w:val="en-US"/>
        </w:rPr>
        <w:t>How can the results of the models be displayed in an application?</w:t>
      </w:r>
    </w:p>
    <w:p w14:paraId="7193F84E" w14:textId="54A9AC4A" w:rsidR="00BA5489" w:rsidRDefault="00BA5489" w:rsidP="001023C5">
      <w:pPr>
        <w:suppressAutoHyphens/>
        <w:ind w:left="0"/>
        <w:jc w:val="both"/>
        <w:rPr>
          <w:color w:val="000000"/>
          <w:lang w:val="en-AU"/>
        </w:rPr>
      </w:pPr>
    </w:p>
    <w:p w14:paraId="6512ADA2" w14:textId="77777777" w:rsidR="00BA5489" w:rsidRDefault="00BA5489" w:rsidP="001023C5">
      <w:pPr>
        <w:suppressAutoHyphens/>
        <w:ind w:left="0"/>
        <w:jc w:val="both"/>
        <w:rPr>
          <w:color w:val="000000"/>
          <w:lang w:val="en-AU"/>
        </w:rPr>
      </w:pPr>
    </w:p>
    <w:p w14:paraId="0D0C23F3" w14:textId="77777777" w:rsidR="00792F39" w:rsidRPr="00792F39" w:rsidRDefault="00792F39" w:rsidP="00792F39">
      <w:pPr>
        <w:pStyle w:val="NormalWeb"/>
        <w:spacing w:before="120" w:beforeAutospacing="0" w:after="120" w:afterAutospacing="0"/>
        <w:rPr>
          <w:rFonts w:asciiTheme="minorHAnsi" w:hAnsiTheme="minorHAnsi" w:cstheme="minorBidi"/>
          <w:b/>
          <w:i/>
          <w:sz w:val="22"/>
          <w:szCs w:val="22"/>
          <w:lang w:val="en-US"/>
        </w:rPr>
      </w:pPr>
      <w:r w:rsidRPr="00792F39">
        <w:rPr>
          <w:rFonts w:asciiTheme="minorHAnsi" w:hAnsiTheme="minorHAnsi" w:cstheme="minorBidi"/>
          <w:b/>
          <w:i/>
          <w:sz w:val="22"/>
          <w:szCs w:val="22"/>
          <w:lang w:val="en-US"/>
        </w:rPr>
        <w:t>What is the best ethically acceptable measure which can be taken to improve the ecological balance in the Oostvaardersplassen?</w:t>
      </w:r>
    </w:p>
    <w:p w14:paraId="50BC7444" w14:textId="675E3235" w:rsidR="00792F39" w:rsidRPr="006C62B2" w:rsidRDefault="00792F39" w:rsidP="00792F39">
      <w:pPr>
        <w:pStyle w:val="NormalWeb"/>
        <w:spacing w:before="120" w:beforeAutospacing="0" w:after="120" w:afterAutospacing="0"/>
        <w:jc w:val="both"/>
        <w:rPr>
          <w:rFonts w:asciiTheme="minorHAnsi" w:eastAsiaTheme="majorEastAsia" w:hAnsiTheme="minorHAnsi" w:cstheme="minorBidi"/>
          <w:color w:val="DD8047" w:themeColor="accent2"/>
          <w:kern w:val="22"/>
          <w:lang w:val="en-US" w:eastAsia="ja-JP"/>
          <w14:ligatures w14:val="standard"/>
        </w:rPr>
      </w:pPr>
    </w:p>
    <w:p w14:paraId="07C3C4E4" w14:textId="617DE02D" w:rsidR="00176590" w:rsidRPr="006C62B2" w:rsidRDefault="003D6D92" w:rsidP="004C16E1">
      <w:pPr>
        <w:pStyle w:val="NormalWeb"/>
        <w:spacing w:before="120" w:beforeAutospacing="0" w:after="120" w:afterAutospacing="0"/>
        <w:jc w:val="both"/>
        <w:rPr>
          <w:rFonts w:asciiTheme="minorHAnsi" w:hAnsiTheme="minorHAnsi" w:cstheme="minorHAnsi"/>
          <w:color w:val="000000"/>
          <w:sz w:val="22"/>
          <w:szCs w:val="22"/>
        </w:rPr>
      </w:pPr>
      <w:r w:rsidRPr="006C62B2">
        <w:rPr>
          <w:rFonts w:asciiTheme="minorHAnsi" w:eastAsiaTheme="majorEastAsia" w:hAnsiTheme="minorHAnsi" w:cstheme="minorBidi"/>
          <w:color w:val="DD8047" w:themeColor="accent2"/>
          <w:kern w:val="22"/>
          <w:lang w:val="en-US" w:eastAsia="ja-JP"/>
          <w14:ligatures w14:val="standard"/>
        </w:rPr>
        <w:br w:type="page"/>
      </w:r>
    </w:p>
    <w:p w14:paraId="0D97616F" w14:textId="10125EFC" w:rsidR="001E0239" w:rsidRDefault="00321EDB" w:rsidP="001F2B99">
      <w:pPr>
        <w:pStyle w:val="Heading1"/>
        <w:ind w:left="0" w:right="74"/>
      </w:pPr>
      <w:bookmarkStart w:id="25" w:name="_Toc531023478"/>
      <w:r>
        <w:lastRenderedPageBreak/>
        <w:t>7</w:t>
      </w:r>
      <w:r w:rsidR="00176590">
        <w:t>.</w:t>
      </w:r>
      <w:r w:rsidR="001E0239">
        <w:t xml:space="preserve"> </w:t>
      </w:r>
      <w:r w:rsidR="00176590">
        <w:t>Discussion</w:t>
      </w:r>
      <w:bookmarkEnd w:id="25"/>
    </w:p>
    <w:p w14:paraId="12ABC254" w14:textId="18F852EA" w:rsidR="00F86657" w:rsidRDefault="001F2B99" w:rsidP="00792F39">
      <w:pPr>
        <w:suppressAutoHyphens/>
        <w:ind w:left="0"/>
      </w:pPr>
      <w:r>
        <w:t>In this chapter the strengths and weaknesses of the results will be discussed and other explanations covered.</w:t>
      </w:r>
    </w:p>
    <w:p w14:paraId="0991A6D7" w14:textId="77777777" w:rsidR="00792F39" w:rsidRPr="00F86657" w:rsidRDefault="00792F39" w:rsidP="00792F39">
      <w:pPr>
        <w:suppressAutoHyphens/>
        <w:ind w:left="0"/>
      </w:pPr>
    </w:p>
    <w:p w14:paraId="6811872B" w14:textId="77777777" w:rsidR="00F86657" w:rsidRPr="00F86657" w:rsidRDefault="00F86657" w:rsidP="00F86657"/>
    <w:p w14:paraId="32510942" w14:textId="77777777" w:rsidR="00F86657" w:rsidRPr="00F86657" w:rsidRDefault="00F86657" w:rsidP="00F86657"/>
    <w:p w14:paraId="5D352F71" w14:textId="77777777" w:rsidR="00F86657" w:rsidRPr="00F86657" w:rsidRDefault="00F86657" w:rsidP="00F86657"/>
    <w:p w14:paraId="68D155B3" w14:textId="77777777" w:rsidR="00F86657" w:rsidRPr="00F86657" w:rsidRDefault="00F86657" w:rsidP="00F86657"/>
    <w:p w14:paraId="20F6FB68" w14:textId="77777777" w:rsidR="00F86657" w:rsidRPr="00F86657" w:rsidRDefault="00F86657" w:rsidP="00F86657"/>
    <w:p w14:paraId="27FCB02A" w14:textId="53208D70" w:rsidR="00BA4C5E" w:rsidRDefault="00BA4C5E" w:rsidP="00F86657"/>
    <w:p w14:paraId="22DEDD8D" w14:textId="77777777" w:rsidR="00BA4C5E" w:rsidRDefault="00BA4C5E">
      <w:pPr>
        <w:spacing w:after="240" w:line="252" w:lineRule="auto"/>
        <w:ind w:left="0" w:right="0"/>
      </w:pPr>
      <w:r>
        <w:br w:type="page"/>
      </w:r>
    </w:p>
    <w:p w14:paraId="08F39320" w14:textId="5D7DC51F" w:rsidR="00F86657" w:rsidRDefault="00BA4C5E" w:rsidP="001F2B99">
      <w:pPr>
        <w:pStyle w:val="Heading1"/>
        <w:ind w:left="0" w:right="74"/>
      </w:pPr>
      <w:bookmarkStart w:id="26" w:name="_Toc531023479"/>
      <w:r>
        <w:lastRenderedPageBreak/>
        <w:t>R</w:t>
      </w:r>
      <w:r w:rsidR="00862BE4">
        <w:t>eferences</w:t>
      </w:r>
      <w:bookmarkEnd w:id="26"/>
    </w:p>
    <w:p w14:paraId="2101209A" w14:textId="77777777" w:rsidR="002D5416" w:rsidRPr="00065278" w:rsidRDefault="002D5416" w:rsidP="002B2B4F">
      <w:pPr>
        <w:spacing w:after="0"/>
        <w:ind w:left="0" w:right="74"/>
      </w:pPr>
    </w:p>
    <w:p w14:paraId="0F5658C7" w14:textId="77777777" w:rsidR="00F86657" w:rsidRPr="00F86657" w:rsidRDefault="00F86657" w:rsidP="00F86657"/>
    <w:p w14:paraId="2AC897AE" w14:textId="7E9889E7" w:rsidR="00F86657" w:rsidRDefault="00F86657" w:rsidP="00F86657"/>
    <w:p w14:paraId="3CEF6B4A" w14:textId="7BC5C72E" w:rsidR="00932019" w:rsidRDefault="00F86657" w:rsidP="00F86657">
      <w:pPr>
        <w:tabs>
          <w:tab w:val="left" w:pos="5925"/>
        </w:tabs>
      </w:pPr>
      <w:r>
        <w:tab/>
      </w:r>
    </w:p>
    <w:p w14:paraId="6D7717C9" w14:textId="77777777" w:rsidR="00932019" w:rsidRDefault="00932019">
      <w:pPr>
        <w:spacing w:after="240" w:line="252" w:lineRule="auto"/>
        <w:ind w:left="0" w:right="0"/>
      </w:pPr>
      <w:r>
        <w:br w:type="page"/>
      </w:r>
    </w:p>
    <w:p w14:paraId="1652A662" w14:textId="754F2F7D" w:rsidR="00176590" w:rsidRDefault="008F02BB" w:rsidP="001F2B99">
      <w:pPr>
        <w:pStyle w:val="Heading1"/>
        <w:ind w:left="0" w:right="74"/>
      </w:pPr>
      <w:bookmarkStart w:id="27" w:name="_Toc531023480"/>
      <w:r>
        <w:lastRenderedPageBreak/>
        <w:t>Appendix A</w:t>
      </w:r>
      <w:bookmarkEnd w:id="27"/>
    </w:p>
    <w:p w14:paraId="46959ABD" w14:textId="77777777" w:rsidR="00932019" w:rsidRPr="00932019" w:rsidRDefault="00932019" w:rsidP="0075257D">
      <w:pPr>
        <w:ind w:left="0" w:right="74"/>
      </w:pPr>
    </w:p>
    <w:sectPr w:rsidR="00932019" w:rsidRPr="0093201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60EC0" w14:textId="77777777" w:rsidR="00D072B2" w:rsidRDefault="00D072B2">
      <w:r>
        <w:separator/>
      </w:r>
    </w:p>
    <w:p w14:paraId="7630A148" w14:textId="77777777" w:rsidR="00D072B2" w:rsidRDefault="00D072B2"/>
  </w:endnote>
  <w:endnote w:type="continuationSeparator" w:id="0">
    <w:p w14:paraId="4A428323" w14:textId="77777777" w:rsidR="00D072B2" w:rsidRDefault="00D072B2">
      <w:r>
        <w:continuationSeparator/>
      </w:r>
    </w:p>
    <w:p w14:paraId="74ADB878" w14:textId="77777777" w:rsidR="00D072B2" w:rsidRDefault="00D072B2"/>
  </w:endnote>
  <w:endnote w:type="continuationNotice" w:id="1">
    <w:p w14:paraId="307C726E" w14:textId="77777777" w:rsidR="00D072B2" w:rsidRDefault="00D072B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A42C8"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24T00:00:00Z">
            <w:dateFormat w:val="M/d/yyyy"/>
            <w:lid w:val="en-US"/>
            <w:storeMappedDataAs w:val="dateTime"/>
            <w:calendar w:val="gregorian"/>
          </w:date>
        </w:sdtPr>
        <w:sdtEndPr/>
        <w:sdtContent>
          <w:tc>
            <w:tcPr>
              <w:tcW w:w="750" w:type="pct"/>
            </w:tcPr>
            <w:p w14:paraId="25315CD8" w14:textId="466662DA" w:rsidR="000A42C8" w:rsidRDefault="00A20D12">
              <w:pPr>
                <w:pStyle w:val="Footer"/>
              </w:pPr>
              <w:r>
                <w:t>11/24/2018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0A42C8" w:rsidRDefault="000A42C8">
              <w:pPr>
                <w:pStyle w:val="Footer"/>
                <w:jc w:val="center"/>
              </w:pPr>
              <w:r>
                <w:t xml:space="preserve">     </w:t>
              </w:r>
            </w:p>
          </w:tc>
        </w:sdtContent>
      </w:sdt>
      <w:tc>
        <w:tcPr>
          <w:tcW w:w="750" w:type="pct"/>
        </w:tcPr>
        <w:p w14:paraId="01A9202E" w14:textId="77777777" w:rsidR="000A42C8" w:rsidRDefault="000A42C8">
          <w:pPr>
            <w:pStyle w:val="Footer"/>
            <w:jc w:val="right"/>
          </w:pPr>
          <w:r>
            <w:fldChar w:fldCharType="begin"/>
          </w:r>
          <w:r>
            <w:instrText xml:space="preserve"> PAGE  \* Arabic </w:instrText>
          </w:r>
          <w:r>
            <w:fldChar w:fldCharType="separate"/>
          </w:r>
          <w:r>
            <w:rPr>
              <w:noProof/>
            </w:rPr>
            <w:t>8</w:t>
          </w:r>
          <w:r>
            <w:fldChar w:fldCharType="end"/>
          </w:r>
        </w:p>
      </w:tc>
    </w:tr>
  </w:tbl>
  <w:p w14:paraId="4B1F511A" w14:textId="77777777" w:rsidR="000A42C8" w:rsidRDefault="000A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5504D" w14:textId="77777777" w:rsidR="00D072B2" w:rsidRDefault="00D072B2">
      <w:r>
        <w:separator/>
      </w:r>
    </w:p>
    <w:p w14:paraId="58468019" w14:textId="77777777" w:rsidR="00D072B2" w:rsidRDefault="00D072B2"/>
  </w:footnote>
  <w:footnote w:type="continuationSeparator" w:id="0">
    <w:p w14:paraId="45F1E141" w14:textId="77777777" w:rsidR="00D072B2" w:rsidRDefault="00D072B2">
      <w:r>
        <w:continuationSeparator/>
      </w:r>
    </w:p>
    <w:p w14:paraId="6B5B5FEA" w14:textId="77777777" w:rsidR="00D072B2" w:rsidRDefault="00D072B2"/>
  </w:footnote>
  <w:footnote w:type="continuationNotice" w:id="1">
    <w:p w14:paraId="3C84C94D" w14:textId="77777777" w:rsidR="00D072B2" w:rsidRDefault="00D072B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start w:val="1"/>
      <w:numFmt w:val="lowerLetter"/>
      <w:lvlText w:val="%5."/>
      <w:lvlJc w:val="left"/>
      <w:pPr>
        <w:ind w:left="3672" w:hanging="360"/>
      </w:pPr>
    </w:lvl>
    <w:lvl w:ilvl="5" w:tplc="0C09001B">
      <w:start w:val="1"/>
      <w:numFmt w:val="lowerRoman"/>
      <w:lvlText w:val="%6."/>
      <w:lvlJc w:val="right"/>
      <w:pPr>
        <w:ind w:left="4392" w:hanging="180"/>
      </w:pPr>
    </w:lvl>
    <w:lvl w:ilvl="6" w:tplc="0C09000F">
      <w:start w:val="1"/>
      <w:numFmt w:val="decimal"/>
      <w:lvlText w:val="%7."/>
      <w:lvlJc w:val="left"/>
      <w:pPr>
        <w:ind w:left="5112" w:hanging="360"/>
      </w:pPr>
    </w:lvl>
    <w:lvl w:ilvl="7" w:tplc="0C090019">
      <w:start w:val="1"/>
      <w:numFmt w:val="lowerLetter"/>
      <w:lvlText w:val="%8."/>
      <w:lvlJc w:val="left"/>
      <w:pPr>
        <w:ind w:left="5832" w:hanging="360"/>
      </w:pPr>
    </w:lvl>
    <w:lvl w:ilvl="8" w:tplc="0C09001B">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6091F19"/>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7"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9" w15:restartNumberingAfterBreak="0">
    <w:nsid w:val="1F052C6F"/>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0"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29043AF2"/>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6"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8"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9" w15:restartNumberingAfterBreak="0">
    <w:nsid w:val="4C581523"/>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0" w15:restartNumberingAfterBreak="0">
    <w:nsid w:val="4C66224D"/>
    <w:multiLevelType w:val="hybridMultilevel"/>
    <w:tmpl w:val="B19C482A"/>
    <w:lvl w:ilvl="0" w:tplc="C9A66F88">
      <w:start w:val="1"/>
      <w:numFmt w:val="decimal"/>
      <w:lvlText w:val="%1."/>
      <w:lvlJc w:val="left"/>
      <w:pPr>
        <w:ind w:left="785" w:hanging="360"/>
      </w:pPr>
      <w:rPr>
        <w:rFonts w:asciiTheme="minorHAnsi" w:hAnsiTheme="minorHAnsi" w:hint="default"/>
        <w:sz w:val="22"/>
        <w:szCs w:val="22"/>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1" w15:restartNumberingAfterBreak="0">
    <w:nsid w:val="4E7A53AB"/>
    <w:multiLevelType w:val="hybridMultilevel"/>
    <w:tmpl w:val="375E6D98"/>
    <w:lvl w:ilvl="0" w:tplc="A14ECAF4">
      <w:start w:val="4"/>
      <w:numFmt w:val="decimal"/>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15:restartNumberingAfterBreak="0">
    <w:nsid w:val="520D72B5"/>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5"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55F15446"/>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9"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0"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1"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3"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4"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BDF14F7"/>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6"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8"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9"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2"/>
  </w:num>
  <w:num w:numId="3">
    <w:abstractNumId w:val="36"/>
  </w:num>
  <w:num w:numId="4">
    <w:abstractNumId w:val="34"/>
  </w:num>
  <w:num w:numId="5">
    <w:abstractNumId w:val="22"/>
  </w:num>
  <w:num w:numId="6">
    <w:abstractNumId w:val="10"/>
  </w:num>
  <w:num w:numId="7">
    <w:abstractNumId w:val="1"/>
  </w:num>
  <w:num w:numId="8">
    <w:abstractNumId w:val="4"/>
  </w:num>
  <w:num w:numId="9">
    <w:abstractNumId w:val="13"/>
  </w:num>
  <w:num w:numId="10">
    <w:abstractNumId w:val="39"/>
  </w:num>
  <w:num w:numId="11">
    <w:abstractNumId w:val="17"/>
  </w:num>
  <w:num w:numId="12">
    <w:abstractNumId w:val="32"/>
  </w:num>
  <w:num w:numId="13">
    <w:abstractNumId w:val="24"/>
  </w:num>
  <w:num w:numId="14">
    <w:abstractNumId w:val="5"/>
  </w:num>
  <w:num w:numId="15">
    <w:abstractNumId w:val="33"/>
  </w:num>
  <w:num w:numId="16">
    <w:abstractNumId w:val="14"/>
  </w:num>
  <w:num w:numId="17">
    <w:abstractNumId w:val="31"/>
  </w:num>
  <w:num w:numId="18">
    <w:abstractNumId w:val="38"/>
  </w:num>
  <w:num w:numId="19">
    <w:abstractNumId w:val="29"/>
  </w:num>
  <w:num w:numId="20">
    <w:abstractNumId w:val="30"/>
  </w:num>
  <w:num w:numId="21">
    <w:abstractNumId w:val="26"/>
  </w:num>
  <w:num w:numId="22">
    <w:abstractNumId w:val="11"/>
  </w:num>
  <w:num w:numId="23">
    <w:abstractNumId w:val="18"/>
  </w:num>
  <w:num w:numId="24">
    <w:abstractNumId w:val="16"/>
  </w:num>
  <w:num w:numId="25">
    <w:abstractNumId w:val="27"/>
  </w:num>
  <w:num w:numId="26">
    <w:abstractNumId w:val="8"/>
  </w:num>
  <w:num w:numId="27">
    <w:abstractNumId w:val="7"/>
  </w:num>
  <w:num w:numId="28">
    <w:abstractNumId w:val="25"/>
  </w:num>
  <w:num w:numId="29">
    <w:abstractNumId w:val="3"/>
  </w:num>
  <w:num w:numId="30">
    <w:abstractNumId w:val="37"/>
  </w:num>
  <w:num w:numId="31">
    <w:abstractNumId w:val="28"/>
  </w:num>
  <w:num w:numId="32">
    <w:abstractNumId w:val="20"/>
  </w:num>
  <w:num w:numId="33">
    <w:abstractNumId w:val="9"/>
  </w:num>
  <w:num w:numId="34">
    <w:abstractNumId w:val="35"/>
  </w:num>
  <w:num w:numId="35">
    <w:abstractNumId w:val="6"/>
  </w:num>
  <w:num w:numId="36">
    <w:abstractNumId w:val="21"/>
  </w:num>
  <w:num w:numId="37">
    <w:abstractNumId w:val="19"/>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360E"/>
    <w:rsid w:val="00020EBB"/>
    <w:rsid w:val="00027CE5"/>
    <w:rsid w:val="00033124"/>
    <w:rsid w:val="000361A3"/>
    <w:rsid w:val="00037EE5"/>
    <w:rsid w:val="0004290D"/>
    <w:rsid w:val="000454A6"/>
    <w:rsid w:val="00045D5C"/>
    <w:rsid w:val="000474B2"/>
    <w:rsid w:val="00055874"/>
    <w:rsid w:val="00064427"/>
    <w:rsid w:val="00065278"/>
    <w:rsid w:val="00067A3B"/>
    <w:rsid w:val="0007122B"/>
    <w:rsid w:val="00075064"/>
    <w:rsid w:val="00076B6B"/>
    <w:rsid w:val="000825D4"/>
    <w:rsid w:val="00084755"/>
    <w:rsid w:val="00086C72"/>
    <w:rsid w:val="00093EB6"/>
    <w:rsid w:val="000A42C8"/>
    <w:rsid w:val="000A448D"/>
    <w:rsid w:val="000B74AD"/>
    <w:rsid w:val="000C337B"/>
    <w:rsid w:val="000C4503"/>
    <w:rsid w:val="000C60A7"/>
    <w:rsid w:val="000E25DD"/>
    <w:rsid w:val="000F05CB"/>
    <w:rsid w:val="000F0F3D"/>
    <w:rsid w:val="000F152A"/>
    <w:rsid w:val="0010205E"/>
    <w:rsid w:val="001023C5"/>
    <w:rsid w:val="00115445"/>
    <w:rsid w:val="00115D7C"/>
    <w:rsid w:val="00122435"/>
    <w:rsid w:val="001323DC"/>
    <w:rsid w:val="0013351E"/>
    <w:rsid w:val="0014116D"/>
    <w:rsid w:val="00144AE9"/>
    <w:rsid w:val="001552B2"/>
    <w:rsid w:val="00161DB9"/>
    <w:rsid w:val="00162C9B"/>
    <w:rsid w:val="0016301E"/>
    <w:rsid w:val="0016370B"/>
    <w:rsid w:val="00166CC4"/>
    <w:rsid w:val="00171F19"/>
    <w:rsid w:val="00176590"/>
    <w:rsid w:val="001813B2"/>
    <w:rsid w:val="001815BA"/>
    <w:rsid w:val="00183D18"/>
    <w:rsid w:val="001867D1"/>
    <w:rsid w:val="00194A6E"/>
    <w:rsid w:val="001A3737"/>
    <w:rsid w:val="001A5EE8"/>
    <w:rsid w:val="001B297C"/>
    <w:rsid w:val="001B47CF"/>
    <w:rsid w:val="001C20BA"/>
    <w:rsid w:val="001C5496"/>
    <w:rsid w:val="001C558F"/>
    <w:rsid w:val="001C7ECE"/>
    <w:rsid w:val="001D0E99"/>
    <w:rsid w:val="001D16C4"/>
    <w:rsid w:val="001E0239"/>
    <w:rsid w:val="001E330C"/>
    <w:rsid w:val="001E6B5B"/>
    <w:rsid w:val="001E7D7A"/>
    <w:rsid w:val="001F124D"/>
    <w:rsid w:val="001F17BA"/>
    <w:rsid w:val="001F1C15"/>
    <w:rsid w:val="001F2B99"/>
    <w:rsid w:val="001F4D59"/>
    <w:rsid w:val="00201BDA"/>
    <w:rsid w:val="00211C67"/>
    <w:rsid w:val="0021734D"/>
    <w:rsid w:val="00224A4B"/>
    <w:rsid w:val="002253EB"/>
    <w:rsid w:val="00225B8D"/>
    <w:rsid w:val="002306AA"/>
    <w:rsid w:val="0023185A"/>
    <w:rsid w:val="00232C83"/>
    <w:rsid w:val="0023542E"/>
    <w:rsid w:val="002419EE"/>
    <w:rsid w:val="00242CC8"/>
    <w:rsid w:val="00242EE2"/>
    <w:rsid w:val="00245A29"/>
    <w:rsid w:val="00245B28"/>
    <w:rsid w:val="00246129"/>
    <w:rsid w:val="0025082E"/>
    <w:rsid w:val="00251E9F"/>
    <w:rsid w:val="002532C3"/>
    <w:rsid w:val="00256EB7"/>
    <w:rsid w:val="00264252"/>
    <w:rsid w:val="00266C18"/>
    <w:rsid w:val="00266E98"/>
    <w:rsid w:val="00277583"/>
    <w:rsid w:val="00282B31"/>
    <w:rsid w:val="00282E12"/>
    <w:rsid w:val="00284F1E"/>
    <w:rsid w:val="00291294"/>
    <w:rsid w:val="002922F4"/>
    <w:rsid w:val="002930CB"/>
    <w:rsid w:val="002934A8"/>
    <w:rsid w:val="002965ED"/>
    <w:rsid w:val="002965F7"/>
    <w:rsid w:val="002A0955"/>
    <w:rsid w:val="002A18CE"/>
    <w:rsid w:val="002A4935"/>
    <w:rsid w:val="002A5152"/>
    <w:rsid w:val="002A5516"/>
    <w:rsid w:val="002A6176"/>
    <w:rsid w:val="002A70E1"/>
    <w:rsid w:val="002B298A"/>
    <w:rsid w:val="002B2B4F"/>
    <w:rsid w:val="002B54E3"/>
    <w:rsid w:val="002B5F28"/>
    <w:rsid w:val="002C07BE"/>
    <w:rsid w:val="002D36CB"/>
    <w:rsid w:val="002D3A71"/>
    <w:rsid w:val="002D5054"/>
    <w:rsid w:val="002D5416"/>
    <w:rsid w:val="002DC212"/>
    <w:rsid w:val="002E14BE"/>
    <w:rsid w:val="002E3475"/>
    <w:rsid w:val="002E358C"/>
    <w:rsid w:val="002E6153"/>
    <w:rsid w:val="002F4883"/>
    <w:rsid w:val="0030146E"/>
    <w:rsid w:val="0030161B"/>
    <w:rsid w:val="00315323"/>
    <w:rsid w:val="00316DA9"/>
    <w:rsid w:val="0031721D"/>
    <w:rsid w:val="00321EDB"/>
    <w:rsid w:val="0032351E"/>
    <w:rsid w:val="00323BCD"/>
    <w:rsid w:val="003248F8"/>
    <w:rsid w:val="00342540"/>
    <w:rsid w:val="00342BA4"/>
    <w:rsid w:val="0034520D"/>
    <w:rsid w:val="00346631"/>
    <w:rsid w:val="003549C7"/>
    <w:rsid w:val="0035666F"/>
    <w:rsid w:val="00361B6D"/>
    <w:rsid w:val="00361DA4"/>
    <w:rsid w:val="00361E4B"/>
    <w:rsid w:val="00362114"/>
    <w:rsid w:val="003640EC"/>
    <w:rsid w:val="00367F2E"/>
    <w:rsid w:val="003717F9"/>
    <w:rsid w:val="0037218B"/>
    <w:rsid w:val="00380292"/>
    <w:rsid w:val="0038377B"/>
    <w:rsid w:val="0038479F"/>
    <w:rsid w:val="00384979"/>
    <w:rsid w:val="00386366"/>
    <w:rsid w:val="0038670E"/>
    <w:rsid w:val="00392426"/>
    <w:rsid w:val="00393F5C"/>
    <w:rsid w:val="003A45FA"/>
    <w:rsid w:val="003A5F85"/>
    <w:rsid w:val="003A6367"/>
    <w:rsid w:val="003A663C"/>
    <w:rsid w:val="003A7763"/>
    <w:rsid w:val="003B180F"/>
    <w:rsid w:val="003B1BB3"/>
    <w:rsid w:val="003B32E3"/>
    <w:rsid w:val="003C485B"/>
    <w:rsid w:val="003D0C3E"/>
    <w:rsid w:val="003D41DD"/>
    <w:rsid w:val="003D56F8"/>
    <w:rsid w:val="003D6D92"/>
    <w:rsid w:val="003E5916"/>
    <w:rsid w:val="003E6ECB"/>
    <w:rsid w:val="003F3B2B"/>
    <w:rsid w:val="003F7063"/>
    <w:rsid w:val="00401F68"/>
    <w:rsid w:val="00403D99"/>
    <w:rsid w:val="004079C2"/>
    <w:rsid w:val="004102F4"/>
    <w:rsid w:val="004129D7"/>
    <w:rsid w:val="00415D7F"/>
    <w:rsid w:val="004177FC"/>
    <w:rsid w:val="00423E36"/>
    <w:rsid w:val="00425DF3"/>
    <w:rsid w:val="00426F17"/>
    <w:rsid w:val="00432ACE"/>
    <w:rsid w:val="00433FF0"/>
    <w:rsid w:val="00434803"/>
    <w:rsid w:val="0043696D"/>
    <w:rsid w:val="00442C23"/>
    <w:rsid w:val="004463AB"/>
    <w:rsid w:val="00446C2A"/>
    <w:rsid w:val="00450378"/>
    <w:rsid w:val="00450412"/>
    <w:rsid w:val="00455E2B"/>
    <w:rsid w:val="00463AA0"/>
    <w:rsid w:val="004640AD"/>
    <w:rsid w:val="004647CA"/>
    <w:rsid w:val="00465D2F"/>
    <w:rsid w:val="00471E1A"/>
    <w:rsid w:val="00474C53"/>
    <w:rsid w:val="004802A3"/>
    <w:rsid w:val="004812CD"/>
    <w:rsid w:val="004834AC"/>
    <w:rsid w:val="00486577"/>
    <w:rsid w:val="0048765F"/>
    <w:rsid w:val="00490610"/>
    <w:rsid w:val="004931DA"/>
    <w:rsid w:val="004A08ED"/>
    <w:rsid w:val="004A0BFC"/>
    <w:rsid w:val="004B0902"/>
    <w:rsid w:val="004B25D0"/>
    <w:rsid w:val="004B3ED4"/>
    <w:rsid w:val="004C0917"/>
    <w:rsid w:val="004C16E1"/>
    <w:rsid w:val="004C59B6"/>
    <w:rsid w:val="004C5CE6"/>
    <w:rsid w:val="004D3F0E"/>
    <w:rsid w:val="004E1EA8"/>
    <w:rsid w:val="004E600F"/>
    <w:rsid w:val="004E62C0"/>
    <w:rsid w:val="00502D96"/>
    <w:rsid w:val="00503B2A"/>
    <w:rsid w:val="0050593A"/>
    <w:rsid w:val="00506093"/>
    <w:rsid w:val="00515F57"/>
    <w:rsid w:val="00516045"/>
    <w:rsid w:val="00520E73"/>
    <w:rsid w:val="00523638"/>
    <w:rsid w:val="005300F8"/>
    <w:rsid w:val="005357A2"/>
    <w:rsid w:val="00535A1F"/>
    <w:rsid w:val="00536092"/>
    <w:rsid w:val="00537562"/>
    <w:rsid w:val="00542A6E"/>
    <w:rsid w:val="00547BEB"/>
    <w:rsid w:val="00547D56"/>
    <w:rsid w:val="005513C5"/>
    <w:rsid w:val="00562448"/>
    <w:rsid w:val="0056549A"/>
    <w:rsid w:val="00565897"/>
    <w:rsid w:val="00566B30"/>
    <w:rsid w:val="00570475"/>
    <w:rsid w:val="00570CB4"/>
    <w:rsid w:val="005728F5"/>
    <w:rsid w:val="005746BA"/>
    <w:rsid w:val="00577A7B"/>
    <w:rsid w:val="00583996"/>
    <w:rsid w:val="00583A91"/>
    <w:rsid w:val="00584C40"/>
    <w:rsid w:val="0059376A"/>
    <w:rsid w:val="00595132"/>
    <w:rsid w:val="00595F3C"/>
    <w:rsid w:val="005A0D51"/>
    <w:rsid w:val="005B5723"/>
    <w:rsid w:val="005B6A01"/>
    <w:rsid w:val="005C286E"/>
    <w:rsid w:val="005C5D48"/>
    <w:rsid w:val="005C62FA"/>
    <w:rsid w:val="005D3C11"/>
    <w:rsid w:val="005D483C"/>
    <w:rsid w:val="005D5BA1"/>
    <w:rsid w:val="005D7808"/>
    <w:rsid w:val="005D7E2D"/>
    <w:rsid w:val="005E5271"/>
    <w:rsid w:val="005E5F45"/>
    <w:rsid w:val="005F03A1"/>
    <w:rsid w:val="005F597F"/>
    <w:rsid w:val="006034A5"/>
    <w:rsid w:val="00604235"/>
    <w:rsid w:val="0061582C"/>
    <w:rsid w:val="0062307A"/>
    <w:rsid w:val="006265EF"/>
    <w:rsid w:val="006272AA"/>
    <w:rsid w:val="00633121"/>
    <w:rsid w:val="00634C66"/>
    <w:rsid w:val="00642163"/>
    <w:rsid w:val="00646C9E"/>
    <w:rsid w:val="0064705D"/>
    <w:rsid w:val="00650799"/>
    <w:rsid w:val="006625DB"/>
    <w:rsid w:val="00666180"/>
    <w:rsid w:val="00667CF2"/>
    <w:rsid w:val="006711F7"/>
    <w:rsid w:val="00671B68"/>
    <w:rsid w:val="006721EA"/>
    <w:rsid w:val="0067261C"/>
    <w:rsid w:val="006739AD"/>
    <w:rsid w:val="00674760"/>
    <w:rsid w:val="00675C0F"/>
    <w:rsid w:val="00676724"/>
    <w:rsid w:val="006773FE"/>
    <w:rsid w:val="00680047"/>
    <w:rsid w:val="00683F3F"/>
    <w:rsid w:val="00684573"/>
    <w:rsid w:val="0069254B"/>
    <w:rsid w:val="006A0ABE"/>
    <w:rsid w:val="006A235D"/>
    <w:rsid w:val="006B1DA3"/>
    <w:rsid w:val="006B2C8C"/>
    <w:rsid w:val="006C4FD1"/>
    <w:rsid w:val="006C62B2"/>
    <w:rsid w:val="006C7F88"/>
    <w:rsid w:val="006D28B5"/>
    <w:rsid w:val="006F0313"/>
    <w:rsid w:val="006F69C1"/>
    <w:rsid w:val="00702B08"/>
    <w:rsid w:val="00703FB7"/>
    <w:rsid w:val="00707E81"/>
    <w:rsid w:val="007158E5"/>
    <w:rsid w:val="00720DF8"/>
    <w:rsid w:val="00724746"/>
    <w:rsid w:val="007254EE"/>
    <w:rsid w:val="00725F6C"/>
    <w:rsid w:val="007302CF"/>
    <w:rsid w:val="007333BD"/>
    <w:rsid w:val="0073742F"/>
    <w:rsid w:val="0074231B"/>
    <w:rsid w:val="0074569E"/>
    <w:rsid w:val="0074576F"/>
    <w:rsid w:val="00752265"/>
    <w:rsid w:val="0075257D"/>
    <w:rsid w:val="00770336"/>
    <w:rsid w:val="00770CD9"/>
    <w:rsid w:val="007848EC"/>
    <w:rsid w:val="00792F39"/>
    <w:rsid w:val="007950F9"/>
    <w:rsid w:val="007A4581"/>
    <w:rsid w:val="007A72AE"/>
    <w:rsid w:val="007C03ED"/>
    <w:rsid w:val="007C6986"/>
    <w:rsid w:val="007D1763"/>
    <w:rsid w:val="007E2A48"/>
    <w:rsid w:val="007E6CDF"/>
    <w:rsid w:val="007F0B88"/>
    <w:rsid w:val="007F2E6A"/>
    <w:rsid w:val="007F2F1B"/>
    <w:rsid w:val="0080570B"/>
    <w:rsid w:val="00813917"/>
    <w:rsid w:val="008165C3"/>
    <w:rsid w:val="00817FD1"/>
    <w:rsid w:val="00820B47"/>
    <w:rsid w:val="008255CF"/>
    <w:rsid w:val="00826C85"/>
    <w:rsid w:val="00830A82"/>
    <w:rsid w:val="00832811"/>
    <w:rsid w:val="008330DE"/>
    <w:rsid w:val="008350ED"/>
    <w:rsid w:val="008378A9"/>
    <w:rsid w:val="00837ECD"/>
    <w:rsid w:val="008451FC"/>
    <w:rsid w:val="00860099"/>
    <w:rsid w:val="00862BE4"/>
    <w:rsid w:val="00865118"/>
    <w:rsid w:val="00867450"/>
    <w:rsid w:val="0087430C"/>
    <w:rsid w:val="00875580"/>
    <w:rsid w:val="008777F6"/>
    <w:rsid w:val="00880FE4"/>
    <w:rsid w:val="0088114C"/>
    <w:rsid w:val="0088122E"/>
    <w:rsid w:val="00882AF1"/>
    <w:rsid w:val="008857D8"/>
    <w:rsid w:val="0088760E"/>
    <w:rsid w:val="00894499"/>
    <w:rsid w:val="00895675"/>
    <w:rsid w:val="008958F0"/>
    <w:rsid w:val="008A5F57"/>
    <w:rsid w:val="008A79E9"/>
    <w:rsid w:val="008B1A90"/>
    <w:rsid w:val="008B2607"/>
    <w:rsid w:val="008C4604"/>
    <w:rsid w:val="008C6F5E"/>
    <w:rsid w:val="008C6FF7"/>
    <w:rsid w:val="008D65B2"/>
    <w:rsid w:val="008D6F6F"/>
    <w:rsid w:val="008E50E8"/>
    <w:rsid w:val="008E77D8"/>
    <w:rsid w:val="008F02BB"/>
    <w:rsid w:val="008F39ED"/>
    <w:rsid w:val="008F698D"/>
    <w:rsid w:val="008F7930"/>
    <w:rsid w:val="00900859"/>
    <w:rsid w:val="009037FB"/>
    <w:rsid w:val="00903B53"/>
    <w:rsid w:val="009104B4"/>
    <w:rsid w:val="00913352"/>
    <w:rsid w:val="009137BF"/>
    <w:rsid w:val="009139B3"/>
    <w:rsid w:val="00917709"/>
    <w:rsid w:val="00926ABE"/>
    <w:rsid w:val="009301D2"/>
    <w:rsid w:val="00930207"/>
    <w:rsid w:val="009313BA"/>
    <w:rsid w:val="009314D5"/>
    <w:rsid w:val="00931A4A"/>
    <w:rsid w:val="00932019"/>
    <w:rsid w:val="009326F4"/>
    <w:rsid w:val="009446E8"/>
    <w:rsid w:val="00946CF3"/>
    <w:rsid w:val="00961FFF"/>
    <w:rsid w:val="00962A8C"/>
    <w:rsid w:val="00964384"/>
    <w:rsid w:val="009643CD"/>
    <w:rsid w:val="00976DBB"/>
    <w:rsid w:val="00980090"/>
    <w:rsid w:val="009800D5"/>
    <w:rsid w:val="0098216C"/>
    <w:rsid w:val="00984DDE"/>
    <w:rsid w:val="00985DC6"/>
    <w:rsid w:val="00990AAD"/>
    <w:rsid w:val="00993B22"/>
    <w:rsid w:val="00993E95"/>
    <w:rsid w:val="009966F1"/>
    <w:rsid w:val="009968DD"/>
    <w:rsid w:val="00996D85"/>
    <w:rsid w:val="009A215E"/>
    <w:rsid w:val="009A3852"/>
    <w:rsid w:val="009A5210"/>
    <w:rsid w:val="009A7A3C"/>
    <w:rsid w:val="009B22F7"/>
    <w:rsid w:val="009C1A00"/>
    <w:rsid w:val="009C3604"/>
    <w:rsid w:val="009D61C6"/>
    <w:rsid w:val="009E1F50"/>
    <w:rsid w:val="009E2301"/>
    <w:rsid w:val="009E4EE5"/>
    <w:rsid w:val="009E73F1"/>
    <w:rsid w:val="009F73D9"/>
    <w:rsid w:val="00A011DC"/>
    <w:rsid w:val="00A044BB"/>
    <w:rsid w:val="00A052B6"/>
    <w:rsid w:val="00A06271"/>
    <w:rsid w:val="00A06E7A"/>
    <w:rsid w:val="00A17651"/>
    <w:rsid w:val="00A17CD6"/>
    <w:rsid w:val="00A20D12"/>
    <w:rsid w:val="00A242D4"/>
    <w:rsid w:val="00A24423"/>
    <w:rsid w:val="00A278D8"/>
    <w:rsid w:val="00A33E42"/>
    <w:rsid w:val="00A352CF"/>
    <w:rsid w:val="00A36F3C"/>
    <w:rsid w:val="00A4031F"/>
    <w:rsid w:val="00A42153"/>
    <w:rsid w:val="00A47570"/>
    <w:rsid w:val="00A61ABA"/>
    <w:rsid w:val="00A61F7E"/>
    <w:rsid w:val="00A6767D"/>
    <w:rsid w:val="00A70639"/>
    <w:rsid w:val="00A83107"/>
    <w:rsid w:val="00A90797"/>
    <w:rsid w:val="00A92475"/>
    <w:rsid w:val="00A9372E"/>
    <w:rsid w:val="00A94FA2"/>
    <w:rsid w:val="00A970AC"/>
    <w:rsid w:val="00A974C6"/>
    <w:rsid w:val="00A97777"/>
    <w:rsid w:val="00AB4DC4"/>
    <w:rsid w:val="00AB5C7E"/>
    <w:rsid w:val="00AB668A"/>
    <w:rsid w:val="00AD1232"/>
    <w:rsid w:val="00AD239C"/>
    <w:rsid w:val="00AE67FE"/>
    <w:rsid w:val="00AF2DA2"/>
    <w:rsid w:val="00AF3D01"/>
    <w:rsid w:val="00AF51DD"/>
    <w:rsid w:val="00AF6CC1"/>
    <w:rsid w:val="00AF7081"/>
    <w:rsid w:val="00AF748B"/>
    <w:rsid w:val="00AF7834"/>
    <w:rsid w:val="00B02BFE"/>
    <w:rsid w:val="00B059AE"/>
    <w:rsid w:val="00B059DB"/>
    <w:rsid w:val="00B07788"/>
    <w:rsid w:val="00B07D1E"/>
    <w:rsid w:val="00B10F53"/>
    <w:rsid w:val="00B11B8D"/>
    <w:rsid w:val="00B135D8"/>
    <w:rsid w:val="00B144BB"/>
    <w:rsid w:val="00B21297"/>
    <w:rsid w:val="00B21CE4"/>
    <w:rsid w:val="00B25B57"/>
    <w:rsid w:val="00B31256"/>
    <w:rsid w:val="00B31844"/>
    <w:rsid w:val="00B32779"/>
    <w:rsid w:val="00B4128F"/>
    <w:rsid w:val="00B46101"/>
    <w:rsid w:val="00B4646F"/>
    <w:rsid w:val="00B46A60"/>
    <w:rsid w:val="00B47225"/>
    <w:rsid w:val="00B55EB9"/>
    <w:rsid w:val="00B5659F"/>
    <w:rsid w:val="00B64353"/>
    <w:rsid w:val="00B64F1E"/>
    <w:rsid w:val="00B66272"/>
    <w:rsid w:val="00B6666B"/>
    <w:rsid w:val="00B66D9B"/>
    <w:rsid w:val="00B826C2"/>
    <w:rsid w:val="00B83257"/>
    <w:rsid w:val="00B83F08"/>
    <w:rsid w:val="00B872D0"/>
    <w:rsid w:val="00B904F8"/>
    <w:rsid w:val="00B90563"/>
    <w:rsid w:val="00B90959"/>
    <w:rsid w:val="00B96B76"/>
    <w:rsid w:val="00BA1063"/>
    <w:rsid w:val="00BA2ED4"/>
    <w:rsid w:val="00BA4C5E"/>
    <w:rsid w:val="00BA5489"/>
    <w:rsid w:val="00BB1C88"/>
    <w:rsid w:val="00BB4BBB"/>
    <w:rsid w:val="00BC1931"/>
    <w:rsid w:val="00BC1AFE"/>
    <w:rsid w:val="00BC471B"/>
    <w:rsid w:val="00BC4B34"/>
    <w:rsid w:val="00BE0589"/>
    <w:rsid w:val="00BE1C6D"/>
    <w:rsid w:val="00BE32F0"/>
    <w:rsid w:val="00BF2AFC"/>
    <w:rsid w:val="00BF30AE"/>
    <w:rsid w:val="00BF59EE"/>
    <w:rsid w:val="00C01BDC"/>
    <w:rsid w:val="00C0220D"/>
    <w:rsid w:val="00C02ABA"/>
    <w:rsid w:val="00C043B0"/>
    <w:rsid w:val="00C04834"/>
    <w:rsid w:val="00C11326"/>
    <w:rsid w:val="00C11537"/>
    <w:rsid w:val="00C17276"/>
    <w:rsid w:val="00C25BD0"/>
    <w:rsid w:val="00C317A2"/>
    <w:rsid w:val="00C3395F"/>
    <w:rsid w:val="00C357C2"/>
    <w:rsid w:val="00C44A4A"/>
    <w:rsid w:val="00C61452"/>
    <w:rsid w:val="00C64578"/>
    <w:rsid w:val="00C652EE"/>
    <w:rsid w:val="00C661C2"/>
    <w:rsid w:val="00C67615"/>
    <w:rsid w:val="00C72546"/>
    <w:rsid w:val="00C73CA4"/>
    <w:rsid w:val="00C758EE"/>
    <w:rsid w:val="00C848C9"/>
    <w:rsid w:val="00C850EB"/>
    <w:rsid w:val="00C87617"/>
    <w:rsid w:val="00C95972"/>
    <w:rsid w:val="00C97DEC"/>
    <w:rsid w:val="00CA1676"/>
    <w:rsid w:val="00CB055A"/>
    <w:rsid w:val="00CB63D8"/>
    <w:rsid w:val="00CC11F4"/>
    <w:rsid w:val="00CC1A8D"/>
    <w:rsid w:val="00CD3AB7"/>
    <w:rsid w:val="00CD603E"/>
    <w:rsid w:val="00CE4E95"/>
    <w:rsid w:val="00CF34EF"/>
    <w:rsid w:val="00CF7E06"/>
    <w:rsid w:val="00D059A8"/>
    <w:rsid w:val="00D0729C"/>
    <w:rsid w:val="00D072B2"/>
    <w:rsid w:val="00D07A38"/>
    <w:rsid w:val="00D176C5"/>
    <w:rsid w:val="00D17BBB"/>
    <w:rsid w:val="00D25DED"/>
    <w:rsid w:val="00D304E1"/>
    <w:rsid w:val="00D41F50"/>
    <w:rsid w:val="00D44380"/>
    <w:rsid w:val="00D44551"/>
    <w:rsid w:val="00D4744D"/>
    <w:rsid w:val="00D517C2"/>
    <w:rsid w:val="00D51833"/>
    <w:rsid w:val="00D55210"/>
    <w:rsid w:val="00D63AEA"/>
    <w:rsid w:val="00D64F2B"/>
    <w:rsid w:val="00D6598A"/>
    <w:rsid w:val="00D679AE"/>
    <w:rsid w:val="00D709AB"/>
    <w:rsid w:val="00D86EF6"/>
    <w:rsid w:val="00D910B3"/>
    <w:rsid w:val="00D931F2"/>
    <w:rsid w:val="00DA0E67"/>
    <w:rsid w:val="00DA1230"/>
    <w:rsid w:val="00DA3CDA"/>
    <w:rsid w:val="00DA4A90"/>
    <w:rsid w:val="00DA6F48"/>
    <w:rsid w:val="00DB0FEC"/>
    <w:rsid w:val="00DB3C59"/>
    <w:rsid w:val="00DB7E9B"/>
    <w:rsid w:val="00DC3B5D"/>
    <w:rsid w:val="00DC464C"/>
    <w:rsid w:val="00DC6760"/>
    <w:rsid w:val="00DC7B74"/>
    <w:rsid w:val="00DD1E95"/>
    <w:rsid w:val="00DD738D"/>
    <w:rsid w:val="00DD7760"/>
    <w:rsid w:val="00DE339B"/>
    <w:rsid w:val="00DE3A1A"/>
    <w:rsid w:val="00E00A3F"/>
    <w:rsid w:val="00E010B1"/>
    <w:rsid w:val="00E010BD"/>
    <w:rsid w:val="00E014C5"/>
    <w:rsid w:val="00E167BD"/>
    <w:rsid w:val="00E22A87"/>
    <w:rsid w:val="00E237B8"/>
    <w:rsid w:val="00E30042"/>
    <w:rsid w:val="00E32877"/>
    <w:rsid w:val="00E3434A"/>
    <w:rsid w:val="00E34492"/>
    <w:rsid w:val="00E3525B"/>
    <w:rsid w:val="00E36581"/>
    <w:rsid w:val="00E40AD1"/>
    <w:rsid w:val="00E424F1"/>
    <w:rsid w:val="00E47ACF"/>
    <w:rsid w:val="00E51145"/>
    <w:rsid w:val="00E5737E"/>
    <w:rsid w:val="00E612C4"/>
    <w:rsid w:val="00E737B3"/>
    <w:rsid w:val="00E73D69"/>
    <w:rsid w:val="00E75859"/>
    <w:rsid w:val="00E76517"/>
    <w:rsid w:val="00E81EBA"/>
    <w:rsid w:val="00E82391"/>
    <w:rsid w:val="00EA1894"/>
    <w:rsid w:val="00EA4C0C"/>
    <w:rsid w:val="00EA6D20"/>
    <w:rsid w:val="00EB14A6"/>
    <w:rsid w:val="00EB1CC2"/>
    <w:rsid w:val="00EB4BB8"/>
    <w:rsid w:val="00EB7931"/>
    <w:rsid w:val="00EC1F27"/>
    <w:rsid w:val="00EC29CB"/>
    <w:rsid w:val="00EC58DD"/>
    <w:rsid w:val="00EC5C3C"/>
    <w:rsid w:val="00ED0DF1"/>
    <w:rsid w:val="00ED10E2"/>
    <w:rsid w:val="00ED3327"/>
    <w:rsid w:val="00ED3C4D"/>
    <w:rsid w:val="00EE1233"/>
    <w:rsid w:val="00EE14A1"/>
    <w:rsid w:val="00EE165A"/>
    <w:rsid w:val="00EE2D37"/>
    <w:rsid w:val="00EE5908"/>
    <w:rsid w:val="00F000CA"/>
    <w:rsid w:val="00F02212"/>
    <w:rsid w:val="00F02E98"/>
    <w:rsid w:val="00F0312E"/>
    <w:rsid w:val="00F05B1D"/>
    <w:rsid w:val="00F12B5B"/>
    <w:rsid w:val="00F12E0C"/>
    <w:rsid w:val="00F21BED"/>
    <w:rsid w:val="00F24440"/>
    <w:rsid w:val="00F279A7"/>
    <w:rsid w:val="00F30558"/>
    <w:rsid w:val="00F43758"/>
    <w:rsid w:val="00F45D7B"/>
    <w:rsid w:val="00F46E8A"/>
    <w:rsid w:val="00F52754"/>
    <w:rsid w:val="00F55DAE"/>
    <w:rsid w:val="00F564CC"/>
    <w:rsid w:val="00F57A53"/>
    <w:rsid w:val="00F608DC"/>
    <w:rsid w:val="00F60D27"/>
    <w:rsid w:val="00F61BE8"/>
    <w:rsid w:val="00F64462"/>
    <w:rsid w:val="00F7120B"/>
    <w:rsid w:val="00F83460"/>
    <w:rsid w:val="00F86657"/>
    <w:rsid w:val="00F86A65"/>
    <w:rsid w:val="00F87292"/>
    <w:rsid w:val="00F877C6"/>
    <w:rsid w:val="00F9209A"/>
    <w:rsid w:val="00F955DD"/>
    <w:rsid w:val="00FA18E7"/>
    <w:rsid w:val="00FA4F43"/>
    <w:rsid w:val="00FB1B89"/>
    <w:rsid w:val="00FB2B9E"/>
    <w:rsid w:val="00FB6D3A"/>
    <w:rsid w:val="00FD15B5"/>
    <w:rsid w:val="00FD277D"/>
    <w:rsid w:val="00FD3F8E"/>
    <w:rsid w:val="00FD48B1"/>
    <w:rsid w:val="00FD5120"/>
    <w:rsid w:val="00FE1AFA"/>
    <w:rsid w:val="00FF2070"/>
    <w:rsid w:val="00FF4013"/>
    <w:rsid w:val="0C4BC36D"/>
    <w:rsid w:val="10265DC4"/>
    <w:rsid w:val="11231F8C"/>
    <w:rsid w:val="11EE7E04"/>
    <w:rsid w:val="1966C3F9"/>
    <w:rsid w:val="1A8AA104"/>
    <w:rsid w:val="1CC70D1A"/>
    <w:rsid w:val="22F523EA"/>
    <w:rsid w:val="2353635A"/>
    <w:rsid w:val="2580F17E"/>
    <w:rsid w:val="2881B317"/>
    <w:rsid w:val="333C8BE4"/>
    <w:rsid w:val="3E2DFB3B"/>
    <w:rsid w:val="3EE5E2BA"/>
    <w:rsid w:val="3F536FFA"/>
    <w:rsid w:val="46987C1F"/>
    <w:rsid w:val="4C806C71"/>
    <w:rsid w:val="54DA548E"/>
    <w:rsid w:val="5D58C682"/>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D679AE"/>
    <w:pPr>
      <w:spacing w:after="100" w:line="276" w:lineRule="auto"/>
      <w:ind w:left="200" w:right="0"/>
    </w:pPr>
    <w:rPr>
      <w:rFonts w:ascii="Arial" w:eastAsiaTheme="minorHAnsi" w:hAnsi="Arial" w:cs="Arial"/>
      <w:kern w:val="0"/>
      <w:sz w:val="20"/>
      <w:lang w:val="nl-NL"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893">
      <w:bodyDiv w:val="1"/>
      <w:marLeft w:val="0"/>
      <w:marRight w:val="0"/>
      <w:marTop w:val="0"/>
      <w:marBottom w:val="0"/>
      <w:divBdr>
        <w:top w:val="none" w:sz="0" w:space="0" w:color="auto"/>
        <w:left w:val="none" w:sz="0" w:space="0" w:color="auto"/>
        <w:bottom w:val="none" w:sz="0" w:space="0" w:color="auto"/>
        <w:right w:val="none" w:sz="0" w:space="0" w:color="auto"/>
      </w:divBdr>
    </w:div>
    <w:div w:id="761024643">
      <w:bodyDiv w:val="1"/>
      <w:marLeft w:val="0"/>
      <w:marRight w:val="0"/>
      <w:marTop w:val="0"/>
      <w:marBottom w:val="0"/>
      <w:divBdr>
        <w:top w:val="none" w:sz="0" w:space="0" w:color="auto"/>
        <w:left w:val="none" w:sz="0" w:space="0" w:color="auto"/>
        <w:bottom w:val="none" w:sz="0" w:space="0" w:color="auto"/>
        <w:right w:val="none" w:sz="0" w:space="0" w:color="auto"/>
      </w:divBdr>
    </w:div>
    <w:div w:id="786044708">
      <w:bodyDiv w:val="1"/>
      <w:marLeft w:val="0"/>
      <w:marRight w:val="0"/>
      <w:marTop w:val="0"/>
      <w:marBottom w:val="0"/>
      <w:divBdr>
        <w:top w:val="none" w:sz="0" w:space="0" w:color="auto"/>
        <w:left w:val="none" w:sz="0" w:space="0" w:color="auto"/>
        <w:bottom w:val="none" w:sz="0" w:space="0" w:color="auto"/>
        <w:right w:val="none" w:sz="0" w:space="0" w:color="auto"/>
      </w:divBdr>
    </w:div>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969825493">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093667584">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409962049">
      <w:bodyDiv w:val="1"/>
      <w:marLeft w:val="0"/>
      <w:marRight w:val="0"/>
      <w:marTop w:val="0"/>
      <w:marBottom w:val="0"/>
      <w:divBdr>
        <w:top w:val="none" w:sz="0" w:space="0" w:color="auto"/>
        <w:left w:val="none" w:sz="0" w:space="0" w:color="auto"/>
        <w:bottom w:val="none" w:sz="0" w:space="0" w:color="auto"/>
        <w:right w:val="none" w:sz="0" w:space="0" w:color="auto"/>
      </w:divBdr>
    </w:div>
    <w:div w:id="1427923425">
      <w:bodyDiv w:val="1"/>
      <w:marLeft w:val="0"/>
      <w:marRight w:val="0"/>
      <w:marTop w:val="0"/>
      <w:marBottom w:val="0"/>
      <w:divBdr>
        <w:top w:val="none" w:sz="0" w:space="0" w:color="auto"/>
        <w:left w:val="none" w:sz="0" w:space="0" w:color="auto"/>
        <w:bottom w:val="none" w:sz="0" w:space="0" w:color="auto"/>
        <w:right w:val="none" w:sz="0" w:space="0" w:color="auto"/>
      </w:divBdr>
    </w:div>
    <w:div w:id="1492065966">
      <w:bodyDiv w:val="1"/>
      <w:marLeft w:val="0"/>
      <w:marRight w:val="0"/>
      <w:marTop w:val="0"/>
      <w:marBottom w:val="0"/>
      <w:divBdr>
        <w:top w:val="none" w:sz="0" w:space="0" w:color="auto"/>
        <w:left w:val="none" w:sz="0" w:space="0" w:color="auto"/>
        <w:bottom w:val="none" w:sz="0" w:space="0" w:color="auto"/>
        <w:right w:val="none" w:sz="0" w:space="0" w:color="auto"/>
      </w:divBdr>
    </w:div>
    <w:div w:id="1581983115">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 w:id="1825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339BE449-6BA9-4FA9-BB67-904A6695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148</TotalTime>
  <Pages>11</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Report</dc:subject>
  <dc:creator>bindu v raak</dc:creator>
  <cp:keywords/>
  <cp:lastModifiedBy>Bindu van Raak</cp:lastModifiedBy>
  <cp:revision>570</cp:revision>
  <cp:lastPrinted>2018-06-11T09:44:00Z</cp:lastPrinted>
  <dcterms:created xsi:type="dcterms:W3CDTF">2018-04-15T14:43:00Z</dcterms:created>
  <dcterms:modified xsi:type="dcterms:W3CDTF">2018-11-26T18:22:00Z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