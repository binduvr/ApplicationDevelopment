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0A42C8" w:rsidRDefault="001867D1" w:rsidP="000A42C8">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0E16CA4E" w:rsidR="000A42C8" w:rsidRDefault="000A42C8">
                                <w:pPr>
                                  <w:pStyle w:val="Subtitle"/>
                                </w:pPr>
                                <w:r>
                                  <w:t xml:space="preserve">Version </w:t>
                                </w:r>
                                <w:sdt>
                                  <w:sdtPr>
                                    <w:id w:val="725191026"/>
                                  </w:sdtPr>
                                  <w:sdtEndPr/>
                                  <w:sdtContent>
                                    <w:r w:rsidR="00A90797">
                                      <w:t>1</w:t>
                                    </w:r>
                                    <w:r w:rsidR="00122435">
                                      <w:t>.0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39140B75" w:rsidR="000A42C8" w:rsidRDefault="00A20D12">
                                    <w:pPr>
                                      <w:pStyle w:val="Subtitle"/>
                                    </w:pPr>
                                    <w:r>
                                      <w:t>November 24</w:t>
                                    </w:r>
                                    <w:r w:rsidR="000A42C8">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0E16CA4E" w:rsidR="000A42C8" w:rsidRDefault="000A42C8">
                          <w:pPr>
                            <w:pStyle w:val="Subtitle"/>
                          </w:pPr>
                          <w:r>
                            <w:t xml:space="preserve">Version </w:t>
                          </w:r>
                          <w:sdt>
                            <w:sdtPr>
                              <w:id w:val="725191026"/>
                            </w:sdtPr>
                            <w:sdtEndPr/>
                            <w:sdtContent>
                              <w:r w:rsidR="00A90797">
                                <w:t>1</w:t>
                              </w:r>
                              <w:r w:rsidR="00122435">
                                <w:t>.0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39140B75" w:rsidR="000A42C8" w:rsidRDefault="00A20D12">
                              <w:pPr>
                                <w:pStyle w:val="Subtitle"/>
                              </w:pPr>
                              <w:r>
                                <w:t>November 24</w:t>
                              </w:r>
                              <w:r w:rsidR="000A42C8">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xmlns:a14="http://schemas.microsoft.com/office/drawing/2010/main" xmlns:pic="http://schemas.openxmlformats.org/drawingml/2006/picture">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sdt>
      <w:sdtPr>
        <w:rPr>
          <w:rFonts w:asciiTheme="minorHAnsi" w:eastAsiaTheme="minorEastAsia" w:hAnsiTheme="minorHAnsi" w:cstheme="minorBidi"/>
          <w:caps w:val="0"/>
          <w:color w:val="auto"/>
          <w:sz w:val="22"/>
          <w:szCs w:val="22"/>
        </w:rPr>
        <w:id w:val="-2111036117"/>
        <w:docPartObj>
          <w:docPartGallery w:val="Table of Contents"/>
          <w:docPartUnique/>
        </w:docPartObj>
      </w:sdtPr>
      <w:sdtEndPr>
        <w:rPr>
          <w:b/>
          <w:bCs/>
          <w:noProof/>
        </w:rPr>
      </w:sdtEndPr>
      <w:sdtContent>
        <w:p w14:paraId="6FA9A5E9" w14:textId="3DECD0E3" w:rsidR="00EE5908" w:rsidRDefault="00EE5908">
          <w:pPr>
            <w:pStyle w:val="TOCHeading"/>
          </w:pPr>
          <w:r>
            <w:t>Table of Contents</w:t>
          </w:r>
        </w:p>
        <w:p w14:paraId="71C305D1" w14:textId="065BCAAD" w:rsidR="00C652EE" w:rsidRDefault="00EE5908">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1023464" w:history="1">
            <w:r w:rsidR="00C652EE" w:rsidRPr="004F6BEE">
              <w:rPr>
                <w:rStyle w:val="Hyperlink"/>
                <w:noProof/>
              </w:rPr>
              <w:t>1. Introduction</w:t>
            </w:r>
            <w:r w:rsidR="00C652EE">
              <w:rPr>
                <w:noProof/>
                <w:webHidden/>
              </w:rPr>
              <w:tab/>
            </w:r>
            <w:r w:rsidR="00C652EE">
              <w:rPr>
                <w:noProof/>
                <w:webHidden/>
              </w:rPr>
              <w:fldChar w:fldCharType="begin"/>
            </w:r>
            <w:r w:rsidR="00C652EE">
              <w:rPr>
                <w:noProof/>
                <w:webHidden/>
              </w:rPr>
              <w:instrText xml:space="preserve"> PAGEREF _Toc531023464 \h </w:instrText>
            </w:r>
            <w:r w:rsidR="00C652EE">
              <w:rPr>
                <w:noProof/>
                <w:webHidden/>
              </w:rPr>
            </w:r>
            <w:r w:rsidR="00C652EE">
              <w:rPr>
                <w:noProof/>
                <w:webHidden/>
              </w:rPr>
              <w:fldChar w:fldCharType="separate"/>
            </w:r>
            <w:r w:rsidR="00C652EE">
              <w:rPr>
                <w:noProof/>
                <w:webHidden/>
              </w:rPr>
              <w:t>2</w:t>
            </w:r>
            <w:r w:rsidR="00C652EE">
              <w:rPr>
                <w:noProof/>
                <w:webHidden/>
              </w:rPr>
              <w:fldChar w:fldCharType="end"/>
            </w:r>
          </w:hyperlink>
        </w:p>
        <w:p w14:paraId="61C314E4" w14:textId="4B157C65"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65" w:history="1">
            <w:r w:rsidR="00C652EE" w:rsidRPr="004F6BEE">
              <w:rPr>
                <w:rStyle w:val="Hyperlink"/>
                <w:noProof/>
              </w:rPr>
              <w:t>2. Context</w:t>
            </w:r>
            <w:r w:rsidR="00C652EE">
              <w:rPr>
                <w:noProof/>
                <w:webHidden/>
              </w:rPr>
              <w:tab/>
            </w:r>
            <w:r w:rsidR="00C652EE">
              <w:rPr>
                <w:noProof/>
                <w:webHidden/>
              </w:rPr>
              <w:fldChar w:fldCharType="begin"/>
            </w:r>
            <w:r w:rsidR="00C652EE">
              <w:rPr>
                <w:noProof/>
                <w:webHidden/>
              </w:rPr>
              <w:instrText xml:space="preserve"> PAGEREF _Toc531023465 \h </w:instrText>
            </w:r>
            <w:r w:rsidR="00C652EE">
              <w:rPr>
                <w:noProof/>
                <w:webHidden/>
              </w:rPr>
            </w:r>
            <w:r w:rsidR="00C652EE">
              <w:rPr>
                <w:noProof/>
                <w:webHidden/>
              </w:rPr>
              <w:fldChar w:fldCharType="separate"/>
            </w:r>
            <w:r w:rsidR="00C652EE">
              <w:rPr>
                <w:noProof/>
                <w:webHidden/>
              </w:rPr>
              <w:t>3</w:t>
            </w:r>
            <w:r w:rsidR="00C652EE">
              <w:rPr>
                <w:noProof/>
                <w:webHidden/>
              </w:rPr>
              <w:fldChar w:fldCharType="end"/>
            </w:r>
          </w:hyperlink>
        </w:p>
        <w:p w14:paraId="1405534F" w14:textId="50952EE4" w:rsidR="00C652EE" w:rsidRDefault="00FE458A">
          <w:pPr>
            <w:pStyle w:val="TOC2"/>
            <w:tabs>
              <w:tab w:val="right" w:leader="dot" w:pos="9350"/>
            </w:tabs>
            <w:rPr>
              <w:rFonts w:asciiTheme="minorHAnsi" w:eastAsiaTheme="minorEastAsia" w:hAnsiTheme="minorHAnsi" w:cstheme="minorBidi"/>
              <w:noProof/>
              <w:sz w:val="22"/>
              <w:lang w:val="en-AU" w:eastAsia="en-AU"/>
            </w:rPr>
          </w:pPr>
          <w:hyperlink w:anchor="_Toc531023466" w:history="1">
            <w:r w:rsidR="00C652EE" w:rsidRPr="004F6BEE">
              <w:rPr>
                <w:rStyle w:val="Hyperlink"/>
                <w:noProof/>
              </w:rPr>
              <w:t>2.1 Situation in the Organisation</w:t>
            </w:r>
            <w:r w:rsidR="00C652EE">
              <w:rPr>
                <w:noProof/>
                <w:webHidden/>
              </w:rPr>
              <w:tab/>
            </w:r>
            <w:r w:rsidR="00C652EE">
              <w:rPr>
                <w:noProof/>
                <w:webHidden/>
              </w:rPr>
              <w:fldChar w:fldCharType="begin"/>
            </w:r>
            <w:r w:rsidR="00C652EE">
              <w:rPr>
                <w:noProof/>
                <w:webHidden/>
              </w:rPr>
              <w:instrText xml:space="preserve"> PAGEREF _Toc531023466 \h </w:instrText>
            </w:r>
            <w:r w:rsidR="00C652EE">
              <w:rPr>
                <w:noProof/>
                <w:webHidden/>
              </w:rPr>
            </w:r>
            <w:r w:rsidR="00C652EE">
              <w:rPr>
                <w:noProof/>
                <w:webHidden/>
              </w:rPr>
              <w:fldChar w:fldCharType="separate"/>
            </w:r>
            <w:r w:rsidR="00C652EE">
              <w:rPr>
                <w:noProof/>
                <w:webHidden/>
              </w:rPr>
              <w:t>3</w:t>
            </w:r>
            <w:r w:rsidR="00C652EE">
              <w:rPr>
                <w:noProof/>
                <w:webHidden/>
              </w:rPr>
              <w:fldChar w:fldCharType="end"/>
            </w:r>
          </w:hyperlink>
        </w:p>
        <w:p w14:paraId="2B59C76E" w14:textId="181D1022" w:rsidR="00C652EE" w:rsidRDefault="00FE458A">
          <w:pPr>
            <w:pStyle w:val="TOC2"/>
            <w:tabs>
              <w:tab w:val="right" w:leader="dot" w:pos="9350"/>
            </w:tabs>
            <w:rPr>
              <w:rFonts w:asciiTheme="minorHAnsi" w:eastAsiaTheme="minorEastAsia" w:hAnsiTheme="minorHAnsi" w:cstheme="minorBidi"/>
              <w:noProof/>
              <w:sz w:val="22"/>
              <w:lang w:val="en-AU" w:eastAsia="en-AU"/>
            </w:rPr>
          </w:pPr>
          <w:hyperlink w:anchor="_Toc531023467" w:history="1">
            <w:r w:rsidR="00C652EE" w:rsidRPr="004F6BEE">
              <w:rPr>
                <w:rStyle w:val="Hyperlink"/>
                <w:noProof/>
              </w:rPr>
              <w:t>2.2 Problem Statement</w:t>
            </w:r>
            <w:r w:rsidR="00C652EE">
              <w:rPr>
                <w:noProof/>
                <w:webHidden/>
              </w:rPr>
              <w:tab/>
            </w:r>
            <w:r w:rsidR="00C652EE">
              <w:rPr>
                <w:noProof/>
                <w:webHidden/>
              </w:rPr>
              <w:fldChar w:fldCharType="begin"/>
            </w:r>
            <w:r w:rsidR="00C652EE">
              <w:rPr>
                <w:noProof/>
                <w:webHidden/>
              </w:rPr>
              <w:instrText xml:space="preserve"> PAGEREF _Toc531023467 \h </w:instrText>
            </w:r>
            <w:r w:rsidR="00C652EE">
              <w:rPr>
                <w:noProof/>
                <w:webHidden/>
              </w:rPr>
            </w:r>
            <w:r w:rsidR="00C652EE">
              <w:rPr>
                <w:noProof/>
                <w:webHidden/>
              </w:rPr>
              <w:fldChar w:fldCharType="separate"/>
            </w:r>
            <w:r w:rsidR="00C652EE">
              <w:rPr>
                <w:noProof/>
                <w:webHidden/>
              </w:rPr>
              <w:t>3</w:t>
            </w:r>
            <w:r w:rsidR="00C652EE">
              <w:rPr>
                <w:noProof/>
                <w:webHidden/>
              </w:rPr>
              <w:fldChar w:fldCharType="end"/>
            </w:r>
          </w:hyperlink>
        </w:p>
        <w:p w14:paraId="2E44969C" w14:textId="240931A3"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68" w:history="1">
            <w:r w:rsidR="00C652EE" w:rsidRPr="004F6BEE">
              <w:rPr>
                <w:rStyle w:val="Hyperlink"/>
                <w:noProof/>
              </w:rPr>
              <w:t>3. Goals of the project</w:t>
            </w:r>
            <w:r w:rsidR="00C652EE">
              <w:rPr>
                <w:noProof/>
                <w:webHidden/>
              </w:rPr>
              <w:tab/>
            </w:r>
            <w:r w:rsidR="00C652EE">
              <w:rPr>
                <w:noProof/>
                <w:webHidden/>
              </w:rPr>
              <w:fldChar w:fldCharType="begin"/>
            </w:r>
            <w:r w:rsidR="00C652EE">
              <w:rPr>
                <w:noProof/>
                <w:webHidden/>
              </w:rPr>
              <w:instrText xml:space="preserve"> PAGEREF _Toc531023468 \h </w:instrText>
            </w:r>
            <w:r w:rsidR="00C652EE">
              <w:rPr>
                <w:noProof/>
                <w:webHidden/>
              </w:rPr>
            </w:r>
            <w:r w:rsidR="00C652EE">
              <w:rPr>
                <w:noProof/>
                <w:webHidden/>
              </w:rPr>
              <w:fldChar w:fldCharType="separate"/>
            </w:r>
            <w:r w:rsidR="00C652EE">
              <w:rPr>
                <w:noProof/>
                <w:webHidden/>
              </w:rPr>
              <w:t>4</w:t>
            </w:r>
            <w:r w:rsidR="00C652EE">
              <w:rPr>
                <w:noProof/>
                <w:webHidden/>
              </w:rPr>
              <w:fldChar w:fldCharType="end"/>
            </w:r>
          </w:hyperlink>
        </w:p>
        <w:p w14:paraId="1852BBBC" w14:textId="06F7B896" w:rsidR="00C652EE" w:rsidRDefault="00FE458A">
          <w:pPr>
            <w:pStyle w:val="TOC2"/>
            <w:tabs>
              <w:tab w:val="right" w:leader="dot" w:pos="9350"/>
            </w:tabs>
            <w:rPr>
              <w:rFonts w:asciiTheme="minorHAnsi" w:eastAsiaTheme="minorEastAsia" w:hAnsiTheme="minorHAnsi" w:cstheme="minorBidi"/>
              <w:noProof/>
              <w:sz w:val="22"/>
              <w:lang w:val="en-AU" w:eastAsia="en-AU"/>
            </w:rPr>
          </w:pPr>
          <w:hyperlink w:anchor="_Toc531023469" w:history="1">
            <w:r w:rsidR="00C652EE" w:rsidRPr="004F6BEE">
              <w:rPr>
                <w:rStyle w:val="Hyperlink"/>
                <w:noProof/>
              </w:rPr>
              <w:t>3.1 Objectives</w:t>
            </w:r>
            <w:r w:rsidR="00C652EE">
              <w:rPr>
                <w:noProof/>
                <w:webHidden/>
              </w:rPr>
              <w:tab/>
            </w:r>
            <w:r w:rsidR="00C652EE">
              <w:rPr>
                <w:noProof/>
                <w:webHidden/>
              </w:rPr>
              <w:fldChar w:fldCharType="begin"/>
            </w:r>
            <w:r w:rsidR="00C652EE">
              <w:rPr>
                <w:noProof/>
                <w:webHidden/>
              </w:rPr>
              <w:instrText xml:space="preserve"> PAGEREF _Toc531023469 \h </w:instrText>
            </w:r>
            <w:r w:rsidR="00C652EE">
              <w:rPr>
                <w:noProof/>
                <w:webHidden/>
              </w:rPr>
            </w:r>
            <w:r w:rsidR="00C652EE">
              <w:rPr>
                <w:noProof/>
                <w:webHidden/>
              </w:rPr>
              <w:fldChar w:fldCharType="separate"/>
            </w:r>
            <w:r w:rsidR="00C652EE">
              <w:rPr>
                <w:noProof/>
                <w:webHidden/>
              </w:rPr>
              <w:t>4</w:t>
            </w:r>
            <w:r w:rsidR="00C652EE">
              <w:rPr>
                <w:noProof/>
                <w:webHidden/>
              </w:rPr>
              <w:fldChar w:fldCharType="end"/>
            </w:r>
          </w:hyperlink>
        </w:p>
        <w:p w14:paraId="38F8E5B4" w14:textId="6805D282" w:rsidR="00C652EE" w:rsidRDefault="00FE458A">
          <w:pPr>
            <w:pStyle w:val="TOC2"/>
            <w:tabs>
              <w:tab w:val="right" w:leader="dot" w:pos="9350"/>
            </w:tabs>
            <w:rPr>
              <w:rFonts w:asciiTheme="minorHAnsi" w:eastAsiaTheme="minorEastAsia" w:hAnsiTheme="minorHAnsi" w:cstheme="minorBidi"/>
              <w:noProof/>
              <w:sz w:val="22"/>
              <w:lang w:val="en-AU" w:eastAsia="en-AU"/>
            </w:rPr>
          </w:pPr>
          <w:hyperlink w:anchor="_Toc531023470" w:history="1">
            <w:r w:rsidR="00C652EE" w:rsidRPr="004F6BEE">
              <w:rPr>
                <w:rStyle w:val="Hyperlink"/>
                <w:noProof/>
              </w:rPr>
              <w:t>3.2 Main Research Question and Sub questions</w:t>
            </w:r>
            <w:r w:rsidR="00C652EE">
              <w:rPr>
                <w:noProof/>
                <w:webHidden/>
              </w:rPr>
              <w:tab/>
            </w:r>
            <w:r w:rsidR="00C652EE">
              <w:rPr>
                <w:noProof/>
                <w:webHidden/>
              </w:rPr>
              <w:fldChar w:fldCharType="begin"/>
            </w:r>
            <w:r w:rsidR="00C652EE">
              <w:rPr>
                <w:noProof/>
                <w:webHidden/>
              </w:rPr>
              <w:instrText xml:space="preserve"> PAGEREF _Toc531023470 \h </w:instrText>
            </w:r>
            <w:r w:rsidR="00C652EE">
              <w:rPr>
                <w:noProof/>
                <w:webHidden/>
              </w:rPr>
            </w:r>
            <w:r w:rsidR="00C652EE">
              <w:rPr>
                <w:noProof/>
                <w:webHidden/>
              </w:rPr>
              <w:fldChar w:fldCharType="separate"/>
            </w:r>
            <w:r w:rsidR="00C652EE">
              <w:rPr>
                <w:noProof/>
                <w:webHidden/>
              </w:rPr>
              <w:t>4</w:t>
            </w:r>
            <w:r w:rsidR="00C652EE">
              <w:rPr>
                <w:noProof/>
                <w:webHidden/>
              </w:rPr>
              <w:fldChar w:fldCharType="end"/>
            </w:r>
          </w:hyperlink>
        </w:p>
        <w:p w14:paraId="3F90EC07" w14:textId="037025C3" w:rsidR="00C652EE" w:rsidRDefault="00FE458A">
          <w:pPr>
            <w:pStyle w:val="TOC3"/>
            <w:tabs>
              <w:tab w:val="right" w:leader="dot" w:pos="9350"/>
            </w:tabs>
            <w:rPr>
              <w:noProof/>
              <w:kern w:val="0"/>
              <w:lang w:val="en-AU" w:eastAsia="en-AU"/>
              <w14:ligatures w14:val="none"/>
            </w:rPr>
          </w:pPr>
          <w:hyperlink w:anchor="_Toc531023471" w:history="1">
            <w:r w:rsidR="00C652EE" w:rsidRPr="004F6BEE">
              <w:rPr>
                <w:rStyle w:val="Hyperlink"/>
                <w:noProof/>
              </w:rPr>
              <w:t>Main Research Question</w:t>
            </w:r>
            <w:r w:rsidR="00C652EE">
              <w:rPr>
                <w:noProof/>
                <w:webHidden/>
              </w:rPr>
              <w:tab/>
            </w:r>
            <w:r w:rsidR="00C652EE">
              <w:rPr>
                <w:noProof/>
                <w:webHidden/>
              </w:rPr>
              <w:fldChar w:fldCharType="begin"/>
            </w:r>
            <w:r w:rsidR="00C652EE">
              <w:rPr>
                <w:noProof/>
                <w:webHidden/>
              </w:rPr>
              <w:instrText xml:space="preserve"> PAGEREF _Toc531023471 \h </w:instrText>
            </w:r>
            <w:r w:rsidR="00C652EE">
              <w:rPr>
                <w:noProof/>
                <w:webHidden/>
              </w:rPr>
            </w:r>
            <w:r w:rsidR="00C652EE">
              <w:rPr>
                <w:noProof/>
                <w:webHidden/>
              </w:rPr>
              <w:fldChar w:fldCharType="separate"/>
            </w:r>
            <w:r w:rsidR="00C652EE">
              <w:rPr>
                <w:noProof/>
                <w:webHidden/>
              </w:rPr>
              <w:t>4</w:t>
            </w:r>
            <w:r w:rsidR="00C652EE">
              <w:rPr>
                <w:noProof/>
                <w:webHidden/>
              </w:rPr>
              <w:fldChar w:fldCharType="end"/>
            </w:r>
          </w:hyperlink>
        </w:p>
        <w:p w14:paraId="35BBA6E1" w14:textId="34C913EF" w:rsidR="00C652EE" w:rsidRDefault="00FE458A">
          <w:pPr>
            <w:pStyle w:val="TOC3"/>
            <w:tabs>
              <w:tab w:val="right" w:leader="dot" w:pos="9350"/>
            </w:tabs>
            <w:rPr>
              <w:noProof/>
              <w:kern w:val="0"/>
              <w:lang w:val="en-AU" w:eastAsia="en-AU"/>
              <w14:ligatures w14:val="none"/>
            </w:rPr>
          </w:pPr>
          <w:hyperlink w:anchor="_Toc531023472" w:history="1">
            <w:r w:rsidR="00C652EE" w:rsidRPr="004F6BEE">
              <w:rPr>
                <w:rStyle w:val="Hyperlink"/>
                <w:noProof/>
              </w:rPr>
              <w:t>Sub Questions</w:t>
            </w:r>
            <w:r w:rsidR="00C652EE">
              <w:rPr>
                <w:noProof/>
                <w:webHidden/>
              </w:rPr>
              <w:tab/>
            </w:r>
            <w:r w:rsidR="00C652EE">
              <w:rPr>
                <w:noProof/>
                <w:webHidden/>
              </w:rPr>
              <w:fldChar w:fldCharType="begin"/>
            </w:r>
            <w:r w:rsidR="00C652EE">
              <w:rPr>
                <w:noProof/>
                <w:webHidden/>
              </w:rPr>
              <w:instrText xml:space="preserve"> PAGEREF _Toc531023472 \h </w:instrText>
            </w:r>
            <w:r w:rsidR="00C652EE">
              <w:rPr>
                <w:noProof/>
                <w:webHidden/>
              </w:rPr>
            </w:r>
            <w:r w:rsidR="00C652EE">
              <w:rPr>
                <w:noProof/>
                <w:webHidden/>
              </w:rPr>
              <w:fldChar w:fldCharType="separate"/>
            </w:r>
            <w:r w:rsidR="00C652EE">
              <w:rPr>
                <w:noProof/>
                <w:webHidden/>
              </w:rPr>
              <w:t>4</w:t>
            </w:r>
            <w:r w:rsidR="00C652EE">
              <w:rPr>
                <w:noProof/>
                <w:webHidden/>
              </w:rPr>
              <w:fldChar w:fldCharType="end"/>
            </w:r>
          </w:hyperlink>
        </w:p>
        <w:p w14:paraId="7AFDD383" w14:textId="6EEF0CAF"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73" w:history="1">
            <w:r w:rsidR="00C652EE" w:rsidRPr="004F6BEE">
              <w:rPr>
                <w:rStyle w:val="Hyperlink"/>
                <w:noProof/>
              </w:rPr>
              <w:t>4. Methodology</w:t>
            </w:r>
            <w:r w:rsidR="00C652EE">
              <w:rPr>
                <w:noProof/>
                <w:webHidden/>
              </w:rPr>
              <w:tab/>
            </w:r>
            <w:r w:rsidR="00C652EE">
              <w:rPr>
                <w:noProof/>
                <w:webHidden/>
              </w:rPr>
              <w:fldChar w:fldCharType="begin"/>
            </w:r>
            <w:r w:rsidR="00C652EE">
              <w:rPr>
                <w:noProof/>
                <w:webHidden/>
              </w:rPr>
              <w:instrText xml:space="preserve"> PAGEREF _Toc531023473 \h </w:instrText>
            </w:r>
            <w:r w:rsidR="00C652EE">
              <w:rPr>
                <w:noProof/>
                <w:webHidden/>
              </w:rPr>
            </w:r>
            <w:r w:rsidR="00C652EE">
              <w:rPr>
                <w:noProof/>
                <w:webHidden/>
              </w:rPr>
              <w:fldChar w:fldCharType="separate"/>
            </w:r>
            <w:r w:rsidR="00C652EE">
              <w:rPr>
                <w:noProof/>
                <w:webHidden/>
              </w:rPr>
              <w:t>5</w:t>
            </w:r>
            <w:r w:rsidR="00C652EE">
              <w:rPr>
                <w:noProof/>
                <w:webHidden/>
              </w:rPr>
              <w:fldChar w:fldCharType="end"/>
            </w:r>
          </w:hyperlink>
        </w:p>
        <w:p w14:paraId="76A83742" w14:textId="228C98E8" w:rsidR="00C652EE" w:rsidRDefault="00FE458A">
          <w:pPr>
            <w:pStyle w:val="TOC2"/>
            <w:tabs>
              <w:tab w:val="right" w:leader="dot" w:pos="9350"/>
            </w:tabs>
            <w:rPr>
              <w:rFonts w:asciiTheme="minorHAnsi" w:eastAsiaTheme="minorEastAsia" w:hAnsiTheme="minorHAnsi" w:cstheme="minorBidi"/>
              <w:noProof/>
              <w:sz w:val="22"/>
              <w:lang w:val="en-AU" w:eastAsia="en-AU"/>
            </w:rPr>
          </w:pPr>
          <w:hyperlink w:anchor="_Toc531023474" w:history="1">
            <w:r w:rsidR="00C652EE" w:rsidRPr="004F6BEE">
              <w:rPr>
                <w:rStyle w:val="Hyperlink"/>
                <w:noProof/>
              </w:rPr>
              <w:t>4.1 Research Strategy</w:t>
            </w:r>
            <w:r w:rsidR="00C652EE">
              <w:rPr>
                <w:noProof/>
                <w:webHidden/>
              </w:rPr>
              <w:tab/>
            </w:r>
            <w:r w:rsidR="00C652EE">
              <w:rPr>
                <w:noProof/>
                <w:webHidden/>
              </w:rPr>
              <w:fldChar w:fldCharType="begin"/>
            </w:r>
            <w:r w:rsidR="00C652EE">
              <w:rPr>
                <w:noProof/>
                <w:webHidden/>
              </w:rPr>
              <w:instrText xml:space="preserve"> PAGEREF _Toc531023474 \h </w:instrText>
            </w:r>
            <w:r w:rsidR="00C652EE">
              <w:rPr>
                <w:noProof/>
                <w:webHidden/>
              </w:rPr>
            </w:r>
            <w:r w:rsidR="00C652EE">
              <w:rPr>
                <w:noProof/>
                <w:webHidden/>
              </w:rPr>
              <w:fldChar w:fldCharType="separate"/>
            </w:r>
            <w:r w:rsidR="00C652EE">
              <w:rPr>
                <w:noProof/>
                <w:webHidden/>
              </w:rPr>
              <w:t>5</w:t>
            </w:r>
            <w:r w:rsidR="00C652EE">
              <w:rPr>
                <w:noProof/>
                <w:webHidden/>
              </w:rPr>
              <w:fldChar w:fldCharType="end"/>
            </w:r>
          </w:hyperlink>
        </w:p>
        <w:p w14:paraId="2E5CC3C2" w14:textId="1F610AF0" w:rsidR="00C652EE" w:rsidRDefault="00FE458A">
          <w:pPr>
            <w:pStyle w:val="TOC2"/>
            <w:tabs>
              <w:tab w:val="right" w:leader="dot" w:pos="9350"/>
            </w:tabs>
            <w:rPr>
              <w:rFonts w:asciiTheme="minorHAnsi" w:eastAsiaTheme="minorEastAsia" w:hAnsiTheme="minorHAnsi" w:cstheme="minorBidi"/>
              <w:noProof/>
              <w:sz w:val="22"/>
              <w:lang w:val="en-AU" w:eastAsia="en-AU"/>
            </w:rPr>
          </w:pPr>
          <w:hyperlink w:anchor="_Toc531023475" w:history="1">
            <w:r w:rsidR="00C652EE" w:rsidRPr="004F6BEE">
              <w:rPr>
                <w:rStyle w:val="Hyperlink"/>
                <w:noProof/>
              </w:rPr>
              <w:t>4.2 Research Design</w:t>
            </w:r>
            <w:r w:rsidR="00C652EE">
              <w:rPr>
                <w:noProof/>
                <w:webHidden/>
              </w:rPr>
              <w:tab/>
            </w:r>
            <w:r w:rsidR="00C652EE">
              <w:rPr>
                <w:noProof/>
                <w:webHidden/>
              </w:rPr>
              <w:fldChar w:fldCharType="begin"/>
            </w:r>
            <w:r w:rsidR="00C652EE">
              <w:rPr>
                <w:noProof/>
                <w:webHidden/>
              </w:rPr>
              <w:instrText xml:space="preserve"> PAGEREF _Toc531023475 \h </w:instrText>
            </w:r>
            <w:r w:rsidR="00C652EE">
              <w:rPr>
                <w:noProof/>
                <w:webHidden/>
              </w:rPr>
            </w:r>
            <w:r w:rsidR="00C652EE">
              <w:rPr>
                <w:noProof/>
                <w:webHidden/>
              </w:rPr>
              <w:fldChar w:fldCharType="separate"/>
            </w:r>
            <w:r w:rsidR="00C652EE">
              <w:rPr>
                <w:noProof/>
                <w:webHidden/>
              </w:rPr>
              <w:t>5</w:t>
            </w:r>
            <w:r w:rsidR="00C652EE">
              <w:rPr>
                <w:noProof/>
                <w:webHidden/>
              </w:rPr>
              <w:fldChar w:fldCharType="end"/>
            </w:r>
          </w:hyperlink>
        </w:p>
        <w:p w14:paraId="37CEA8CB" w14:textId="08CA81D1"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76" w:history="1">
            <w:r w:rsidR="00C652EE" w:rsidRPr="004F6BEE">
              <w:rPr>
                <w:rStyle w:val="Hyperlink"/>
                <w:noProof/>
              </w:rPr>
              <w:t>5. Results and analysis</w:t>
            </w:r>
            <w:r w:rsidR="00C652EE">
              <w:rPr>
                <w:noProof/>
                <w:webHidden/>
              </w:rPr>
              <w:tab/>
            </w:r>
            <w:r w:rsidR="00C652EE">
              <w:rPr>
                <w:noProof/>
                <w:webHidden/>
              </w:rPr>
              <w:fldChar w:fldCharType="begin"/>
            </w:r>
            <w:r w:rsidR="00C652EE">
              <w:rPr>
                <w:noProof/>
                <w:webHidden/>
              </w:rPr>
              <w:instrText xml:space="preserve"> PAGEREF _Toc531023476 \h </w:instrText>
            </w:r>
            <w:r w:rsidR="00C652EE">
              <w:rPr>
                <w:noProof/>
                <w:webHidden/>
              </w:rPr>
            </w:r>
            <w:r w:rsidR="00C652EE">
              <w:rPr>
                <w:noProof/>
                <w:webHidden/>
              </w:rPr>
              <w:fldChar w:fldCharType="separate"/>
            </w:r>
            <w:r w:rsidR="00C652EE">
              <w:rPr>
                <w:noProof/>
                <w:webHidden/>
              </w:rPr>
              <w:t>6</w:t>
            </w:r>
            <w:r w:rsidR="00C652EE">
              <w:rPr>
                <w:noProof/>
                <w:webHidden/>
              </w:rPr>
              <w:fldChar w:fldCharType="end"/>
            </w:r>
          </w:hyperlink>
        </w:p>
        <w:p w14:paraId="0E2E39E2" w14:textId="1A269DC5"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77" w:history="1">
            <w:r w:rsidR="00C652EE" w:rsidRPr="004F6BEE">
              <w:rPr>
                <w:rStyle w:val="Hyperlink"/>
                <w:noProof/>
              </w:rPr>
              <w:t>6. Conclusion</w:t>
            </w:r>
            <w:r w:rsidR="00C652EE">
              <w:rPr>
                <w:noProof/>
                <w:webHidden/>
              </w:rPr>
              <w:tab/>
            </w:r>
            <w:r w:rsidR="00C652EE">
              <w:rPr>
                <w:noProof/>
                <w:webHidden/>
              </w:rPr>
              <w:fldChar w:fldCharType="begin"/>
            </w:r>
            <w:r w:rsidR="00C652EE">
              <w:rPr>
                <w:noProof/>
                <w:webHidden/>
              </w:rPr>
              <w:instrText xml:space="preserve"> PAGEREF _Toc531023477 \h </w:instrText>
            </w:r>
            <w:r w:rsidR="00C652EE">
              <w:rPr>
                <w:noProof/>
                <w:webHidden/>
              </w:rPr>
            </w:r>
            <w:r w:rsidR="00C652EE">
              <w:rPr>
                <w:noProof/>
                <w:webHidden/>
              </w:rPr>
              <w:fldChar w:fldCharType="separate"/>
            </w:r>
            <w:r w:rsidR="00C652EE">
              <w:rPr>
                <w:noProof/>
                <w:webHidden/>
              </w:rPr>
              <w:t>7</w:t>
            </w:r>
            <w:r w:rsidR="00C652EE">
              <w:rPr>
                <w:noProof/>
                <w:webHidden/>
              </w:rPr>
              <w:fldChar w:fldCharType="end"/>
            </w:r>
          </w:hyperlink>
        </w:p>
        <w:p w14:paraId="1E6F472E" w14:textId="66666EB8"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78" w:history="1">
            <w:r w:rsidR="00C652EE" w:rsidRPr="004F6BEE">
              <w:rPr>
                <w:rStyle w:val="Hyperlink"/>
                <w:noProof/>
              </w:rPr>
              <w:t>7. Discussion</w:t>
            </w:r>
            <w:r w:rsidR="00C652EE">
              <w:rPr>
                <w:noProof/>
                <w:webHidden/>
              </w:rPr>
              <w:tab/>
            </w:r>
            <w:r w:rsidR="00C652EE">
              <w:rPr>
                <w:noProof/>
                <w:webHidden/>
              </w:rPr>
              <w:fldChar w:fldCharType="begin"/>
            </w:r>
            <w:r w:rsidR="00C652EE">
              <w:rPr>
                <w:noProof/>
                <w:webHidden/>
              </w:rPr>
              <w:instrText xml:space="preserve"> PAGEREF _Toc531023478 \h </w:instrText>
            </w:r>
            <w:r w:rsidR="00C652EE">
              <w:rPr>
                <w:noProof/>
                <w:webHidden/>
              </w:rPr>
            </w:r>
            <w:r w:rsidR="00C652EE">
              <w:rPr>
                <w:noProof/>
                <w:webHidden/>
              </w:rPr>
              <w:fldChar w:fldCharType="separate"/>
            </w:r>
            <w:r w:rsidR="00C652EE">
              <w:rPr>
                <w:noProof/>
                <w:webHidden/>
              </w:rPr>
              <w:t>8</w:t>
            </w:r>
            <w:r w:rsidR="00C652EE">
              <w:rPr>
                <w:noProof/>
                <w:webHidden/>
              </w:rPr>
              <w:fldChar w:fldCharType="end"/>
            </w:r>
          </w:hyperlink>
        </w:p>
        <w:p w14:paraId="2E0A6C67" w14:textId="0DAA4F73"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79" w:history="1">
            <w:r w:rsidR="00C652EE" w:rsidRPr="004F6BEE">
              <w:rPr>
                <w:rStyle w:val="Hyperlink"/>
                <w:noProof/>
              </w:rPr>
              <w:t>References</w:t>
            </w:r>
            <w:r w:rsidR="00C652EE">
              <w:rPr>
                <w:noProof/>
                <w:webHidden/>
              </w:rPr>
              <w:tab/>
            </w:r>
            <w:r w:rsidR="00C652EE">
              <w:rPr>
                <w:noProof/>
                <w:webHidden/>
              </w:rPr>
              <w:fldChar w:fldCharType="begin"/>
            </w:r>
            <w:r w:rsidR="00C652EE">
              <w:rPr>
                <w:noProof/>
                <w:webHidden/>
              </w:rPr>
              <w:instrText xml:space="preserve"> PAGEREF _Toc531023479 \h </w:instrText>
            </w:r>
            <w:r w:rsidR="00C652EE">
              <w:rPr>
                <w:noProof/>
                <w:webHidden/>
              </w:rPr>
            </w:r>
            <w:r w:rsidR="00C652EE">
              <w:rPr>
                <w:noProof/>
                <w:webHidden/>
              </w:rPr>
              <w:fldChar w:fldCharType="separate"/>
            </w:r>
            <w:r w:rsidR="00C652EE">
              <w:rPr>
                <w:noProof/>
                <w:webHidden/>
              </w:rPr>
              <w:t>9</w:t>
            </w:r>
            <w:r w:rsidR="00C652EE">
              <w:rPr>
                <w:noProof/>
                <w:webHidden/>
              </w:rPr>
              <w:fldChar w:fldCharType="end"/>
            </w:r>
          </w:hyperlink>
        </w:p>
        <w:p w14:paraId="60ED8A33" w14:textId="013A622E" w:rsidR="00C652EE" w:rsidRDefault="00FE458A">
          <w:pPr>
            <w:pStyle w:val="TOC1"/>
            <w:tabs>
              <w:tab w:val="right" w:leader="dot" w:pos="9350"/>
            </w:tabs>
            <w:rPr>
              <w:rFonts w:asciiTheme="minorHAnsi" w:eastAsiaTheme="minorEastAsia" w:hAnsiTheme="minorHAnsi" w:cstheme="minorBidi"/>
              <w:noProof/>
              <w:sz w:val="22"/>
              <w:lang w:val="en-AU" w:eastAsia="en-AU"/>
            </w:rPr>
          </w:pPr>
          <w:hyperlink w:anchor="_Toc531023480" w:history="1">
            <w:r w:rsidR="00C652EE" w:rsidRPr="004F6BEE">
              <w:rPr>
                <w:rStyle w:val="Hyperlink"/>
                <w:noProof/>
              </w:rPr>
              <w:t>Appendix A</w:t>
            </w:r>
            <w:r w:rsidR="00C652EE">
              <w:rPr>
                <w:noProof/>
                <w:webHidden/>
              </w:rPr>
              <w:tab/>
            </w:r>
            <w:r w:rsidR="00C652EE">
              <w:rPr>
                <w:noProof/>
                <w:webHidden/>
              </w:rPr>
              <w:fldChar w:fldCharType="begin"/>
            </w:r>
            <w:r w:rsidR="00C652EE">
              <w:rPr>
                <w:noProof/>
                <w:webHidden/>
              </w:rPr>
              <w:instrText xml:space="preserve"> PAGEREF _Toc531023480 \h </w:instrText>
            </w:r>
            <w:r w:rsidR="00C652EE">
              <w:rPr>
                <w:noProof/>
                <w:webHidden/>
              </w:rPr>
            </w:r>
            <w:r w:rsidR="00C652EE">
              <w:rPr>
                <w:noProof/>
                <w:webHidden/>
              </w:rPr>
              <w:fldChar w:fldCharType="separate"/>
            </w:r>
            <w:r w:rsidR="00C652EE">
              <w:rPr>
                <w:noProof/>
                <w:webHidden/>
              </w:rPr>
              <w:t>10</w:t>
            </w:r>
            <w:r w:rsidR="00C652EE">
              <w:rPr>
                <w:noProof/>
                <w:webHidden/>
              </w:rPr>
              <w:fldChar w:fldCharType="end"/>
            </w:r>
          </w:hyperlink>
        </w:p>
        <w:p w14:paraId="5A4ED04E" w14:textId="28A58A9A" w:rsidR="00EE5908" w:rsidRDefault="00EE5908">
          <w:r>
            <w:rPr>
              <w:b/>
              <w:bCs/>
              <w:noProof/>
            </w:rPr>
            <w:fldChar w:fldCharType="end"/>
          </w:r>
        </w:p>
      </w:sdtContent>
    </w:sdt>
    <w:p w14:paraId="02EB378F" w14:textId="12359B31" w:rsidR="00D679AE" w:rsidRPr="00EE5908" w:rsidRDefault="00D6598A" w:rsidP="00EE5908">
      <w:pPr>
        <w:pStyle w:val="Heading2"/>
        <w:ind w:left="0"/>
        <w:jc w:val="both"/>
      </w:pPr>
      <w:r>
        <w:rPr>
          <w:noProof/>
          <w:color w:val="775F55" w:themeColor="text2"/>
          <w:sz w:val="32"/>
          <w:szCs w:val="32"/>
        </w:rPr>
        <w:br w:type="page"/>
      </w:r>
    </w:p>
    <w:p w14:paraId="5CEE15F7" w14:textId="77777777" w:rsidR="00323BCD" w:rsidRDefault="00323BCD" w:rsidP="001F2B99">
      <w:pPr>
        <w:pStyle w:val="Heading1"/>
        <w:ind w:left="0" w:right="74"/>
      </w:pPr>
      <w:bookmarkStart w:id="0" w:name="_Toc531023464"/>
      <w:r>
        <w:lastRenderedPageBreak/>
        <w:t>1. Introduction</w:t>
      </w:r>
      <w:bookmarkEnd w:id="0"/>
    </w:p>
    <w:p w14:paraId="34CD9A38" w14:textId="77777777" w:rsidR="00323BCD" w:rsidRDefault="00323BCD" w:rsidP="001023C5">
      <w:pPr>
        <w:pStyle w:val="NormalWeb"/>
        <w:jc w:val="both"/>
        <w:rPr>
          <w:rFonts w:asciiTheme="minorHAnsi" w:hAnsiTheme="minorHAnsi" w:cstheme="minorBidi"/>
          <w:sz w:val="22"/>
          <w:szCs w:val="22"/>
        </w:rPr>
      </w:pPr>
      <w:r w:rsidRPr="2881B317">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Default="00323BCD" w:rsidP="001023C5">
      <w:pPr>
        <w:pStyle w:val="NormalWeb"/>
        <w:jc w:val="both"/>
        <w:rPr>
          <w:rFonts w:asciiTheme="minorHAnsi" w:hAnsiTheme="minorHAnsi" w:cstheme="minorBidi"/>
          <w:sz w:val="22"/>
          <w:szCs w:val="22"/>
        </w:rPr>
      </w:pPr>
      <w:r w:rsidRPr="2881B317">
        <w:rPr>
          <w:rFonts w:asciiTheme="minorHAnsi" w:hAnsiTheme="minorHAnsi" w:cstheme="minorBidi"/>
          <w:sz w:val="22"/>
          <w:szCs w:val="22"/>
        </w:rPr>
        <w:t xml:space="preserve">The Project </w:t>
      </w:r>
      <w:r w:rsidR="002A0955">
        <w:rPr>
          <w:rFonts w:asciiTheme="minorHAnsi" w:hAnsiTheme="minorHAnsi" w:cstheme="minorBidi"/>
          <w:sz w:val="22"/>
          <w:szCs w:val="22"/>
        </w:rPr>
        <w:t>Report</w:t>
      </w:r>
      <w:r w:rsidRPr="2881B317">
        <w:rPr>
          <w:rFonts w:asciiTheme="minorHAnsi" w:hAnsiTheme="minorHAnsi" w:cstheme="minorBidi"/>
          <w:sz w:val="22"/>
          <w:szCs w:val="22"/>
        </w:rPr>
        <w:t xml:space="preserve"> defines the following:</w:t>
      </w:r>
    </w:p>
    <w:p w14:paraId="3E0B5929" w14:textId="77777777"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54685F46" w14:textId="77777777"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Project goals and objectives</w:t>
      </w:r>
    </w:p>
    <w:p w14:paraId="431BD10D" w14:textId="77777777"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D2FCAA6" w14:textId="5988CC74"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R</w:t>
      </w:r>
      <w:r w:rsidR="00455E2B">
        <w:rPr>
          <w:rFonts w:asciiTheme="minorHAnsi" w:hAnsiTheme="minorHAnsi" w:cstheme="minorBidi"/>
          <w:sz w:val="22"/>
          <w:szCs w:val="22"/>
        </w:rPr>
        <w:t>esults and analysis</w:t>
      </w:r>
    </w:p>
    <w:p w14:paraId="4D7DFD7F" w14:textId="49290F1C" w:rsidR="00323BCD" w:rsidRDefault="00455E2B" w:rsidP="001023C5">
      <w:pPr>
        <w:pStyle w:val="NormalWeb"/>
        <w:numPr>
          <w:ilvl w:val="0"/>
          <w:numId w:val="6"/>
        </w:numPr>
        <w:jc w:val="both"/>
        <w:rPr>
          <w:rFonts w:asciiTheme="minorHAnsi" w:hAnsiTheme="minorHAnsi" w:cstheme="minorBidi"/>
          <w:sz w:val="22"/>
          <w:szCs w:val="22"/>
        </w:rPr>
      </w:pPr>
      <w:r>
        <w:rPr>
          <w:rFonts w:asciiTheme="minorHAnsi" w:hAnsiTheme="minorHAnsi" w:cstheme="minorBidi"/>
          <w:sz w:val="22"/>
          <w:szCs w:val="22"/>
        </w:rPr>
        <w:t>Conclusion</w:t>
      </w:r>
    </w:p>
    <w:p w14:paraId="47359138" w14:textId="2E763E60" w:rsidR="00455E2B" w:rsidRDefault="00455E2B" w:rsidP="001023C5">
      <w:pPr>
        <w:pStyle w:val="NormalWeb"/>
        <w:numPr>
          <w:ilvl w:val="0"/>
          <w:numId w:val="6"/>
        </w:numPr>
        <w:jc w:val="both"/>
        <w:rPr>
          <w:rFonts w:asciiTheme="minorHAnsi" w:hAnsiTheme="minorHAnsi" w:cstheme="minorBidi"/>
          <w:sz w:val="22"/>
          <w:szCs w:val="22"/>
        </w:rPr>
      </w:pPr>
      <w:r>
        <w:rPr>
          <w:rFonts w:asciiTheme="minorHAnsi" w:hAnsiTheme="minorHAnsi" w:cstheme="minorBidi"/>
          <w:sz w:val="22"/>
          <w:szCs w:val="22"/>
        </w:rPr>
        <w:t>Discussion</w:t>
      </w:r>
    </w:p>
    <w:p w14:paraId="7572DE01" w14:textId="70A54F93" w:rsidR="00323BCD" w:rsidRPr="00646C9E" w:rsidRDefault="00323BCD" w:rsidP="001023C5">
      <w:pPr>
        <w:pStyle w:val="NormalWeb"/>
        <w:jc w:val="both"/>
        <w:rPr>
          <w:rFonts w:asciiTheme="minorHAnsi" w:hAnsiTheme="minorHAnsi" w:cstheme="minorBidi"/>
          <w:sz w:val="22"/>
          <w:szCs w:val="22"/>
        </w:rPr>
      </w:pPr>
      <w:r w:rsidRPr="2881B317">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w:t>
      </w:r>
      <w:r>
        <w:rPr>
          <w:rFonts w:asciiTheme="minorHAnsi" w:hAnsiTheme="minorHAnsi" w:cstheme="minorBidi"/>
          <w:sz w:val="22"/>
          <w:szCs w:val="22"/>
        </w:rPr>
        <w:t xml:space="preserve">defined. In chapter 4 the methodology of the project will be explained. Here the research </w:t>
      </w:r>
      <w:r w:rsidR="00455E2B">
        <w:rPr>
          <w:rFonts w:asciiTheme="minorHAnsi" w:hAnsiTheme="minorHAnsi" w:cstheme="minorBidi"/>
          <w:sz w:val="22"/>
          <w:szCs w:val="22"/>
        </w:rPr>
        <w:t>strategy</w:t>
      </w:r>
      <w:r>
        <w:rPr>
          <w:rFonts w:asciiTheme="minorHAnsi" w:hAnsiTheme="minorHAnsi" w:cstheme="minorBidi"/>
          <w:sz w:val="22"/>
          <w:szCs w:val="22"/>
        </w:rPr>
        <w:t xml:space="preserve"> and </w:t>
      </w:r>
      <w:r w:rsidR="00455E2B">
        <w:rPr>
          <w:rFonts w:asciiTheme="minorHAnsi" w:hAnsiTheme="minorHAnsi" w:cstheme="minorBidi"/>
          <w:sz w:val="22"/>
          <w:szCs w:val="22"/>
        </w:rPr>
        <w:t>design</w:t>
      </w:r>
      <w:r>
        <w:rPr>
          <w:rFonts w:asciiTheme="minorHAnsi" w:hAnsiTheme="minorHAnsi" w:cstheme="minorBidi"/>
          <w:sz w:val="22"/>
          <w:szCs w:val="22"/>
        </w:rPr>
        <w:t xml:space="preserve"> will be further described. In chapter 5 the </w:t>
      </w:r>
      <w:r w:rsidR="00455E2B">
        <w:rPr>
          <w:rFonts w:asciiTheme="minorHAnsi" w:hAnsiTheme="minorHAnsi" w:cstheme="minorBidi"/>
          <w:sz w:val="22"/>
          <w:szCs w:val="22"/>
        </w:rPr>
        <w:t>results</w:t>
      </w:r>
      <w:r>
        <w:rPr>
          <w:rFonts w:asciiTheme="minorHAnsi" w:hAnsiTheme="minorHAnsi" w:cstheme="minorBidi"/>
          <w:sz w:val="22"/>
          <w:szCs w:val="22"/>
        </w:rPr>
        <w:t xml:space="preserve"> will be </w:t>
      </w:r>
      <w:r w:rsidR="00455E2B">
        <w:rPr>
          <w:rFonts w:asciiTheme="minorHAnsi" w:hAnsiTheme="minorHAnsi" w:cstheme="minorBidi"/>
          <w:sz w:val="22"/>
          <w:szCs w:val="22"/>
        </w:rPr>
        <w:t>outlined and analysed</w:t>
      </w:r>
      <w:r>
        <w:rPr>
          <w:rFonts w:asciiTheme="minorHAnsi" w:hAnsiTheme="minorHAnsi" w:cstheme="minorBidi"/>
          <w:sz w:val="22"/>
          <w:szCs w:val="22"/>
        </w:rPr>
        <w:t>.</w:t>
      </w:r>
      <w:r w:rsidR="00C02ABA">
        <w:rPr>
          <w:rFonts w:asciiTheme="minorHAnsi" w:hAnsiTheme="minorHAnsi" w:cstheme="minorBidi"/>
          <w:sz w:val="22"/>
          <w:szCs w:val="22"/>
        </w:rPr>
        <w:t xml:space="preserve"> In chapter 6 the main conclusions will be </w:t>
      </w:r>
      <w:r w:rsidR="00F87292">
        <w:rPr>
          <w:rFonts w:asciiTheme="minorHAnsi" w:hAnsiTheme="minorHAnsi" w:cstheme="minorBidi"/>
          <w:sz w:val="22"/>
          <w:szCs w:val="22"/>
        </w:rPr>
        <w:t>drawn and each question given a definitive answer.</w:t>
      </w:r>
      <w:r>
        <w:rPr>
          <w:rFonts w:asciiTheme="minorHAnsi" w:hAnsiTheme="minorHAnsi" w:cstheme="minorBidi"/>
          <w:sz w:val="22"/>
          <w:szCs w:val="22"/>
        </w:rPr>
        <w:t xml:space="preserve"> </w:t>
      </w:r>
      <w:r w:rsidR="00F87292">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Default="00323BCD" w:rsidP="001023C5">
      <w:pPr>
        <w:spacing w:after="240" w:line="252" w:lineRule="auto"/>
        <w:ind w:left="0" w:right="0"/>
        <w:jc w:val="both"/>
        <w:rPr>
          <w:noProof/>
          <w:color w:val="775F55" w:themeColor="text2"/>
          <w:sz w:val="32"/>
          <w:szCs w:val="32"/>
        </w:rPr>
      </w:pPr>
      <w:r>
        <w:rPr>
          <w:noProof/>
          <w:color w:val="775F55" w:themeColor="text2"/>
          <w:sz w:val="32"/>
          <w:szCs w:val="32"/>
        </w:rPr>
        <w:br w:type="page"/>
      </w:r>
    </w:p>
    <w:p w14:paraId="09338D65" w14:textId="77777777" w:rsidR="00323BCD" w:rsidRDefault="00323BCD" w:rsidP="001F2B99">
      <w:pPr>
        <w:pStyle w:val="Heading1"/>
        <w:ind w:left="0" w:right="74"/>
      </w:pPr>
      <w:bookmarkStart w:id="1" w:name="_Toc531023465"/>
      <w:r>
        <w:lastRenderedPageBreak/>
        <w:t>2. Context</w:t>
      </w:r>
      <w:bookmarkEnd w:id="1"/>
    </w:p>
    <w:p w14:paraId="5A84ED7A" w14:textId="1A282465" w:rsidR="00224A4B" w:rsidRDefault="00224A4B" w:rsidP="00224A4B">
      <w:pPr>
        <w:spacing w:before="120"/>
        <w:ind w:left="0" w:right="74"/>
        <w:rPr>
          <w:lang w:val="en-AU"/>
        </w:rPr>
      </w:pPr>
      <w:r>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Default="00224A4B" w:rsidP="00224A4B">
      <w:pPr>
        <w:spacing w:before="120"/>
        <w:ind w:left="0" w:right="74"/>
        <w:rPr>
          <w:lang w:val="en-AU"/>
        </w:rPr>
      </w:pPr>
    </w:p>
    <w:p w14:paraId="336CA1E5" w14:textId="64C73C1C" w:rsidR="00323BCD" w:rsidRPr="00264252" w:rsidRDefault="00323BCD" w:rsidP="001023C5">
      <w:pPr>
        <w:pStyle w:val="Heading2"/>
        <w:ind w:left="0"/>
        <w:jc w:val="both"/>
      </w:pPr>
      <w:bookmarkStart w:id="2" w:name="_Toc531023466"/>
      <w:r w:rsidRPr="00264252">
        <w:t xml:space="preserve">2.1 </w:t>
      </w:r>
      <w:r w:rsidR="00EE5908">
        <w:t xml:space="preserve">Situation in the </w:t>
      </w:r>
      <w:r w:rsidR="00D64F2B">
        <w:t>O</w:t>
      </w:r>
      <w:r w:rsidR="00EE5908">
        <w:t>rganisation</w:t>
      </w:r>
      <w:bookmarkEnd w:id="2"/>
    </w:p>
    <w:p w14:paraId="29955C4D" w14:textId="2B584FFD" w:rsidR="00323BCD" w:rsidRDefault="00224A4B" w:rsidP="00224A4B">
      <w:pPr>
        <w:spacing w:before="120"/>
        <w:ind w:left="0" w:right="74"/>
        <w:rPr>
          <w:lang w:val="en-GB"/>
        </w:rPr>
      </w:pPr>
      <w:r>
        <w:t>Staatsbosbeheer, the organization owning the Oostavaardersplassen nature reserve, has asked Inholland</w:t>
      </w:r>
      <w:bookmarkStart w:id="3" w:name="_GoBack"/>
      <w:bookmarkEnd w:id="3"/>
      <w:r>
        <w:t xml:space="preserve"> University of Applied Sciences to develop an application which can predict the possible population given certain circumstances and thus give the best ethically acceptable solution to the problem. </w:t>
      </w:r>
      <w:r>
        <w:rPr>
          <w:lang w:val="en-GB"/>
        </w:rPr>
        <w:t xml:space="preserve">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DB0FEC" w:rsidRDefault="00224A4B" w:rsidP="00224A4B">
      <w:pPr>
        <w:spacing w:before="120"/>
        <w:ind w:left="0" w:right="74"/>
        <w:rPr>
          <w:lang w:val="en-GB"/>
        </w:rPr>
      </w:pPr>
    </w:p>
    <w:p w14:paraId="6202C180" w14:textId="77777777" w:rsidR="00323BCD" w:rsidRPr="008F7930" w:rsidRDefault="00323BCD" w:rsidP="001023C5">
      <w:pPr>
        <w:pStyle w:val="Heading2"/>
        <w:ind w:left="0"/>
        <w:jc w:val="both"/>
        <w:rPr>
          <w:sz w:val="28"/>
          <w:szCs w:val="28"/>
        </w:rPr>
      </w:pPr>
      <w:bookmarkStart w:id="4" w:name="_Toc531023467"/>
      <w:r w:rsidRPr="2881B317">
        <w:rPr>
          <w:rFonts w:asciiTheme="minorHAnsi" w:hAnsiTheme="minorHAnsi" w:cstheme="minorBidi"/>
        </w:rPr>
        <w:t>2.2 Problem Statement</w:t>
      </w:r>
      <w:bookmarkEnd w:id="4"/>
    </w:p>
    <w:p w14:paraId="0515F3F0" w14:textId="6EFDEF49" w:rsidR="00323BCD" w:rsidRDefault="00224A4B" w:rsidP="00224A4B">
      <w:pPr>
        <w:ind w:left="0" w:right="0"/>
      </w:pPr>
      <w: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rPr>
      </w:pPr>
      <w:r>
        <w:br w:type="page"/>
      </w:r>
    </w:p>
    <w:p w14:paraId="6ABCE1E5" w14:textId="77777777" w:rsidR="00B144BB" w:rsidRDefault="00B144BB" w:rsidP="00B144BB">
      <w:pPr>
        <w:pStyle w:val="Heading1"/>
        <w:ind w:left="0" w:right="74"/>
      </w:pPr>
      <w:bookmarkStart w:id="5" w:name="_Toc530480952"/>
      <w:bookmarkStart w:id="6" w:name="_Toc517531910"/>
      <w:bookmarkStart w:id="7" w:name="_Toc531023468"/>
      <w:r>
        <w:lastRenderedPageBreak/>
        <w:t>3. Goals of the project</w:t>
      </w:r>
      <w:bookmarkEnd w:id="5"/>
      <w:bookmarkEnd w:id="6"/>
      <w:bookmarkEnd w:id="7"/>
    </w:p>
    <w:p w14:paraId="6B330F71" w14:textId="77777777" w:rsidR="00B144BB" w:rsidRDefault="00B144BB" w:rsidP="00B144BB">
      <w:pPr>
        <w:pStyle w:val="Heading2"/>
        <w:ind w:left="0"/>
        <w:rPr>
          <w:rFonts w:asciiTheme="minorHAnsi" w:hAnsiTheme="minorHAnsi" w:cstheme="minorBidi"/>
        </w:rPr>
      </w:pPr>
      <w:bookmarkStart w:id="8" w:name="_Toc530480953"/>
      <w:bookmarkStart w:id="9" w:name="_Toc517531911"/>
      <w:bookmarkStart w:id="10" w:name="_Toc531023469"/>
      <w:r>
        <w:rPr>
          <w:rFonts w:asciiTheme="minorHAnsi" w:hAnsiTheme="minorHAnsi" w:cstheme="minorBidi"/>
        </w:rPr>
        <w:t>3.1 Objectives</w:t>
      </w:r>
      <w:bookmarkEnd w:id="8"/>
      <w:bookmarkEnd w:id="9"/>
      <w:bookmarkEnd w:id="10"/>
    </w:p>
    <w:p w14:paraId="20E4488E" w14:textId="77777777" w:rsidR="00B144BB" w:rsidRDefault="00B144BB" w:rsidP="00B144BB">
      <w:pPr>
        <w:ind w:left="0"/>
        <w:rPr>
          <w:rFonts w:eastAsia="Calibri" w:cstheme="minorHAnsi"/>
          <w:lang w:val="en-AU"/>
        </w:rPr>
      </w:pPr>
      <w:r>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Default="00B144BB" w:rsidP="00B144BB">
      <w:pPr>
        <w:ind w:left="0"/>
        <w:rPr>
          <w:rFonts w:ascii="Calibri" w:eastAsia="Calibri" w:hAnsi="Calibri" w:cs="Calibri"/>
          <w:lang w:val="en-AU"/>
        </w:rPr>
      </w:pPr>
    </w:p>
    <w:p w14:paraId="18D6CE6A" w14:textId="77777777" w:rsidR="00B144BB" w:rsidRDefault="00B144BB" w:rsidP="00B144BB">
      <w:pPr>
        <w:pStyle w:val="Heading2"/>
        <w:ind w:left="0"/>
        <w:rPr>
          <w:rFonts w:asciiTheme="minorHAnsi" w:hAnsiTheme="minorHAnsi" w:cstheme="minorBidi"/>
        </w:rPr>
      </w:pPr>
      <w:bookmarkStart w:id="11" w:name="_Toc530480954"/>
      <w:bookmarkStart w:id="12" w:name="_Toc517531912"/>
      <w:bookmarkStart w:id="13" w:name="_Toc531023470"/>
      <w:r>
        <w:rPr>
          <w:rFonts w:asciiTheme="minorHAnsi" w:hAnsiTheme="minorHAnsi" w:cstheme="minorBidi"/>
        </w:rPr>
        <w:t>3.2 Main Research Question and Sub questions</w:t>
      </w:r>
      <w:bookmarkEnd w:id="11"/>
      <w:bookmarkEnd w:id="12"/>
      <w:bookmarkEnd w:id="13"/>
    </w:p>
    <w:p w14:paraId="03B9797A" w14:textId="77777777" w:rsidR="00B144BB" w:rsidRDefault="00B144BB" w:rsidP="00B144BB">
      <w:pPr>
        <w:pStyle w:val="Heading3"/>
        <w:ind w:left="0" w:right="74"/>
      </w:pPr>
      <w:bookmarkStart w:id="14" w:name="_Toc530480955"/>
      <w:bookmarkStart w:id="15" w:name="_Toc517531913"/>
      <w:bookmarkStart w:id="16" w:name="_Toc531023471"/>
      <w:r>
        <w:t>Main Research Question</w:t>
      </w:r>
      <w:bookmarkEnd w:id="14"/>
      <w:bookmarkEnd w:id="15"/>
      <w:bookmarkEnd w:id="16"/>
    </w:p>
    <w:p w14:paraId="7D75DCF0" w14:textId="77777777" w:rsidR="00B144BB" w:rsidRDefault="00B144BB" w:rsidP="00B144BB">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What is the best ethically acceptable measure which can be taken to improve the ecological balance in the Oostvaardersplassen?</w:t>
      </w:r>
    </w:p>
    <w:p w14:paraId="2DA9D60E" w14:textId="77777777" w:rsidR="00B144BB" w:rsidRDefault="00B144BB" w:rsidP="00B144BB">
      <w:pPr>
        <w:pStyle w:val="NormalWeb"/>
        <w:spacing w:before="0" w:beforeAutospacing="0" w:after="0" w:afterAutospacing="0"/>
        <w:rPr>
          <w:rFonts w:asciiTheme="minorHAnsi" w:hAnsiTheme="minorHAnsi" w:cstheme="minorBidi"/>
          <w:sz w:val="22"/>
          <w:szCs w:val="22"/>
          <w:lang w:val="en-US"/>
        </w:rPr>
      </w:pPr>
    </w:p>
    <w:p w14:paraId="67859C18" w14:textId="21C8C588" w:rsidR="00B144BB" w:rsidRDefault="00B144BB" w:rsidP="00B144BB">
      <w:pPr>
        <w:pStyle w:val="Heading3"/>
        <w:ind w:left="0" w:right="74"/>
      </w:pPr>
      <w:bookmarkStart w:id="17" w:name="_Toc530480956"/>
      <w:bookmarkStart w:id="18" w:name="_Toc517531914"/>
      <w:bookmarkStart w:id="19" w:name="_Toc531023472"/>
      <w:r>
        <w:t xml:space="preserve">Sub </w:t>
      </w:r>
      <w:r w:rsidR="00316DA9">
        <w:t>Q</w:t>
      </w:r>
      <w:r>
        <w:t>uestions</w:t>
      </w:r>
      <w:bookmarkEnd w:id="17"/>
      <w:bookmarkEnd w:id="18"/>
      <w:bookmarkEnd w:id="19"/>
    </w:p>
    <w:p w14:paraId="1EFD2287" w14:textId="77777777" w:rsidR="008C4604" w:rsidRDefault="008C4604" w:rsidP="008C4604">
      <w:pPr>
        <w:ind w:left="0"/>
        <w:rPr>
          <w:lang w:val="en-AU"/>
        </w:rPr>
      </w:pPr>
      <w:r>
        <w:rPr>
          <w:lang w:val="en-AU"/>
        </w:rPr>
        <w:t>The sub questions are as follows:</w:t>
      </w:r>
    </w:p>
    <w:p w14:paraId="70225C4C"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713BC5D8"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1D21E196"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37D8038C"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750CD358"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3C2A6FC6" w14:textId="77777777" w:rsidR="00323BCD" w:rsidRPr="00B144BB" w:rsidRDefault="00323BCD" w:rsidP="001023C5">
      <w:pPr>
        <w:pStyle w:val="Heading2"/>
        <w:ind w:left="0"/>
        <w:jc w:val="both"/>
      </w:pPr>
    </w:p>
    <w:p w14:paraId="1DC9A44B" w14:textId="77777777" w:rsidR="006272AA" w:rsidRDefault="00323BCD" w:rsidP="001F2B99">
      <w:pPr>
        <w:pStyle w:val="Heading1"/>
        <w:ind w:left="0" w:right="74"/>
      </w:pPr>
      <w:r>
        <w:br w:type="page"/>
      </w:r>
      <w:bookmarkStart w:id="20" w:name="_Toc531023473"/>
      <w:r w:rsidR="006272AA">
        <w:lastRenderedPageBreak/>
        <w:t>4. Methodology</w:t>
      </w:r>
      <w:bookmarkEnd w:id="20"/>
    </w:p>
    <w:p w14:paraId="5BB08FF6" w14:textId="77777777" w:rsidR="006272AA" w:rsidRPr="002965ED" w:rsidRDefault="006272AA" w:rsidP="001023C5">
      <w:pPr>
        <w:pStyle w:val="Heading2"/>
        <w:ind w:left="0" w:right="0"/>
        <w:jc w:val="both"/>
        <w:rPr>
          <w:rFonts w:asciiTheme="minorHAnsi" w:hAnsiTheme="minorHAnsi" w:cstheme="minorBidi"/>
        </w:rPr>
      </w:pPr>
      <w:bookmarkStart w:id="21" w:name="_Toc531023474"/>
      <w:r>
        <w:rPr>
          <w:rFonts w:asciiTheme="minorHAnsi" w:hAnsiTheme="minorHAnsi" w:cstheme="minorBidi"/>
        </w:rPr>
        <w:t>4.1 Research Strategy</w:t>
      </w:r>
      <w:bookmarkEnd w:id="21"/>
    </w:p>
    <w:p w14:paraId="67560164" w14:textId="77777777" w:rsidR="00A20D12" w:rsidRDefault="00A20D12" w:rsidP="00A20D12">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A20D12" w:rsidRDefault="006272AA" w:rsidP="001023C5">
      <w:pPr>
        <w:jc w:val="both"/>
        <w:rPr>
          <w:lang w:val="en-AU"/>
        </w:rPr>
      </w:pPr>
    </w:p>
    <w:p w14:paraId="078259A2" w14:textId="77777777" w:rsidR="006272AA" w:rsidRPr="002965ED" w:rsidRDefault="006272AA" w:rsidP="001023C5">
      <w:pPr>
        <w:pStyle w:val="Heading2"/>
        <w:ind w:left="0"/>
        <w:jc w:val="both"/>
        <w:rPr>
          <w:rFonts w:asciiTheme="minorHAnsi" w:hAnsiTheme="minorHAnsi" w:cstheme="minorBidi"/>
        </w:rPr>
      </w:pPr>
      <w:bookmarkStart w:id="22" w:name="_Toc531023475"/>
      <w:r>
        <w:rPr>
          <w:rFonts w:asciiTheme="minorHAnsi" w:hAnsiTheme="minorHAnsi" w:cstheme="minorBidi"/>
        </w:rPr>
        <w:t>4.2 Research Design</w:t>
      </w:r>
      <w:bookmarkEnd w:id="22"/>
    </w:p>
    <w:p w14:paraId="3BC949C1" w14:textId="77777777" w:rsidR="00A20D12" w:rsidRDefault="00A20D12" w:rsidP="00A20D12">
      <w:pPr>
        <w:spacing w:after="240" w:line="252" w:lineRule="auto"/>
        <w:ind w:left="0" w:right="0"/>
      </w:pPr>
      <w:r>
        <w:t>In this section, we will go over each sub question and how we will answer them.</w:t>
      </w:r>
    </w:p>
    <w:p w14:paraId="2E2241B3" w14:textId="0B062161" w:rsidR="00A20D12" w:rsidRP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314E9002" w14:textId="77777777" w:rsidR="00A20D12" w:rsidRDefault="00A20D12" w:rsidP="00A20D12">
      <w:pPr>
        <w:pStyle w:val="ListParagraph"/>
        <w:suppressAutoHyphens/>
        <w:spacing w:after="60"/>
        <w:ind w:left="792"/>
        <w:rPr>
          <w:rFonts w:asciiTheme="minorHAnsi" w:hAnsiTheme="minorHAnsi" w:cstheme="minorHAnsi"/>
          <w:sz w:val="22"/>
          <w:lang w:val="en-US"/>
        </w:rPr>
      </w:pPr>
      <w:r>
        <w:rPr>
          <w:rFonts w:asciiTheme="minorHAnsi" w:hAnsiTheme="minorHAnsi" w:cstheme="minorHAnsi"/>
          <w:sz w:val="22"/>
          <w:lang w:val="en-US"/>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Default="00A20D12" w:rsidP="00A20D12">
      <w:pPr>
        <w:pStyle w:val="ListParagraph"/>
        <w:suppressAutoHyphens/>
        <w:spacing w:after="60"/>
        <w:ind w:left="792"/>
        <w:rPr>
          <w:rFonts w:asciiTheme="minorHAnsi" w:hAnsiTheme="minorHAnsi" w:cstheme="minorHAnsi"/>
          <w:sz w:val="22"/>
          <w:lang w:val="en-US"/>
        </w:rPr>
      </w:pPr>
    </w:p>
    <w:p w14:paraId="0A418234" w14:textId="77777777" w:rsid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0E2CC0D6"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 xml:space="preserve"> </w:t>
      </w:r>
    </w:p>
    <w:p w14:paraId="0C457254" w14:textId="77777777" w:rsid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5F3FAC59"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To answer this question, a literature study will be carried out on the previously collected data. Then the models will have to be studied to understand which variables are to be used.</w:t>
      </w:r>
    </w:p>
    <w:p w14:paraId="28C3B623" w14:textId="77777777" w:rsidR="00A20D12" w:rsidRDefault="00A20D12" w:rsidP="00A20D12">
      <w:pPr>
        <w:pStyle w:val="ListParagraph"/>
        <w:suppressAutoHyphens/>
        <w:spacing w:after="60"/>
        <w:ind w:left="788"/>
        <w:rPr>
          <w:rFonts w:asciiTheme="minorHAnsi" w:hAnsiTheme="minorHAnsi" w:cstheme="minorHAnsi"/>
          <w:sz w:val="22"/>
          <w:lang w:val="en-US"/>
        </w:rPr>
      </w:pPr>
    </w:p>
    <w:p w14:paraId="772F3474" w14:textId="77777777" w:rsidR="00A20D12" w:rsidRDefault="00A20D12" w:rsidP="008C4604">
      <w:pPr>
        <w:pStyle w:val="ListParagraph"/>
        <w:numPr>
          <w:ilvl w:val="0"/>
          <w:numId w:val="39"/>
        </w:numPr>
        <w:suppressAutoHyphens/>
        <w:spacing w:after="60" w:line="276" w:lineRule="auto"/>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68FC3AE0"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Default="00A20D12" w:rsidP="00A20D12">
      <w:pPr>
        <w:pStyle w:val="ListParagraph"/>
        <w:suppressAutoHyphens/>
        <w:spacing w:after="60"/>
        <w:ind w:left="788"/>
        <w:rPr>
          <w:rFonts w:asciiTheme="minorHAnsi" w:hAnsiTheme="minorHAnsi" w:cstheme="minorHAnsi"/>
          <w:sz w:val="22"/>
          <w:lang w:val="en-US"/>
        </w:rPr>
      </w:pPr>
    </w:p>
    <w:p w14:paraId="4F6F3670" w14:textId="77777777" w:rsid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78884013"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23185A"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rPr>
      </w:pPr>
      <w:r>
        <w:br w:type="page"/>
      </w:r>
    </w:p>
    <w:p w14:paraId="2FA0A1B9" w14:textId="4F7D6999" w:rsidR="009037FB" w:rsidRDefault="00321EDB" w:rsidP="001F2B99">
      <w:pPr>
        <w:pStyle w:val="Heading1"/>
        <w:ind w:left="0" w:right="74"/>
      </w:pPr>
      <w:bookmarkStart w:id="23" w:name="_Toc531023476"/>
      <w:r>
        <w:lastRenderedPageBreak/>
        <w:t>5</w:t>
      </w:r>
      <w:r w:rsidR="009037FB">
        <w:t>. Results and analysis</w:t>
      </w:r>
      <w:bookmarkEnd w:id="23"/>
    </w:p>
    <w:p w14:paraId="5214B02C" w14:textId="508B3B05" w:rsidR="00C17276" w:rsidRDefault="00C17276" w:rsidP="001023C5">
      <w:pPr>
        <w:ind w:left="0" w:right="74"/>
        <w:jc w:val="both"/>
        <w:rPr>
          <w:lang w:val="en-AU"/>
        </w:rPr>
      </w:pPr>
      <w:r>
        <w:rPr>
          <w:lang w:val="en-AU"/>
        </w:rPr>
        <w:t xml:space="preserve">In this chapter, the results of each data collection step in this project will </w:t>
      </w:r>
      <w:r w:rsidR="0048765F">
        <w:rPr>
          <w:lang w:val="en-AU"/>
        </w:rPr>
        <w:t>be outlined. Once the results are stated they will be analysed and intermediate conclusions will be drawn</w:t>
      </w:r>
      <w:r w:rsidR="00EA6D20">
        <w:rPr>
          <w:lang w:val="en-AU"/>
        </w:rPr>
        <w:t>.</w:t>
      </w:r>
    </w:p>
    <w:p w14:paraId="7DB01725" w14:textId="77777777" w:rsidR="008C4604" w:rsidRDefault="008C4604" w:rsidP="008C4604">
      <w:pPr>
        <w:ind w:left="0"/>
        <w:rPr>
          <w:lang w:val="en-AU"/>
        </w:rPr>
      </w:pPr>
      <w:r>
        <w:rPr>
          <w:lang w:val="en-AU"/>
        </w:rPr>
        <w:t>The sub questions are as follows:</w:t>
      </w:r>
    </w:p>
    <w:p w14:paraId="6774E78A" w14:textId="03A666C0" w:rsidR="008C4604" w:rsidRDefault="008C4604" w:rsidP="008C4604">
      <w:pPr>
        <w:pStyle w:val="ListParagraph"/>
        <w:numPr>
          <w:ilvl w:val="0"/>
          <w:numId w:val="41"/>
        </w:numPr>
        <w:suppressAutoHyphens/>
        <w:spacing w:after="60" w:line="276" w:lineRule="auto"/>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21C07C10" w14:textId="77777777" w:rsidR="008C4604" w:rsidRPr="008C4604" w:rsidRDefault="008C4604" w:rsidP="008C4604">
      <w:pPr>
        <w:suppressAutoHyphens/>
        <w:spacing w:after="60" w:line="276" w:lineRule="auto"/>
        <w:rPr>
          <w:rFonts w:cstheme="minorHAnsi"/>
        </w:rPr>
      </w:pPr>
    </w:p>
    <w:p w14:paraId="0AE39824" w14:textId="3B8D85E5"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3F56859F" w14:textId="77777777" w:rsidR="008C4604" w:rsidRPr="008C4604" w:rsidRDefault="008C4604" w:rsidP="008C4604">
      <w:pPr>
        <w:suppressAutoHyphens/>
        <w:spacing w:after="60" w:line="276" w:lineRule="auto"/>
        <w:rPr>
          <w:rFonts w:cstheme="minorHAnsi"/>
        </w:rPr>
      </w:pPr>
    </w:p>
    <w:p w14:paraId="58504BFB" w14:textId="7DE008FF"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16C61FBE" w14:textId="77777777" w:rsidR="008C4604" w:rsidRPr="008C4604" w:rsidRDefault="008C4604" w:rsidP="008C4604">
      <w:pPr>
        <w:suppressAutoHyphens/>
        <w:spacing w:after="60" w:line="276" w:lineRule="auto"/>
        <w:rPr>
          <w:rFonts w:cstheme="minorHAnsi"/>
        </w:rPr>
      </w:pPr>
    </w:p>
    <w:p w14:paraId="1B7FD126" w14:textId="454D0000"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3605E946" w14:textId="77777777" w:rsidR="008C4604" w:rsidRPr="008C4604" w:rsidRDefault="008C4604" w:rsidP="008C4604">
      <w:pPr>
        <w:suppressAutoHyphens/>
        <w:spacing w:after="60" w:line="276" w:lineRule="auto"/>
        <w:rPr>
          <w:rFonts w:cstheme="minorHAnsi"/>
        </w:rPr>
      </w:pPr>
    </w:p>
    <w:p w14:paraId="1187670A" w14:textId="3EC99E0F"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57C18B33" w14:textId="77777777" w:rsidR="008C4604" w:rsidRPr="008C4604" w:rsidRDefault="008C4604" w:rsidP="008C4604">
      <w:pPr>
        <w:suppressAutoHyphens/>
        <w:spacing w:after="60" w:line="276" w:lineRule="auto"/>
        <w:rPr>
          <w:rFonts w:cstheme="minorHAnsi"/>
        </w:rPr>
      </w:pPr>
    </w:p>
    <w:p w14:paraId="6A919696" w14:textId="2B7F71F9" w:rsidR="003D6D92" w:rsidRPr="003B180F" w:rsidRDefault="00321EDB" w:rsidP="003B180F">
      <w:pPr>
        <w:ind w:left="0"/>
        <w:jc w:val="both"/>
        <w:rPr>
          <w:lang w:val="en-AU"/>
        </w:rPr>
      </w:pPr>
      <w:r>
        <w:br w:type="page"/>
      </w:r>
    </w:p>
    <w:p w14:paraId="6450AB08" w14:textId="784DE285" w:rsidR="003D6D92" w:rsidRDefault="5D58C682" w:rsidP="001F2B99">
      <w:pPr>
        <w:pStyle w:val="Heading1"/>
        <w:ind w:left="0" w:right="74"/>
        <w:rPr>
          <w:rFonts w:eastAsiaTheme="minorEastAsia"/>
        </w:rPr>
      </w:pPr>
      <w:bookmarkStart w:id="24" w:name="_Toc531023477"/>
      <w:r w:rsidRPr="5D58C682">
        <w:rPr>
          <w:rFonts w:eastAsiaTheme="minorEastAsia"/>
        </w:rPr>
        <w:lastRenderedPageBreak/>
        <w:t>6. Conclusion</w:t>
      </w:r>
      <w:bookmarkEnd w:id="24"/>
    </w:p>
    <w:p w14:paraId="5ACFF5FD" w14:textId="77777777" w:rsidR="00AF3D01" w:rsidRDefault="00AF3D01" w:rsidP="001023C5">
      <w:pPr>
        <w:suppressAutoHyphens/>
        <w:ind w:left="0" w:right="74"/>
        <w:jc w:val="both"/>
        <w:rPr>
          <w:color w:val="000000" w:themeColor="text1"/>
          <w:lang w:val="en-AU"/>
        </w:rPr>
      </w:pPr>
      <w:r>
        <w:t>This chapter will draw the final conclusions to each of the sub questions and give an answer to the main research questions.</w:t>
      </w:r>
    </w:p>
    <w:p w14:paraId="3144EF3A" w14:textId="77777777" w:rsidR="00361B6D" w:rsidRDefault="00361B6D" w:rsidP="00361B6D">
      <w:pPr>
        <w:pStyle w:val="ListParagraph"/>
        <w:numPr>
          <w:ilvl w:val="0"/>
          <w:numId w:val="42"/>
        </w:numPr>
        <w:suppressAutoHyphens/>
        <w:spacing w:after="60" w:line="276" w:lineRule="auto"/>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3C9A5239" w14:textId="77777777" w:rsidR="00361B6D" w:rsidRPr="008C4604" w:rsidRDefault="00361B6D" w:rsidP="00361B6D">
      <w:pPr>
        <w:suppressAutoHyphens/>
        <w:spacing w:after="60" w:line="276" w:lineRule="auto"/>
        <w:rPr>
          <w:rFonts w:cstheme="minorHAnsi"/>
        </w:rPr>
      </w:pPr>
    </w:p>
    <w:p w14:paraId="0751197F"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4D4BC6DF" w14:textId="77777777" w:rsidR="00361B6D" w:rsidRPr="008C4604" w:rsidRDefault="00361B6D" w:rsidP="00361B6D">
      <w:pPr>
        <w:suppressAutoHyphens/>
        <w:spacing w:after="60" w:line="276" w:lineRule="auto"/>
        <w:rPr>
          <w:rFonts w:cstheme="minorHAnsi"/>
        </w:rPr>
      </w:pPr>
    </w:p>
    <w:p w14:paraId="6F193984"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35C07B5C" w14:textId="77777777" w:rsidR="00361B6D" w:rsidRPr="008C4604" w:rsidRDefault="00361B6D" w:rsidP="00361B6D">
      <w:pPr>
        <w:suppressAutoHyphens/>
        <w:spacing w:after="60" w:line="276" w:lineRule="auto"/>
        <w:rPr>
          <w:rFonts w:cstheme="minorHAnsi"/>
        </w:rPr>
      </w:pPr>
    </w:p>
    <w:p w14:paraId="34493C62"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789E4BC6" w14:textId="77777777" w:rsidR="00361B6D" w:rsidRPr="008C4604" w:rsidRDefault="00361B6D" w:rsidP="00361B6D">
      <w:pPr>
        <w:suppressAutoHyphens/>
        <w:spacing w:after="60" w:line="276" w:lineRule="auto"/>
        <w:rPr>
          <w:rFonts w:cstheme="minorHAnsi"/>
        </w:rPr>
      </w:pPr>
    </w:p>
    <w:p w14:paraId="6BCDD267"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7193F84E" w14:textId="54A9AC4A" w:rsidR="00BA5489" w:rsidRDefault="00BA5489" w:rsidP="001023C5">
      <w:pPr>
        <w:suppressAutoHyphens/>
        <w:ind w:left="0"/>
        <w:jc w:val="both"/>
        <w:rPr>
          <w:color w:val="000000"/>
          <w:lang w:val="en-AU"/>
        </w:rPr>
      </w:pPr>
    </w:p>
    <w:p w14:paraId="6512ADA2" w14:textId="77777777" w:rsidR="00BA5489" w:rsidRDefault="00BA5489" w:rsidP="001023C5">
      <w:pPr>
        <w:suppressAutoHyphens/>
        <w:ind w:left="0"/>
        <w:jc w:val="both"/>
        <w:rPr>
          <w:color w:val="000000"/>
          <w:lang w:val="en-AU"/>
        </w:rPr>
      </w:pPr>
    </w:p>
    <w:p w14:paraId="0D0C23F3" w14:textId="77777777" w:rsidR="00792F39" w:rsidRPr="00792F39" w:rsidRDefault="00792F39" w:rsidP="00792F39">
      <w:pPr>
        <w:pStyle w:val="NormalWeb"/>
        <w:spacing w:before="120" w:beforeAutospacing="0" w:after="120" w:afterAutospacing="0"/>
        <w:rPr>
          <w:rFonts w:asciiTheme="minorHAnsi" w:hAnsiTheme="minorHAnsi" w:cstheme="minorBidi"/>
          <w:b/>
          <w:i/>
          <w:sz w:val="22"/>
          <w:szCs w:val="22"/>
          <w:lang w:val="en-US"/>
        </w:rPr>
      </w:pPr>
      <w:r w:rsidRPr="00792F39">
        <w:rPr>
          <w:rFonts w:asciiTheme="minorHAnsi" w:hAnsiTheme="minorHAnsi" w:cstheme="minorBidi"/>
          <w:b/>
          <w:i/>
          <w:sz w:val="22"/>
          <w:szCs w:val="22"/>
          <w:lang w:val="en-US"/>
        </w:rPr>
        <w:t>What is the best ethically acceptable measure which can be taken to improve the ecological balance in the Oostvaardersplassen?</w:t>
      </w:r>
    </w:p>
    <w:p w14:paraId="50BC7444" w14:textId="675E3235" w:rsidR="00792F39" w:rsidRPr="006C62B2"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val="en-US" w:eastAsia="ja-JP"/>
          <w14:ligatures w14:val="standard"/>
        </w:rPr>
      </w:pPr>
    </w:p>
    <w:p w14:paraId="07C3C4E4" w14:textId="617DE02D" w:rsidR="00176590" w:rsidRPr="006C62B2"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6C62B2">
        <w:rPr>
          <w:rFonts w:asciiTheme="minorHAnsi" w:eastAsiaTheme="majorEastAsia" w:hAnsiTheme="minorHAnsi" w:cstheme="minorBidi"/>
          <w:color w:val="DD8047" w:themeColor="accent2"/>
          <w:kern w:val="22"/>
          <w:lang w:val="en-US" w:eastAsia="ja-JP"/>
          <w14:ligatures w14:val="standard"/>
        </w:rPr>
        <w:br w:type="page"/>
      </w:r>
    </w:p>
    <w:p w14:paraId="0D97616F" w14:textId="10125EFC" w:rsidR="001E0239" w:rsidRDefault="00321EDB" w:rsidP="001F2B99">
      <w:pPr>
        <w:pStyle w:val="Heading1"/>
        <w:ind w:left="0" w:right="74"/>
      </w:pPr>
      <w:bookmarkStart w:id="25" w:name="_Toc531023478"/>
      <w:r>
        <w:lastRenderedPageBreak/>
        <w:t>7</w:t>
      </w:r>
      <w:r w:rsidR="00176590">
        <w:t>.</w:t>
      </w:r>
      <w:r w:rsidR="001E0239">
        <w:t xml:space="preserve"> </w:t>
      </w:r>
      <w:r w:rsidR="00176590">
        <w:t>Discussion</w:t>
      </w:r>
      <w:bookmarkEnd w:id="25"/>
    </w:p>
    <w:p w14:paraId="12ABC254" w14:textId="18F852EA" w:rsidR="00F86657" w:rsidRDefault="001F2B99" w:rsidP="00792F39">
      <w:pPr>
        <w:suppressAutoHyphens/>
        <w:ind w:left="0"/>
      </w:pPr>
      <w:r>
        <w:t>In this chapter the strengths and weaknesses of the results will be discussed and other explanations covered.</w:t>
      </w:r>
    </w:p>
    <w:p w14:paraId="0991A6D7" w14:textId="77777777" w:rsidR="00792F39" w:rsidRPr="00F86657" w:rsidRDefault="00792F39" w:rsidP="00792F39">
      <w:pPr>
        <w:suppressAutoHyphens/>
        <w:ind w:left="0"/>
      </w:pPr>
    </w:p>
    <w:p w14:paraId="6811872B" w14:textId="77777777" w:rsidR="00F86657" w:rsidRPr="00F86657" w:rsidRDefault="00F86657" w:rsidP="00F86657"/>
    <w:p w14:paraId="32510942" w14:textId="77777777" w:rsidR="00F86657" w:rsidRPr="00F86657" w:rsidRDefault="00F86657" w:rsidP="00F86657"/>
    <w:p w14:paraId="5D352F71" w14:textId="77777777" w:rsidR="00F86657" w:rsidRPr="00F86657" w:rsidRDefault="00F86657" w:rsidP="00F86657"/>
    <w:p w14:paraId="68D155B3" w14:textId="77777777" w:rsidR="00F86657" w:rsidRPr="00F86657" w:rsidRDefault="00F86657" w:rsidP="00F86657"/>
    <w:p w14:paraId="20F6FB68" w14:textId="77777777" w:rsidR="00F86657" w:rsidRPr="00F86657" w:rsidRDefault="00F86657" w:rsidP="00F86657"/>
    <w:p w14:paraId="27FCB02A" w14:textId="53208D70" w:rsidR="00BA4C5E" w:rsidRDefault="00BA4C5E" w:rsidP="00F86657"/>
    <w:p w14:paraId="22DEDD8D" w14:textId="77777777" w:rsidR="00BA4C5E" w:rsidRDefault="00BA4C5E">
      <w:pPr>
        <w:spacing w:after="240" w:line="252" w:lineRule="auto"/>
        <w:ind w:left="0" w:right="0"/>
      </w:pPr>
      <w:r>
        <w:br w:type="page"/>
      </w:r>
    </w:p>
    <w:p w14:paraId="08F39320" w14:textId="5D7DC51F" w:rsidR="00F86657" w:rsidRDefault="00BA4C5E" w:rsidP="001F2B99">
      <w:pPr>
        <w:pStyle w:val="Heading1"/>
        <w:ind w:left="0" w:right="74"/>
      </w:pPr>
      <w:bookmarkStart w:id="26" w:name="_Toc531023479"/>
      <w:r>
        <w:lastRenderedPageBreak/>
        <w:t>R</w:t>
      </w:r>
      <w:r w:rsidR="00862BE4">
        <w:t>eferences</w:t>
      </w:r>
      <w:bookmarkEnd w:id="26"/>
    </w:p>
    <w:p w14:paraId="2101209A" w14:textId="77777777" w:rsidR="002D5416" w:rsidRPr="00065278" w:rsidRDefault="002D5416" w:rsidP="002B2B4F">
      <w:pPr>
        <w:spacing w:after="0"/>
        <w:ind w:left="0" w:right="74"/>
      </w:pPr>
    </w:p>
    <w:p w14:paraId="0F5658C7" w14:textId="77777777" w:rsidR="00F86657" w:rsidRPr="00F86657" w:rsidRDefault="00F86657" w:rsidP="00F86657"/>
    <w:p w14:paraId="2AC897AE" w14:textId="7E9889E7" w:rsidR="00F86657" w:rsidRDefault="00F86657" w:rsidP="00F86657"/>
    <w:p w14:paraId="3CEF6B4A" w14:textId="7BC5C72E" w:rsidR="00932019" w:rsidRDefault="00F86657" w:rsidP="00F86657">
      <w:pPr>
        <w:tabs>
          <w:tab w:val="left" w:pos="5925"/>
        </w:tabs>
      </w:pPr>
      <w:r>
        <w:tab/>
      </w:r>
    </w:p>
    <w:p w14:paraId="6D7717C9" w14:textId="77777777" w:rsidR="00932019" w:rsidRDefault="00932019">
      <w:pPr>
        <w:spacing w:after="240" w:line="252" w:lineRule="auto"/>
        <w:ind w:left="0" w:right="0"/>
      </w:pPr>
      <w:r>
        <w:br w:type="page"/>
      </w:r>
    </w:p>
    <w:p w14:paraId="1652A662" w14:textId="754F2F7D" w:rsidR="00176590" w:rsidRDefault="008F02BB" w:rsidP="001F2B99">
      <w:pPr>
        <w:pStyle w:val="Heading1"/>
        <w:ind w:left="0" w:right="74"/>
      </w:pPr>
      <w:bookmarkStart w:id="27" w:name="_Toc531023480"/>
      <w:r>
        <w:lastRenderedPageBreak/>
        <w:t>Appendix A</w:t>
      </w:r>
      <w:bookmarkEnd w:id="27"/>
    </w:p>
    <w:p w14:paraId="46959ABD" w14:textId="77777777" w:rsidR="00932019" w:rsidRPr="00932019" w:rsidRDefault="00932019" w:rsidP="0075257D">
      <w:pPr>
        <w:ind w:left="0" w:right="74"/>
      </w:pPr>
    </w:p>
    <w:sectPr w:rsidR="00932019" w:rsidRPr="0093201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9D8D6" w14:textId="77777777" w:rsidR="00FE458A" w:rsidRDefault="00FE458A">
      <w:r>
        <w:separator/>
      </w:r>
    </w:p>
    <w:p w14:paraId="3F1064EE" w14:textId="77777777" w:rsidR="00FE458A" w:rsidRDefault="00FE458A"/>
  </w:endnote>
  <w:endnote w:type="continuationSeparator" w:id="0">
    <w:p w14:paraId="69562FE4" w14:textId="77777777" w:rsidR="00FE458A" w:rsidRDefault="00FE458A">
      <w:r>
        <w:continuationSeparator/>
      </w:r>
    </w:p>
    <w:p w14:paraId="2A78393D" w14:textId="77777777" w:rsidR="00FE458A" w:rsidRDefault="00FE458A"/>
  </w:endnote>
  <w:endnote w:type="continuationNotice" w:id="1">
    <w:p w14:paraId="5266B027" w14:textId="77777777" w:rsidR="00FE458A" w:rsidRDefault="00FE45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24T00:00:00Z">
            <w:dateFormat w:val="M/d/yyyy"/>
            <w:lid w:val="en-US"/>
            <w:storeMappedDataAs w:val="dateTime"/>
            <w:calendar w:val="gregorian"/>
          </w:date>
        </w:sdtPr>
        <w:sdtEndPr/>
        <w:sdtContent>
          <w:tc>
            <w:tcPr>
              <w:tcW w:w="750" w:type="pct"/>
            </w:tcPr>
            <w:p w14:paraId="25315CD8" w14:textId="466662DA" w:rsidR="000A42C8" w:rsidRDefault="00A20D12">
              <w:pPr>
                <w:pStyle w:val="Footer"/>
              </w:pPr>
              <w:r>
                <w:t>11/24/2018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0D14A" w14:textId="77777777" w:rsidR="00FE458A" w:rsidRDefault="00FE458A">
      <w:r>
        <w:separator/>
      </w:r>
    </w:p>
    <w:p w14:paraId="1009B916" w14:textId="77777777" w:rsidR="00FE458A" w:rsidRDefault="00FE458A"/>
  </w:footnote>
  <w:footnote w:type="continuationSeparator" w:id="0">
    <w:p w14:paraId="1BCBF399" w14:textId="77777777" w:rsidR="00FE458A" w:rsidRDefault="00FE458A">
      <w:r>
        <w:continuationSeparator/>
      </w:r>
    </w:p>
    <w:p w14:paraId="7A4CE50F" w14:textId="77777777" w:rsidR="00FE458A" w:rsidRDefault="00FE458A"/>
  </w:footnote>
  <w:footnote w:type="continuationNotice" w:id="1">
    <w:p w14:paraId="56BA482C" w14:textId="77777777" w:rsidR="00FE458A" w:rsidRDefault="00FE458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9"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0"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6"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8"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0"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1"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9"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0"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1"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3"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4"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6"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8"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9"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2"/>
  </w:num>
  <w:num w:numId="3">
    <w:abstractNumId w:val="36"/>
  </w:num>
  <w:num w:numId="4">
    <w:abstractNumId w:val="34"/>
  </w:num>
  <w:num w:numId="5">
    <w:abstractNumId w:val="22"/>
  </w:num>
  <w:num w:numId="6">
    <w:abstractNumId w:val="10"/>
  </w:num>
  <w:num w:numId="7">
    <w:abstractNumId w:val="1"/>
  </w:num>
  <w:num w:numId="8">
    <w:abstractNumId w:val="4"/>
  </w:num>
  <w:num w:numId="9">
    <w:abstractNumId w:val="13"/>
  </w:num>
  <w:num w:numId="10">
    <w:abstractNumId w:val="39"/>
  </w:num>
  <w:num w:numId="11">
    <w:abstractNumId w:val="17"/>
  </w:num>
  <w:num w:numId="12">
    <w:abstractNumId w:val="32"/>
  </w:num>
  <w:num w:numId="13">
    <w:abstractNumId w:val="24"/>
  </w:num>
  <w:num w:numId="14">
    <w:abstractNumId w:val="5"/>
  </w:num>
  <w:num w:numId="15">
    <w:abstractNumId w:val="33"/>
  </w:num>
  <w:num w:numId="16">
    <w:abstractNumId w:val="14"/>
  </w:num>
  <w:num w:numId="17">
    <w:abstractNumId w:val="31"/>
  </w:num>
  <w:num w:numId="18">
    <w:abstractNumId w:val="38"/>
  </w:num>
  <w:num w:numId="19">
    <w:abstractNumId w:val="29"/>
  </w:num>
  <w:num w:numId="20">
    <w:abstractNumId w:val="30"/>
  </w:num>
  <w:num w:numId="21">
    <w:abstractNumId w:val="26"/>
  </w:num>
  <w:num w:numId="22">
    <w:abstractNumId w:val="11"/>
  </w:num>
  <w:num w:numId="23">
    <w:abstractNumId w:val="18"/>
  </w:num>
  <w:num w:numId="24">
    <w:abstractNumId w:val="16"/>
  </w:num>
  <w:num w:numId="25">
    <w:abstractNumId w:val="27"/>
  </w:num>
  <w:num w:numId="26">
    <w:abstractNumId w:val="8"/>
  </w:num>
  <w:num w:numId="27">
    <w:abstractNumId w:val="7"/>
  </w:num>
  <w:num w:numId="28">
    <w:abstractNumId w:val="25"/>
  </w:num>
  <w:num w:numId="29">
    <w:abstractNumId w:val="3"/>
  </w:num>
  <w:num w:numId="30">
    <w:abstractNumId w:val="37"/>
  </w:num>
  <w:num w:numId="31">
    <w:abstractNumId w:val="28"/>
  </w:num>
  <w:num w:numId="32">
    <w:abstractNumId w:val="20"/>
  </w:num>
  <w:num w:numId="33">
    <w:abstractNumId w:val="9"/>
  </w:num>
  <w:num w:numId="34">
    <w:abstractNumId w:val="35"/>
  </w:num>
  <w:num w:numId="35">
    <w:abstractNumId w:val="6"/>
  </w:num>
  <w:num w:numId="36">
    <w:abstractNumId w:val="21"/>
  </w:num>
  <w:num w:numId="37">
    <w:abstractNumId w:val="19"/>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360E"/>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6C72"/>
    <w:rsid w:val="00093EB6"/>
    <w:rsid w:val="000A42C8"/>
    <w:rsid w:val="000A448D"/>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4116D"/>
    <w:rsid w:val="00144AE9"/>
    <w:rsid w:val="001552B2"/>
    <w:rsid w:val="00161DB9"/>
    <w:rsid w:val="00162C9B"/>
    <w:rsid w:val="0016301E"/>
    <w:rsid w:val="0016370B"/>
    <w:rsid w:val="00166CC4"/>
    <w:rsid w:val="00171F19"/>
    <w:rsid w:val="00176590"/>
    <w:rsid w:val="001813B2"/>
    <w:rsid w:val="001815BA"/>
    <w:rsid w:val="00183D18"/>
    <w:rsid w:val="001867D1"/>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63AA0"/>
    <w:rsid w:val="004640AD"/>
    <w:rsid w:val="004647CA"/>
    <w:rsid w:val="00465D2F"/>
    <w:rsid w:val="00471E1A"/>
    <w:rsid w:val="00474C53"/>
    <w:rsid w:val="004802A3"/>
    <w:rsid w:val="004812CD"/>
    <w:rsid w:val="004834AC"/>
    <w:rsid w:val="00486577"/>
    <w:rsid w:val="0048765F"/>
    <w:rsid w:val="00490610"/>
    <w:rsid w:val="004931DA"/>
    <w:rsid w:val="004A08ED"/>
    <w:rsid w:val="004A0BFC"/>
    <w:rsid w:val="004B0902"/>
    <w:rsid w:val="004B25D0"/>
    <w:rsid w:val="004B3ED4"/>
    <w:rsid w:val="004C0917"/>
    <w:rsid w:val="004C16E1"/>
    <w:rsid w:val="004C59B6"/>
    <w:rsid w:val="004C5CE6"/>
    <w:rsid w:val="004D3F0E"/>
    <w:rsid w:val="004E1EA8"/>
    <w:rsid w:val="004E600F"/>
    <w:rsid w:val="004E62C0"/>
    <w:rsid w:val="00502D96"/>
    <w:rsid w:val="00503B2A"/>
    <w:rsid w:val="0050593A"/>
    <w:rsid w:val="00506093"/>
    <w:rsid w:val="00515F57"/>
    <w:rsid w:val="00516045"/>
    <w:rsid w:val="00520E73"/>
    <w:rsid w:val="00523638"/>
    <w:rsid w:val="005300F8"/>
    <w:rsid w:val="005357A2"/>
    <w:rsid w:val="00535A1F"/>
    <w:rsid w:val="00536092"/>
    <w:rsid w:val="00537562"/>
    <w:rsid w:val="00542A6E"/>
    <w:rsid w:val="00547BEB"/>
    <w:rsid w:val="00547D56"/>
    <w:rsid w:val="005513C5"/>
    <w:rsid w:val="00562448"/>
    <w:rsid w:val="0056549A"/>
    <w:rsid w:val="00565897"/>
    <w:rsid w:val="00566B30"/>
    <w:rsid w:val="00570475"/>
    <w:rsid w:val="00570CB4"/>
    <w:rsid w:val="005728F5"/>
    <w:rsid w:val="005746BA"/>
    <w:rsid w:val="00577A7B"/>
    <w:rsid w:val="00583996"/>
    <w:rsid w:val="00583A91"/>
    <w:rsid w:val="00584C40"/>
    <w:rsid w:val="0059376A"/>
    <w:rsid w:val="00595132"/>
    <w:rsid w:val="00595F3C"/>
    <w:rsid w:val="005A0D51"/>
    <w:rsid w:val="005B5723"/>
    <w:rsid w:val="005B6A01"/>
    <w:rsid w:val="005C286E"/>
    <w:rsid w:val="005C5D48"/>
    <w:rsid w:val="005C62FA"/>
    <w:rsid w:val="005D3C11"/>
    <w:rsid w:val="005D483C"/>
    <w:rsid w:val="005D5BA1"/>
    <w:rsid w:val="005D7808"/>
    <w:rsid w:val="005D7E2D"/>
    <w:rsid w:val="005E5271"/>
    <w:rsid w:val="005E5F45"/>
    <w:rsid w:val="005F03A1"/>
    <w:rsid w:val="005F597F"/>
    <w:rsid w:val="006034A5"/>
    <w:rsid w:val="00604235"/>
    <w:rsid w:val="0061582C"/>
    <w:rsid w:val="0062307A"/>
    <w:rsid w:val="006265EF"/>
    <w:rsid w:val="006272AA"/>
    <w:rsid w:val="00633121"/>
    <w:rsid w:val="00634C66"/>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70336"/>
    <w:rsid w:val="00770CD9"/>
    <w:rsid w:val="007848EC"/>
    <w:rsid w:val="00792F39"/>
    <w:rsid w:val="007950F9"/>
    <w:rsid w:val="007A4581"/>
    <w:rsid w:val="007A72AE"/>
    <w:rsid w:val="007C03ED"/>
    <w:rsid w:val="007C6986"/>
    <w:rsid w:val="007D1763"/>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E1F50"/>
    <w:rsid w:val="009E2301"/>
    <w:rsid w:val="009E4EE5"/>
    <w:rsid w:val="009E73F1"/>
    <w:rsid w:val="009F73D9"/>
    <w:rsid w:val="00A011DC"/>
    <w:rsid w:val="00A044BB"/>
    <w:rsid w:val="00A052B6"/>
    <w:rsid w:val="00A06271"/>
    <w:rsid w:val="00A06E7A"/>
    <w:rsid w:val="00A17651"/>
    <w:rsid w:val="00A17CD6"/>
    <w:rsid w:val="00A20D12"/>
    <w:rsid w:val="00A242D4"/>
    <w:rsid w:val="00A24423"/>
    <w:rsid w:val="00A278D8"/>
    <w:rsid w:val="00A33E42"/>
    <w:rsid w:val="00A352CF"/>
    <w:rsid w:val="00A36F3C"/>
    <w:rsid w:val="00A4031F"/>
    <w:rsid w:val="00A42153"/>
    <w:rsid w:val="00A47570"/>
    <w:rsid w:val="00A61ABA"/>
    <w:rsid w:val="00A61F7E"/>
    <w:rsid w:val="00A6767D"/>
    <w:rsid w:val="00A70639"/>
    <w:rsid w:val="00A83107"/>
    <w:rsid w:val="00A90797"/>
    <w:rsid w:val="00A92475"/>
    <w:rsid w:val="00A9372E"/>
    <w:rsid w:val="00A94FA2"/>
    <w:rsid w:val="00A970AC"/>
    <w:rsid w:val="00A974C6"/>
    <w:rsid w:val="00A97777"/>
    <w:rsid w:val="00AB4DC4"/>
    <w:rsid w:val="00AB5C7E"/>
    <w:rsid w:val="00AB668A"/>
    <w:rsid w:val="00AD1232"/>
    <w:rsid w:val="00AD239C"/>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1063"/>
    <w:rsid w:val="00BA2ED4"/>
    <w:rsid w:val="00BA4C5E"/>
    <w:rsid w:val="00BA5489"/>
    <w:rsid w:val="00BB1C88"/>
    <w:rsid w:val="00BB4BBB"/>
    <w:rsid w:val="00BC1931"/>
    <w:rsid w:val="00BC1AFE"/>
    <w:rsid w:val="00BC471B"/>
    <w:rsid w:val="00BC4B34"/>
    <w:rsid w:val="00BE0589"/>
    <w:rsid w:val="00BE1C6D"/>
    <w:rsid w:val="00BE32F0"/>
    <w:rsid w:val="00BF2AFC"/>
    <w:rsid w:val="00BF30AE"/>
    <w:rsid w:val="00BF59EE"/>
    <w:rsid w:val="00C01BDC"/>
    <w:rsid w:val="00C0220D"/>
    <w:rsid w:val="00C02ABA"/>
    <w:rsid w:val="00C043B0"/>
    <w:rsid w:val="00C04834"/>
    <w:rsid w:val="00C11326"/>
    <w:rsid w:val="00C11537"/>
    <w:rsid w:val="00C17276"/>
    <w:rsid w:val="00C25BD0"/>
    <w:rsid w:val="00C317A2"/>
    <w:rsid w:val="00C3395F"/>
    <w:rsid w:val="00C357C2"/>
    <w:rsid w:val="00C44A4A"/>
    <w:rsid w:val="00C61452"/>
    <w:rsid w:val="00C64578"/>
    <w:rsid w:val="00C652EE"/>
    <w:rsid w:val="00C661C2"/>
    <w:rsid w:val="00C67615"/>
    <w:rsid w:val="00C72546"/>
    <w:rsid w:val="00C73CA4"/>
    <w:rsid w:val="00C758EE"/>
    <w:rsid w:val="00C848C9"/>
    <w:rsid w:val="00C850EB"/>
    <w:rsid w:val="00C87617"/>
    <w:rsid w:val="00C95972"/>
    <w:rsid w:val="00C97DEC"/>
    <w:rsid w:val="00CA1676"/>
    <w:rsid w:val="00CB055A"/>
    <w:rsid w:val="00CB63D8"/>
    <w:rsid w:val="00CC11F4"/>
    <w:rsid w:val="00CC1A8D"/>
    <w:rsid w:val="00CD3AB7"/>
    <w:rsid w:val="00CD603E"/>
    <w:rsid w:val="00CE4E95"/>
    <w:rsid w:val="00CF34EF"/>
    <w:rsid w:val="00CF7E06"/>
    <w:rsid w:val="00D059A8"/>
    <w:rsid w:val="00D0729C"/>
    <w:rsid w:val="00D072B2"/>
    <w:rsid w:val="00D07A38"/>
    <w:rsid w:val="00D176C5"/>
    <w:rsid w:val="00D17BBB"/>
    <w:rsid w:val="00D25DED"/>
    <w:rsid w:val="00D304E1"/>
    <w:rsid w:val="00D41F50"/>
    <w:rsid w:val="00D44380"/>
    <w:rsid w:val="00D44551"/>
    <w:rsid w:val="00D4744D"/>
    <w:rsid w:val="00D517C2"/>
    <w:rsid w:val="00D51833"/>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B1B89"/>
    <w:rsid w:val="00FB2B9E"/>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49FC4444-D310-47A9-9C2E-DFC8310A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149</TotalTime>
  <Pages>11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571</cp:revision>
  <cp:lastPrinted>2018-06-11T09:44:00Z</cp:lastPrinted>
  <dcterms:created xsi:type="dcterms:W3CDTF">2018-04-15T14:43:00Z</dcterms:created>
  <dcterms:modified xsi:type="dcterms:W3CDTF">2018-12-02T14:51:00Z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