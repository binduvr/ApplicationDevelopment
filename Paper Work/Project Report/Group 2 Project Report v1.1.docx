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5B2D" w14:textId="56686593" w:rsidR="00EE5908" w:rsidRPr="00BF39A4" w:rsidRDefault="001867D1" w:rsidP="000A42C8">
      <w:pPr>
        <w:rPr>
          <w:noProof/>
          <w:color w:val="775F55" w:themeColor="text2"/>
          <w:sz w:val="32"/>
          <w:szCs w:val="32"/>
          <w:lang w:val="en-AU"/>
        </w:rPr>
      </w:pPr>
      <w:r w:rsidRPr="00BF39A4">
        <w:rPr>
          <w:noProof/>
          <w:lang w:val="en-AU"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Assem</w:t>
                            </w:r>
                            <w:proofErr w:type="spellEnd"/>
                            <w:r>
                              <w:rPr>
                                <w:sz w:val="28"/>
                                <w:lang w:val="en-AU"/>
                              </w:rPr>
                              <w:t xml:space="preserve"> </w:t>
                            </w:r>
                            <w:proofErr w:type="spellStart"/>
                            <w:r>
                              <w:rPr>
                                <w:sz w:val="28"/>
                                <w:lang w:val="en-AU"/>
                              </w:rPr>
                              <w:t>Abdellaoui</w:t>
                            </w:r>
                            <w:proofErr w:type="spellEnd"/>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Assem</w:t>
                      </w:r>
                      <w:proofErr w:type="spellEnd"/>
                      <w:r>
                        <w:rPr>
                          <w:sz w:val="28"/>
                          <w:lang w:val="en-AU"/>
                        </w:rPr>
                        <w:t xml:space="preserve"> </w:t>
                      </w:r>
                      <w:proofErr w:type="spellStart"/>
                      <w:r>
                        <w:rPr>
                          <w:sz w:val="28"/>
                          <w:lang w:val="en-AU"/>
                        </w:rPr>
                        <w:t>Abdellaoui</w:t>
                      </w:r>
                      <w:proofErr w:type="spellEnd"/>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rPr>
            <w:lang w:val="en-AU"/>
          </w:rPr>
          <w:id w:val="-1410150343"/>
          <w:docPartObj>
            <w:docPartGallery w:val="Cover Pages"/>
            <w:docPartUnique/>
          </w:docPartObj>
        </w:sdtPr>
        <w:sdtEndPr>
          <w:rPr>
            <w:noProof/>
            <w:color w:val="775F55" w:themeColor="text2"/>
            <w:sz w:val="32"/>
            <w:szCs w:val="32"/>
          </w:rPr>
        </w:sdtEndPr>
        <w:sdtContent>
          <w:r w:rsidR="00926ABE" w:rsidRPr="00BF39A4">
            <w:rPr>
              <w:noProof/>
              <w:lang w:val="en-AU" w:eastAsia="nl-NL"/>
            </w:rPr>
            <mc:AlternateContent>
              <mc:Choice Requires="wps">
                <w:drawing>
                  <wp:anchor distT="0" distB="0" distL="114300" distR="114300" simplePos="0" relativeHeight="251658241" behindDoc="0" locked="1" layoutInCell="1" allowOverlap="1" wp14:anchorId="526E7D92" wp14:editId="3C3F3C37">
                    <wp:simplePos x="0" y="0"/>
                    <wp:positionH relativeFrom="margin">
                      <wp:posOffset>2362200</wp:posOffset>
                    </wp:positionH>
                    <wp:positionV relativeFrom="margin">
                      <wp:posOffset>3714750</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186pt;margin-top:292.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" filled="f" stroked="f" strokeweight=".5pt">
                    <v:textbox inset="0,0,0,0">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v:textbox>
                    <w10:wrap type="square" anchorx="margin" anchory="margin"/>
                    <w10:anchorlock/>
                  </v:shape>
                </w:pict>
              </mc:Fallback>
            </mc:AlternateContent>
          </w:r>
          <w:r w:rsidR="00926ABE" w:rsidRPr="00BF39A4">
            <w:rPr>
              <w:noProof/>
              <w:lang w:val="en-AU"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77D8C9EA" w:rsidR="000A42C8" w:rsidRDefault="000A42C8">
                                <w:pPr>
                                  <w:pStyle w:val="Subtitle"/>
                                </w:pPr>
                                <w:r>
                                  <w:t xml:space="preserve">Version </w:t>
                                </w:r>
                                <w:sdt>
                                  <w:sdtPr>
                                    <w:id w:val="725191026"/>
                                  </w:sdtPr>
                                  <w:sdtEndPr/>
                                  <w:sdtContent>
                                    <w:r w:rsidR="00A90797">
                                      <w:t>1</w:t>
                                    </w:r>
                                    <w:r w:rsidR="00122435">
                                      <w:t>.</w:t>
                                    </w:r>
                                    <w:r w:rsidR="00BF39A4">
                                      <w:t>1</w:t>
                                    </w:r>
                                  </w:sdtContent>
                                </w:sdt>
                              </w:p>
                              <w:sdt>
                                <w:sdtPr>
                                  <w:alias w:val="Date"/>
                                  <w:tag w:val=""/>
                                  <w:id w:val="1001242125"/>
                                  <w:dataBinding w:prefixMappings="xmlns:ns0='http://schemas.microsoft.com/office/2006/coverPageProps' " w:xpath="/ns0:CoverPageProperties[1]/ns0:PublishDate[1]" w:storeItemID="{55AF091B-3C7A-41E3-B477-F2FDAA23CFDA}"/>
                                  <w:date w:fullDate="2018-12-21T00:00:00Z">
                                    <w:dateFormat w:val="MMMM d, yyyy"/>
                                    <w:lid w:val="en-US"/>
                                    <w:storeMappedDataAs w:val="dateTime"/>
                                    <w:calendar w:val="gregorian"/>
                                  </w:date>
                                </w:sdtPr>
                                <w:sdtEndPr/>
                                <w:sdtContent>
                                  <w:p w14:paraId="3C4F39A3" w14:textId="73BB31DC" w:rsidR="000A42C8" w:rsidRDefault="00BF39A4">
                                    <w:pPr>
                                      <w:pStyle w:val="Subtitle"/>
                                    </w:pPr>
                                    <w:r>
                                      <w:t>December</w:t>
                                    </w:r>
                                    <w:r w:rsidR="00A20D12">
                                      <w:t xml:space="preserve"> 2</w:t>
                                    </w:r>
                                    <w:r>
                                      <w:t>1</w:t>
                                    </w:r>
                                    <w:r w:rsidR="000A42C8">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77D8C9EA" w:rsidR="000A42C8" w:rsidRDefault="000A42C8">
                          <w:pPr>
                            <w:pStyle w:val="Subtitle"/>
                          </w:pPr>
                          <w:r>
                            <w:t xml:space="preserve">Version </w:t>
                          </w:r>
                          <w:sdt>
                            <w:sdtPr>
                              <w:id w:val="725191026"/>
                            </w:sdtPr>
                            <w:sdtEndPr/>
                            <w:sdtContent>
                              <w:r w:rsidR="00A90797">
                                <w:t>1</w:t>
                              </w:r>
                              <w:r w:rsidR="00122435">
                                <w:t>.</w:t>
                              </w:r>
                              <w:r w:rsidR="00BF39A4">
                                <w:t>1</w:t>
                              </w:r>
                            </w:sdtContent>
                          </w:sdt>
                        </w:p>
                        <w:sdt>
                          <w:sdtPr>
                            <w:alias w:val="Date"/>
                            <w:tag w:val=""/>
                            <w:id w:val="1001242125"/>
                            <w:dataBinding w:prefixMappings="xmlns:ns0='http://schemas.microsoft.com/office/2006/coverPageProps' " w:xpath="/ns0:CoverPageProperties[1]/ns0:PublishDate[1]" w:storeItemID="{55AF091B-3C7A-41E3-B477-F2FDAA23CFDA}"/>
                            <w:date w:fullDate="2018-12-21T00:00:00Z">
                              <w:dateFormat w:val="MMMM d, yyyy"/>
                              <w:lid w:val="en-US"/>
                              <w:storeMappedDataAs w:val="dateTime"/>
                              <w:calendar w:val="gregorian"/>
                            </w:date>
                          </w:sdtPr>
                          <w:sdtEndPr/>
                          <w:sdtContent>
                            <w:p w14:paraId="3C4F39A3" w14:textId="73BB31DC" w:rsidR="000A42C8" w:rsidRDefault="00BF39A4">
                              <w:pPr>
                                <w:pStyle w:val="Subtitle"/>
                              </w:pPr>
                              <w:r>
                                <w:t>December</w:t>
                              </w:r>
                              <w:r w:rsidR="00A20D12">
                                <w:t xml:space="preserve"> 2</w:t>
                              </w:r>
                              <w:r>
                                <w:t>1</w:t>
                              </w:r>
                              <w:r w:rsidR="000A42C8">
                                <w:t>, 2018</w:t>
                              </w:r>
                            </w:p>
                          </w:sdtContent>
                        </w:sdt>
                      </w:txbxContent>
                    </v:textbox>
                    <w10:wrap type="square" anchorx="margin" anchory="page"/>
                    <w10:anchorlock/>
                  </v:shape>
                </w:pict>
              </mc:Fallback>
            </mc:AlternateContent>
          </w:r>
          <w:r w:rsidR="00926ABE" w:rsidRPr="00BF39A4">
            <w:rPr>
              <w:noProof/>
              <w:lang w:val="en-AU"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pic="http://schemas.openxmlformats.org/drawingml/2006/picture" xmlns:a14="http://schemas.microsoft.com/office/drawing/2010/main"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sidRPr="00BF39A4">
            <w:rPr>
              <w:noProof/>
              <w:color w:val="775F55" w:themeColor="text2"/>
              <w:sz w:val="32"/>
              <w:szCs w:val="32"/>
              <w:lang w:val="en-AU"/>
            </w:rPr>
            <w:br w:type="page"/>
          </w:r>
        </w:sdtContent>
      </w:sdt>
    </w:p>
    <w:sdt>
      <w:sdtPr>
        <w:rPr>
          <w:rFonts w:asciiTheme="minorHAnsi" w:eastAsiaTheme="minorEastAsia" w:hAnsiTheme="minorHAnsi" w:cstheme="minorBidi"/>
          <w:caps w:val="0"/>
          <w:color w:val="auto"/>
          <w:sz w:val="22"/>
          <w:szCs w:val="22"/>
          <w:lang w:val="en-AU"/>
        </w:rPr>
        <w:id w:val="-2111036117"/>
        <w:docPartObj>
          <w:docPartGallery w:val="Table of Contents"/>
          <w:docPartUnique/>
        </w:docPartObj>
      </w:sdtPr>
      <w:sdtEndPr>
        <w:rPr>
          <w:b/>
          <w:bCs/>
          <w:noProof/>
        </w:rPr>
      </w:sdtEndPr>
      <w:sdtContent>
        <w:p w14:paraId="6FA9A5E9" w14:textId="3DECD0E3" w:rsidR="00EE5908" w:rsidRPr="00BF39A4" w:rsidRDefault="00EE5908">
          <w:pPr>
            <w:pStyle w:val="TOCHeading"/>
            <w:rPr>
              <w:lang w:val="en-AU"/>
            </w:rPr>
          </w:pPr>
          <w:r w:rsidRPr="00BF39A4">
            <w:rPr>
              <w:lang w:val="en-AU"/>
            </w:rPr>
            <w:t>Table of Contents</w:t>
          </w:r>
        </w:p>
        <w:p w14:paraId="71C305D1" w14:textId="065BCAAD" w:rsidR="00C652EE" w:rsidRPr="00BF39A4" w:rsidRDefault="00EE5908">
          <w:pPr>
            <w:pStyle w:val="TOC1"/>
            <w:tabs>
              <w:tab w:val="right" w:leader="dot" w:pos="9350"/>
            </w:tabs>
            <w:rPr>
              <w:rFonts w:asciiTheme="minorHAnsi" w:eastAsiaTheme="minorEastAsia" w:hAnsiTheme="minorHAnsi" w:cstheme="minorBidi"/>
              <w:noProof/>
              <w:sz w:val="22"/>
              <w:lang w:val="en-AU" w:eastAsia="en-AU"/>
            </w:rPr>
          </w:pPr>
          <w:r w:rsidRPr="00BF39A4">
            <w:rPr>
              <w:b/>
              <w:bCs/>
              <w:noProof/>
              <w:lang w:val="en-AU"/>
            </w:rPr>
            <w:fldChar w:fldCharType="begin"/>
          </w:r>
          <w:r w:rsidRPr="00BF39A4">
            <w:rPr>
              <w:b/>
              <w:bCs/>
              <w:noProof/>
              <w:lang w:val="en-AU"/>
            </w:rPr>
            <w:instrText xml:space="preserve"> TOC \o "1-3" \h \z \u </w:instrText>
          </w:r>
          <w:r w:rsidRPr="00BF39A4">
            <w:rPr>
              <w:b/>
              <w:bCs/>
              <w:noProof/>
              <w:lang w:val="en-AU"/>
            </w:rPr>
            <w:fldChar w:fldCharType="separate"/>
          </w:r>
          <w:hyperlink w:anchor="_Toc531023464" w:history="1">
            <w:r w:rsidR="00C652EE" w:rsidRPr="00BF39A4">
              <w:rPr>
                <w:rStyle w:val="Hyperlink"/>
                <w:noProof/>
                <w:lang w:val="en-AU"/>
              </w:rPr>
              <w:t>1. Introduction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_Toc531023464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2</w:t>
            </w:r>
            <w:r w:rsidR="00C652EE" w:rsidRPr="00BF39A4">
              <w:rPr>
                <w:noProof/>
                <w:webHidden/>
                <w:lang w:val="en-AU"/>
              </w:rPr>
              <w:fldChar w:fldCharType="end"/>
            </w:r>
          </w:hyperlink>
        </w:p>
        <w:p w14:paraId="61C314E4" w14:textId="4B157C65" w:rsidR="00C652EE" w:rsidRPr="00BF39A4" w:rsidRDefault="00797181">
          <w:pPr>
            <w:pStyle w:val="TOC1"/>
            <w:tabs>
              <w:tab w:val="right" w:leader="dot" w:pos="9350"/>
            </w:tabs>
            <w:rPr>
              <w:rFonts w:asciiTheme="minorHAnsi" w:eastAsiaTheme="minorEastAsia" w:hAnsiTheme="minorHAnsi" w:cstheme="minorBidi"/>
              <w:noProof/>
              <w:sz w:val="22"/>
              <w:lang w:val="en-AU" w:eastAsia="en-AU"/>
            </w:rPr>
          </w:pPr>
          <w:hyperlink w:anchor="_Toc531023465" w:history="1">
            <w:r w:rsidR="00C652EE" w:rsidRPr="00BF39A4">
              <w:rPr>
                <w:rStyle w:val="Hyperlink"/>
                <w:noProof/>
                <w:lang w:val="en-AU"/>
              </w:rPr>
              <w:t>2. Context</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_Toc531023465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3</w:t>
            </w:r>
            <w:r w:rsidR="00C652EE" w:rsidRPr="00BF39A4">
              <w:rPr>
                <w:noProof/>
                <w:webHidden/>
                <w:lang w:val="en-AU"/>
              </w:rPr>
              <w:fldChar w:fldCharType="end"/>
            </w:r>
          </w:hyperlink>
        </w:p>
        <w:p w14:paraId="1405534F" w14:textId="50952EE4" w:rsidR="00C652EE" w:rsidRPr="00BF39A4" w:rsidRDefault="00797181">
          <w:pPr>
            <w:pStyle w:val="TOC2"/>
            <w:tabs>
              <w:tab w:val="right" w:leader="dot" w:pos="9350"/>
            </w:tabs>
            <w:rPr>
              <w:rFonts w:asciiTheme="minorHAnsi" w:eastAsiaTheme="minorEastAsia" w:hAnsiTheme="minorHAnsi" w:cstheme="minorBidi"/>
              <w:noProof/>
              <w:sz w:val="22"/>
              <w:lang w:val="en-AU" w:eastAsia="en-AU"/>
            </w:rPr>
          </w:pPr>
          <w:hyperlink w:anchor="_Toc531023466" w:history="1">
            <w:r w:rsidR="00C652EE" w:rsidRPr="00BF39A4">
              <w:rPr>
                <w:rStyle w:val="Hyperlink"/>
                <w:noProof/>
                <w:lang w:val="en-AU"/>
              </w:rPr>
              <w:t>2.1 Situation in the Organisation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_Toc531023466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3</w:t>
            </w:r>
            <w:r w:rsidR="00C652EE" w:rsidRPr="00BF39A4">
              <w:rPr>
                <w:noProof/>
                <w:webHidden/>
                <w:lang w:val="en-AU"/>
              </w:rPr>
              <w:fldChar w:fldCharType="end"/>
            </w:r>
          </w:hyperlink>
        </w:p>
        <w:p w14:paraId="2B59C76E" w14:textId="181D1022" w:rsidR="00C652EE" w:rsidRPr="00BF39A4" w:rsidRDefault="00797181">
          <w:pPr>
            <w:pStyle w:val="TOC2"/>
            <w:tabs>
              <w:tab w:val="right" w:leader="dot" w:pos="9350"/>
            </w:tabs>
            <w:rPr>
              <w:rFonts w:asciiTheme="minorHAnsi" w:eastAsiaTheme="minorEastAsia" w:hAnsiTheme="minorHAnsi" w:cstheme="minorBidi"/>
              <w:noProof/>
              <w:sz w:val="22"/>
              <w:lang w:val="en-AU" w:eastAsia="en-AU"/>
            </w:rPr>
          </w:pPr>
          <w:hyperlink w:anchor="_Toc531023467" w:history="1">
            <w:r w:rsidR="00C652EE" w:rsidRPr="00BF39A4">
              <w:rPr>
                <w:rStyle w:val="Hyperlink"/>
                <w:noProof/>
                <w:lang w:val="en-AU"/>
              </w:rPr>
              <w:t>2.2 Problem Statement</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_Toc531023467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3</w:t>
            </w:r>
            <w:r w:rsidR="00C652EE" w:rsidRPr="00BF39A4">
              <w:rPr>
                <w:noProof/>
                <w:webHidden/>
                <w:lang w:val="en-AU"/>
              </w:rPr>
              <w:fldChar w:fldCharType="end"/>
            </w:r>
          </w:hyperlink>
        </w:p>
        <w:p w14:paraId="2E44969C" w14:textId="240931A3" w:rsidR="00C652EE" w:rsidRPr="00BF39A4" w:rsidRDefault="00797181">
          <w:pPr>
            <w:pStyle w:val="TOC1"/>
            <w:tabs>
              <w:tab w:val="right" w:leader="dot" w:pos="9350"/>
            </w:tabs>
            <w:rPr>
              <w:rFonts w:asciiTheme="minorHAnsi" w:eastAsiaTheme="minorEastAsia" w:hAnsiTheme="minorHAnsi" w:cstheme="minorBidi"/>
              <w:noProof/>
              <w:sz w:val="22"/>
              <w:lang w:val="en-AU" w:eastAsia="en-AU"/>
            </w:rPr>
          </w:pPr>
          <w:hyperlink w:anchor="_Toc531023468" w:history="1">
            <w:r w:rsidR="00C652EE" w:rsidRPr="00BF39A4">
              <w:rPr>
                <w:rStyle w:val="Hyperlink"/>
                <w:noProof/>
                <w:lang w:val="en-AU"/>
              </w:rPr>
              <w:t>3. Goals of the project</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_Toc531023468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1852BBBC" w14:textId="06F7B896" w:rsidR="00C652EE" w:rsidRPr="00BF39A4" w:rsidRDefault="00797181">
          <w:pPr>
            <w:pStyle w:val="TOC2"/>
            <w:tabs>
              <w:tab w:val="right" w:leader="dot" w:pos="9350"/>
            </w:tabs>
            <w:rPr>
              <w:rFonts w:asciiTheme="minorHAnsi" w:eastAsiaTheme="minorEastAsia" w:hAnsiTheme="minorHAnsi" w:cstheme="minorBidi"/>
              <w:noProof/>
              <w:sz w:val="22"/>
              <w:lang w:val="en-AU" w:eastAsia="en-AU"/>
            </w:rPr>
          </w:pPr>
          <w:hyperlink w:anchor="_Toc531023469" w:history="1">
            <w:r w:rsidR="00C652EE" w:rsidRPr="00BF39A4">
              <w:rPr>
                <w:rStyle w:val="Hyperlink"/>
                <w:noProof/>
                <w:lang w:val="en-AU"/>
              </w:rPr>
              <w:t>3.1 Objectives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_Toc531023469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38F8E5B4" w14:textId="6805D282" w:rsidR="00C652EE" w:rsidRPr="00BF39A4" w:rsidRDefault="00797181">
          <w:pPr>
            <w:pStyle w:val="TOC2"/>
            <w:tabs>
              <w:tab w:val="right" w:leader="dot" w:pos="9350"/>
            </w:tabs>
            <w:rPr>
              <w:rFonts w:asciiTheme="minorHAnsi" w:eastAsiaTheme="minorEastAsia" w:hAnsiTheme="minorHAnsi" w:cstheme="minorBidi"/>
              <w:noProof/>
              <w:sz w:val="22"/>
              <w:lang w:val="en-AU" w:eastAsia="en-AU"/>
            </w:rPr>
          </w:pPr>
          <w:hyperlink w:anchor="_Toc531023470" w:history="1">
            <w:r w:rsidR="00C652EE" w:rsidRPr="00BF39A4">
              <w:rPr>
                <w:rStyle w:val="Hyperlink"/>
                <w:noProof/>
                <w:lang w:val="en-AU"/>
              </w:rPr>
              <w:t>3.2 Main Research Question and Sub questions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_Toc531023470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3F90EC07" w14:textId="037025C3" w:rsidR="00C652EE" w:rsidRPr="00BF39A4" w:rsidRDefault="00797181">
          <w:pPr>
            <w:pStyle w:val="TOC3"/>
            <w:tabs>
              <w:tab w:val="right" w:leader="dot" w:pos="9350"/>
            </w:tabs>
            <w:rPr>
              <w:noProof/>
              <w:kern w:val="0"/>
              <w:lang w:val="en-AU" w:eastAsia="en-AU"/>
              <w14:ligatures w14:val="none"/>
            </w:rPr>
          </w:pPr>
          <w:hyperlink w:anchor="_Toc531023471" w:history="1">
            <w:r w:rsidR="00C652EE" w:rsidRPr="00BF39A4">
              <w:rPr>
                <w:rStyle w:val="Hyperlink"/>
                <w:noProof/>
                <w:lang w:val="en-AU"/>
              </w:rPr>
              <w:t>Main Research Question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_Toc531023471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35BBA6E1" w14:textId="34C913EF" w:rsidR="00C652EE" w:rsidRPr="00BF39A4" w:rsidRDefault="00797181">
          <w:pPr>
            <w:pStyle w:val="TOC3"/>
            <w:tabs>
              <w:tab w:val="right" w:leader="dot" w:pos="9350"/>
            </w:tabs>
            <w:rPr>
              <w:noProof/>
              <w:kern w:val="0"/>
              <w:lang w:val="en-AU" w:eastAsia="en-AU"/>
              <w14:ligatures w14:val="none"/>
            </w:rPr>
          </w:pPr>
          <w:hyperlink w:anchor="_Toc531023472" w:history="1">
            <w:r w:rsidR="00C652EE" w:rsidRPr="00BF39A4">
              <w:rPr>
                <w:rStyle w:val="Hyperlink"/>
                <w:noProof/>
                <w:lang w:val="en-AU"/>
              </w:rPr>
              <w:t>Sub Questions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_Toc531023472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7AFDD383" w14:textId="6EEF0CAF" w:rsidR="00C652EE" w:rsidRPr="00BF39A4" w:rsidRDefault="00797181">
          <w:pPr>
            <w:pStyle w:val="TOC1"/>
            <w:tabs>
              <w:tab w:val="right" w:leader="dot" w:pos="9350"/>
            </w:tabs>
            <w:rPr>
              <w:rFonts w:asciiTheme="minorHAnsi" w:eastAsiaTheme="minorEastAsia" w:hAnsiTheme="minorHAnsi" w:cstheme="minorBidi"/>
              <w:noProof/>
              <w:sz w:val="22"/>
              <w:lang w:val="en-AU" w:eastAsia="en-AU"/>
            </w:rPr>
          </w:pPr>
          <w:hyperlink w:anchor="_Toc531023473" w:history="1">
            <w:r w:rsidR="00C652EE" w:rsidRPr="00BF39A4">
              <w:rPr>
                <w:rStyle w:val="Hyperlink"/>
                <w:noProof/>
                <w:lang w:val="en-AU"/>
              </w:rPr>
              <w:t>4. Methodology</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_Toc531023473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5</w:t>
            </w:r>
            <w:r w:rsidR="00C652EE" w:rsidRPr="00BF39A4">
              <w:rPr>
                <w:noProof/>
                <w:webHidden/>
                <w:lang w:val="en-AU"/>
              </w:rPr>
              <w:fldChar w:fldCharType="end"/>
            </w:r>
          </w:hyperlink>
        </w:p>
        <w:p w14:paraId="76A83742" w14:textId="228C98E8" w:rsidR="00C652EE" w:rsidRPr="00BF39A4" w:rsidRDefault="00797181">
          <w:pPr>
            <w:pStyle w:val="TOC2"/>
            <w:tabs>
              <w:tab w:val="right" w:leader="dot" w:pos="9350"/>
            </w:tabs>
            <w:rPr>
              <w:rFonts w:asciiTheme="minorHAnsi" w:eastAsiaTheme="minorEastAsia" w:hAnsiTheme="minorHAnsi" w:cstheme="minorBidi"/>
              <w:noProof/>
              <w:sz w:val="22"/>
              <w:lang w:val="en-AU" w:eastAsia="en-AU"/>
            </w:rPr>
          </w:pPr>
          <w:hyperlink w:anchor="_Toc531023474" w:history="1">
            <w:r w:rsidR="00C652EE" w:rsidRPr="00BF39A4">
              <w:rPr>
                <w:rStyle w:val="Hyperlink"/>
                <w:noProof/>
                <w:lang w:val="en-AU"/>
              </w:rPr>
              <w:t>4.1 Research Strategy</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_Toc531023474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5</w:t>
            </w:r>
            <w:r w:rsidR="00C652EE" w:rsidRPr="00BF39A4">
              <w:rPr>
                <w:noProof/>
                <w:webHidden/>
                <w:lang w:val="en-AU"/>
              </w:rPr>
              <w:fldChar w:fldCharType="end"/>
            </w:r>
          </w:hyperlink>
        </w:p>
        <w:p w14:paraId="2E5CC3C2" w14:textId="1F610AF0" w:rsidR="00C652EE" w:rsidRPr="00BF39A4" w:rsidRDefault="00797181">
          <w:pPr>
            <w:pStyle w:val="TOC2"/>
            <w:tabs>
              <w:tab w:val="right" w:leader="dot" w:pos="9350"/>
            </w:tabs>
            <w:rPr>
              <w:rFonts w:asciiTheme="minorHAnsi" w:eastAsiaTheme="minorEastAsia" w:hAnsiTheme="minorHAnsi" w:cstheme="minorBidi"/>
              <w:noProof/>
              <w:sz w:val="22"/>
              <w:lang w:val="en-AU" w:eastAsia="en-AU"/>
            </w:rPr>
          </w:pPr>
          <w:hyperlink w:anchor="_Toc531023475" w:history="1">
            <w:r w:rsidR="00C652EE" w:rsidRPr="00BF39A4">
              <w:rPr>
                <w:rStyle w:val="Hyperlink"/>
                <w:noProof/>
                <w:lang w:val="en-AU"/>
              </w:rPr>
              <w:t>4.2 Research Design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_Toc531023475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5</w:t>
            </w:r>
            <w:r w:rsidR="00C652EE" w:rsidRPr="00BF39A4">
              <w:rPr>
                <w:noProof/>
                <w:webHidden/>
                <w:lang w:val="en-AU"/>
              </w:rPr>
              <w:fldChar w:fldCharType="end"/>
            </w:r>
          </w:hyperlink>
        </w:p>
        <w:p w14:paraId="37CEA8CB" w14:textId="08CA81D1" w:rsidR="00C652EE" w:rsidRPr="00BF39A4" w:rsidRDefault="00797181">
          <w:pPr>
            <w:pStyle w:val="TOC1"/>
            <w:tabs>
              <w:tab w:val="right" w:leader="dot" w:pos="9350"/>
            </w:tabs>
            <w:rPr>
              <w:rFonts w:asciiTheme="minorHAnsi" w:eastAsiaTheme="minorEastAsia" w:hAnsiTheme="minorHAnsi" w:cstheme="minorBidi"/>
              <w:noProof/>
              <w:sz w:val="22"/>
              <w:lang w:val="en-AU" w:eastAsia="en-AU"/>
            </w:rPr>
          </w:pPr>
          <w:hyperlink w:anchor="_Toc531023476" w:history="1">
            <w:r w:rsidR="00C652EE" w:rsidRPr="00BF39A4">
              <w:rPr>
                <w:rStyle w:val="Hyperlink"/>
                <w:noProof/>
                <w:lang w:val="en-AU"/>
              </w:rPr>
              <w:t>5. Results and analysis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_Toc531023476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6</w:t>
            </w:r>
            <w:r w:rsidR="00C652EE" w:rsidRPr="00BF39A4">
              <w:rPr>
                <w:noProof/>
                <w:webHidden/>
                <w:lang w:val="en-AU"/>
              </w:rPr>
              <w:fldChar w:fldCharType="end"/>
            </w:r>
          </w:hyperlink>
        </w:p>
        <w:p w14:paraId="0E2E39E2" w14:textId="1A269DC5" w:rsidR="00C652EE" w:rsidRPr="00BF39A4" w:rsidRDefault="00797181">
          <w:pPr>
            <w:pStyle w:val="TOC1"/>
            <w:tabs>
              <w:tab w:val="right" w:leader="dot" w:pos="9350"/>
            </w:tabs>
            <w:rPr>
              <w:rFonts w:asciiTheme="minorHAnsi" w:eastAsiaTheme="minorEastAsia" w:hAnsiTheme="minorHAnsi" w:cstheme="minorBidi"/>
              <w:noProof/>
              <w:sz w:val="22"/>
              <w:lang w:val="en-AU" w:eastAsia="en-AU"/>
            </w:rPr>
          </w:pPr>
          <w:hyperlink w:anchor="_Toc531023477" w:history="1">
            <w:r w:rsidR="00C652EE" w:rsidRPr="00BF39A4">
              <w:rPr>
                <w:rStyle w:val="Hyperlink"/>
                <w:noProof/>
                <w:lang w:val="en-AU"/>
              </w:rPr>
              <w:t>6. Conclusion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_Toc531023477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7</w:t>
            </w:r>
            <w:r w:rsidR="00C652EE" w:rsidRPr="00BF39A4">
              <w:rPr>
                <w:noProof/>
                <w:webHidden/>
                <w:lang w:val="en-AU"/>
              </w:rPr>
              <w:fldChar w:fldCharType="end"/>
            </w:r>
          </w:hyperlink>
        </w:p>
        <w:p w14:paraId="1E6F472E" w14:textId="66666EB8" w:rsidR="00C652EE" w:rsidRPr="00BF39A4" w:rsidRDefault="00797181">
          <w:pPr>
            <w:pStyle w:val="TOC1"/>
            <w:tabs>
              <w:tab w:val="right" w:leader="dot" w:pos="9350"/>
            </w:tabs>
            <w:rPr>
              <w:rFonts w:asciiTheme="minorHAnsi" w:eastAsiaTheme="minorEastAsia" w:hAnsiTheme="minorHAnsi" w:cstheme="minorBidi"/>
              <w:noProof/>
              <w:sz w:val="22"/>
              <w:lang w:val="en-AU" w:eastAsia="en-AU"/>
            </w:rPr>
          </w:pPr>
          <w:hyperlink w:anchor="_Toc531023478" w:history="1">
            <w:r w:rsidR="00C652EE" w:rsidRPr="00BF39A4">
              <w:rPr>
                <w:rStyle w:val="Hyperlink"/>
                <w:noProof/>
                <w:lang w:val="en-AU"/>
              </w:rPr>
              <w:t>7. Discussion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_Toc531023478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8</w:t>
            </w:r>
            <w:r w:rsidR="00C652EE" w:rsidRPr="00BF39A4">
              <w:rPr>
                <w:noProof/>
                <w:webHidden/>
                <w:lang w:val="en-AU"/>
              </w:rPr>
              <w:fldChar w:fldCharType="end"/>
            </w:r>
          </w:hyperlink>
        </w:p>
        <w:p w14:paraId="2E0A6C67" w14:textId="0DAA4F73" w:rsidR="00C652EE" w:rsidRPr="00BF39A4" w:rsidRDefault="00797181">
          <w:pPr>
            <w:pStyle w:val="TOC1"/>
            <w:tabs>
              <w:tab w:val="right" w:leader="dot" w:pos="9350"/>
            </w:tabs>
            <w:rPr>
              <w:rFonts w:asciiTheme="minorHAnsi" w:eastAsiaTheme="minorEastAsia" w:hAnsiTheme="minorHAnsi" w:cstheme="minorBidi"/>
              <w:noProof/>
              <w:sz w:val="22"/>
              <w:lang w:val="en-AU" w:eastAsia="en-AU"/>
            </w:rPr>
          </w:pPr>
          <w:hyperlink w:anchor="_Toc531023479" w:history="1">
            <w:r w:rsidR="00C652EE" w:rsidRPr="00BF39A4">
              <w:rPr>
                <w:rStyle w:val="Hyperlink"/>
                <w:noProof/>
                <w:lang w:val="en-AU"/>
              </w:rPr>
              <w:t>References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_Toc531023479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9</w:t>
            </w:r>
            <w:r w:rsidR="00C652EE" w:rsidRPr="00BF39A4">
              <w:rPr>
                <w:noProof/>
                <w:webHidden/>
                <w:lang w:val="en-AU"/>
              </w:rPr>
              <w:fldChar w:fldCharType="end"/>
            </w:r>
          </w:hyperlink>
        </w:p>
        <w:p w14:paraId="60ED8A33" w14:textId="013A622E" w:rsidR="00C652EE" w:rsidRPr="00BF39A4" w:rsidRDefault="00797181">
          <w:pPr>
            <w:pStyle w:val="TOC1"/>
            <w:tabs>
              <w:tab w:val="right" w:leader="dot" w:pos="9350"/>
            </w:tabs>
            <w:rPr>
              <w:rFonts w:asciiTheme="minorHAnsi" w:eastAsiaTheme="minorEastAsia" w:hAnsiTheme="minorHAnsi" w:cstheme="minorBidi"/>
              <w:noProof/>
              <w:sz w:val="22"/>
              <w:lang w:val="en-AU" w:eastAsia="en-AU"/>
            </w:rPr>
          </w:pPr>
          <w:hyperlink w:anchor="_Toc531023480" w:history="1">
            <w:r w:rsidR="00C652EE" w:rsidRPr="00BF39A4">
              <w:rPr>
                <w:rStyle w:val="Hyperlink"/>
                <w:noProof/>
                <w:lang w:val="en-AU"/>
              </w:rPr>
              <w:t>Appendix A</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_Toc531023480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10</w:t>
            </w:r>
            <w:r w:rsidR="00C652EE" w:rsidRPr="00BF39A4">
              <w:rPr>
                <w:noProof/>
                <w:webHidden/>
                <w:lang w:val="en-AU"/>
              </w:rPr>
              <w:fldChar w:fldCharType="end"/>
            </w:r>
          </w:hyperlink>
        </w:p>
        <w:p w14:paraId="5A4ED04E" w14:textId="28A58A9A" w:rsidR="00EE5908" w:rsidRPr="00BF39A4" w:rsidRDefault="00EE5908">
          <w:pPr>
            <w:rPr>
              <w:lang w:val="en-AU"/>
            </w:rPr>
          </w:pPr>
          <w:r w:rsidRPr="00BF39A4">
            <w:rPr>
              <w:b/>
              <w:bCs/>
              <w:noProof/>
              <w:lang w:val="en-AU"/>
            </w:rPr>
            <w:fldChar w:fldCharType="end"/>
          </w:r>
        </w:p>
      </w:sdtContent>
    </w:sdt>
    <w:p w14:paraId="02EB378F" w14:textId="12359B31" w:rsidR="00D679AE" w:rsidRPr="00BF39A4" w:rsidRDefault="00D6598A" w:rsidP="00EE5908">
      <w:pPr>
        <w:pStyle w:val="Heading2"/>
        <w:ind w:left="0"/>
        <w:jc w:val="both"/>
        <w:rPr>
          <w:lang w:val="en-AU"/>
        </w:rPr>
      </w:pPr>
      <w:r w:rsidRPr="00BF39A4">
        <w:rPr>
          <w:noProof/>
          <w:color w:val="775F55" w:themeColor="text2"/>
          <w:sz w:val="32"/>
          <w:szCs w:val="32"/>
          <w:lang w:val="en-AU"/>
        </w:rPr>
        <w:br w:type="page"/>
      </w:r>
    </w:p>
    <w:p w14:paraId="5CEE15F7" w14:textId="77777777" w:rsidR="00323BCD" w:rsidRPr="00BF39A4" w:rsidRDefault="00323BCD" w:rsidP="001F2B99">
      <w:pPr>
        <w:pStyle w:val="Heading1"/>
        <w:ind w:left="0" w:right="74"/>
        <w:rPr>
          <w:lang w:val="en-AU"/>
        </w:rPr>
      </w:pPr>
      <w:bookmarkStart w:id="0" w:name="_Toc531023464"/>
      <w:r w:rsidRPr="00BF39A4">
        <w:rPr>
          <w:lang w:val="en-AU"/>
        </w:rPr>
        <w:lastRenderedPageBreak/>
        <w:t>1. Introduction</w:t>
      </w:r>
      <w:bookmarkEnd w:id="0"/>
    </w:p>
    <w:p w14:paraId="34CD9A38" w14:textId="77777777"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The purpose of this document is to provide a definition of the project, including this project’s goals and objectives. Additionally, this plan will serve as a contract between the group members.</w:t>
      </w:r>
    </w:p>
    <w:p w14:paraId="4EA228FD" w14:textId="7A0B973B"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 xml:space="preserve">The Project </w:t>
      </w:r>
      <w:r w:rsidR="002A0955" w:rsidRPr="00BF39A4">
        <w:rPr>
          <w:rFonts w:asciiTheme="minorHAnsi" w:hAnsiTheme="minorHAnsi" w:cstheme="minorBidi"/>
          <w:sz w:val="22"/>
          <w:szCs w:val="22"/>
        </w:rPr>
        <w:t>Report</w:t>
      </w:r>
      <w:r w:rsidRPr="00BF39A4">
        <w:rPr>
          <w:rFonts w:asciiTheme="minorHAnsi" w:hAnsiTheme="minorHAnsi" w:cstheme="minorBidi"/>
          <w:sz w:val="22"/>
          <w:szCs w:val="22"/>
        </w:rPr>
        <w:t xml:space="preserve"> defines the following:</w:t>
      </w:r>
    </w:p>
    <w:p w14:paraId="3E0B5929"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Context of the situation</w:t>
      </w:r>
    </w:p>
    <w:p w14:paraId="54685F46"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Project goals and objectives</w:t>
      </w:r>
    </w:p>
    <w:p w14:paraId="431BD10D"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Methodology of the project</w:t>
      </w:r>
    </w:p>
    <w:p w14:paraId="1D2FCAA6" w14:textId="5988CC74"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R</w:t>
      </w:r>
      <w:r w:rsidR="00455E2B" w:rsidRPr="00BF39A4">
        <w:rPr>
          <w:rFonts w:asciiTheme="minorHAnsi" w:hAnsiTheme="minorHAnsi" w:cstheme="minorBidi"/>
          <w:sz w:val="22"/>
          <w:szCs w:val="22"/>
        </w:rPr>
        <w:t>esults and analysis</w:t>
      </w:r>
    </w:p>
    <w:p w14:paraId="4D7DFD7F" w14:textId="49290F1C" w:rsidR="00323BCD" w:rsidRPr="00BF39A4" w:rsidRDefault="00455E2B"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Conclusion</w:t>
      </w:r>
    </w:p>
    <w:p w14:paraId="47359138" w14:textId="2E763E60" w:rsidR="00455E2B" w:rsidRPr="00BF39A4" w:rsidRDefault="00455E2B"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Discussion</w:t>
      </w:r>
    </w:p>
    <w:p w14:paraId="7572DE01" w14:textId="70A54F93"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 xml:space="preserve">Chapter 2 will describe the context of the situation. There the needs of the client will be specified, and the problem will be stated. In chapter 3 the goals of the project will be outlined, describing the main objectives of the project. Also, the main research question and sub questions will be defined. In chapter 4 the methodology of the project will be explained. Here the research </w:t>
      </w:r>
      <w:r w:rsidR="00455E2B" w:rsidRPr="00BF39A4">
        <w:rPr>
          <w:rFonts w:asciiTheme="minorHAnsi" w:hAnsiTheme="minorHAnsi" w:cstheme="minorBidi"/>
          <w:sz w:val="22"/>
          <w:szCs w:val="22"/>
        </w:rPr>
        <w:t>strategy</w:t>
      </w:r>
      <w:r w:rsidRPr="00BF39A4">
        <w:rPr>
          <w:rFonts w:asciiTheme="minorHAnsi" w:hAnsiTheme="minorHAnsi" w:cstheme="minorBidi"/>
          <w:sz w:val="22"/>
          <w:szCs w:val="22"/>
        </w:rPr>
        <w:t xml:space="preserve"> and </w:t>
      </w:r>
      <w:r w:rsidR="00455E2B" w:rsidRPr="00BF39A4">
        <w:rPr>
          <w:rFonts w:asciiTheme="minorHAnsi" w:hAnsiTheme="minorHAnsi" w:cstheme="minorBidi"/>
          <w:sz w:val="22"/>
          <w:szCs w:val="22"/>
        </w:rPr>
        <w:t>design</w:t>
      </w:r>
      <w:r w:rsidRPr="00BF39A4">
        <w:rPr>
          <w:rFonts w:asciiTheme="minorHAnsi" w:hAnsiTheme="minorHAnsi" w:cstheme="minorBidi"/>
          <w:sz w:val="22"/>
          <w:szCs w:val="22"/>
        </w:rPr>
        <w:t xml:space="preserve"> will be further described. In chapter 5 the </w:t>
      </w:r>
      <w:r w:rsidR="00455E2B" w:rsidRPr="00BF39A4">
        <w:rPr>
          <w:rFonts w:asciiTheme="minorHAnsi" w:hAnsiTheme="minorHAnsi" w:cstheme="minorBidi"/>
          <w:sz w:val="22"/>
          <w:szCs w:val="22"/>
        </w:rPr>
        <w:t>results</w:t>
      </w:r>
      <w:r w:rsidRPr="00BF39A4">
        <w:rPr>
          <w:rFonts w:asciiTheme="minorHAnsi" w:hAnsiTheme="minorHAnsi" w:cstheme="minorBidi"/>
          <w:sz w:val="22"/>
          <w:szCs w:val="22"/>
        </w:rPr>
        <w:t xml:space="preserve"> will be </w:t>
      </w:r>
      <w:r w:rsidR="00455E2B" w:rsidRPr="00BF39A4">
        <w:rPr>
          <w:rFonts w:asciiTheme="minorHAnsi" w:hAnsiTheme="minorHAnsi" w:cstheme="minorBidi"/>
          <w:sz w:val="22"/>
          <w:szCs w:val="22"/>
        </w:rPr>
        <w:t>outlined and analysed</w:t>
      </w:r>
      <w:r w:rsidRPr="00BF39A4">
        <w:rPr>
          <w:rFonts w:asciiTheme="minorHAnsi" w:hAnsiTheme="minorHAnsi" w:cstheme="minorBidi"/>
          <w:sz w:val="22"/>
          <w:szCs w:val="22"/>
        </w:rPr>
        <w:t>.</w:t>
      </w:r>
      <w:r w:rsidR="00C02ABA" w:rsidRPr="00BF39A4">
        <w:rPr>
          <w:rFonts w:asciiTheme="minorHAnsi" w:hAnsiTheme="minorHAnsi" w:cstheme="minorBidi"/>
          <w:sz w:val="22"/>
          <w:szCs w:val="22"/>
        </w:rPr>
        <w:t xml:space="preserve"> In chapter 6 the main conclusions will be </w:t>
      </w:r>
      <w:r w:rsidR="00F87292" w:rsidRPr="00BF39A4">
        <w:rPr>
          <w:rFonts w:asciiTheme="minorHAnsi" w:hAnsiTheme="minorHAnsi" w:cstheme="minorBidi"/>
          <w:sz w:val="22"/>
          <w:szCs w:val="22"/>
        </w:rPr>
        <w:t>drawn and each question given a definitive answer.</w:t>
      </w:r>
      <w:r w:rsidRPr="00BF39A4">
        <w:rPr>
          <w:rFonts w:asciiTheme="minorHAnsi" w:hAnsiTheme="minorHAnsi" w:cstheme="minorBidi"/>
          <w:sz w:val="22"/>
          <w:szCs w:val="22"/>
        </w:rPr>
        <w:t xml:space="preserve"> </w:t>
      </w:r>
      <w:r w:rsidR="00F87292" w:rsidRPr="00BF39A4">
        <w:rPr>
          <w:rFonts w:asciiTheme="minorHAnsi" w:hAnsiTheme="minorHAnsi" w:cstheme="minorBidi"/>
          <w:sz w:val="22"/>
          <w:szCs w:val="22"/>
        </w:rPr>
        <w:t>In chapter 7 the strengths, weakness and possible alternate interpretations of the results will be discussed. Lastly, the references and appendices will be stated.</w:t>
      </w:r>
    </w:p>
    <w:p w14:paraId="52BBC9A4" w14:textId="77777777" w:rsidR="00323BCD" w:rsidRPr="00BF39A4" w:rsidRDefault="00323BCD" w:rsidP="001023C5">
      <w:pPr>
        <w:spacing w:after="240" w:line="252" w:lineRule="auto"/>
        <w:ind w:left="0" w:right="0"/>
        <w:jc w:val="both"/>
        <w:rPr>
          <w:noProof/>
          <w:color w:val="775F55" w:themeColor="text2"/>
          <w:sz w:val="32"/>
          <w:szCs w:val="32"/>
          <w:lang w:val="en-AU"/>
        </w:rPr>
      </w:pPr>
      <w:r w:rsidRPr="00BF39A4">
        <w:rPr>
          <w:noProof/>
          <w:color w:val="775F55" w:themeColor="text2"/>
          <w:sz w:val="32"/>
          <w:szCs w:val="32"/>
          <w:lang w:val="en-AU"/>
        </w:rPr>
        <w:br w:type="page"/>
      </w:r>
    </w:p>
    <w:p w14:paraId="09338D65" w14:textId="77777777" w:rsidR="00323BCD" w:rsidRPr="00BF39A4" w:rsidRDefault="00323BCD" w:rsidP="001F2B99">
      <w:pPr>
        <w:pStyle w:val="Heading1"/>
        <w:ind w:left="0" w:right="74"/>
        <w:rPr>
          <w:lang w:val="en-AU"/>
        </w:rPr>
      </w:pPr>
      <w:bookmarkStart w:id="1" w:name="_Toc531023465"/>
      <w:r w:rsidRPr="00BF39A4">
        <w:rPr>
          <w:lang w:val="en-AU"/>
        </w:rPr>
        <w:lastRenderedPageBreak/>
        <w:t>2. Context</w:t>
      </w:r>
      <w:bookmarkEnd w:id="1"/>
    </w:p>
    <w:p w14:paraId="5A84ED7A" w14:textId="1A282465" w:rsidR="00224A4B" w:rsidRPr="00BF39A4" w:rsidRDefault="00224A4B" w:rsidP="00224A4B">
      <w:pPr>
        <w:spacing w:before="120"/>
        <w:ind w:left="0" w:right="74"/>
        <w:rPr>
          <w:lang w:val="en-AU"/>
        </w:rPr>
      </w:pPr>
      <w:r w:rsidRPr="00BF39A4">
        <w:rPr>
          <w:lang w:val="en-AU"/>
        </w:rPr>
        <w:t>The Oostvaardersplassen is a closed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1108F6D5" w14:textId="77777777" w:rsidR="00224A4B" w:rsidRPr="00BF39A4" w:rsidRDefault="00224A4B" w:rsidP="00224A4B">
      <w:pPr>
        <w:spacing w:before="120"/>
        <w:ind w:left="0" w:right="74"/>
        <w:rPr>
          <w:lang w:val="en-AU"/>
        </w:rPr>
      </w:pPr>
    </w:p>
    <w:p w14:paraId="336CA1E5" w14:textId="64C73C1C" w:rsidR="00323BCD" w:rsidRPr="00BF39A4" w:rsidRDefault="00323BCD" w:rsidP="001023C5">
      <w:pPr>
        <w:pStyle w:val="Heading2"/>
        <w:ind w:left="0"/>
        <w:jc w:val="both"/>
        <w:rPr>
          <w:lang w:val="en-AU"/>
        </w:rPr>
      </w:pPr>
      <w:bookmarkStart w:id="2" w:name="_Toc531023466"/>
      <w:r w:rsidRPr="00BF39A4">
        <w:rPr>
          <w:lang w:val="en-AU"/>
        </w:rPr>
        <w:t xml:space="preserve">2.1 </w:t>
      </w:r>
      <w:r w:rsidR="00EE5908" w:rsidRPr="00BF39A4">
        <w:rPr>
          <w:lang w:val="en-AU"/>
        </w:rPr>
        <w:t xml:space="preserve">Situation in the </w:t>
      </w:r>
      <w:r w:rsidR="00D64F2B" w:rsidRPr="00BF39A4">
        <w:rPr>
          <w:lang w:val="en-AU"/>
        </w:rPr>
        <w:t>O</w:t>
      </w:r>
      <w:r w:rsidR="00EE5908" w:rsidRPr="00BF39A4">
        <w:rPr>
          <w:lang w:val="en-AU"/>
        </w:rPr>
        <w:t>rganisation</w:t>
      </w:r>
      <w:bookmarkEnd w:id="2"/>
    </w:p>
    <w:p w14:paraId="29955C4D" w14:textId="2B584FFD" w:rsidR="00323BCD" w:rsidRPr="00BF39A4" w:rsidRDefault="00224A4B" w:rsidP="00224A4B">
      <w:pPr>
        <w:spacing w:before="120"/>
        <w:ind w:left="0" w:right="74"/>
        <w:rPr>
          <w:lang w:val="en-AU"/>
        </w:rPr>
      </w:pPr>
      <w:r w:rsidRPr="00BF39A4">
        <w:rPr>
          <w:lang w:val="en-AU"/>
        </w:rPr>
        <w:t xml:space="preserve">Staatsbosbeheer, the organization owning the Oostavaardersplassen nature reserve, has asked Inholland University of Applied Sciences to develop an application which can predict the possible population given certain circumstances and thus give the best ethically acceptable solution to the problem. By building multiple mathematical models of real-life situations in order to make predictions, the application will be able to offer multiple options and conditions to calculate different theoretical solutions. </w:t>
      </w:r>
    </w:p>
    <w:p w14:paraId="76015BB2" w14:textId="77777777" w:rsidR="00224A4B" w:rsidRPr="00BF39A4" w:rsidRDefault="00224A4B" w:rsidP="00224A4B">
      <w:pPr>
        <w:spacing w:before="120"/>
        <w:ind w:left="0" w:right="74"/>
        <w:rPr>
          <w:lang w:val="en-AU"/>
        </w:rPr>
      </w:pPr>
    </w:p>
    <w:p w14:paraId="6202C180" w14:textId="77777777" w:rsidR="00323BCD" w:rsidRPr="00BF39A4" w:rsidRDefault="00323BCD" w:rsidP="001023C5">
      <w:pPr>
        <w:pStyle w:val="Heading2"/>
        <w:ind w:left="0"/>
        <w:jc w:val="both"/>
        <w:rPr>
          <w:sz w:val="28"/>
          <w:szCs w:val="28"/>
          <w:lang w:val="en-AU"/>
        </w:rPr>
      </w:pPr>
      <w:bookmarkStart w:id="3" w:name="_Toc531023467"/>
      <w:r w:rsidRPr="00BF39A4">
        <w:rPr>
          <w:rFonts w:asciiTheme="minorHAnsi" w:hAnsiTheme="minorHAnsi" w:cstheme="minorBidi"/>
          <w:lang w:val="en-AU"/>
        </w:rPr>
        <w:t>2.2 Problem Statement</w:t>
      </w:r>
      <w:bookmarkEnd w:id="3"/>
    </w:p>
    <w:p w14:paraId="0515F3F0" w14:textId="6EFDEF49" w:rsidR="00323BCD" w:rsidRPr="00BF39A4" w:rsidRDefault="00224A4B" w:rsidP="00224A4B">
      <w:pPr>
        <w:ind w:left="0" w:right="0"/>
        <w:rPr>
          <w:lang w:val="en-AU"/>
        </w:rPr>
      </w:pPr>
      <w:r w:rsidRPr="00BF39A4">
        <w:rPr>
          <w:lang w:val="en-AU"/>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p>
    <w:p w14:paraId="0DD3BE70" w14:textId="714538C2" w:rsidR="00323BCD" w:rsidRPr="00BF39A4" w:rsidRDefault="00323BCD" w:rsidP="001023C5">
      <w:pPr>
        <w:spacing w:after="240" w:line="252" w:lineRule="auto"/>
        <w:ind w:left="0" w:right="0"/>
        <w:jc w:val="both"/>
        <w:rPr>
          <w:rFonts w:asciiTheme="majorHAnsi" w:eastAsiaTheme="majorEastAsia" w:hAnsiTheme="majorHAnsi" w:cstheme="majorBidi"/>
          <w:caps/>
          <w:color w:val="DD8047" w:themeColor="accent2"/>
          <w:sz w:val="24"/>
          <w:szCs w:val="24"/>
          <w:lang w:val="en-AU"/>
        </w:rPr>
      </w:pPr>
      <w:r w:rsidRPr="00BF39A4">
        <w:rPr>
          <w:lang w:val="en-AU"/>
        </w:rPr>
        <w:br w:type="page"/>
      </w:r>
    </w:p>
    <w:p w14:paraId="6ABCE1E5" w14:textId="77777777" w:rsidR="00B144BB" w:rsidRPr="00BF39A4" w:rsidRDefault="00B144BB" w:rsidP="00B144BB">
      <w:pPr>
        <w:pStyle w:val="Heading1"/>
        <w:ind w:left="0" w:right="74"/>
        <w:rPr>
          <w:lang w:val="en-AU"/>
        </w:rPr>
      </w:pPr>
      <w:bookmarkStart w:id="4" w:name="_Toc530480952"/>
      <w:bookmarkStart w:id="5" w:name="_Toc517531910"/>
      <w:bookmarkStart w:id="6" w:name="_Toc531023468"/>
      <w:r w:rsidRPr="00BF39A4">
        <w:rPr>
          <w:lang w:val="en-AU"/>
        </w:rPr>
        <w:lastRenderedPageBreak/>
        <w:t>3. Goals of the project</w:t>
      </w:r>
      <w:bookmarkEnd w:id="4"/>
      <w:bookmarkEnd w:id="5"/>
      <w:bookmarkEnd w:id="6"/>
    </w:p>
    <w:p w14:paraId="6B330F71" w14:textId="77777777" w:rsidR="00B144BB" w:rsidRPr="00BF39A4" w:rsidRDefault="00B144BB" w:rsidP="00B144BB">
      <w:pPr>
        <w:pStyle w:val="Heading2"/>
        <w:ind w:left="0"/>
        <w:rPr>
          <w:rFonts w:asciiTheme="minorHAnsi" w:hAnsiTheme="minorHAnsi" w:cstheme="minorBidi"/>
          <w:lang w:val="en-AU"/>
        </w:rPr>
      </w:pPr>
      <w:bookmarkStart w:id="7" w:name="_Toc530480953"/>
      <w:bookmarkStart w:id="8" w:name="_Toc517531911"/>
      <w:bookmarkStart w:id="9" w:name="_Toc531023469"/>
      <w:r w:rsidRPr="00BF39A4">
        <w:rPr>
          <w:rFonts w:asciiTheme="minorHAnsi" w:hAnsiTheme="minorHAnsi" w:cstheme="minorBidi"/>
          <w:lang w:val="en-AU"/>
        </w:rPr>
        <w:t>3.1 Objectives</w:t>
      </w:r>
      <w:bookmarkEnd w:id="7"/>
      <w:bookmarkEnd w:id="8"/>
      <w:bookmarkEnd w:id="9"/>
    </w:p>
    <w:p w14:paraId="20E4488E" w14:textId="77777777" w:rsidR="00B144BB" w:rsidRPr="00BF39A4" w:rsidRDefault="00B144BB" w:rsidP="00B144BB">
      <w:pPr>
        <w:ind w:left="0"/>
        <w:rPr>
          <w:rFonts w:eastAsia="Calibri" w:cstheme="minorHAnsi"/>
          <w:lang w:val="en-AU"/>
        </w:rPr>
      </w:pPr>
      <w:r w:rsidRPr="00BF39A4">
        <w:rPr>
          <w:rFonts w:eastAsia="Calibri" w:cstheme="minorHAnsi"/>
          <w:lang w:val="en-AU"/>
        </w:rPr>
        <w:t>The objective of this project is to create an application which implements the necessary mathematical models which calculate the effects of certain conditions on the current situation and thus showing the best possible solution to the described problem.</w:t>
      </w:r>
    </w:p>
    <w:p w14:paraId="70C035A4" w14:textId="77777777" w:rsidR="00B144BB" w:rsidRPr="00BF39A4" w:rsidRDefault="00B144BB" w:rsidP="00B144BB">
      <w:pPr>
        <w:ind w:left="0"/>
        <w:rPr>
          <w:rFonts w:ascii="Calibri" w:eastAsia="Calibri" w:hAnsi="Calibri" w:cs="Calibri"/>
          <w:lang w:val="en-AU"/>
        </w:rPr>
      </w:pPr>
    </w:p>
    <w:p w14:paraId="18D6CE6A" w14:textId="77777777" w:rsidR="00B144BB" w:rsidRPr="00BF39A4" w:rsidRDefault="00B144BB" w:rsidP="00B144BB">
      <w:pPr>
        <w:pStyle w:val="Heading2"/>
        <w:ind w:left="0"/>
        <w:rPr>
          <w:rFonts w:asciiTheme="minorHAnsi" w:hAnsiTheme="minorHAnsi" w:cstheme="minorBidi"/>
          <w:lang w:val="en-AU"/>
        </w:rPr>
      </w:pPr>
      <w:bookmarkStart w:id="10" w:name="_Toc530480954"/>
      <w:bookmarkStart w:id="11" w:name="_Toc517531912"/>
      <w:bookmarkStart w:id="12" w:name="_Toc531023470"/>
      <w:r w:rsidRPr="00BF39A4">
        <w:rPr>
          <w:rFonts w:asciiTheme="minorHAnsi" w:hAnsiTheme="minorHAnsi" w:cstheme="minorBidi"/>
          <w:lang w:val="en-AU"/>
        </w:rPr>
        <w:t>3.2 Main Research Question and Sub questions</w:t>
      </w:r>
      <w:bookmarkEnd w:id="10"/>
      <w:bookmarkEnd w:id="11"/>
      <w:bookmarkEnd w:id="12"/>
    </w:p>
    <w:p w14:paraId="03B9797A" w14:textId="77777777" w:rsidR="00B144BB" w:rsidRPr="00BF39A4" w:rsidRDefault="00B144BB" w:rsidP="00B144BB">
      <w:pPr>
        <w:pStyle w:val="Heading3"/>
        <w:ind w:left="0" w:right="74"/>
        <w:rPr>
          <w:lang w:val="en-AU"/>
        </w:rPr>
      </w:pPr>
      <w:bookmarkStart w:id="13" w:name="_Toc530480955"/>
      <w:bookmarkStart w:id="14" w:name="_Toc517531913"/>
      <w:bookmarkStart w:id="15" w:name="_Toc531023471"/>
      <w:r w:rsidRPr="00BF39A4">
        <w:rPr>
          <w:lang w:val="en-AU"/>
        </w:rPr>
        <w:t>Main Research Question</w:t>
      </w:r>
      <w:bookmarkEnd w:id="13"/>
      <w:bookmarkEnd w:id="14"/>
      <w:bookmarkEnd w:id="15"/>
    </w:p>
    <w:p w14:paraId="7D75DCF0" w14:textId="77777777" w:rsidR="00B144BB" w:rsidRPr="00BF39A4" w:rsidRDefault="00B144BB" w:rsidP="00B144BB">
      <w:pPr>
        <w:pStyle w:val="NormalWeb"/>
        <w:spacing w:before="120" w:beforeAutospacing="0" w:after="120" w:afterAutospacing="0"/>
        <w:rPr>
          <w:rFonts w:asciiTheme="minorHAnsi" w:hAnsiTheme="minorHAnsi" w:cstheme="minorBidi"/>
          <w:sz w:val="22"/>
          <w:szCs w:val="22"/>
        </w:rPr>
      </w:pPr>
      <w:r w:rsidRPr="00BF39A4">
        <w:rPr>
          <w:rFonts w:asciiTheme="minorHAnsi" w:hAnsiTheme="minorHAnsi" w:cstheme="minorBidi"/>
          <w:sz w:val="22"/>
          <w:szCs w:val="22"/>
        </w:rPr>
        <w:t>What is the best ethically acceptable measure which can be taken to improve the ecological balance in the Oostvaardersplassen?</w:t>
      </w:r>
    </w:p>
    <w:p w14:paraId="2DA9D60E" w14:textId="77777777" w:rsidR="00B144BB" w:rsidRPr="00BF39A4" w:rsidRDefault="00B144BB" w:rsidP="00B144BB">
      <w:pPr>
        <w:pStyle w:val="NormalWeb"/>
        <w:spacing w:before="0" w:beforeAutospacing="0" w:after="0" w:afterAutospacing="0"/>
        <w:rPr>
          <w:rFonts w:asciiTheme="minorHAnsi" w:hAnsiTheme="minorHAnsi" w:cstheme="minorBidi"/>
          <w:sz w:val="22"/>
          <w:szCs w:val="22"/>
        </w:rPr>
      </w:pPr>
    </w:p>
    <w:p w14:paraId="67859C18" w14:textId="21C8C588" w:rsidR="00B144BB" w:rsidRPr="00BF39A4" w:rsidRDefault="00B144BB" w:rsidP="00B144BB">
      <w:pPr>
        <w:pStyle w:val="Heading3"/>
        <w:ind w:left="0" w:right="74"/>
        <w:rPr>
          <w:lang w:val="en-AU"/>
        </w:rPr>
      </w:pPr>
      <w:bookmarkStart w:id="16" w:name="_Toc530480956"/>
      <w:bookmarkStart w:id="17" w:name="_Toc517531914"/>
      <w:bookmarkStart w:id="18" w:name="_Toc531023472"/>
      <w:r w:rsidRPr="00BF39A4">
        <w:rPr>
          <w:lang w:val="en-AU"/>
        </w:rPr>
        <w:t xml:space="preserve">Sub </w:t>
      </w:r>
      <w:r w:rsidR="00316DA9" w:rsidRPr="00BF39A4">
        <w:rPr>
          <w:lang w:val="en-AU"/>
        </w:rPr>
        <w:t>Q</w:t>
      </w:r>
      <w:r w:rsidRPr="00BF39A4">
        <w:rPr>
          <w:lang w:val="en-AU"/>
        </w:rPr>
        <w:t>uestions</w:t>
      </w:r>
      <w:bookmarkEnd w:id="16"/>
      <w:bookmarkEnd w:id="17"/>
      <w:bookmarkEnd w:id="18"/>
    </w:p>
    <w:p w14:paraId="1EFD2287" w14:textId="77777777" w:rsidR="008C4604" w:rsidRPr="00BF39A4" w:rsidRDefault="008C4604" w:rsidP="008C4604">
      <w:pPr>
        <w:ind w:left="0"/>
        <w:rPr>
          <w:lang w:val="en-AU"/>
        </w:rPr>
      </w:pPr>
      <w:r w:rsidRPr="00BF39A4">
        <w:rPr>
          <w:lang w:val="en-AU"/>
        </w:rPr>
        <w:t>The sub questions are as follows:</w:t>
      </w:r>
    </w:p>
    <w:p w14:paraId="70225C4C"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713BC5D8"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1D21E196"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37D8038C"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750CD358"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3C2A6FC6" w14:textId="77777777" w:rsidR="00323BCD" w:rsidRPr="00BF39A4" w:rsidRDefault="00323BCD" w:rsidP="001023C5">
      <w:pPr>
        <w:pStyle w:val="Heading2"/>
        <w:ind w:left="0"/>
        <w:jc w:val="both"/>
        <w:rPr>
          <w:lang w:val="en-AU"/>
        </w:rPr>
      </w:pPr>
    </w:p>
    <w:p w14:paraId="1DC9A44B" w14:textId="77777777" w:rsidR="006272AA" w:rsidRPr="00BF39A4" w:rsidRDefault="00323BCD" w:rsidP="001F2B99">
      <w:pPr>
        <w:pStyle w:val="Heading1"/>
        <w:ind w:left="0" w:right="74"/>
        <w:rPr>
          <w:lang w:val="en-AU"/>
        </w:rPr>
      </w:pPr>
      <w:r w:rsidRPr="00BF39A4">
        <w:rPr>
          <w:lang w:val="en-AU"/>
        </w:rPr>
        <w:br w:type="page"/>
      </w:r>
      <w:bookmarkStart w:id="19" w:name="_Toc531023473"/>
      <w:r w:rsidR="006272AA" w:rsidRPr="00BF39A4">
        <w:rPr>
          <w:lang w:val="en-AU"/>
        </w:rPr>
        <w:lastRenderedPageBreak/>
        <w:t>4. Methodology</w:t>
      </w:r>
      <w:bookmarkEnd w:id="19"/>
    </w:p>
    <w:p w14:paraId="5BB08FF6" w14:textId="77777777" w:rsidR="006272AA" w:rsidRPr="00BF39A4" w:rsidRDefault="006272AA" w:rsidP="001023C5">
      <w:pPr>
        <w:pStyle w:val="Heading2"/>
        <w:ind w:left="0" w:right="0"/>
        <w:jc w:val="both"/>
        <w:rPr>
          <w:rFonts w:asciiTheme="minorHAnsi" w:hAnsiTheme="minorHAnsi" w:cstheme="minorBidi"/>
          <w:lang w:val="en-AU"/>
        </w:rPr>
      </w:pPr>
      <w:bookmarkStart w:id="20" w:name="_Toc531023474"/>
      <w:r w:rsidRPr="00BF39A4">
        <w:rPr>
          <w:rFonts w:asciiTheme="minorHAnsi" w:hAnsiTheme="minorHAnsi" w:cstheme="minorBidi"/>
          <w:lang w:val="en-AU"/>
        </w:rPr>
        <w:t>4.1 Research Strategy</w:t>
      </w:r>
      <w:bookmarkEnd w:id="20"/>
    </w:p>
    <w:p w14:paraId="67560164" w14:textId="77777777" w:rsidR="00A20D12" w:rsidRPr="00BF39A4" w:rsidRDefault="00A20D12" w:rsidP="00A20D12">
      <w:pPr>
        <w:pStyle w:val="NormalWeb"/>
        <w:spacing w:before="0" w:beforeAutospacing="0" w:after="120" w:afterAutospacing="0"/>
        <w:rPr>
          <w:rFonts w:asciiTheme="minorHAnsi" w:hAnsiTheme="minorHAnsi" w:cstheme="minorBidi"/>
          <w:sz w:val="22"/>
          <w:szCs w:val="22"/>
        </w:rPr>
      </w:pPr>
      <w:r w:rsidRPr="00BF39A4">
        <w:rPr>
          <w:rFonts w:asciiTheme="minorHAnsi" w:hAnsiTheme="minorHAnsi" w:cstheme="minorBidi"/>
          <w:sz w:val="22"/>
          <w:szCs w:val="22"/>
        </w:rPr>
        <w:t>To finish this project, and approach will be taken that is more directed on a literature study. Most things which are needed to complete this project will be found in primary or secondary literature. However, there will be some descriptive research and some experiments undergone to help answer some of the sub questions. The depth of the research will be exploratory since it is setting out to discover the right solution to the described problem.</w:t>
      </w:r>
    </w:p>
    <w:p w14:paraId="65B262BA" w14:textId="77777777" w:rsidR="006272AA" w:rsidRPr="00BF39A4" w:rsidRDefault="006272AA" w:rsidP="001023C5">
      <w:pPr>
        <w:jc w:val="both"/>
        <w:rPr>
          <w:lang w:val="en-AU"/>
        </w:rPr>
      </w:pPr>
    </w:p>
    <w:p w14:paraId="078259A2" w14:textId="77777777" w:rsidR="006272AA" w:rsidRPr="00BF39A4" w:rsidRDefault="006272AA" w:rsidP="001023C5">
      <w:pPr>
        <w:pStyle w:val="Heading2"/>
        <w:ind w:left="0"/>
        <w:jc w:val="both"/>
        <w:rPr>
          <w:rFonts w:asciiTheme="minorHAnsi" w:hAnsiTheme="minorHAnsi" w:cstheme="minorBidi"/>
          <w:lang w:val="en-AU"/>
        </w:rPr>
      </w:pPr>
      <w:bookmarkStart w:id="21" w:name="_Toc531023475"/>
      <w:r w:rsidRPr="00BF39A4">
        <w:rPr>
          <w:rFonts w:asciiTheme="minorHAnsi" w:hAnsiTheme="minorHAnsi" w:cstheme="minorBidi"/>
          <w:lang w:val="en-AU"/>
        </w:rPr>
        <w:t>4.2 Research Design</w:t>
      </w:r>
      <w:bookmarkEnd w:id="21"/>
    </w:p>
    <w:p w14:paraId="3BC949C1" w14:textId="77777777" w:rsidR="00A20D12" w:rsidRPr="00BF39A4" w:rsidRDefault="00A20D12" w:rsidP="00A20D12">
      <w:pPr>
        <w:spacing w:after="240" w:line="252" w:lineRule="auto"/>
        <w:ind w:left="0" w:right="0"/>
        <w:rPr>
          <w:lang w:val="en-AU"/>
        </w:rPr>
      </w:pPr>
      <w:r w:rsidRPr="00BF39A4">
        <w:rPr>
          <w:lang w:val="en-AU"/>
        </w:rPr>
        <w:t>In this section, we will go over each sub question and how we will answer them.</w:t>
      </w:r>
    </w:p>
    <w:p w14:paraId="2E2241B3" w14:textId="0B062161"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314E9002" w14:textId="77777777" w:rsidR="00A20D12" w:rsidRPr="00BF39A4" w:rsidRDefault="00A20D12" w:rsidP="00A20D12">
      <w:pPr>
        <w:pStyle w:val="ListParagraph"/>
        <w:suppressAutoHyphens/>
        <w:spacing w:after="60"/>
        <w:ind w:left="792"/>
        <w:rPr>
          <w:rFonts w:asciiTheme="minorHAnsi" w:hAnsiTheme="minorHAnsi" w:cstheme="minorHAnsi"/>
          <w:sz w:val="22"/>
          <w:lang w:val="en-AU"/>
        </w:rPr>
      </w:pPr>
      <w:r w:rsidRPr="00BF39A4">
        <w:rPr>
          <w:rFonts w:asciiTheme="minorHAnsi" w:hAnsiTheme="minorHAnsi" w:cstheme="minorHAnsi"/>
          <w:sz w:val="22"/>
          <w:lang w:val="en-AU"/>
        </w:rPr>
        <w:t xml:space="preserve">To answer this question, first a literature study will be carried out which focuses highly on the lessons of software engineering. During these lessons, the group will learn how to find the needs of a client and this knowledge will then be used to answer this question by means of a descriptive study. This will be qualitative research, as there will not be any numbers derived from it. </w:t>
      </w:r>
    </w:p>
    <w:p w14:paraId="2DF77B4A" w14:textId="77777777" w:rsidR="00A20D12" w:rsidRPr="00BF39A4" w:rsidRDefault="00A20D12" w:rsidP="00A20D12">
      <w:pPr>
        <w:pStyle w:val="ListParagraph"/>
        <w:suppressAutoHyphens/>
        <w:spacing w:after="60"/>
        <w:ind w:left="792"/>
        <w:rPr>
          <w:rFonts w:asciiTheme="minorHAnsi" w:hAnsiTheme="minorHAnsi" w:cstheme="minorHAnsi"/>
          <w:sz w:val="22"/>
          <w:lang w:val="en-AU"/>
        </w:rPr>
      </w:pPr>
    </w:p>
    <w:p w14:paraId="0A418234"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0E2CC0D6"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This question will be answered by means of a literature study will be carried out on the provided books and previous projects. This will provide the group with the knowledge that previous project groups and/or researchers have already acquired which will in turn provide an answer to this question. This research will be quantitative as the existing mathematical models will merely be defined.</w:t>
      </w:r>
    </w:p>
    <w:p w14:paraId="65EE9134"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 xml:space="preserve"> </w:t>
      </w:r>
    </w:p>
    <w:p w14:paraId="0C457254"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5F3FAC59"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answer this question, a literature study will be carried out on the previously collected data. Then the models will have to be studied to understand which variables are to be used.</w:t>
      </w:r>
    </w:p>
    <w:p w14:paraId="28C3B623"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p>
    <w:p w14:paraId="772F3474" w14:textId="77777777" w:rsidR="00A20D12" w:rsidRPr="00BF39A4" w:rsidRDefault="00A20D12" w:rsidP="008C4604">
      <w:pPr>
        <w:pStyle w:val="ListParagraph"/>
        <w:numPr>
          <w:ilvl w:val="0"/>
          <w:numId w:val="39"/>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68FC3AE0"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discover how the models can be simplified, a literature study will be carried out on the models already acquired, along with some experiments to define what or how the models can be simplified. This research will be qualitative.</w:t>
      </w:r>
    </w:p>
    <w:p w14:paraId="2F6BA394"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p>
    <w:p w14:paraId="4F6F3670"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78884013"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find out how the results can be displayed in an application a qualitative literature study will be carried out on the previous classes of Object Oriented Programming and the current classes of UML. This will define what is possible to do in the time of this project. Some exploratory research will also be carried out to find out the best and most effective way of displaying the results of the models in the application.</w:t>
      </w:r>
    </w:p>
    <w:p w14:paraId="452A27DC" w14:textId="45327542" w:rsidR="00144AE9" w:rsidRPr="00BF39A4" w:rsidRDefault="00D17BBB" w:rsidP="001023C5">
      <w:pPr>
        <w:spacing w:after="240" w:line="252" w:lineRule="auto"/>
        <w:ind w:left="788" w:right="0"/>
        <w:jc w:val="both"/>
        <w:rPr>
          <w:rFonts w:asciiTheme="majorHAnsi" w:eastAsiaTheme="majorEastAsia" w:hAnsiTheme="majorHAnsi" w:cstheme="majorBidi"/>
          <w:caps/>
          <w:color w:val="DD8047" w:themeColor="accent2"/>
          <w:sz w:val="24"/>
          <w:szCs w:val="24"/>
          <w:lang w:val="en-AU"/>
        </w:rPr>
      </w:pPr>
      <w:r w:rsidRPr="00BF39A4">
        <w:rPr>
          <w:lang w:val="en-AU"/>
        </w:rPr>
        <w:br w:type="page"/>
      </w:r>
    </w:p>
    <w:p w14:paraId="2FA0A1B9" w14:textId="4F7D6999" w:rsidR="009037FB" w:rsidRPr="00BF39A4" w:rsidRDefault="00321EDB" w:rsidP="001F2B99">
      <w:pPr>
        <w:pStyle w:val="Heading1"/>
        <w:ind w:left="0" w:right="74"/>
        <w:rPr>
          <w:lang w:val="en-AU"/>
        </w:rPr>
      </w:pPr>
      <w:bookmarkStart w:id="22" w:name="_Toc531023476"/>
      <w:r w:rsidRPr="00BF39A4">
        <w:rPr>
          <w:lang w:val="en-AU"/>
        </w:rPr>
        <w:lastRenderedPageBreak/>
        <w:t>5</w:t>
      </w:r>
      <w:r w:rsidR="009037FB" w:rsidRPr="00BF39A4">
        <w:rPr>
          <w:lang w:val="en-AU"/>
        </w:rPr>
        <w:t>. Results and analysis</w:t>
      </w:r>
      <w:bookmarkEnd w:id="22"/>
    </w:p>
    <w:p w14:paraId="5214B02C" w14:textId="508B3B05" w:rsidR="00C17276" w:rsidRPr="00BF39A4" w:rsidRDefault="00C17276" w:rsidP="001023C5">
      <w:pPr>
        <w:ind w:left="0" w:right="74"/>
        <w:jc w:val="both"/>
        <w:rPr>
          <w:lang w:val="en-AU"/>
        </w:rPr>
      </w:pPr>
      <w:r w:rsidRPr="00BF39A4">
        <w:rPr>
          <w:lang w:val="en-AU"/>
        </w:rPr>
        <w:t xml:space="preserve">In this chapter, the results of each data collection step in this project will </w:t>
      </w:r>
      <w:r w:rsidR="0048765F" w:rsidRPr="00BF39A4">
        <w:rPr>
          <w:lang w:val="en-AU"/>
        </w:rPr>
        <w:t>be outlined. Once the results are stated they will be analysed and intermediate conclusions will be drawn</w:t>
      </w:r>
      <w:r w:rsidR="00EA6D20" w:rsidRPr="00BF39A4">
        <w:rPr>
          <w:lang w:val="en-AU"/>
        </w:rPr>
        <w:t>.</w:t>
      </w:r>
    </w:p>
    <w:p w14:paraId="7DB01725" w14:textId="77777777" w:rsidR="008C4604" w:rsidRPr="00BF39A4" w:rsidRDefault="008C4604" w:rsidP="008C4604">
      <w:pPr>
        <w:ind w:left="0"/>
        <w:rPr>
          <w:lang w:val="en-AU"/>
        </w:rPr>
      </w:pPr>
      <w:r w:rsidRPr="00BF39A4">
        <w:rPr>
          <w:lang w:val="en-AU"/>
        </w:rPr>
        <w:t>The sub questions are as follows:</w:t>
      </w:r>
    </w:p>
    <w:p w14:paraId="6774E78A" w14:textId="03A666C0" w:rsidR="008C4604" w:rsidRPr="00BF39A4" w:rsidRDefault="008C4604" w:rsidP="008C4604">
      <w:pPr>
        <w:pStyle w:val="ListParagraph"/>
        <w:numPr>
          <w:ilvl w:val="0"/>
          <w:numId w:val="41"/>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12E84306" w14:textId="43543068" w:rsidR="00EA43D6" w:rsidRDefault="00BF39A4" w:rsidP="0049749D">
      <w:pPr>
        <w:suppressAutoHyphens/>
        <w:spacing w:after="60" w:line="276" w:lineRule="auto"/>
        <w:ind w:left="0" w:right="74"/>
        <w:rPr>
          <w:rFonts w:cstheme="minorHAnsi"/>
          <w:lang w:val="en-AU"/>
        </w:rPr>
      </w:pPr>
      <w:r w:rsidRPr="00BF39A4">
        <w:rPr>
          <w:rFonts w:cstheme="minorHAnsi"/>
          <w:lang w:val="en-AU"/>
        </w:rPr>
        <w:t>To answer this question, first a literature study was carried out on the current context outlined in Chapter 2: Contex</w:t>
      </w:r>
      <w:r w:rsidR="0049749D">
        <w:rPr>
          <w:rFonts w:cstheme="minorHAnsi"/>
          <w:lang w:val="en-AU"/>
        </w:rPr>
        <w:t>t</w:t>
      </w:r>
      <w:r w:rsidRPr="00BF39A4">
        <w:rPr>
          <w:rFonts w:cstheme="minorHAnsi"/>
          <w:lang w:val="en-AU"/>
        </w:rPr>
        <w:t xml:space="preserve">. </w:t>
      </w:r>
      <w:r w:rsidR="00EA43D6">
        <w:rPr>
          <w:rFonts w:cstheme="minorHAnsi"/>
          <w:lang w:val="en-AU"/>
        </w:rPr>
        <w:t xml:space="preserve">In these chapters it was found that the client’s requirements were stated quite clearly. </w:t>
      </w:r>
      <w:r w:rsidR="0049749D">
        <w:rPr>
          <w:rFonts w:cstheme="minorHAnsi"/>
          <w:lang w:val="en-AU"/>
        </w:rPr>
        <w:t>The client needs an application that can predict the possible populations of certain species in the nature preserve at a certain time given certain circumstances</w:t>
      </w:r>
      <w:r w:rsidR="0091077C">
        <w:rPr>
          <w:rFonts w:cstheme="minorHAnsi"/>
          <w:lang w:val="en-AU"/>
        </w:rPr>
        <w:t>.</w:t>
      </w:r>
      <w:r w:rsidR="0049749D">
        <w:rPr>
          <w:rFonts w:cstheme="minorHAnsi"/>
          <w:lang w:val="en-AU"/>
        </w:rPr>
        <w:t xml:space="preserve"> </w:t>
      </w:r>
      <w:r w:rsidR="0091077C">
        <w:rPr>
          <w:rFonts w:cstheme="minorHAnsi"/>
          <w:lang w:val="en-AU"/>
        </w:rPr>
        <w:t>The application should</w:t>
      </w:r>
      <w:r w:rsidR="0049749D">
        <w:rPr>
          <w:rFonts w:cstheme="minorHAnsi"/>
          <w:lang w:val="en-AU"/>
        </w:rPr>
        <w:t xml:space="preserve"> thus provide the best ethically acceptable solution to the problem</w:t>
      </w:r>
      <w:r w:rsidR="0075389F">
        <w:rPr>
          <w:rFonts w:cstheme="minorHAnsi"/>
          <w:lang w:val="en-AU"/>
        </w:rPr>
        <w:t>. The</w:t>
      </w:r>
      <w:r w:rsidR="0049749D">
        <w:rPr>
          <w:rFonts w:cstheme="minorHAnsi"/>
          <w:lang w:val="en-AU"/>
        </w:rPr>
        <w:t xml:space="preserve"> application should be able to offer multiple options and conditions to calculate different theoretical solutions to the problem at hand.</w:t>
      </w:r>
    </w:p>
    <w:p w14:paraId="03DB2D26" w14:textId="77777777" w:rsidR="0091077C" w:rsidRDefault="00BF39A4" w:rsidP="0049749D">
      <w:pPr>
        <w:suppressAutoHyphens/>
        <w:spacing w:after="60" w:line="276" w:lineRule="auto"/>
        <w:ind w:left="0" w:right="74"/>
        <w:rPr>
          <w:rFonts w:cstheme="minorHAnsi"/>
          <w:lang w:val="en-AU"/>
        </w:rPr>
      </w:pPr>
      <w:r w:rsidRPr="00EA43D6">
        <w:rPr>
          <w:rFonts w:cstheme="minorHAnsi"/>
          <w:lang w:val="en-AU"/>
        </w:rPr>
        <w:t xml:space="preserve">From there, </w:t>
      </w:r>
      <w:r w:rsidR="0055380A">
        <w:rPr>
          <w:rFonts w:cstheme="minorHAnsi"/>
          <w:lang w:val="en-AU"/>
        </w:rPr>
        <w:t xml:space="preserve">a </w:t>
      </w:r>
      <w:r w:rsidRPr="00EA43D6">
        <w:rPr>
          <w:rFonts w:cstheme="minorHAnsi"/>
          <w:lang w:val="en-AU"/>
        </w:rPr>
        <w:t>list was made with all of the possible features</w:t>
      </w:r>
      <w:r>
        <w:rPr>
          <w:rFonts w:cstheme="minorHAnsi"/>
          <w:lang w:val="en-AU"/>
        </w:rPr>
        <w:t xml:space="preserve"> </w:t>
      </w:r>
      <w:r w:rsidR="00EA43D6">
        <w:rPr>
          <w:rFonts w:cstheme="minorHAnsi"/>
          <w:lang w:val="en-AU"/>
        </w:rPr>
        <w:t>that the application could hav</w:t>
      </w:r>
      <w:r w:rsidR="0055380A">
        <w:rPr>
          <w:rFonts w:cstheme="minorHAnsi"/>
          <w:lang w:val="en-AU"/>
        </w:rPr>
        <w:t xml:space="preserve">e. </w:t>
      </w:r>
      <w:r w:rsidR="00EA43D6">
        <w:rPr>
          <w:rFonts w:cstheme="minorHAnsi"/>
          <w:lang w:val="en-AU"/>
        </w:rPr>
        <w:t xml:space="preserve">However this list was quite extensive, and implementing all of the features in the application could not be done within the given time frame. Therefore, </w:t>
      </w:r>
      <w:r w:rsidR="005F08EF">
        <w:rPr>
          <w:rFonts w:cstheme="minorHAnsi"/>
          <w:lang w:val="en-AU"/>
        </w:rPr>
        <w:t xml:space="preserve">a small structured interview was carried out with </w:t>
      </w:r>
      <w:r w:rsidR="00EA43D6">
        <w:rPr>
          <w:rFonts w:cstheme="minorHAnsi"/>
          <w:lang w:val="en-AU"/>
        </w:rPr>
        <w:t xml:space="preserve">the client </w:t>
      </w:r>
      <w:r w:rsidR="005F08EF">
        <w:rPr>
          <w:rFonts w:cstheme="minorHAnsi"/>
          <w:lang w:val="en-AU"/>
        </w:rPr>
        <w:t xml:space="preserve">where they </w:t>
      </w:r>
      <w:r w:rsidR="00EA43D6">
        <w:rPr>
          <w:rFonts w:cstheme="minorHAnsi"/>
          <w:lang w:val="en-AU"/>
        </w:rPr>
        <w:t>w</w:t>
      </w:r>
      <w:r w:rsidR="005F08EF">
        <w:rPr>
          <w:rFonts w:cstheme="minorHAnsi"/>
          <w:lang w:val="en-AU"/>
        </w:rPr>
        <w:t>ere</w:t>
      </w:r>
      <w:r w:rsidR="00EA43D6">
        <w:rPr>
          <w:rFonts w:cstheme="minorHAnsi"/>
          <w:lang w:val="en-AU"/>
        </w:rPr>
        <w:t xml:space="preserve"> asked to prioritise each feature using the </w:t>
      </w:r>
      <w:proofErr w:type="spellStart"/>
      <w:r w:rsidR="00EA43D6">
        <w:rPr>
          <w:rFonts w:cstheme="minorHAnsi"/>
          <w:lang w:val="en-AU"/>
        </w:rPr>
        <w:t>MoSCoW</w:t>
      </w:r>
      <w:proofErr w:type="spellEnd"/>
      <w:r w:rsidR="00EA43D6">
        <w:rPr>
          <w:rFonts w:cstheme="minorHAnsi"/>
          <w:lang w:val="en-AU"/>
        </w:rPr>
        <w:t xml:space="preserve"> met</w:t>
      </w:r>
      <w:bookmarkStart w:id="23" w:name="_GoBack"/>
      <w:bookmarkEnd w:id="23"/>
      <w:r w:rsidR="00EA43D6">
        <w:rPr>
          <w:rFonts w:cstheme="minorHAnsi"/>
          <w:lang w:val="en-AU"/>
        </w:rPr>
        <w:t xml:space="preserve">hod. That </w:t>
      </w:r>
      <w:r w:rsidR="00000D18">
        <w:rPr>
          <w:rFonts w:cstheme="minorHAnsi"/>
          <w:lang w:val="en-AU"/>
        </w:rPr>
        <w:t>method working</w:t>
      </w:r>
      <w:r w:rsidR="00EA43D6">
        <w:rPr>
          <w:rFonts w:cstheme="minorHAnsi"/>
          <w:lang w:val="en-AU"/>
        </w:rPr>
        <w:t xml:space="preserve"> as follows: Divide the features between Must-haves (20%), Should-haves (20%), Could-have (30%) and Would-like-to-haves (30%).</w:t>
      </w:r>
      <w:r w:rsidR="00000D18">
        <w:rPr>
          <w:rFonts w:cstheme="minorHAnsi"/>
          <w:lang w:val="en-AU"/>
        </w:rPr>
        <w:t xml:space="preserve"> </w:t>
      </w:r>
    </w:p>
    <w:p w14:paraId="21C07C10" w14:textId="0FD1EF6F" w:rsidR="008C4604" w:rsidRDefault="0055380A" w:rsidP="0049749D">
      <w:pPr>
        <w:suppressAutoHyphens/>
        <w:spacing w:after="60" w:line="276" w:lineRule="auto"/>
        <w:ind w:left="0" w:right="74"/>
        <w:rPr>
          <w:rFonts w:cstheme="minorHAnsi"/>
          <w:lang w:val="en-AU"/>
        </w:rPr>
      </w:pPr>
      <w:r>
        <w:rPr>
          <w:rFonts w:cstheme="minorHAnsi"/>
          <w:lang w:val="en-AU"/>
        </w:rPr>
        <w:t xml:space="preserve">The feature list, with </w:t>
      </w:r>
      <w:r w:rsidR="005F08EF">
        <w:rPr>
          <w:rFonts w:cstheme="minorHAnsi"/>
          <w:lang w:val="en-AU"/>
        </w:rPr>
        <w:t xml:space="preserve">the client’s </w:t>
      </w:r>
      <w:r>
        <w:rPr>
          <w:rFonts w:cstheme="minorHAnsi"/>
          <w:lang w:val="en-AU"/>
        </w:rPr>
        <w:t>added priorities</w:t>
      </w:r>
      <w:r w:rsidR="005F08EF">
        <w:rPr>
          <w:rFonts w:cstheme="minorHAnsi"/>
          <w:lang w:val="en-AU"/>
        </w:rPr>
        <w:t>,</w:t>
      </w:r>
      <w:r>
        <w:rPr>
          <w:rFonts w:cstheme="minorHAnsi"/>
          <w:lang w:val="en-AU"/>
        </w:rPr>
        <w:t xml:space="preserve"> is as follows: </w:t>
      </w:r>
    </w:p>
    <w:p w14:paraId="05F2AFF0" w14:textId="04DD1E66"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Predict future numbers of animals. </w:t>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C</w:t>
      </w:r>
    </w:p>
    <w:p w14:paraId="4A5445D5" w14:textId="31E3F4BD"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Store and load the results of a prediction to and from a file. </w:t>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W</w:t>
      </w:r>
    </w:p>
    <w:p w14:paraId="1E07C656" w14:textId="1130CDA8"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Switch between different mathematical models. </w:t>
      </w:r>
      <w:r>
        <w:rPr>
          <w:rFonts w:asciiTheme="minorHAnsi" w:hAnsiTheme="minorHAnsi" w:cstheme="minorHAnsi"/>
          <w:i/>
          <w:sz w:val="22"/>
          <w:lang w:val="en-AU"/>
        </w:rPr>
        <w:tab/>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S</w:t>
      </w:r>
    </w:p>
    <w:p w14:paraId="2B508F6F" w14:textId="184E5517"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Toggle natural factors that may affect the outcome.  </w:t>
      </w:r>
      <w:r>
        <w:rPr>
          <w:rFonts w:asciiTheme="minorHAnsi" w:hAnsiTheme="minorHAnsi" w:cstheme="minorHAnsi"/>
          <w:i/>
          <w:sz w:val="22"/>
          <w:lang w:val="en-AU"/>
        </w:rPr>
        <w:tab/>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C</w:t>
      </w:r>
    </w:p>
    <w:p w14:paraId="4C9B6606" w14:textId="10230988"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Alter initial data, capacity and starting amount of each animal. </w:t>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S</w:t>
      </w:r>
    </w:p>
    <w:p w14:paraId="00A5BFB6" w14:textId="2B316666"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Project the predictions in a graph.</w:t>
      </w:r>
      <w:r w:rsidRPr="0055380A">
        <w:rPr>
          <w:rFonts w:asciiTheme="minorHAnsi" w:hAnsiTheme="minorHAnsi" w:cstheme="minorHAnsi"/>
          <w:i/>
          <w:color w:val="FF0000"/>
          <w:sz w:val="22"/>
          <w:lang w:val="en-AU"/>
        </w:rPr>
        <w:t xml:space="preserve"> </w:t>
      </w:r>
      <w:r>
        <w:rPr>
          <w:rFonts w:asciiTheme="minorHAnsi" w:hAnsiTheme="minorHAnsi" w:cstheme="minorHAnsi"/>
          <w:i/>
          <w:color w:val="FF0000"/>
          <w:sz w:val="22"/>
          <w:lang w:val="en-AU"/>
        </w:rPr>
        <w:tab/>
      </w:r>
      <w:r>
        <w:rPr>
          <w:rFonts w:asciiTheme="minorHAnsi" w:hAnsiTheme="minorHAnsi" w:cstheme="minorHAnsi"/>
          <w:i/>
          <w:color w:val="FF0000"/>
          <w:sz w:val="22"/>
          <w:lang w:val="en-AU"/>
        </w:rPr>
        <w:tab/>
      </w:r>
      <w:r>
        <w:rPr>
          <w:rFonts w:asciiTheme="minorHAnsi" w:hAnsiTheme="minorHAnsi" w:cstheme="minorHAnsi"/>
          <w:i/>
          <w:color w:val="FF0000"/>
          <w:sz w:val="22"/>
          <w:lang w:val="en-AU"/>
        </w:rPr>
        <w:tab/>
      </w:r>
      <w:r>
        <w:rPr>
          <w:rFonts w:asciiTheme="minorHAnsi" w:hAnsiTheme="minorHAnsi" w:cstheme="minorHAnsi"/>
          <w:i/>
          <w:color w:val="FF0000"/>
          <w:sz w:val="22"/>
          <w:lang w:val="en-AU"/>
        </w:rPr>
        <w:tab/>
      </w:r>
      <w:r w:rsidR="004C6DAB">
        <w:rPr>
          <w:rFonts w:asciiTheme="minorHAnsi" w:hAnsiTheme="minorHAnsi" w:cstheme="minorHAnsi"/>
          <w:i/>
          <w:color w:val="FF0000"/>
          <w:sz w:val="22"/>
          <w:lang w:val="en-AU"/>
        </w:rPr>
        <w:tab/>
      </w:r>
      <w:r>
        <w:rPr>
          <w:rFonts w:asciiTheme="minorHAnsi" w:hAnsiTheme="minorHAnsi" w:cstheme="minorHAnsi"/>
          <w:color w:val="FF0000"/>
          <w:sz w:val="22"/>
          <w:lang w:val="en-AU"/>
        </w:rPr>
        <w:t>M</w:t>
      </w:r>
    </w:p>
    <w:p w14:paraId="71B86030" w14:textId="21320F2E"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Change type of graphs for projecting the results. </w:t>
      </w:r>
      <w:r>
        <w:rPr>
          <w:rFonts w:asciiTheme="minorHAnsi" w:hAnsiTheme="minorHAnsi" w:cstheme="minorHAnsi"/>
          <w:i/>
          <w:sz w:val="22"/>
          <w:lang w:val="en-AU"/>
        </w:rPr>
        <w:tab/>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C</w:t>
      </w:r>
    </w:p>
    <w:p w14:paraId="494EFEAF" w14:textId="187D0D10"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Display results of different animals.</w:t>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M</w:t>
      </w:r>
    </w:p>
    <w:p w14:paraId="768D5E81" w14:textId="106ADEE1"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rPr>
      </w:pPr>
      <w:r w:rsidRPr="0055380A">
        <w:rPr>
          <w:rFonts w:asciiTheme="minorHAnsi" w:hAnsiTheme="minorHAnsi" w:cstheme="minorHAnsi"/>
          <w:i/>
          <w:sz w:val="22"/>
        </w:rPr>
        <w:t>Customise graph colours.</w:t>
      </w:r>
      <w:r>
        <w:rPr>
          <w:rFonts w:asciiTheme="minorHAnsi" w:hAnsiTheme="minorHAnsi" w:cstheme="minorHAnsi"/>
          <w:i/>
          <w:sz w:val="22"/>
        </w:rPr>
        <w:tab/>
      </w:r>
      <w:r>
        <w:rPr>
          <w:rFonts w:asciiTheme="minorHAnsi" w:hAnsiTheme="minorHAnsi" w:cstheme="minorHAnsi"/>
          <w:i/>
          <w:sz w:val="22"/>
        </w:rPr>
        <w:tab/>
      </w:r>
      <w:r>
        <w:rPr>
          <w:rFonts w:asciiTheme="minorHAnsi" w:hAnsiTheme="minorHAnsi" w:cstheme="minorHAnsi"/>
          <w:i/>
          <w:sz w:val="22"/>
        </w:rPr>
        <w:tab/>
      </w:r>
      <w:r>
        <w:rPr>
          <w:rFonts w:asciiTheme="minorHAnsi" w:hAnsiTheme="minorHAnsi" w:cstheme="minorHAnsi"/>
          <w:i/>
          <w:sz w:val="22"/>
        </w:rPr>
        <w:tab/>
      </w:r>
      <w:r>
        <w:rPr>
          <w:rFonts w:asciiTheme="minorHAnsi" w:hAnsiTheme="minorHAnsi" w:cstheme="minorHAnsi"/>
          <w:i/>
          <w:sz w:val="22"/>
        </w:rPr>
        <w:tab/>
      </w:r>
      <w:r w:rsidR="004C6DAB">
        <w:rPr>
          <w:rFonts w:asciiTheme="minorHAnsi" w:hAnsiTheme="minorHAnsi" w:cstheme="minorHAnsi"/>
          <w:i/>
          <w:sz w:val="22"/>
        </w:rPr>
        <w:tab/>
      </w:r>
      <w:r>
        <w:rPr>
          <w:rFonts w:asciiTheme="minorHAnsi" w:hAnsiTheme="minorHAnsi" w:cstheme="minorHAnsi"/>
          <w:color w:val="FF0000"/>
          <w:sz w:val="22"/>
        </w:rPr>
        <w:t>W</w:t>
      </w:r>
    </w:p>
    <w:p w14:paraId="1C97C87A" w14:textId="6EF51CD3"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Store time/date of the calculations made.</w:t>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W</w:t>
      </w:r>
    </w:p>
    <w:p w14:paraId="0A270070" w14:textId="77777777" w:rsidR="0055380A" w:rsidRPr="0055380A" w:rsidRDefault="0055380A" w:rsidP="0055380A">
      <w:pPr>
        <w:spacing w:after="60" w:line="276" w:lineRule="auto"/>
        <w:rPr>
          <w:rFonts w:cstheme="minorHAnsi"/>
          <w:i/>
          <w:lang w:val="en-AU"/>
        </w:rPr>
      </w:pPr>
    </w:p>
    <w:p w14:paraId="0AE39824" w14:textId="3358B0C0"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3F56859F" w14:textId="77777777" w:rsidR="008C4604" w:rsidRPr="00BF39A4" w:rsidRDefault="008C4604" w:rsidP="008C4604">
      <w:pPr>
        <w:suppressAutoHyphens/>
        <w:spacing w:after="60" w:line="276" w:lineRule="auto"/>
        <w:rPr>
          <w:rFonts w:cstheme="minorHAnsi"/>
          <w:lang w:val="en-AU"/>
        </w:rPr>
      </w:pPr>
    </w:p>
    <w:p w14:paraId="58504BFB" w14:textId="7DE008FF"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16C61FBE" w14:textId="77777777" w:rsidR="008C4604" w:rsidRPr="00BF39A4" w:rsidRDefault="008C4604" w:rsidP="008C4604">
      <w:pPr>
        <w:suppressAutoHyphens/>
        <w:spacing w:after="60" w:line="276" w:lineRule="auto"/>
        <w:rPr>
          <w:rFonts w:cstheme="minorHAnsi"/>
          <w:lang w:val="en-AU"/>
        </w:rPr>
      </w:pPr>
    </w:p>
    <w:p w14:paraId="1B7FD126" w14:textId="454D0000"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3605E946" w14:textId="77777777" w:rsidR="008C4604" w:rsidRPr="00BF39A4" w:rsidRDefault="008C4604" w:rsidP="008C4604">
      <w:pPr>
        <w:suppressAutoHyphens/>
        <w:spacing w:after="60" w:line="276" w:lineRule="auto"/>
        <w:rPr>
          <w:rFonts w:cstheme="minorHAnsi"/>
          <w:lang w:val="en-AU"/>
        </w:rPr>
      </w:pPr>
    </w:p>
    <w:p w14:paraId="1187670A" w14:textId="3EC99E0F"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57C18B33" w14:textId="77777777" w:rsidR="008C4604" w:rsidRPr="00BF39A4" w:rsidRDefault="008C4604" w:rsidP="008C4604">
      <w:pPr>
        <w:suppressAutoHyphens/>
        <w:spacing w:after="60" w:line="276" w:lineRule="auto"/>
        <w:rPr>
          <w:rFonts w:cstheme="minorHAnsi"/>
          <w:lang w:val="en-AU"/>
        </w:rPr>
      </w:pPr>
    </w:p>
    <w:p w14:paraId="6A919696" w14:textId="2B7F71F9" w:rsidR="003D6D92" w:rsidRPr="00BF39A4" w:rsidRDefault="00321EDB" w:rsidP="003B180F">
      <w:pPr>
        <w:ind w:left="0"/>
        <w:jc w:val="both"/>
        <w:rPr>
          <w:lang w:val="en-AU"/>
        </w:rPr>
      </w:pPr>
      <w:r w:rsidRPr="00BF39A4">
        <w:rPr>
          <w:lang w:val="en-AU"/>
        </w:rPr>
        <w:br w:type="page"/>
      </w:r>
    </w:p>
    <w:p w14:paraId="6450AB08" w14:textId="784DE285" w:rsidR="003D6D92" w:rsidRPr="00BF39A4" w:rsidRDefault="5D58C682" w:rsidP="001F2B99">
      <w:pPr>
        <w:pStyle w:val="Heading1"/>
        <w:ind w:left="0" w:right="74"/>
        <w:rPr>
          <w:rFonts w:eastAsiaTheme="minorEastAsia"/>
          <w:lang w:val="en-AU"/>
        </w:rPr>
      </w:pPr>
      <w:bookmarkStart w:id="24" w:name="_Toc531023477"/>
      <w:r w:rsidRPr="00BF39A4">
        <w:rPr>
          <w:rFonts w:eastAsiaTheme="minorEastAsia"/>
          <w:lang w:val="en-AU"/>
        </w:rPr>
        <w:lastRenderedPageBreak/>
        <w:t>6. Conclusion</w:t>
      </w:r>
      <w:bookmarkEnd w:id="24"/>
    </w:p>
    <w:p w14:paraId="5ACFF5FD" w14:textId="77777777" w:rsidR="00AF3D01" w:rsidRPr="00BF39A4" w:rsidRDefault="00AF3D01" w:rsidP="001023C5">
      <w:pPr>
        <w:suppressAutoHyphens/>
        <w:ind w:left="0" w:right="74"/>
        <w:jc w:val="both"/>
        <w:rPr>
          <w:color w:val="000000" w:themeColor="text1"/>
          <w:lang w:val="en-AU"/>
        </w:rPr>
      </w:pPr>
      <w:r w:rsidRPr="00BF39A4">
        <w:rPr>
          <w:lang w:val="en-AU"/>
        </w:rPr>
        <w:t>This chapter will draw the final conclusions to each of the sub questions and give an answer to the main research questions.</w:t>
      </w:r>
    </w:p>
    <w:p w14:paraId="3144EF3A" w14:textId="77777777" w:rsidR="00361B6D" w:rsidRPr="00BF39A4" w:rsidRDefault="00361B6D" w:rsidP="00361B6D">
      <w:pPr>
        <w:pStyle w:val="ListParagraph"/>
        <w:numPr>
          <w:ilvl w:val="0"/>
          <w:numId w:val="42"/>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3C9A5239" w14:textId="72B8B00C" w:rsidR="00361B6D" w:rsidRDefault="009512B4" w:rsidP="00361B6D">
      <w:pPr>
        <w:suppressAutoHyphens/>
        <w:spacing w:after="60" w:line="276" w:lineRule="auto"/>
        <w:rPr>
          <w:rFonts w:cstheme="minorHAnsi"/>
          <w:lang w:val="en-AU"/>
        </w:rPr>
      </w:pPr>
      <w:r>
        <w:rPr>
          <w:rFonts w:cstheme="minorHAnsi"/>
          <w:lang w:val="en-AU"/>
        </w:rPr>
        <w:t>While following the methodology for this sub question, the literature study and interviews were very successful in finding and defining the needs of the client. Looking at the results, it can be stated that the needs of the client and the answer to this sub question is as follows:</w:t>
      </w:r>
    </w:p>
    <w:p w14:paraId="1C572AEA" w14:textId="77C16E24" w:rsidR="009512B4" w:rsidRDefault="009512B4" w:rsidP="00361B6D">
      <w:pPr>
        <w:suppressAutoHyphens/>
        <w:spacing w:after="60" w:line="276" w:lineRule="auto"/>
        <w:rPr>
          <w:rFonts w:cstheme="minorHAnsi"/>
          <w:lang w:val="en-AU"/>
        </w:rPr>
      </w:pPr>
      <w:r>
        <w:rPr>
          <w:rFonts w:cstheme="minorHAnsi"/>
          <w:lang w:val="en-AU"/>
        </w:rPr>
        <w:t>The needs of the client are an application which has the following features scaling from most important to least important:</w:t>
      </w:r>
    </w:p>
    <w:p w14:paraId="52AB445A" w14:textId="2C0DF456" w:rsidR="009512B4" w:rsidRPr="00330CB6" w:rsidRDefault="009512B4"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Project the predictions in a graph.</w:t>
      </w:r>
    </w:p>
    <w:p w14:paraId="2E63418A" w14:textId="3A23D57F" w:rsidR="009512B4" w:rsidRPr="00330CB6" w:rsidRDefault="009512B4"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Display results of different animals.</w:t>
      </w:r>
    </w:p>
    <w:p w14:paraId="0BC239FD" w14:textId="7A5EA01F" w:rsidR="009512B4" w:rsidRPr="00330CB6" w:rsidRDefault="009512B4"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Switch between different mathematical models.</w:t>
      </w:r>
    </w:p>
    <w:p w14:paraId="1B31C338" w14:textId="20D512BC" w:rsidR="009512B4" w:rsidRPr="00330CB6" w:rsidRDefault="009512B4"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Alter initial data, capacity and starting amount of each animal.</w:t>
      </w:r>
    </w:p>
    <w:p w14:paraId="293C78FC" w14:textId="434380A7" w:rsidR="009512B4"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Predict future numbers of animals.</w:t>
      </w:r>
    </w:p>
    <w:p w14:paraId="0FAB5772" w14:textId="3E4C9B2F"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 xml:space="preserve">Toggle natural factors that may affect the outcome.  </w:t>
      </w:r>
    </w:p>
    <w:p w14:paraId="1BEA25AE" w14:textId="2C2D7090"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 xml:space="preserve">Change type of graphs for projecting the results. </w:t>
      </w:r>
    </w:p>
    <w:p w14:paraId="66441AF7" w14:textId="359BA769"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Store and load the results of a prediction to and from a file.</w:t>
      </w:r>
    </w:p>
    <w:p w14:paraId="2F723F7C" w14:textId="0DAFED0E"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Store time/date of the calculations made.</w:t>
      </w:r>
      <w:r w:rsidRPr="00330CB6">
        <w:rPr>
          <w:rFonts w:asciiTheme="minorHAnsi" w:hAnsiTheme="minorHAnsi" w:cstheme="minorHAnsi"/>
          <w:i/>
          <w:sz w:val="22"/>
          <w:lang w:val="en-AU"/>
        </w:rPr>
        <w:tab/>
      </w:r>
    </w:p>
    <w:p w14:paraId="3125F42D" w14:textId="60144EF3"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rPr>
        <w:t>Customise graph colours.</w:t>
      </w:r>
    </w:p>
    <w:p w14:paraId="58EE02FE" w14:textId="3DF5AFA7" w:rsidR="009512B4" w:rsidRPr="00BF39A4" w:rsidRDefault="009512B4" w:rsidP="00361B6D">
      <w:pPr>
        <w:suppressAutoHyphens/>
        <w:spacing w:after="60" w:line="276" w:lineRule="auto"/>
        <w:rPr>
          <w:rFonts w:cstheme="minorHAnsi"/>
          <w:lang w:val="en-AU"/>
        </w:rPr>
      </w:pPr>
      <w:r>
        <w:rPr>
          <w:rFonts w:cstheme="minorHAnsi"/>
          <w:lang w:val="en-AU"/>
        </w:rPr>
        <w:tab/>
      </w:r>
    </w:p>
    <w:p w14:paraId="0751197F"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4D4BC6DF" w14:textId="77777777" w:rsidR="00361B6D" w:rsidRPr="00BF39A4" w:rsidRDefault="00361B6D" w:rsidP="00361B6D">
      <w:pPr>
        <w:suppressAutoHyphens/>
        <w:spacing w:after="60" w:line="276" w:lineRule="auto"/>
        <w:rPr>
          <w:rFonts w:cstheme="minorHAnsi"/>
          <w:lang w:val="en-AU"/>
        </w:rPr>
      </w:pPr>
    </w:p>
    <w:p w14:paraId="6F193984"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35C07B5C" w14:textId="77777777" w:rsidR="00361B6D" w:rsidRPr="00BF39A4" w:rsidRDefault="00361B6D" w:rsidP="00361B6D">
      <w:pPr>
        <w:suppressAutoHyphens/>
        <w:spacing w:after="60" w:line="276" w:lineRule="auto"/>
        <w:rPr>
          <w:rFonts w:cstheme="minorHAnsi"/>
          <w:lang w:val="en-AU"/>
        </w:rPr>
      </w:pPr>
    </w:p>
    <w:p w14:paraId="34493C62"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789E4BC6" w14:textId="77777777" w:rsidR="00361B6D" w:rsidRPr="00BF39A4" w:rsidRDefault="00361B6D" w:rsidP="00361B6D">
      <w:pPr>
        <w:suppressAutoHyphens/>
        <w:spacing w:after="60" w:line="276" w:lineRule="auto"/>
        <w:rPr>
          <w:rFonts w:cstheme="minorHAnsi"/>
          <w:lang w:val="en-AU"/>
        </w:rPr>
      </w:pPr>
    </w:p>
    <w:p w14:paraId="6BCDD267"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7193F84E" w14:textId="54A9AC4A" w:rsidR="00BA5489" w:rsidRPr="00BF39A4" w:rsidRDefault="00BA5489" w:rsidP="001023C5">
      <w:pPr>
        <w:suppressAutoHyphens/>
        <w:ind w:left="0"/>
        <w:jc w:val="both"/>
        <w:rPr>
          <w:color w:val="000000"/>
          <w:lang w:val="en-AU"/>
        </w:rPr>
      </w:pPr>
    </w:p>
    <w:p w14:paraId="6512ADA2" w14:textId="77777777" w:rsidR="00BA5489" w:rsidRPr="00BF39A4" w:rsidRDefault="00BA5489" w:rsidP="001023C5">
      <w:pPr>
        <w:suppressAutoHyphens/>
        <w:ind w:left="0"/>
        <w:jc w:val="both"/>
        <w:rPr>
          <w:color w:val="000000"/>
          <w:lang w:val="en-AU"/>
        </w:rPr>
      </w:pPr>
    </w:p>
    <w:p w14:paraId="0D0C23F3" w14:textId="77777777" w:rsidR="00792F39" w:rsidRPr="00BF39A4" w:rsidRDefault="00792F39" w:rsidP="00792F39">
      <w:pPr>
        <w:pStyle w:val="NormalWeb"/>
        <w:spacing w:before="120" w:beforeAutospacing="0" w:after="120" w:afterAutospacing="0"/>
        <w:rPr>
          <w:rFonts w:asciiTheme="minorHAnsi" w:hAnsiTheme="minorHAnsi" w:cstheme="minorBidi"/>
          <w:b/>
          <w:i/>
          <w:sz w:val="22"/>
          <w:szCs w:val="22"/>
        </w:rPr>
      </w:pPr>
      <w:r w:rsidRPr="00BF39A4">
        <w:rPr>
          <w:rFonts w:asciiTheme="minorHAnsi" w:hAnsiTheme="minorHAnsi" w:cstheme="minorBidi"/>
          <w:b/>
          <w:i/>
          <w:sz w:val="22"/>
          <w:szCs w:val="22"/>
        </w:rPr>
        <w:t>What is the best ethically acceptable measure which can be taken to improve the ecological balance in the Oostvaardersplassen?</w:t>
      </w:r>
    </w:p>
    <w:p w14:paraId="50BC7444" w14:textId="675E3235" w:rsidR="00792F39" w:rsidRPr="00BF39A4" w:rsidRDefault="00792F39" w:rsidP="00792F39">
      <w:pPr>
        <w:pStyle w:val="NormalWeb"/>
        <w:spacing w:before="120" w:beforeAutospacing="0" w:after="120" w:afterAutospacing="0"/>
        <w:jc w:val="both"/>
        <w:rPr>
          <w:rFonts w:asciiTheme="minorHAnsi" w:eastAsiaTheme="majorEastAsia" w:hAnsiTheme="minorHAnsi" w:cstheme="minorBidi"/>
          <w:color w:val="DD8047" w:themeColor="accent2"/>
          <w:kern w:val="22"/>
          <w:lang w:eastAsia="ja-JP"/>
          <w14:ligatures w14:val="standard"/>
        </w:rPr>
      </w:pPr>
    </w:p>
    <w:p w14:paraId="07C3C4E4" w14:textId="617DE02D" w:rsidR="00176590" w:rsidRPr="00BF39A4" w:rsidRDefault="003D6D92" w:rsidP="004C16E1">
      <w:pPr>
        <w:pStyle w:val="NormalWeb"/>
        <w:spacing w:before="120" w:beforeAutospacing="0" w:after="120" w:afterAutospacing="0"/>
        <w:jc w:val="both"/>
        <w:rPr>
          <w:rFonts w:asciiTheme="minorHAnsi" w:hAnsiTheme="minorHAnsi" w:cstheme="minorHAnsi"/>
          <w:color w:val="000000"/>
          <w:sz w:val="22"/>
          <w:szCs w:val="22"/>
        </w:rPr>
      </w:pPr>
      <w:r w:rsidRPr="00BF39A4">
        <w:rPr>
          <w:rFonts w:asciiTheme="minorHAnsi" w:eastAsiaTheme="majorEastAsia" w:hAnsiTheme="minorHAnsi" w:cstheme="minorBidi"/>
          <w:color w:val="DD8047" w:themeColor="accent2"/>
          <w:kern w:val="22"/>
          <w:lang w:eastAsia="ja-JP"/>
          <w14:ligatures w14:val="standard"/>
        </w:rPr>
        <w:br w:type="page"/>
      </w:r>
    </w:p>
    <w:p w14:paraId="0D97616F" w14:textId="10125EFC" w:rsidR="001E0239" w:rsidRPr="00BF39A4" w:rsidRDefault="00321EDB" w:rsidP="001F2B99">
      <w:pPr>
        <w:pStyle w:val="Heading1"/>
        <w:ind w:left="0" w:right="74"/>
        <w:rPr>
          <w:lang w:val="en-AU"/>
        </w:rPr>
      </w:pPr>
      <w:bookmarkStart w:id="25" w:name="_Toc531023478"/>
      <w:r w:rsidRPr="00BF39A4">
        <w:rPr>
          <w:lang w:val="en-AU"/>
        </w:rPr>
        <w:lastRenderedPageBreak/>
        <w:t>7</w:t>
      </w:r>
      <w:r w:rsidR="00176590" w:rsidRPr="00BF39A4">
        <w:rPr>
          <w:lang w:val="en-AU"/>
        </w:rPr>
        <w:t>.</w:t>
      </w:r>
      <w:r w:rsidR="001E0239" w:rsidRPr="00BF39A4">
        <w:rPr>
          <w:lang w:val="en-AU"/>
        </w:rPr>
        <w:t xml:space="preserve"> </w:t>
      </w:r>
      <w:r w:rsidR="00176590" w:rsidRPr="00BF39A4">
        <w:rPr>
          <w:lang w:val="en-AU"/>
        </w:rPr>
        <w:t>Discussion</w:t>
      </w:r>
      <w:bookmarkEnd w:id="25"/>
    </w:p>
    <w:p w14:paraId="12ABC254" w14:textId="18F852EA" w:rsidR="00F86657" w:rsidRPr="00BF39A4" w:rsidRDefault="001F2B99" w:rsidP="00792F39">
      <w:pPr>
        <w:suppressAutoHyphens/>
        <w:ind w:left="0"/>
        <w:rPr>
          <w:lang w:val="en-AU"/>
        </w:rPr>
      </w:pPr>
      <w:r w:rsidRPr="00BF39A4">
        <w:rPr>
          <w:lang w:val="en-AU"/>
        </w:rPr>
        <w:t>In this chapter the strengths and weaknesses of the results will be discussed and other explanations covered.</w:t>
      </w:r>
    </w:p>
    <w:p w14:paraId="0991A6D7" w14:textId="77777777" w:rsidR="00792F39" w:rsidRPr="00BF39A4" w:rsidRDefault="00792F39" w:rsidP="00792F39">
      <w:pPr>
        <w:suppressAutoHyphens/>
        <w:ind w:left="0"/>
        <w:rPr>
          <w:lang w:val="en-AU"/>
        </w:rPr>
      </w:pPr>
    </w:p>
    <w:p w14:paraId="6811872B" w14:textId="77777777" w:rsidR="00F86657" w:rsidRPr="00BF39A4" w:rsidRDefault="00F86657" w:rsidP="00F86657">
      <w:pPr>
        <w:rPr>
          <w:lang w:val="en-AU"/>
        </w:rPr>
      </w:pPr>
    </w:p>
    <w:p w14:paraId="32510942" w14:textId="77777777" w:rsidR="00F86657" w:rsidRPr="00BF39A4" w:rsidRDefault="00F86657" w:rsidP="00F86657">
      <w:pPr>
        <w:rPr>
          <w:lang w:val="en-AU"/>
        </w:rPr>
      </w:pPr>
    </w:p>
    <w:p w14:paraId="5D352F71" w14:textId="77777777" w:rsidR="00F86657" w:rsidRPr="00BF39A4" w:rsidRDefault="00F86657" w:rsidP="00F86657">
      <w:pPr>
        <w:rPr>
          <w:lang w:val="en-AU"/>
        </w:rPr>
      </w:pPr>
    </w:p>
    <w:p w14:paraId="68D155B3" w14:textId="77777777" w:rsidR="00F86657" w:rsidRPr="00BF39A4" w:rsidRDefault="00F86657" w:rsidP="00F86657">
      <w:pPr>
        <w:rPr>
          <w:lang w:val="en-AU"/>
        </w:rPr>
      </w:pPr>
    </w:p>
    <w:p w14:paraId="20F6FB68" w14:textId="77777777" w:rsidR="00F86657" w:rsidRPr="00BF39A4" w:rsidRDefault="00F86657" w:rsidP="00F86657">
      <w:pPr>
        <w:rPr>
          <w:lang w:val="en-AU"/>
        </w:rPr>
      </w:pPr>
    </w:p>
    <w:p w14:paraId="27FCB02A" w14:textId="53208D70" w:rsidR="00BA4C5E" w:rsidRPr="00BF39A4" w:rsidRDefault="00BA4C5E" w:rsidP="00F86657">
      <w:pPr>
        <w:rPr>
          <w:lang w:val="en-AU"/>
        </w:rPr>
      </w:pPr>
    </w:p>
    <w:p w14:paraId="22DEDD8D" w14:textId="77777777" w:rsidR="00BA4C5E" w:rsidRPr="00BF39A4" w:rsidRDefault="00BA4C5E">
      <w:pPr>
        <w:spacing w:after="240" w:line="252" w:lineRule="auto"/>
        <w:ind w:left="0" w:right="0"/>
        <w:rPr>
          <w:lang w:val="en-AU"/>
        </w:rPr>
      </w:pPr>
      <w:r w:rsidRPr="00BF39A4">
        <w:rPr>
          <w:lang w:val="en-AU"/>
        </w:rPr>
        <w:br w:type="page"/>
      </w:r>
    </w:p>
    <w:p w14:paraId="08F39320" w14:textId="5D7DC51F" w:rsidR="00F86657" w:rsidRPr="00BF39A4" w:rsidRDefault="00BA4C5E" w:rsidP="001F2B99">
      <w:pPr>
        <w:pStyle w:val="Heading1"/>
        <w:ind w:left="0" w:right="74"/>
        <w:rPr>
          <w:lang w:val="en-AU"/>
        </w:rPr>
      </w:pPr>
      <w:bookmarkStart w:id="26" w:name="_Toc531023479"/>
      <w:r w:rsidRPr="00BF39A4">
        <w:rPr>
          <w:lang w:val="en-AU"/>
        </w:rPr>
        <w:lastRenderedPageBreak/>
        <w:t>R</w:t>
      </w:r>
      <w:r w:rsidR="00862BE4" w:rsidRPr="00BF39A4">
        <w:rPr>
          <w:lang w:val="en-AU"/>
        </w:rPr>
        <w:t>eferences</w:t>
      </w:r>
      <w:bookmarkEnd w:id="26"/>
    </w:p>
    <w:p w14:paraId="2101209A" w14:textId="77777777" w:rsidR="002D5416" w:rsidRPr="00BF39A4" w:rsidRDefault="002D5416" w:rsidP="002B2B4F">
      <w:pPr>
        <w:spacing w:after="0"/>
        <w:ind w:left="0" w:right="74"/>
        <w:rPr>
          <w:lang w:val="en-AU"/>
        </w:rPr>
      </w:pPr>
    </w:p>
    <w:p w14:paraId="0F5658C7" w14:textId="77777777" w:rsidR="00F86657" w:rsidRPr="00BF39A4" w:rsidRDefault="00F86657" w:rsidP="00F86657">
      <w:pPr>
        <w:rPr>
          <w:lang w:val="en-AU"/>
        </w:rPr>
      </w:pPr>
    </w:p>
    <w:p w14:paraId="2AC897AE" w14:textId="7E9889E7" w:rsidR="00F86657" w:rsidRPr="00BF39A4" w:rsidRDefault="00F86657" w:rsidP="00F86657">
      <w:pPr>
        <w:rPr>
          <w:lang w:val="en-AU"/>
        </w:rPr>
      </w:pPr>
    </w:p>
    <w:p w14:paraId="3CEF6B4A" w14:textId="7BC5C72E" w:rsidR="00932019" w:rsidRPr="00BF39A4" w:rsidRDefault="00F86657" w:rsidP="00F86657">
      <w:pPr>
        <w:tabs>
          <w:tab w:val="left" w:pos="5925"/>
        </w:tabs>
        <w:rPr>
          <w:lang w:val="en-AU"/>
        </w:rPr>
      </w:pPr>
      <w:r w:rsidRPr="00BF39A4">
        <w:rPr>
          <w:lang w:val="en-AU"/>
        </w:rPr>
        <w:tab/>
      </w:r>
    </w:p>
    <w:p w14:paraId="6D7717C9" w14:textId="77777777" w:rsidR="00932019" w:rsidRPr="00BF39A4" w:rsidRDefault="00932019">
      <w:pPr>
        <w:spacing w:after="240" w:line="252" w:lineRule="auto"/>
        <w:ind w:left="0" w:right="0"/>
        <w:rPr>
          <w:lang w:val="en-AU"/>
        </w:rPr>
      </w:pPr>
      <w:r w:rsidRPr="00BF39A4">
        <w:rPr>
          <w:lang w:val="en-AU"/>
        </w:rPr>
        <w:br w:type="page"/>
      </w:r>
    </w:p>
    <w:p w14:paraId="1652A662" w14:textId="754F2F7D" w:rsidR="00176590" w:rsidRPr="00BF39A4" w:rsidRDefault="008F02BB" w:rsidP="001F2B99">
      <w:pPr>
        <w:pStyle w:val="Heading1"/>
        <w:ind w:left="0" w:right="74"/>
        <w:rPr>
          <w:lang w:val="en-AU"/>
        </w:rPr>
      </w:pPr>
      <w:bookmarkStart w:id="27" w:name="_Toc531023480"/>
      <w:r w:rsidRPr="00BF39A4">
        <w:rPr>
          <w:lang w:val="en-AU"/>
        </w:rPr>
        <w:lastRenderedPageBreak/>
        <w:t>Appendix A</w:t>
      </w:r>
      <w:bookmarkEnd w:id="27"/>
    </w:p>
    <w:p w14:paraId="46959ABD" w14:textId="77777777" w:rsidR="00932019" w:rsidRPr="00BF39A4" w:rsidRDefault="00932019" w:rsidP="0075257D">
      <w:pPr>
        <w:ind w:left="0" w:right="74"/>
        <w:rPr>
          <w:lang w:val="en-AU"/>
        </w:rPr>
      </w:pPr>
    </w:p>
    <w:sectPr w:rsidR="00932019" w:rsidRPr="00BF39A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294A4" w14:textId="77777777" w:rsidR="00797181" w:rsidRDefault="00797181">
      <w:r>
        <w:separator/>
      </w:r>
    </w:p>
    <w:p w14:paraId="1AACF7F3" w14:textId="77777777" w:rsidR="00797181" w:rsidRDefault="00797181"/>
  </w:endnote>
  <w:endnote w:type="continuationSeparator" w:id="0">
    <w:p w14:paraId="362A16BF" w14:textId="77777777" w:rsidR="00797181" w:rsidRDefault="00797181">
      <w:r>
        <w:continuationSeparator/>
      </w:r>
    </w:p>
    <w:p w14:paraId="07B77F52" w14:textId="77777777" w:rsidR="00797181" w:rsidRDefault="00797181"/>
  </w:endnote>
  <w:endnote w:type="continuationNotice" w:id="1">
    <w:p w14:paraId="73E1A79A" w14:textId="77777777" w:rsidR="00797181" w:rsidRDefault="007971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0A42C8"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2-21T00:00:00Z">
            <w:dateFormat w:val="M/d/yyyy"/>
            <w:lid w:val="en-US"/>
            <w:storeMappedDataAs w:val="dateTime"/>
            <w:calendar w:val="gregorian"/>
          </w:date>
        </w:sdtPr>
        <w:sdtEndPr/>
        <w:sdtContent>
          <w:tc>
            <w:tcPr>
              <w:tcW w:w="750" w:type="pct"/>
            </w:tcPr>
            <w:p w14:paraId="25315CD8" w14:textId="6E116A7D" w:rsidR="000A42C8" w:rsidRDefault="00BF39A4">
              <w:pPr>
                <w:pStyle w:val="Footer"/>
              </w:pPr>
              <w:r>
                <w:t>12/21/2018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0A42C8" w:rsidRDefault="000A42C8">
              <w:pPr>
                <w:pStyle w:val="Footer"/>
                <w:jc w:val="center"/>
              </w:pPr>
              <w:r>
                <w:t xml:space="preserve">     </w:t>
              </w:r>
            </w:p>
          </w:tc>
        </w:sdtContent>
      </w:sdt>
      <w:tc>
        <w:tcPr>
          <w:tcW w:w="750" w:type="pct"/>
        </w:tcPr>
        <w:p w14:paraId="01A9202E" w14:textId="77777777" w:rsidR="000A42C8" w:rsidRDefault="000A42C8">
          <w:pPr>
            <w:pStyle w:val="Footer"/>
            <w:jc w:val="right"/>
          </w:pPr>
          <w:r>
            <w:fldChar w:fldCharType="begin"/>
          </w:r>
          <w:r>
            <w:instrText xml:space="preserve"> PAGE  \* Arabic </w:instrText>
          </w:r>
          <w:r>
            <w:fldChar w:fldCharType="separate"/>
          </w:r>
          <w:r>
            <w:rPr>
              <w:noProof/>
            </w:rPr>
            <w:t>8</w:t>
          </w:r>
          <w:r>
            <w:fldChar w:fldCharType="end"/>
          </w:r>
        </w:p>
      </w:tc>
    </w:tr>
  </w:tbl>
  <w:p w14:paraId="4B1F511A" w14:textId="77777777" w:rsidR="000A42C8" w:rsidRDefault="000A4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E85E8" w14:textId="77777777" w:rsidR="00797181" w:rsidRDefault="00797181">
      <w:r>
        <w:separator/>
      </w:r>
    </w:p>
    <w:p w14:paraId="5D23E2D5" w14:textId="77777777" w:rsidR="00797181" w:rsidRDefault="00797181"/>
  </w:footnote>
  <w:footnote w:type="continuationSeparator" w:id="0">
    <w:p w14:paraId="5C9A5925" w14:textId="77777777" w:rsidR="00797181" w:rsidRDefault="00797181">
      <w:r>
        <w:continuationSeparator/>
      </w:r>
    </w:p>
    <w:p w14:paraId="285ABDF4" w14:textId="77777777" w:rsidR="00797181" w:rsidRDefault="00797181"/>
  </w:footnote>
  <w:footnote w:type="continuationNotice" w:id="1">
    <w:p w14:paraId="7FCA3C0B" w14:textId="77777777" w:rsidR="00797181" w:rsidRDefault="0079718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start w:val="1"/>
      <w:numFmt w:val="lowerLetter"/>
      <w:lvlText w:val="%5."/>
      <w:lvlJc w:val="left"/>
      <w:pPr>
        <w:ind w:left="3672" w:hanging="360"/>
      </w:pPr>
    </w:lvl>
    <w:lvl w:ilvl="5" w:tplc="0C09001B">
      <w:start w:val="1"/>
      <w:numFmt w:val="lowerRoman"/>
      <w:lvlText w:val="%6."/>
      <w:lvlJc w:val="right"/>
      <w:pPr>
        <w:ind w:left="4392" w:hanging="180"/>
      </w:pPr>
    </w:lvl>
    <w:lvl w:ilvl="6" w:tplc="0C09000F">
      <w:start w:val="1"/>
      <w:numFmt w:val="decimal"/>
      <w:lvlText w:val="%7."/>
      <w:lvlJc w:val="left"/>
      <w:pPr>
        <w:ind w:left="5112" w:hanging="360"/>
      </w:pPr>
    </w:lvl>
    <w:lvl w:ilvl="7" w:tplc="0C090019">
      <w:start w:val="1"/>
      <w:numFmt w:val="lowerLetter"/>
      <w:lvlText w:val="%8."/>
      <w:lvlJc w:val="left"/>
      <w:pPr>
        <w:ind w:left="5832" w:hanging="360"/>
      </w:pPr>
    </w:lvl>
    <w:lvl w:ilvl="8" w:tplc="0C09001B">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37478B4"/>
    <w:multiLevelType w:val="hybridMultilevel"/>
    <w:tmpl w:val="BBB6CFF4"/>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463586D"/>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7" w15:restartNumberingAfterBreak="0">
    <w:nsid w:val="16091F19"/>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8"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9"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0" w15:restartNumberingAfterBreak="0">
    <w:nsid w:val="1F052C6F"/>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1F110942"/>
    <w:multiLevelType w:val="hybridMultilevel"/>
    <w:tmpl w:val="B42A2D60"/>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2"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6"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29043AF2"/>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8"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9"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0"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1" w15:restartNumberingAfterBreak="0">
    <w:nsid w:val="49992A35"/>
    <w:multiLevelType w:val="hybridMultilevel"/>
    <w:tmpl w:val="BF00D7BE"/>
    <w:lvl w:ilvl="0" w:tplc="E458C13C">
      <w:start w:val="1"/>
      <w:numFmt w:val="lowerLetter"/>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581523"/>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3" w15:restartNumberingAfterBreak="0">
    <w:nsid w:val="4C66224D"/>
    <w:multiLevelType w:val="hybridMultilevel"/>
    <w:tmpl w:val="B19C482A"/>
    <w:lvl w:ilvl="0" w:tplc="C9A66F88">
      <w:start w:val="1"/>
      <w:numFmt w:val="decimal"/>
      <w:lvlText w:val="%1."/>
      <w:lvlJc w:val="left"/>
      <w:pPr>
        <w:ind w:left="785" w:hanging="360"/>
      </w:pPr>
      <w:rPr>
        <w:rFonts w:asciiTheme="minorHAnsi" w:hAnsiTheme="minorHAnsi" w:hint="default"/>
        <w:sz w:val="22"/>
        <w:szCs w:val="22"/>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4CBD3DD9"/>
    <w:multiLevelType w:val="hybridMultilevel"/>
    <w:tmpl w:val="F9F0267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E7A53AB"/>
    <w:multiLevelType w:val="hybridMultilevel"/>
    <w:tmpl w:val="375E6D98"/>
    <w:lvl w:ilvl="0" w:tplc="A14ECAF4">
      <w:start w:val="4"/>
      <w:numFmt w:val="decimal"/>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7" w15:restartNumberingAfterBreak="0">
    <w:nsid w:val="520D72B5"/>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55F15446"/>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BDF14F7"/>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40"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2"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3"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4"/>
  </w:num>
  <w:num w:numId="3">
    <w:abstractNumId w:val="40"/>
  </w:num>
  <w:num w:numId="4">
    <w:abstractNumId w:val="38"/>
  </w:num>
  <w:num w:numId="5">
    <w:abstractNumId w:val="26"/>
  </w:num>
  <w:num w:numId="6">
    <w:abstractNumId w:val="12"/>
  </w:num>
  <w:num w:numId="7">
    <w:abstractNumId w:val="1"/>
  </w:num>
  <w:num w:numId="8">
    <w:abstractNumId w:val="4"/>
  </w:num>
  <w:num w:numId="9">
    <w:abstractNumId w:val="15"/>
  </w:num>
  <w:num w:numId="10">
    <w:abstractNumId w:val="43"/>
  </w:num>
  <w:num w:numId="11">
    <w:abstractNumId w:val="19"/>
  </w:num>
  <w:num w:numId="12">
    <w:abstractNumId w:val="36"/>
  </w:num>
  <w:num w:numId="13">
    <w:abstractNumId w:val="28"/>
  </w:num>
  <w:num w:numId="14">
    <w:abstractNumId w:val="6"/>
  </w:num>
  <w:num w:numId="15">
    <w:abstractNumId w:val="37"/>
  </w:num>
  <w:num w:numId="16">
    <w:abstractNumId w:val="16"/>
  </w:num>
  <w:num w:numId="17">
    <w:abstractNumId w:val="35"/>
  </w:num>
  <w:num w:numId="18">
    <w:abstractNumId w:val="42"/>
  </w:num>
  <w:num w:numId="19">
    <w:abstractNumId w:val="33"/>
  </w:num>
  <w:num w:numId="20">
    <w:abstractNumId w:val="34"/>
  </w:num>
  <w:num w:numId="21">
    <w:abstractNumId w:val="30"/>
  </w:num>
  <w:num w:numId="22">
    <w:abstractNumId w:val="13"/>
  </w:num>
  <w:num w:numId="23">
    <w:abstractNumId w:val="20"/>
  </w:num>
  <w:num w:numId="24">
    <w:abstractNumId w:val="18"/>
  </w:num>
  <w:num w:numId="25">
    <w:abstractNumId w:val="31"/>
  </w:num>
  <w:num w:numId="26">
    <w:abstractNumId w:val="9"/>
  </w:num>
  <w:num w:numId="27">
    <w:abstractNumId w:val="8"/>
  </w:num>
  <w:num w:numId="28">
    <w:abstractNumId w:val="29"/>
  </w:num>
  <w:num w:numId="29">
    <w:abstractNumId w:val="3"/>
  </w:num>
  <w:num w:numId="30">
    <w:abstractNumId w:val="41"/>
  </w:num>
  <w:num w:numId="31">
    <w:abstractNumId w:val="32"/>
  </w:num>
  <w:num w:numId="32">
    <w:abstractNumId w:val="23"/>
  </w:num>
  <w:num w:numId="33">
    <w:abstractNumId w:val="10"/>
  </w:num>
  <w:num w:numId="34">
    <w:abstractNumId w:val="39"/>
  </w:num>
  <w:num w:numId="35">
    <w:abstractNumId w:val="7"/>
  </w:num>
  <w:num w:numId="36">
    <w:abstractNumId w:val="25"/>
  </w:num>
  <w:num w:numId="37">
    <w:abstractNumId w:val="22"/>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17"/>
  </w:num>
  <w:num w:numId="42">
    <w:abstractNumId w:val="27"/>
  </w:num>
  <w:num w:numId="43">
    <w:abstractNumId w:val="5"/>
  </w:num>
  <w:num w:numId="44">
    <w:abstractNumId w:val="24"/>
  </w:num>
  <w:num w:numId="45">
    <w:abstractNumId w:val="2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0D18"/>
    <w:rsid w:val="000040E5"/>
    <w:rsid w:val="00013116"/>
    <w:rsid w:val="0001360E"/>
    <w:rsid w:val="00016134"/>
    <w:rsid w:val="0001637F"/>
    <w:rsid w:val="00020EBB"/>
    <w:rsid w:val="00027CE5"/>
    <w:rsid w:val="00033124"/>
    <w:rsid w:val="000361A3"/>
    <w:rsid w:val="00037EE5"/>
    <w:rsid w:val="0004290D"/>
    <w:rsid w:val="000454A6"/>
    <w:rsid w:val="00045D5C"/>
    <w:rsid w:val="000474B2"/>
    <w:rsid w:val="00055874"/>
    <w:rsid w:val="00064427"/>
    <w:rsid w:val="00065278"/>
    <w:rsid w:val="00067A3B"/>
    <w:rsid w:val="0007122B"/>
    <w:rsid w:val="00075064"/>
    <w:rsid w:val="00076B6B"/>
    <w:rsid w:val="000825D4"/>
    <w:rsid w:val="00084755"/>
    <w:rsid w:val="00084E38"/>
    <w:rsid w:val="00086C72"/>
    <w:rsid w:val="00093EB6"/>
    <w:rsid w:val="000A42C8"/>
    <w:rsid w:val="000A448D"/>
    <w:rsid w:val="000B74AD"/>
    <w:rsid w:val="000C337B"/>
    <w:rsid w:val="000C4503"/>
    <w:rsid w:val="000C60A7"/>
    <w:rsid w:val="000E25DD"/>
    <w:rsid w:val="000F05CB"/>
    <w:rsid w:val="000F0F3D"/>
    <w:rsid w:val="000F152A"/>
    <w:rsid w:val="0010205E"/>
    <w:rsid w:val="001023C5"/>
    <w:rsid w:val="00115445"/>
    <w:rsid w:val="00115D7C"/>
    <w:rsid w:val="00122435"/>
    <w:rsid w:val="001323DC"/>
    <w:rsid w:val="0013351E"/>
    <w:rsid w:val="0014116D"/>
    <w:rsid w:val="00144AE9"/>
    <w:rsid w:val="001552B2"/>
    <w:rsid w:val="00161DB9"/>
    <w:rsid w:val="00162C9B"/>
    <w:rsid w:val="0016301E"/>
    <w:rsid w:val="0016370B"/>
    <w:rsid w:val="00166CC4"/>
    <w:rsid w:val="00171F19"/>
    <w:rsid w:val="00176590"/>
    <w:rsid w:val="001813B2"/>
    <w:rsid w:val="001815BA"/>
    <w:rsid w:val="00183D18"/>
    <w:rsid w:val="001867D1"/>
    <w:rsid w:val="001876EE"/>
    <w:rsid w:val="00194A6E"/>
    <w:rsid w:val="001A3737"/>
    <w:rsid w:val="001A5EE8"/>
    <w:rsid w:val="001B297C"/>
    <w:rsid w:val="001B47CF"/>
    <w:rsid w:val="001C20BA"/>
    <w:rsid w:val="001C5496"/>
    <w:rsid w:val="001C558F"/>
    <w:rsid w:val="001C7ECE"/>
    <w:rsid w:val="001D0E99"/>
    <w:rsid w:val="001D16C4"/>
    <w:rsid w:val="001E0239"/>
    <w:rsid w:val="001E330C"/>
    <w:rsid w:val="001E6B5B"/>
    <w:rsid w:val="001E7D7A"/>
    <w:rsid w:val="001F124D"/>
    <w:rsid w:val="001F17BA"/>
    <w:rsid w:val="001F1C15"/>
    <w:rsid w:val="001F2B99"/>
    <w:rsid w:val="001F4D59"/>
    <w:rsid w:val="00201BDA"/>
    <w:rsid w:val="00211C67"/>
    <w:rsid w:val="0021734D"/>
    <w:rsid w:val="00224A4B"/>
    <w:rsid w:val="002253EB"/>
    <w:rsid w:val="00225B8D"/>
    <w:rsid w:val="002306AA"/>
    <w:rsid w:val="0023185A"/>
    <w:rsid w:val="00232C83"/>
    <w:rsid w:val="0023542E"/>
    <w:rsid w:val="002419EE"/>
    <w:rsid w:val="00242CC8"/>
    <w:rsid w:val="00242EE2"/>
    <w:rsid w:val="00245A29"/>
    <w:rsid w:val="00245B28"/>
    <w:rsid w:val="00246129"/>
    <w:rsid w:val="0025082E"/>
    <w:rsid w:val="00251E9F"/>
    <w:rsid w:val="002532C3"/>
    <w:rsid w:val="00256EB7"/>
    <w:rsid w:val="00264252"/>
    <w:rsid w:val="00266C18"/>
    <w:rsid w:val="00266E98"/>
    <w:rsid w:val="00277583"/>
    <w:rsid w:val="00282B31"/>
    <w:rsid w:val="00282E12"/>
    <w:rsid w:val="00284F1E"/>
    <w:rsid w:val="00291294"/>
    <w:rsid w:val="002922F4"/>
    <w:rsid w:val="002930CB"/>
    <w:rsid w:val="002934A8"/>
    <w:rsid w:val="002965ED"/>
    <w:rsid w:val="002965F7"/>
    <w:rsid w:val="002A0955"/>
    <w:rsid w:val="002A18CE"/>
    <w:rsid w:val="002A4935"/>
    <w:rsid w:val="002A5152"/>
    <w:rsid w:val="002A5516"/>
    <w:rsid w:val="002A6176"/>
    <w:rsid w:val="002A70E1"/>
    <w:rsid w:val="002B298A"/>
    <w:rsid w:val="002B2B4F"/>
    <w:rsid w:val="002B54E3"/>
    <w:rsid w:val="002B5F28"/>
    <w:rsid w:val="002C07BE"/>
    <w:rsid w:val="002D36CB"/>
    <w:rsid w:val="002D3A71"/>
    <w:rsid w:val="002D5054"/>
    <w:rsid w:val="002D5416"/>
    <w:rsid w:val="002DC212"/>
    <w:rsid w:val="002E14BE"/>
    <w:rsid w:val="002E3475"/>
    <w:rsid w:val="002E358C"/>
    <w:rsid w:val="002E6153"/>
    <w:rsid w:val="002F4883"/>
    <w:rsid w:val="0030146E"/>
    <w:rsid w:val="0030161B"/>
    <w:rsid w:val="00315323"/>
    <w:rsid w:val="00316DA9"/>
    <w:rsid w:val="0031721D"/>
    <w:rsid w:val="00321EDB"/>
    <w:rsid w:val="0032351E"/>
    <w:rsid w:val="00323BCD"/>
    <w:rsid w:val="003248F8"/>
    <w:rsid w:val="00330CB6"/>
    <w:rsid w:val="00342540"/>
    <w:rsid w:val="00342BA4"/>
    <w:rsid w:val="0034520D"/>
    <w:rsid w:val="00346631"/>
    <w:rsid w:val="003549C7"/>
    <w:rsid w:val="0035666F"/>
    <w:rsid w:val="00361B6D"/>
    <w:rsid w:val="00361DA4"/>
    <w:rsid w:val="00361E4B"/>
    <w:rsid w:val="00362114"/>
    <w:rsid w:val="003640EC"/>
    <w:rsid w:val="00367F2E"/>
    <w:rsid w:val="003717F9"/>
    <w:rsid w:val="0037218B"/>
    <w:rsid w:val="00380292"/>
    <w:rsid w:val="0038377B"/>
    <w:rsid w:val="0038479F"/>
    <w:rsid w:val="00384979"/>
    <w:rsid w:val="00386366"/>
    <w:rsid w:val="0038670E"/>
    <w:rsid w:val="00392426"/>
    <w:rsid w:val="00393F5C"/>
    <w:rsid w:val="003A45FA"/>
    <w:rsid w:val="003A5F85"/>
    <w:rsid w:val="003A6367"/>
    <w:rsid w:val="003A663C"/>
    <w:rsid w:val="003A7763"/>
    <w:rsid w:val="003B180F"/>
    <w:rsid w:val="003B1BB3"/>
    <w:rsid w:val="003B32E3"/>
    <w:rsid w:val="003C485B"/>
    <w:rsid w:val="003D0C3E"/>
    <w:rsid w:val="003D41DD"/>
    <w:rsid w:val="003D56F8"/>
    <w:rsid w:val="003D6D92"/>
    <w:rsid w:val="003E5916"/>
    <w:rsid w:val="003E6ECB"/>
    <w:rsid w:val="003F3B2B"/>
    <w:rsid w:val="003F7063"/>
    <w:rsid w:val="00401F68"/>
    <w:rsid w:val="00403D99"/>
    <w:rsid w:val="004079C2"/>
    <w:rsid w:val="004102F4"/>
    <w:rsid w:val="004129D7"/>
    <w:rsid w:val="00415D7F"/>
    <w:rsid w:val="004177FC"/>
    <w:rsid w:val="00423E36"/>
    <w:rsid w:val="00425DF3"/>
    <w:rsid w:val="00426F17"/>
    <w:rsid w:val="00432ACE"/>
    <w:rsid w:val="00433FF0"/>
    <w:rsid w:val="00434803"/>
    <w:rsid w:val="0043696D"/>
    <w:rsid w:val="00442C23"/>
    <w:rsid w:val="004463AB"/>
    <w:rsid w:val="00446C2A"/>
    <w:rsid w:val="00450378"/>
    <w:rsid w:val="00450412"/>
    <w:rsid w:val="00455E2B"/>
    <w:rsid w:val="00463AA0"/>
    <w:rsid w:val="004640AD"/>
    <w:rsid w:val="004647CA"/>
    <w:rsid w:val="00465D2F"/>
    <w:rsid w:val="00471E1A"/>
    <w:rsid w:val="00474C53"/>
    <w:rsid w:val="004802A3"/>
    <w:rsid w:val="004812CD"/>
    <w:rsid w:val="004834AC"/>
    <w:rsid w:val="00486577"/>
    <w:rsid w:val="0048765F"/>
    <w:rsid w:val="00490610"/>
    <w:rsid w:val="004931DA"/>
    <w:rsid w:val="0049749D"/>
    <w:rsid w:val="004A08ED"/>
    <w:rsid w:val="004A0BFC"/>
    <w:rsid w:val="004B0902"/>
    <w:rsid w:val="004B25D0"/>
    <w:rsid w:val="004B3ED4"/>
    <w:rsid w:val="004C0917"/>
    <w:rsid w:val="004C16E1"/>
    <w:rsid w:val="004C59B6"/>
    <w:rsid w:val="004C5CE6"/>
    <w:rsid w:val="004C6DAB"/>
    <w:rsid w:val="004D3F0E"/>
    <w:rsid w:val="004E1EA8"/>
    <w:rsid w:val="004E600F"/>
    <w:rsid w:val="004E62C0"/>
    <w:rsid w:val="00502D96"/>
    <w:rsid w:val="00503B2A"/>
    <w:rsid w:val="0050593A"/>
    <w:rsid w:val="00506093"/>
    <w:rsid w:val="00515F57"/>
    <w:rsid w:val="00516045"/>
    <w:rsid w:val="00520E73"/>
    <w:rsid w:val="00523638"/>
    <w:rsid w:val="005300F8"/>
    <w:rsid w:val="005357A2"/>
    <w:rsid w:val="00535A1F"/>
    <w:rsid w:val="00536092"/>
    <w:rsid w:val="00537562"/>
    <w:rsid w:val="00542A6E"/>
    <w:rsid w:val="00547BEB"/>
    <w:rsid w:val="00547D56"/>
    <w:rsid w:val="005513C5"/>
    <w:rsid w:val="0055380A"/>
    <w:rsid w:val="00562448"/>
    <w:rsid w:val="0056549A"/>
    <w:rsid w:val="00565897"/>
    <w:rsid w:val="00566B30"/>
    <w:rsid w:val="00570475"/>
    <w:rsid w:val="00570CB4"/>
    <w:rsid w:val="005728F5"/>
    <w:rsid w:val="005746BA"/>
    <w:rsid w:val="00577A7B"/>
    <w:rsid w:val="00583996"/>
    <w:rsid w:val="00583A91"/>
    <w:rsid w:val="00584C40"/>
    <w:rsid w:val="0059376A"/>
    <w:rsid w:val="00595132"/>
    <w:rsid w:val="00595F3C"/>
    <w:rsid w:val="005A0D51"/>
    <w:rsid w:val="005B5723"/>
    <w:rsid w:val="005B6A01"/>
    <w:rsid w:val="005C286E"/>
    <w:rsid w:val="005C5D48"/>
    <w:rsid w:val="005C62FA"/>
    <w:rsid w:val="005D3C11"/>
    <w:rsid w:val="005D483C"/>
    <w:rsid w:val="005D5BA1"/>
    <w:rsid w:val="005D7808"/>
    <w:rsid w:val="005D7E2D"/>
    <w:rsid w:val="005E5271"/>
    <w:rsid w:val="005E5F45"/>
    <w:rsid w:val="005F03A1"/>
    <w:rsid w:val="005F08EF"/>
    <w:rsid w:val="005F597F"/>
    <w:rsid w:val="006034A5"/>
    <w:rsid w:val="00604235"/>
    <w:rsid w:val="0061582C"/>
    <w:rsid w:val="0062307A"/>
    <w:rsid w:val="006265EF"/>
    <w:rsid w:val="006272AA"/>
    <w:rsid w:val="00633121"/>
    <w:rsid w:val="00634C66"/>
    <w:rsid w:val="00642163"/>
    <w:rsid w:val="00646C9E"/>
    <w:rsid w:val="0064705D"/>
    <w:rsid w:val="00650799"/>
    <w:rsid w:val="006625DB"/>
    <w:rsid w:val="00666180"/>
    <w:rsid w:val="00667CF2"/>
    <w:rsid w:val="006711F7"/>
    <w:rsid w:val="00671B68"/>
    <w:rsid w:val="006721EA"/>
    <w:rsid w:val="0067261C"/>
    <w:rsid w:val="006739AD"/>
    <w:rsid w:val="00674760"/>
    <w:rsid w:val="00675C0F"/>
    <w:rsid w:val="00676724"/>
    <w:rsid w:val="006773FE"/>
    <w:rsid w:val="00680047"/>
    <w:rsid w:val="00683F3F"/>
    <w:rsid w:val="00684573"/>
    <w:rsid w:val="0069254B"/>
    <w:rsid w:val="006A0ABE"/>
    <w:rsid w:val="006A235D"/>
    <w:rsid w:val="006B1DA3"/>
    <w:rsid w:val="006B2C8C"/>
    <w:rsid w:val="006C4FD1"/>
    <w:rsid w:val="006C62B2"/>
    <w:rsid w:val="006C7F88"/>
    <w:rsid w:val="006D28B5"/>
    <w:rsid w:val="006F0313"/>
    <w:rsid w:val="006F69C1"/>
    <w:rsid w:val="00702B08"/>
    <w:rsid w:val="00703FB7"/>
    <w:rsid w:val="00707E81"/>
    <w:rsid w:val="00711AA0"/>
    <w:rsid w:val="007158E5"/>
    <w:rsid w:val="00720DF8"/>
    <w:rsid w:val="00724746"/>
    <w:rsid w:val="007254EE"/>
    <w:rsid w:val="00725F6C"/>
    <w:rsid w:val="007302CF"/>
    <w:rsid w:val="007333BD"/>
    <w:rsid w:val="0073742F"/>
    <w:rsid w:val="0074231B"/>
    <w:rsid w:val="0074569E"/>
    <w:rsid w:val="0074576F"/>
    <w:rsid w:val="00752265"/>
    <w:rsid w:val="0075257D"/>
    <w:rsid w:val="0075389F"/>
    <w:rsid w:val="00770336"/>
    <w:rsid w:val="00770CD9"/>
    <w:rsid w:val="007848EC"/>
    <w:rsid w:val="00792F39"/>
    <w:rsid w:val="007950F9"/>
    <w:rsid w:val="00797181"/>
    <w:rsid w:val="007A4581"/>
    <w:rsid w:val="007A72AE"/>
    <w:rsid w:val="007C03ED"/>
    <w:rsid w:val="007C6986"/>
    <w:rsid w:val="007D1763"/>
    <w:rsid w:val="007E2A48"/>
    <w:rsid w:val="007E6CDF"/>
    <w:rsid w:val="007F0B88"/>
    <w:rsid w:val="007F2E6A"/>
    <w:rsid w:val="007F2F1B"/>
    <w:rsid w:val="0080570B"/>
    <w:rsid w:val="00813917"/>
    <w:rsid w:val="008165C3"/>
    <w:rsid w:val="00817FD1"/>
    <w:rsid w:val="00820B47"/>
    <w:rsid w:val="008255CF"/>
    <w:rsid w:val="00826C85"/>
    <w:rsid w:val="00830A82"/>
    <w:rsid w:val="00832811"/>
    <w:rsid w:val="008330DE"/>
    <w:rsid w:val="008350ED"/>
    <w:rsid w:val="008378A9"/>
    <w:rsid w:val="00837ECD"/>
    <w:rsid w:val="008451FC"/>
    <w:rsid w:val="00860099"/>
    <w:rsid w:val="00862BE4"/>
    <w:rsid w:val="00865118"/>
    <w:rsid w:val="00867450"/>
    <w:rsid w:val="0087430C"/>
    <w:rsid w:val="00875580"/>
    <w:rsid w:val="008777F6"/>
    <w:rsid w:val="00880FE4"/>
    <w:rsid w:val="0088114C"/>
    <w:rsid w:val="0088122E"/>
    <w:rsid w:val="00882AF1"/>
    <w:rsid w:val="008857D8"/>
    <w:rsid w:val="0088760E"/>
    <w:rsid w:val="00894499"/>
    <w:rsid w:val="00895675"/>
    <w:rsid w:val="008958F0"/>
    <w:rsid w:val="008A5F57"/>
    <w:rsid w:val="008A79E9"/>
    <w:rsid w:val="008B1A90"/>
    <w:rsid w:val="008B2607"/>
    <w:rsid w:val="008C4604"/>
    <w:rsid w:val="008C6F5E"/>
    <w:rsid w:val="008C6FF7"/>
    <w:rsid w:val="008D65B2"/>
    <w:rsid w:val="008D6F6F"/>
    <w:rsid w:val="008E50E8"/>
    <w:rsid w:val="008E77D8"/>
    <w:rsid w:val="008F02BB"/>
    <w:rsid w:val="008F39ED"/>
    <w:rsid w:val="008F698D"/>
    <w:rsid w:val="008F7930"/>
    <w:rsid w:val="00900859"/>
    <w:rsid w:val="009037FB"/>
    <w:rsid w:val="00903B53"/>
    <w:rsid w:val="009104B4"/>
    <w:rsid w:val="0091077C"/>
    <w:rsid w:val="00913352"/>
    <w:rsid w:val="009137BF"/>
    <w:rsid w:val="009139B3"/>
    <w:rsid w:val="00917709"/>
    <w:rsid w:val="00926ABE"/>
    <w:rsid w:val="009301D2"/>
    <w:rsid w:val="00930207"/>
    <w:rsid w:val="009313BA"/>
    <w:rsid w:val="009314D5"/>
    <w:rsid w:val="00931A4A"/>
    <w:rsid w:val="00932019"/>
    <w:rsid w:val="009326F4"/>
    <w:rsid w:val="009446E8"/>
    <w:rsid w:val="00946CF3"/>
    <w:rsid w:val="009512B4"/>
    <w:rsid w:val="00961FFF"/>
    <w:rsid w:val="00962A8C"/>
    <w:rsid w:val="00964384"/>
    <w:rsid w:val="009643CD"/>
    <w:rsid w:val="00976DBB"/>
    <w:rsid w:val="00980090"/>
    <w:rsid w:val="009800D5"/>
    <w:rsid w:val="0098216C"/>
    <w:rsid w:val="00984DDE"/>
    <w:rsid w:val="00985DC6"/>
    <w:rsid w:val="00990AAD"/>
    <w:rsid w:val="00993B22"/>
    <w:rsid w:val="00993E95"/>
    <w:rsid w:val="009966F1"/>
    <w:rsid w:val="009968DD"/>
    <w:rsid w:val="00996D85"/>
    <w:rsid w:val="009A215E"/>
    <w:rsid w:val="009A3852"/>
    <w:rsid w:val="009A5210"/>
    <w:rsid w:val="009A7A3C"/>
    <w:rsid w:val="009B22F7"/>
    <w:rsid w:val="009C1A00"/>
    <w:rsid w:val="009C3604"/>
    <w:rsid w:val="009D61C6"/>
    <w:rsid w:val="009E1F50"/>
    <w:rsid w:val="009E2301"/>
    <w:rsid w:val="009E4EE5"/>
    <w:rsid w:val="009E73F1"/>
    <w:rsid w:val="009F73D9"/>
    <w:rsid w:val="00A011DC"/>
    <w:rsid w:val="00A044BB"/>
    <w:rsid w:val="00A052B6"/>
    <w:rsid w:val="00A06271"/>
    <w:rsid w:val="00A06E7A"/>
    <w:rsid w:val="00A17651"/>
    <w:rsid w:val="00A17CD6"/>
    <w:rsid w:val="00A20D12"/>
    <w:rsid w:val="00A242D4"/>
    <w:rsid w:val="00A24423"/>
    <w:rsid w:val="00A278D8"/>
    <w:rsid w:val="00A33E42"/>
    <w:rsid w:val="00A352CF"/>
    <w:rsid w:val="00A36F3C"/>
    <w:rsid w:val="00A4031F"/>
    <w:rsid w:val="00A40DE4"/>
    <w:rsid w:val="00A42153"/>
    <w:rsid w:val="00A47570"/>
    <w:rsid w:val="00A61ABA"/>
    <w:rsid w:val="00A61F7E"/>
    <w:rsid w:val="00A6767D"/>
    <w:rsid w:val="00A70639"/>
    <w:rsid w:val="00A83107"/>
    <w:rsid w:val="00A90797"/>
    <w:rsid w:val="00A92475"/>
    <w:rsid w:val="00A9372E"/>
    <w:rsid w:val="00A94FA2"/>
    <w:rsid w:val="00A970AC"/>
    <w:rsid w:val="00A974C6"/>
    <w:rsid w:val="00A97777"/>
    <w:rsid w:val="00AB4DC4"/>
    <w:rsid w:val="00AB5C7E"/>
    <w:rsid w:val="00AB668A"/>
    <w:rsid w:val="00AD1232"/>
    <w:rsid w:val="00AD239C"/>
    <w:rsid w:val="00AE67FE"/>
    <w:rsid w:val="00AF2DA2"/>
    <w:rsid w:val="00AF3D01"/>
    <w:rsid w:val="00AF51DD"/>
    <w:rsid w:val="00AF6CC1"/>
    <w:rsid w:val="00AF7081"/>
    <w:rsid w:val="00AF748B"/>
    <w:rsid w:val="00AF7834"/>
    <w:rsid w:val="00B02BFE"/>
    <w:rsid w:val="00B059AE"/>
    <w:rsid w:val="00B059DB"/>
    <w:rsid w:val="00B07788"/>
    <w:rsid w:val="00B07D1E"/>
    <w:rsid w:val="00B10F53"/>
    <w:rsid w:val="00B11B8D"/>
    <w:rsid w:val="00B135D8"/>
    <w:rsid w:val="00B144BB"/>
    <w:rsid w:val="00B21297"/>
    <w:rsid w:val="00B21CE4"/>
    <w:rsid w:val="00B25B57"/>
    <w:rsid w:val="00B31256"/>
    <w:rsid w:val="00B31844"/>
    <w:rsid w:val="00B32779"/>
    <w:rsid w:val="00B4128F"/>
    <w:rsid w:val="00B46101"/>
    <w:rsid w:val="00B4646F"/>
    <w:rsid w:val="00B46A60"/>
    <w:rsid w:val="00B47225"/>
    <w:rsid w:val="00B55EB9"/>
    <w:rsid w:val="00B5659F"/>
    <w:rsid w:val="00B64353"/>
    <w:rsid w:val="00B64F1E"/>
    <w:rsid w:val="00B66272"/>
    <w:rsid w:val="00B6666B"/>
    <w:rsid w:val="00B66D9B"/>
    <w:rsid w:val="00B826C2"/>
    <w:rsid w:val="00B83257"/>
    <w:rsid w:val="00B83F08"/>
    <w:rsid w:val="00B872D0"/>
    <w:rsid w:val="00B904F8"/>
    <w:rsid w:val="00B90563"/>
    <w:rsid w:val="00B90959"/>
    <w:rsid w:val="00B96B76"/>
    <w:rsid w:val="00BA1063"/>
    <w:rsid w:val="00BA2ED4"/>
    <w:rsid w:val="00BA4C5E"/>
    <w:rsid w:val="00BA5489"/>
    <w:rsid w:val="00BB1C88"/>
    <w:rsid w:val="00BB4BBB"/>
    <w:rsid w:val="00BC1931"/>
    <w:rsid w:val="00BC1AFE"/>
    <w:rsid w:val="00BC471B"/>
    <w:rsid w:val="00BC4B34"/>
    <w:rsid w:val="00BE0589"/>
    <w:rsid w:val="00BE1C6D"/>
    <w:rsid w:val="00BE32F0"/>
    <w:rsid w:val="00BF2AFC"/>
    <w:rsid w:val="00BF30AE"/>
    <w:rsid w:val="00BF39A4"/>
    <w:rsid w:val="00BF59EE"/>
    <w:rsid w:val="00C01BDC"/>
    <w:rsid w:val="00C0220D"/>
    <w:rsid w:val="00C02ABA"/>
    <w:rsid w:val="00C043B0"/>
    <w:rsid w:val="00C04834"/>
    <w:rsid w:val="00C11326"/>
    <w:rsid w:val="00C11537"/>
    <w:rsid w:val="00C17276"/>
    <w:rsid w:val="00C25BD0"/>
    <w:rsid w:val="00C317A2"/>
    <w:rsid w:val="00C3395F"/>
    <w:rsid w:val="00C357C2"/>
    <w:rsid w:val="00C44A4A"/>
    <w:rsid w:val="00C61452"/>
    <w:rsid w:val="00C64578"/>
    <w:rsid w:val="00C652EE"/>
    <w:rsid w:val="00C661C2"/>
    <w:rsid w:val="00C67615"/>
    <w:rsid w:val="00C72546"/>
    <w:rsid w:val="00C73CA4"/>
    <w:rsid w:val="00C758EE"/>
    <w:rsid w:val="00C848C9"/>
    <w:rsid w:val="00C850EB"/>
    <w:rsid w:val="00C87617"/>
    <w:rsid w:val="00C95972"/>
    <w:rsid w:val="00C97DEC"/>
    <w:rsid w:val="00CA1676"/>
    <w:rsid w:val="00CB055A"/>
    <w:rsid w:val="00CB63D8"/>
    <w:rsid w:val="00CC11F4"/>
    <w:rsid w:val="00CC1A8D"/>
    <w:rsid w:val="00CD3AB7"/>
    <w:rsid w:val="00CD603E"/>
    <w:rsid w:val="00CE4E95"/>
    <w:rsid w:val="00CF34EF"/>
    <w:rsid w:val="00CF7E06"/>
    <w:rsid w:val="00D059A8"/>
    <w:rsid w:val="00D0729C"/>
    <w:rsid w:val="00D072B2"/>
    <w:rsid w:val="00D07A38"/>
    <w:rsid w:val="00D176C5"/>
    <w:rsid w:val="00D17BBB"/>
    <w:rsid w:val="00D25DED"/>
    <w:rsid w:val="00D304E1"/>
    <w:rsid w:val="00D41F50"/>
    <w:rsid w:val="00D44380"/>
    <w:rsid w:val="00D44551"/>
    <w:rsid w:val="00D4744D"/>
    <w:rsid w:val="00D517C2"/>
    <w:rsid w:val="00D51833"/>
    <w:rsid w:val="00D55210"/>
    <w:rsid w:val="00D63AEA"/>
    <w:rsid w:val="00D64F2B"/>
    <w:rsid w:val="00D6598A"/>
    <w:rsid w:val="00D679AE"/>
    <w:rsid w:val="00D709AB"/>
    <w:rsid w:val="00D86EF6"/>
    <w:rsid w:val="00D910B3"/>
    <w:rsid w:val="00D931F2"/>
    <w:rsid w:val="00DA0E67"/>
    <w:rsid w:val="00DA1230"/>
    <w:rsid w:val="00DA3CDA"/>
    <w:rsid w:val="00DA4A90"/>
    <w:rsid w:val="00DA6F48"/>
    <w:rsid w:val="00DB0FEC"/>
    <w:rsid w:val="00DB3C59"/>
    <w:rsid w:val="00DB7E9B"/>
    <w:rsid w:val="00DC3B5D"/>
    <w:rsid w:val="00DC464C"/>
    <w:rsid w:val="00DC6760"/>
    <w:rsid w:val="00DC7B74"/>
    <w:rsid w:val="00DD1E95"/>
    <w:rsid w:val="00DD738D"/>
    <w:rsid w:val="00DD7760"/>
    <w:rsid w:val="00DE339B"/>
    <w:rsid w:val="00DE3A1A"/>
    <w:rsid w:val="00E00A3F"/>
    <w:rsid w:val="00E010B1"/>
    <w:rsid w:val="00E010BD"/>
    <w:rsid w:val="00E014C5"/>
    <w:rsid w:val="00E167BD"/>
    <w:rsid w:val="00E22A87"/>
    <w:rsid w:val="00E237B8"/>
    <w:rsid w:val="00E30042"/>
    <w:rsid w:val="00E32877"/>
    <w:rsid w:val="00E3434A"/>
    <w:rsid w:val="00E34492"/>
    <w:rsid w:val="00E3525B"/>
    <w:rsid w:val="00E36581"/>
    <w:rsid w:val="00E40AD1"/>
    <w:rsid w:val="00E424F1"/>
    <w:rsid w:val="00E47ACF"/>
    <w:rsid w:val="00E51145"/>
    <w:rsid w:val="00E5737E"/>
    <w:rsid w:val="00E612C4"/>
    <w:rsid w:val="00E737B3"/>
    <w:rsid w:val="00E73D69"/>
    <w:rsid w:val="00E75859"/>
    <w:rsid w:val="00E76517"/>
    <w:rsid w:val="00E81EBA"/>
    <w:rsid w:val="00E82391"/>
    <w:rsid w:val="00EA1894"/>
    <w:rsid w:val="00EA43D6"/>
    <w:rsid w:val="00EA4C0C"/>
    <w:rsid w:val="00EA6D20"/>
    <w:rsid w:val="00EB14A6"/>
    <w:rsid w:val="00EB1CC2"/>
    <w:rsid w:val="00EB4BB8"/>
    <w:rsid w:val="00EB7931"/>
    <w:rsid w:val="00EC1F27"/>
    <w:rsid w:val="00EC29CB"/>
    <w:rsid w:val="00EC58DD"/>
    <w:rsid w:val="00EC5C3C"/>
    <w:rsid w:val="00ED0DF1"/>
    <w:rsid w:val="00ED10E2"/>
    <w:rsid w:val="00ED3327"/>
    <w:rsid w:val="00ED3C4D"/>
    <w:rsid w:val="00EE1233"/>
    <w:rsid w:val="00EE14A1"/>
    <w:rsid w:val="00EE165A"/>
    <w:rsid w:val="00EE2D37"/>
    <w:rsid w:val="00EE5908"/>
    <w:rsid w:val="00F000CA"/>
    <w:rsid w:val="00F02212"/>
    <w:rsid w:val="00F02E98"/>
    <w:rsid w:val="00F0312E"/>
    <w:rsid w:val="00F05B1D"/>
    <w:rsid w:val="00F12B5B"/>
    <w:rsid w:val="00F12E0C"/>
    <w:rsid w:val="00F21BED"/>
    <w:rsid w:val="00F24440"/>
    <w:rsid w:val="00F279A7"/>
    <w:rsid w:val="00F30558"/>
    <w:rsid w:val="00F43758"/>
    <w:rsid w:val="00F45D7B"/>
    <w:rsid w:val="00F46E8A"/>
    <w:rsid w:val="00F52754"/>
    <w:rsid w:val="00F55DAE"/>
    <w:rsid w:val="00F564CC"/>
    <w:rsid w:val="00F57A53"/>
    <w:rsid w:val="00F608DC"/>
    <w:rsid w:val="00F60D27"/>
    <w:rsid w:val="00F61BE8"/>
    <w:rsid w:val="00F64462"/>
    <w:rsid w:val="00F7120B"/>
    <w:rsid w:val="00F83460"/>
    <w:rsid w:val="00F86657"/>
    <w:rsid w:val="00F86A65"/>
    <w:rsid w:val="00F87292"/>
    <w:rsid w:val="00F877C6"/>
    <w:rsid w:val="00F9209A"/>
    <w:rsid w:val="00F955DD"/>
    <w:rsid w:val="00FA18E7"/>
    <w:rsid w:val="00FA4F43"/>
    <w:rsid w:val="00FB1B89"/>
    <w:rsid w:val="00FB2B9E"/>
    <w:rsid w:val="00FB6D3A"/>
    <w:rsid w:val="00FD15B5"/>
    <w:rsid w:val="00FD277D"/>
    <w:rsid w:val="00FD3F8E"/>
    <w:rsid w:val="00FD48B1"/>
    <w:rsid w:val="00FD5120"/>
    <w:rsid w:val="00FE1AFA"/>
    <w:rsid w:val="00FE458A"/>
    <w:rsid w:val="00FF2070"/>
    <w:rsid w:val="00FF4013"/>
    <w:rsid w:val="0C4BC36D"/>
    <w:rsid w:val="10265DC4"/>
    <w:rsid w:val="11231F8C"/>
    <w:rsid w:val="11EE7E04"/>
    <w:rsid w:val="1966C3F9"/>
    <w:rsid w:val="1A8AA104"/>
    <w:rsid w:val="1CC70D1A"/>
    <w:rsid w:val="22F523EA"/>
    <w:rsid w:val="2353635A"/>
    <w:rsid w:val="2580F17E"/>
    <w:rsid w:val="2881B317"/>
    <w:rsid w:val="333C8BE4"/>
    <w:rsid w:val="3E2DFB3B"/>
    <w:rsid w:val="3EE5E2BA"/>
    <w:rsid w:val="3F536FFA"/>
    <w:rsid w:val="46987C1F"/>
    <w:rsid w:val="4C806C71"/>
    <w:rsid w:val="54DA548E"/>
    <w:rsid w:val="5D58C682"/>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D679AE"/>
    <w:pPr>
      <w:spacing w:after="100" w:line="276" w:lineRule="auto"/>
      <w:ind w:left="200" w:right="0"/>
    </w:pPr>
    <w:rPr>
      <w:rFonts w:ascii="Arial" w:eastAsiaTheme="minorHAnsi" w:hAnsi="Arial" w:cs="Arial"/>
      <w:kern w:val="0"/>
      <w:sz w:val="20"/>
      <w:lang w:val="nl-NL"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uiPriority w:val="34"/>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893">
      <w:bodyDiv w:val="1"/>
      <w:marLeft w:val="0"/>
      <w:marRight w:val="0"/>
      <w:marTop w:val="0"/>
      <w:marBottom w:val="0"/>
      <w:divBdr>
        <w:top w:val="none" w:sz="0" w:space="0" w:color="auto"/>
        <w:left w:val="none" w:sz="0" w:space="0" w:color="auto"/>
        <w:bottom w:val="none" w:sz="0" w:space="0" w:color="auto"/>
        <w:right w:val="none" w:sz="0" w:space="0" w:color="auto"/>
      </w:divBdr>
    </w:div>
    <w:div w:id="761024643">
      <w:bodyDiv w:val="1"/>
      <w:marLeft w:val="0"/>
      <w:marRight w:val="0"/>
      <w:marTop w:val="0"/>
      <w:marBottom w:val="0"/>
      <w:divBdr>
        <w:top w:val="none" w:sz="0" w:space="0" w:color="auto"/>
        <w:left w:val="none" w:sz="0" w:space="0" w:color="auto"/>
        <w:bottom w:val="none" w:sz="0" w:space="0" w:color="auto"/>
        <w:right w:val="none" w:sz="0" w:space="0" w:color="auto"/>
      </w:divBdr>
    </w:div>
    <w:div w:id="786044708">
      <w:bodyDiv w:val="1"/>
      <w:marLeft w:val="0"/>
      <w:marRight w:val="0"/>
      <w:marTop w:val="0"/>
      <w:marBottom w:val="0"/>
      <w:divBdr>
        <w:top w:val="none" w:sz="0" w:space="0" w:color="auto"/>
        <w:left w:val="none" w:sz="0" w:space="0" w:color="auto"/>
        <w:bottom w:val="none" w:sz="0" w:space="0" w:color="auto"/>
        <w:right w:val="none" w:sz="0" w:space="0" w:color="auto"/>
      </w:divBdr>
    </w:div>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969825493">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093667584">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285771528">
      <w:bodyDiv w:val="1"/>
      <w:marLeft w:val="0"/>
      <w:marRight w:val="0"/>
      <w:marTop w:val="0"/>
      <w:marBottom w:val="0"/>
      <w:divBdr>
        <w:top w:val="none" w:sz="0" w:space="0" w:color="auto"/>
        <w:left w:val="none" w:sz="0" w:space="0" w:color="auto"/>
        <w:bottom w:val="none" w:sz="0" w:space="0" w:color="auto"/>
        <w:right w:val="none" w:sz="0" w:space="0" w:color="auto"/>
      </w:divBdr>
    </w:div>
    <w:div w:id="1409962049">
      <w:bodyDiv w:val="1"/>
      <w:marLeft w:val="0"/>
      <w:marRight w:val="0"/>
      <w:marTop w:val="0"/>
      <w:marBottom w:val="0"/>
      <w:divBdr>
        <w:top w:val="none" w:sz="0" w:space="0" w:color="auto"/>
        <w:left w:val="none" w:sz="0" w:space="0" w:color="auto"/>
        <w:bottom w:val="none" w:sz="0" w:space="0" w:color="auto"/>
        <w:right w:val="none" w:sz="0" w:space="0" w:color="auto"/>
      </w:divBdr>
    </w:div>
    <w:div w:id="1427923425">
      <w:bodyDiv w:val="1"/>
      <w:marLeft w:val="0"/>
      <w:marRight w:val="0"/>
      <w:marTop w:val="0"/>
      <w:marBottom w:val="0"/>
      <w:divBdr>
        <w:top w:val="none" w:sz="0" w:space="0" w:color="auto"/>
        <w:left w:val="none" w:sz="0" w:space="0" w:color="auto"/>
        <w:bottom w:val="none" w:sz="0" w:space="0" w:color="auto"/>
        <w:right w:val="none" w:sz="0" w:space="0" w:color="auto"/>
      </w:divBdr>
    </w:div>
    <w:div w:id="1492065966">
      <w:bodyDiv w:val="1"/>
      <w:marLeft w:val="0"/>
      <w:marRight w:val="0"/>
      <w:marTop w:val="0"/>
      <w:marBottom w:val="0"/>
      <w:divBdr>
        <w:top w:val="none" w:sz="0" w:space="0" w:color="auto"/>
        <w:left w:val="none" w:sz="0" w:space="0" w:color="auto"/>
        <w:bottom w:val="none" w:sz="0" w:space="0" w:color="auto"/>
        <w:right w:val="none" w:sz="0" w:space="0" w:color="auto"/>
      </w:divBdr>
    </w:div>
    <w:div w:id="1581983115">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 w:id="18255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2203B82E-CC14-42A9-B3FC-0CB654290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217</TotalTime>
  <Pages>11</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Report</dc:subject>
  <dc:creator>bindu v raak</dc:creator>
  <cp:keywords/>
  <cp:lastModifiedBy>Bindu van Raak</cp:lastModifiedBy>
  <cp:revision>579</cp:revision>
  <cp:lastPrinted>2018-06-11T09:44:00Z</cp:lastPrinted>
  <dcterms:created xsi:type="dcterms:W3CDTF">2018-04-15T14:43:00Z</dcterms:created>
  <dcterms:modified xsi:type="dcterms:W3CDTF">2019-01-04T13:21:00Z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