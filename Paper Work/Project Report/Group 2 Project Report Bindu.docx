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5B2D" w14:textId="56686593" w:rsidR="00EE5908" w:rsidRPr="005278E2" w:rsidRDefault="001867D1" w:rsidP="000A42C8">
      <w:pPr>
        <w:rPr>
          <w:noProof/>
          <w:color w:val="775F55" w:themeColor="text2"/>
          <w:sz w:val="32"/>
          <w:szCs w:val="32"/>
          <w:lang w:val="en-AU"/>
        </w:rPr>
      </w:pPr>
      <w:r w:rsidRPr="005278E2">
        <w:rPr>
          <w:noProof/>
          <w:lang w:val="en-AU"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245D6" w14:textId="77777777" w:rsidR="00F720AC" w:rsidRDefault="00F720AC" w:rsidP="00A90797">
                            <w:pPr>
                              <w:rPr>
                                <w:sz w:val="28"/>
                                <w:lang w:val="nl-NL"/>
                              </w:rPr>
                            </w:pPr>
                            <w:r>
                              <w:rPr>
                                <w:sz w:val="28"/>
                                <w:lang w:val="nl-NL"/>
                              </w:rPr>
                              <w:t>GROUP MEMBERS:</w:t>
                            </w:r>
                            <w:r>
                              <w:rPr>
                                <w:sz w:val="28"/>
                                <w:lang w:val="nl-NL"/>
                              </w:rPr>
                              <w:tab/>
                              <w:t>Bindu van Raak</w:t>
                            </w:r>
                            <w:r>
                              <w:rPr>
                                <w:sz w:val="28"/>
                                <w:lang w:val="nl-NL"/>
                              </w:rPr>
                              <w:tab/>
                              <w:t>(611629)</w:t>
                            </w:r>
                          </w:p>
                          <w:p w14:paraId="394E0BF1" w14:textId="77777777" w:rsidR="00F720AC" w:rsidRDefault="00F720AC"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F720AC" w:rsidRDefault="00F720AC"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F720AC" w:rsidRDefault="00F720AC"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F720AC" w:rsidRPr="00570475" w:rsidRDefault="00F720AC"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525245D6" w14:textId="77777777" w:rsidR="00F720AC" w:rsidRDefault="00F720AC" w:rsidP="00A90797">
                      <w:pPr>
                        <w:rPr>
                          <w:sz w:val="28"/>
                          <w:lang w:val="nl-NL"/>
                        </w:rPr>
                      </w:pPr>
                      <w:r>
                        <w:rPr>
                          <w:sz w:val="28"/>
                          <w:lang w:val="nl-NL"/>
                        </w:rPr>
                        <w:t>GROUP MEMBERS:</w:t>
                      </w:r>
                      <w:r>
                        <w:rPr>
                          <w:sz w:val="28"/>
                          <w:lang w:val="nl-NL"/>
                        </w:rPr>
                        <w:tab/>
                        <w:t>Bindu van Raak</w:t>
                      </w:r>
                      <w:r>
                        <w:rPr>
                          <w:sz w:val="28"/>
                          <w:lang w:val="nl-NL"/>
                        </w:rPr>
                        <w:tab/>
                        <w:t>(611629)</w:t>
                      </w:r>
                    </w:p>
                    <w:p w14:paraId="394E0BF1" w14:textId="77777777" w:rsidR="00F720AC" w:rsidRDefault="00F720AC"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F720AC" w:rsidRDefault="00F720AC"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F720AC" w:rsidRDefault="00F720AC"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F720AC" w:rsidRPr="00570475" w:rsidRDefault="00F720AC"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rPr>
            <w:lang w:val="en-AU"/>
          </w:rPr>
          <w:id w:val="-1410150343"/>
          <w:docPartObj>
            <w:docPartGallery w:val="Cover Pages"/>
            <w:docPartUnique/>
          </w:docPartObj>
        </w:sdtPr>
        <w:sdtEndPr>
          <w:rPr>
            <w:noProof/>
            <w:color w:val="775F55" w:themeColor="text2"/>
            <w:sz w:val="32"/>
            <w:szCs w:val="32"/>
          </w:rPr>
        </w:sdtEndPr>
        <w:sdtContent>
          <w:r w:rsidR="00926ABE" w:rsidRPr="005278E2">
            <w:rPr>
              <w:noProof/>
              <w:lang w:val="en-AU" w:eastAsia="nl-NL"/>
            </w:rPr>
            <mc:AlternateContent>
              <mc:Choice Requires="wps">
                <w:drawing>
                  <wp:anchor distT="0" distB="0" distL="114300" distR="114300" simplePos="0" relativeHeight="251658241" behindDoc="0" locked="1" layoutInCell="1" allowOverlap="1" wp14:anchorId="526E7D92" wp14:editId="3C3F3C37">
                    <wp:simplePos x="0" y="0"/>
                    <wp:positionH relativeFrom="margin">
                      <wp:posOffset>2362200</wp:posOffset>
                    </wp:positionH>
                    <wp:positionV relativeFrom="margin">
                      <wp:posOffset>3714750</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7501D" w14:textId="77777777" w:rsidR="00F720AC" w:rsidRDefault="00F720AC">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Content>
                                  <w:p w14:paraId="411399D3" w14:textId="38987450" w:rsidR="00F720AC" w:rsidRDefault="00F720AC">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14:paraId="22ADC9C7" w14:textId="140CF5FD" w:rsidR="00F720AC" w:rsidRPr="00D07A38" w:rsidRDefault="00F720AC" w:rsidP="00D07A38">
                                    <w:pPr>
                                      <w:rPr>
                                        <w:sz w:val="44"/>
                                      </w:rPr>
                                    </w:pPr>
                                    <w:r>
                                      <w:rPr>
                                        <w:sz w:val="44"/>
                                      </w:rPr>
                                      <w:t>Group 2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margin-left:186pt;margin-top:292.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" filled="f" stroked="f" strokeweight=".5pt">
                    <v:textbox inset="0,0,0,0">
                      <w:txbxContent>
                        <w:p w14:paraId="0A37501D" w14:textId="77777777" w:rsidR="00F720AC" w:rsidRDefault="00F720AC">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Content>
                            <w:p w14:paraId="411399D3" w14:textId="38987450" w:rsidR="00F720AC" w:rsidRDefault="00F720AC">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14:paraId="22ADC9C7" w14:textId="140CF5FD" w:rsidR="00F720AC" w:rsidRPr="00D07A38" w:rsidRDefault="00F720AC" w:rsidP="00D07A38">
                              <w:pPr>
                                <w:rPr>
                                  <w:sz w:val="44"/>
                                </w:rPr>
                              </w:pPr>
                              <w:r>
                                <w:rPr>
                                  <w:sz w:val="44"/>
                                </w:rPr>
                                <w:t>Group 2 Project Report</w:t>
                              </w:r>
                            </w:p>
                          </w:sdtContent>
                        </w:sdt>
                      </w:txbxContent>
                    </v:textbox>
                    <w10:wrap type="square" anchorx="margin" anchory="margin"/>
                    <w10:anchorlock/>
                  </v:shape>
                </w:pict>
              </mc:Fallback>
            </mc:AlternateContent>
          </w:r>
          <w:r w:rsidR="00926ABE" w:rsidRPr="005278E2">
            <w:rPr>
              <w:noProof/>
              <w:lang w:val="en-AU"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1F3C3B89" w:rsidR="00F720AC" w:rsidRDefault="00F720AC">
                                <w:pPr>
                                  <w:pStyle w:val="Subtitle"/>
                                </w:pPr>
                                <w:r>
                                  <w:t xml:space="preserve">Version </w:t>
                                </w:r>
                                <w:sdt>
                                  <w:sdtPr>
                                    <w:id w:val="725191026"/>
                                  </w:sdtPr>
                                  <w:sdtContent>
                                    <w:r>
                                      <w:t>1.3</w:t>
                                    </w:r>
                                  </w:sdtContent>
                                </w:sdt>
                              </w:p>
                              <w:sdt>
                                <w:sdtPr>
                                  <w:alias w:val="Date"/>
                                  <w:tag w:val=""/>
                                  <w:id w:val="1001242125"/>
                                  <w:dataBinding w:prefixMappings="xmlns:ns0='http://schemas.microsoft.com/office/2006/coverPageProps' " w:xpath="/ns0:CoverPageProperties[1]/ns0:PublishDate[1]" w:storeItemID="{55AF091B-3C7A-41E3-B477-F2FDAA23CFDA}"/>
                                  <w:date w:fullDate="2019-01-08T00:00:00Z">
                                    <w:dateFormat w:val="MMMM d, yyyy"/>
                                    <w:lid w:val="en-US"/>
                                    <w:storeMappedDataAs w:val="dateTime"/>
                                    <w:calendar w:val="gregorian"/>
                                  </w:date>
                                </w:sdtPr>
                                <w:sdtContent>
                                  <w:p w14:paraId="3C4F39A3" w14:textId="7934F00E" w:rsidR="00F720AC" w:rsidRDefault="00F720AC">
                                    <w:pPr>
                                      <w:pStyle w:val="Subtitle"/>
                                    </w:pPr>
                                    <w:r>
                                      <w:t>January 8,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1F3C3B89" w:rsidR="00F720AC" w:rsidRDefault="00F720AC">
                          <w:pPr>
                            <w:pStyle w:val="Subtitle"/>
                          </w:pPr>
                          <w:r>
                            <w:t xml:space="preserve">Version </w:t>
                          </w:r>
                          <w:sdt>
                            <w:sdtPr>
                              <w:id w:val="725191026"/>
                            </w:sdtPr>
                            <w:sdtContent>
                              <w:r>
                                <w:t>1.3</w:t>
                              </w:r>
                            </w:sdtContent>
                          </w:sdt>
                        </w:p>
                        <w:sdt>
                          <w:sdtPr>
                            <w:alias w:val="Date"/>
                            <w:tag w:val=""/>
                            <w:id w:val="1001242125"/>
                            <w:dataBinding w:prefixMappings="xmlns:ns0='http://schemas.microsoft.com/office/2006/coverPageProps' " w:xpath="/ns0:CoverPageProperties[1]/ns0:PublishDate[1]" w:storeItemID="{55AF091B-3C7A-41E3-B477-F2FDAA23CFDA}"/>
                            <w:date w:fullDate="2019-01-08T00:00:00Z">
                              <w:dateFormat w:val="MMMM d, yyyy"/>
                              <w:lid w:val="en-US"/>
                              <w:storeMappedDataAs w:val="dateTime"/>
                              <w:calendar w:val="gregorian"/>
                            </w:date>
                          </w:sdtPr>
                          <w:sdtContent>
                            <w:p w14:paraId="3C4F39A3" w14:textId="7934F00E" w:rsidR="00F720AC" w:rsidRDefault="00F720AC">
                              <w:pPr>
                                <w:pStyle w:val="Subtitle"/>
                              </w:pPr>
                              <w:r>
                                <w:t>January 8, 2019</w:t>
                              </w:r>
                            </w:p>
                          </w:sdtContent>
                        </w:sdt>
                      </w:txbxContent>
                    </v:textbox>
                    <w10:wrap type="square" anchorx="margin" anchory="page"/>
                    <w10:anchorlock/>
                  </v:shape>
                </w:pict>
              </mc:Fallback>
            </mc:AlternateContent>
          </w:r>
          <w:r w:rsidR="00926ABE" w:rsidRPr="005278E2">
            <w:rPr>
              <w:noProof/>
              <w:lang w:val="en-AU"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pic="http://schemas.openxmlformats.org/drawingml/2006/picture" xmlns:a14="http://schemas.microsoft.com/office/drawing/2010/main"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sidRPr="005278E2">
            <w:rPr>
              <w:noProof/>
              <w:color w:val="775F55" w:themeColor="text2"/>
              <w:sz w:val="32"/>
              <w:szCs w:val="32"/>
              <w:lang w:val="en-AU"/>
            </w:rPr>
            <w:br w:type="page"/>
          </w:r>
        </w:sdtContent>
      </w:sdt>
    </w:p>
    <w:sdt>
      <w:sdtPr>
        <w:rPr>
          <w:rFonts w:asciiTheme="minorHAnsi" w:eastAsiaTheme="minorEastAsia" w:hAnsiTheme="minorHAnsi" w:cstheme="minorBidi"/>
          <w:caps w:val="0"/>
          <w:color w:val="auto"/>
          <w:sz w:val="22"/>
          <w:szCs w:val="22"/>
          <w:lang w:val="en-AU"/>
        </w:rPr>
        <w:id w:val="-2111036117"/>
        <w:docPartObj>
          <w:docPartGallery w:val="Table of Contents"/>
          <w:docPartUnique/>
        </w:docPartObj>
      </w:sdtPr>
      <w:sdtEndPr>
        <w:rPr>
          <w:b/>
          <w:bCs/>
          <w:noProof/>
        </w:rPr>
      </w:sdtEndPr>
      <w:sdtContent>
        <w:p w14:paraId="6FA9A5E9" w14:textId="3DECD0E3" w:rsidR="00EE5908" w:rsidRPr="005278E2" w:rsidRDefault="00EE5908">
          <w:pPr>
            <w:pStyle w:val="TOCHeading"/>
            <w:rPr>
              <w:lang w:val="en-AU"/>
            </w:rPr>
          </w:pPr>
          <w:r w:rsidRPr="005278E2">
            <w:rPr>
              <w:lang w:val="en-AU"/>
            </w:rPr>
            <w:t>Table of Contents</w:t>
          </w:r>
        </w:p>
        <w:p w14:paraId="3E1A1D26" w14:textId="24F0B5D8" w:rsidR="00E916CE" w:rsidRDefault="00EE5908">
          <w:pPr>
            <w:pStyle w:val="TOC1"/>
            <w:tabs>
              <w:tab w:val="right" w:leader="dot" w:pos="9350"/>
            </w:tabs>
            <w:rPr>
              <w:rFonts w:asciiTheme="minorHAnsi" w:eastAsiaTheme="minorEastAsia" w:hAnsiTheme="minorHAnsi" w:cstheme="minorBidi"/>
              <w:noProof/>
              <w:sz w:val="22"/>
              <w:lang w:val="en-AU" w:eastAsia="en-AU"/>
            </w:rPr>
          </w:pPr>
          <w:r w:rsidRPr="005278E2">
            <w:rPr>
              <w:b/>
              <w:bCs/>
              <w:noProof/>
              <w:lang w:val="en-AU"/>
            </w:rPr>
            <w:fldChar w:fldCharType="begin"/>
          </w:r>
          <w:r w:rsidRPr="005278E2">
            <w:rPr>
              <w:b/>
              <w:bCs/>
              <w:noProof/>
              <w:lang w:val="en-AU"/>
            </w:rPr>
            <w:instrText xml:space="preserve"> TOC \o "1-3" \h \z \u </w:instrText>
          </w:r>
          <w:r w:rsidRPr="005278E2">
            <w:rPr>
              <w:b/>
              <w:bCs/>
              <w:noProof/>
              <w:lang w:val="en-AU"/>
            </w:rPr>
            <w:fldChar w:fldCharType="separate"/>
          </w:r>
          <w:hyperlink w:anchor="_Toc534988567" w:history="1">
            <w:r w:rsidR="00E916CE" w:rsidRPr="00383428">
              <w:rPr>
                <w:rStyle w:val="Hyperlink"/>
                <w:noProof/>
                <w:lang w:val="en-AU"/>
              </w:rPr>
              <w:t>Management Summary</w:t>
            </w:r>
            <w:r w:rsidR="00E916CE">
              <w:rPr>
                <w:noProof/>
                <w:webHidden/>
              </w:rPr>
              <w:tab/>
            </w:r>
            <w:r w:rsidR="00E916CE">
              <w:rPr>
                <w:noProof/>
                <w:webHidden/>
              </w:rPr>
              <w:fldChar w:fldCharType="begin"/>
            </w:r>
            <w:r w:rsidR="00E916CE">
              <w:rPr>
                <w:noProof/>
                <w:webHidden/>
              </w:rPr>
              <w:instrText xml:space="preserve"> PAGEREF _Toc534988567 \h </w:instrText>
            </w:r>
            <w:r w:rsidR="00E916CE">
              <w:rPr>
                <w:noProof/>
                <w:webHidden/>
              </w:rPr>
            </w:r>
            <w:r w:rsidR="00E916CE">
              <w:rPr>
                <w:noProof/>
                <w:webHidden/>
              </w:rPr>
              <w:fldChar w:fldCharType="separate"/>
            </w:r>
            <w:r w:rsidR="00E916CE">
              <w:rPr>
                <w:noProof/>
                <w:webHidden/>
              </w:rPr>
              <w:t>2</w:t>
            </w:r>
            <w:r w:rsidR="00E916CE">
              <w:rPr>
                <w:noProof/>
                <w:webHidden/>
              </w:rPr>
              <w:fldChar w:fldCharType="end"/>
            </w:r>
          </w:hyperlink>
        </w:p>
        <w:p w14:paraId="0ADD1E76" w14:textId="00267C4F"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68" w:history="1">
            <w:r w:rsidRPr="00383428">
              <w:rPr>
                <w:rStyle w:val="Hyperlink"/>
                <w:noProof/>
                <w:lang w:val="en-AU"/>
              </w:rPr>
              <w:t>1. Introduction</w:t>
            </w:r>
            <w:r>
              <w:rPr>
                <w:noProof/>
                <w:webHidden/>
              </w:rPr>
              <w:tab/>
            </w:r>
            <w:r>
              <w:rPr>
                <w:noProof/>
                <w:webHidden/>
              </w:rPr>
              <w:fldChar w:fldCharType="begin"/>
            </w:r>
            <w:r>
              <w:rPr>
                <w:noProof/>
                <w:webHidden/>
              </w:rPr>
              <w:instrText xml:space="preserve"> PAGEREF _Toc534988568 \h </w:instrText>
            </w:r>
            <w:r>
              <w:rPr>
                <w:noProof/>
                <w:webHidden/>
              </w:rPr>
            </w:r>
            <w:r>
              <w:rPr>
                <w:noProof/>
                <w:webHidden/>
              </w:rPr>
              <w:fldChar w:fldCharType="separate"/>
            </w:r>
            <w:r>
              <w:rPr>
                <w:noProof/>
                <w:webHidden/>
              </w:rPr>
              <w:t>3</w:t>
            </w:r>
            <w:r>
              <w:rPr>
                <w:noProof/>
                <w:webHidden/>
              </w:rPr>
              <w:fldChar w:fldCharType="end"/>
            </w:r>
          </w:hyperlink>
        </w:p>
        <w:p w14:paraId="5FE65EAC" w14:textId="0113B0C1"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69" w:history="1">
            <w:r w:rsidRPr="00383428">
              <w:rPr>
                <w:rStyle w:val="Hyperlink"/>
                <w:noProof/>
                <w:lang w:val="en-AU"/>
              </w:rPr>
              <w:t>2. Context</w:t>
            </w:r>
            <w:r>
              <w:rPr>
                <w:noProof/>
                <w:webHidden/>
              </w:rPr>
              <w:tab/>
            </w:r>
            <w:r>
              <w:rPr>
                <w:noProof/>
                <w:webHidden/>
              </w:rPr>
              <w:fldChar w:fldCharType="begin"/>
            </w:r>
            <w:r>
              <w:rPr>
                <w:noProof/>
                <w:webHidden/>
              </w:rPr>
              <w:instrText xml:space="preserve"> PAGEREF _Toc534988569 \h </w:instrText>
            </w:r>
            <w:r>
              <w:rPr>
                <w:noProof/>
                <w:webHidden/>
              </w:rPr>
            </w:r>
            <w:r>
              <w:rPr>
                <w:noProof/>
                <w:webHidden/>
              </w:rPr>
              <w:fldChar w:fldCharType="separate"/>
            </w:r>
            <w:r>
              <w:rPr>
                <w:noProof/>
                <w:webHidden/>
              </w:rPr>
              <w:t>4</w:t>
            </w:r>
            <w:r>
              <w:rPr>
                <w:noProof/>
                <w:webHidden/>
              </w:rPr>
              <w:fldChar w:fldCharType="end"/>
            </w:r>
          </w:hyperlink>
        </w:p>
        <w:p w14:paraId="23CAC31B" w14:textId="373D4A1E" w:rsidR="00E916CE" w:rsidRDefault="00E916CE">
          <w:pPr>
            <w:pStyle w:val="TOC2"/>
            <w:tabs>
              <w:tab w:val="right" w:leader="dot" w:pos="9350"/>
            </w:tabs>
            <w:rPr>
              <w:rFonts w:asciiTheme="minorHAnsi" w:eastAsiaTheme="minorEastAsia" w:hAnsiTheme="minorHAnsi" w:cstheme="minorBidi"/>
              <w:noProof/>
              <w:sz w:val="22"/>
              <w:lang w:val="en-AU" w:eastAsia="en-AU"/>
            </w:rPr>
          </w:pPr>
          <w:hyperlink w:anchor="_Toc534988570" w:history="1">
            <w:r w:rsidRPr="00383428">
              <w:rPr>
                <w:rStyle w:val="Hyperlink"/>
                <w:noProof/>
                <w:lang w:val="en-AU"/>
              </w:rPr>
              <w:t>2.1 Situation in the Organisation</w:t>
            </w:r>
            <w:r>
              <w:rPr>
                <w:noProof/>
                <w:webHidden/>
              </w:rPr>
              <w:tab/>
            </w:r>
            <w:r>
              <w:rPr>
                <w:noProof/>
                <w:webHidden/>
              </w:rPr>
              <w:fldChar w:fldCharType="begin"/>
            </w:r>
            <w:r>
              <w:rPr>
                <w:noProof/>
                <w:webHidden/>
              </w:rPr>
              <w:instrText xml:space="preserve"> PAGEREF _Toc534988570 \h </w:instrText>
            </w:r>
            <w:r>
              <w:rPr>
                <w:noProof/>
                <w:webHidden/>
              </w:rPr>
            </w:r>
            <w:r>
              <w:rPr>
                <w:noProof/>
                <w:webHidden/>
              </w:rPr>
              <w:fldChar w:fldCharType="separate"/>
            </w:r>
            <w:r>
              <w:rPr>
                <w:noProof/>
                <w:webHidden/>
              </w:rPr>
              <w:t>4</w:t>
            </w:r>
            <w:r>
              <w:rPr>
                <w:noProof/>
                <w:webHidden/>
              </w:rPr>
              <w:fldChar w:fldCharType="end"/>
            </w:r>
          </w:hyperlink>
        </w:p>
        <w:p w14:paraId="34AB9563" w14:textId="3C64BFEA" w:rsidR="00E916CE" w:rsidRDefault="00E916CE">
          <w:pPr>
            <w:pStyle w:val="TOC2"/>
            <w:tabs>
              <w:tab w:val="right" w:leader="dot" w:pos="9350"/>
            </w:tabs>
            <w:rPr>
              <w:rFonts w:asciiTheme="minorHAnsi" w:eastAsiaTheme="minorEastAsia" w:hAnsiTheme="minorHAnsi" w:cstheme="minorBidi"/>
              <w:noProof/>
              <w:sz w:val="22"/>
              <w:lang w:val="en-AU" w:eastAsia="en-AU"/>
            </w:rPr>
          </w:pPr>
          <w:hyperlink w:anchor="_Toc534988571" w:history="1">
            <w:r w:rsidRPr="00383428">
              <w:rPr>
                <w:rStyle w:val="Hyperlink"/>
                <w:noProof/>
                <w:lang w:val="en-AU"/>
              </w:rPr>
              <w:t>2.2 Problem Statement</w:t>
            </w:r>
            <w:r>
              <w:rPr>
                <w:noProof/>
                <w:webHidden/>
              </w:rPr>
              <w:tab/>
            </w:r>
            <w:r>
              <w:rPr>
                <w:noProof/>
                <w:webHidden/>
              </w:rPr>
              <w:fldChar w:fldCharType="begin"/>
            </w:r>
            <w:r>
              <w:rPr>
                <w:noProof/>
                <w:webHidden/>
              </w:rPr>
              <w:instrText xml:space="preserve"> PAGEREF _Toc534988571 \h </w:instrText>
            </w:r>
            <w:r>
              <w:rPr>
                <w:noProof/>
                <w:webHidden/>
              </w:rPr>
            </w:r>
            <w:r>
              <w:rPr>
                <w:noProof/>
                <w:webHidden/>
              </w:rPr>
              <w:fldChar w:fldCharType="separate"/>
            </w:r>
            <w:r>
              <w:rPr>
                <w:noProof/>
                <w:webHidden/>
              </w:rPr>
              <w:t>4</w:t>
            </w:r>
            <w:r>
              <w:rPr>
                <w:noProof/>
                <w:webHidden/>
              </w:rPr>
              <w:fldChar w:fldCharType="end"/>
            </w:r>
          </w:hyperlink>
        </w:p>
        <w:p w14:paraId="358EC1BF" w14:textId="53BC16C5"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72" w:history="1">
            <w:r w:rsidRPr="00383428">
              <w:rPr>
                <w:rStyle w:val="Hyperlink"/>
                <w:noProof/>
                <w:lang w:val="en-AU"/>
              </w:rPr>
              <w:t>3. Goals of the project</w:t>
            </w:r>
            <w:r>
              <w:rPr>
                <w:noProof/>
                <w:webHidden/>
              </w:rPr>
              <w:tab/>
            </w:r>
            <w:r>
              <w:rPr>
                <w:noProof/>
                <w:webHidden/>
              </w:rPr>
              <w:fldChar w:fldCharType="begin"/>
            </w:r>
            <w:r>
              <w:rPr>
                <w:noProof/>
                <w:webHidden/>
              </w:rPr>
              <w:instrText xml:space="preserve"> PAGEREF _Toc534988572 \h </w:instrText>
            </w:r>
            <w:r>
              <w:rPr>
                <w:noProof/>
                <w:webHidden/>
              </w:rPr>
            </w:r>
            <w:r>
              <w:rPr>
                <w:noProof/>
                <w:webHidden/>
              </w:rPr>
              <w:fldChar w:fldCharType="separate"/>
            </w:r>
            <w:r>
              <w:rPr>
                <w:noProof/>
                <w:webHidden/>
              </w:rPr>
              <w:t>5</w:t>
            </w:r>
            <w:r>
              <w:rPr>
                <w:noProof/>
                <w:webHidden/>
              </w:rPr>
              <w:fldChar w:fldCharType="end"/>
            </w:r>
          </w:hyperlink>
        </w:p>
        <w:p w14:paraId="40AB7A81" w14:textId="29279D47" w:rsidR="00E916CE" w:rsidRDefault="00E916CE">
          <w:pPr>
            <w:pStyle w:val="TOC2"/>
            <w:tabs>
              <w:tab w:val="right" w:leader="dot" w:pos="9350"/>
            </w:tabs>
            <w:rPr>
              <w:rFonts w:asciiTheme="minorHAnsi" w:eastAsiaTheme="minorEastAsia" w:hAnsiTheme="minorHAnsi" w:cstheme="minorBidi"/>
              <w:noProof/>
              <w:sz w:val="22"/>
              <w:lang w:val="en-AU" w:eastAsia="en-AU"/>
            </w:rPr>
          </w:pPr>
          <w:hyperlink w:anchor="_Toc534988573" w:history="1">
            <w:r w:rsidRPr="00383428">
              <w:rPr>
                <w:rStyle w:val="Hyperlink"/>
                <w:noProof/>
                <w:lang w:val="en-AU"/>
              </w:rPr>
              <w:t>3.1 Objectives</w:t>
            </w:r>
            <w:r>
              <w:rPr>
                <w:noProof/>
                <w:webHidden/>
              </w:rPr>
              <w:tab/>
            </w:r>
            <w:r>
              <w:rPr>
                <w:noProof/>
                <w:webHidden/>
              </w:rPr>
              <w:fldChar w:fldCharType="begin"/>
            </w:r>
            <w:r>
              <w:rPr>
                <w:noProof/>
                <w:webHidden/>
              </w:rPr>
              <w:instrText xml:space="preserve"> PAGEREF _Toc534988573 \h </w:instrText>
            </w:r>
            <w:r>
              <w:rPr>
                <w:noProof/>
                <w:webHidden/>
              </w:rPr>
            </w:r>
            <w:r>
              <w:rPr>
                <w:noProof/>
                <w:webHidden/>
              </w:rPr>
              <w:fldChar w:fldCharType="separate"/>
            </w:r>
            <w:r>
              <w:rPr>
                <w:noProof/>
                <w:webHidden/>
              </w:rPr>
              <w:t>5</w:t>
            </w:r>
            <w:r>
              <w:rPr>
                <w:noProof/>
                <w:webHidden/>
              </w:rPr>
              <w:fldChar w:fldCharType="end"/>
            </w:r>
          </w:hyperlink>
        </w:p>
        <w:p w14:paraId="0D877099" w14:textId="3428CBDF" w:rsidR="00E916CE" w:rsidRDefault="00E916CE">
          <w:pPr>
            <w:pStyle w:val="TOC2"/>
            <w:tabs>
              <w:tab w:val="right" w:leader="dot" w:pos="9350"/>
            </w:tabs>
            <w:rPr>
              <w:rFonts w:asciiTheme="minorHAnsi" w:eastAsiaTheme="minorEastAsia" w:hAnsiTheme="minorHAnsi" w:cstheme="minorBidi"/>
              <w:noProof/>
              <w:sz w:val="22"/>
              <w:lang w:val="en-AU" w:eastAsia="en-AU"/>
            </w:rPr>
          </w:pPr>
          <w:hyperlink w:anchor="_Toc534988574" w:history="1">
            <w:r w:rsidRPr="00383428">
              <w:rPr>
                <w:rStyle w:val="Hyperlink"/>
                <w:noProof/>
                <w:lang w:val="en-AU"/>
              </w:rPr>
              <w:t>3.2 Main Research Question and Sub questions</w:t>
            </w:r>
            <w:r>
              <w:rPr>
                <w:noProof/>
                <w:webHidden/>
              </w:rPr>
              <w:tab/>
            </w:r>
            <w:r>
              <w:rPr>
                <w:noProof/>
                <w:webHidden/>
              </w:rPr>
              <w:fldChar w:fldCharType="begin"/>
            </w:r>
            <w:r>
              <w:rPr>
                <w:noProof/>
                <w:webHidden/>
              </w:rPr>
              <w:instrText xml:space="preserve"> PAGEREF _Toc534988574 \h </w:instrText>
            </w:r>
            <w:r>
              <w:rPr>
                <w:noProof/>
                <w:webHidden/>
              </w:rPr>
            </w:r>
            <w:r>
              <w:rPr>
                <w:noProof/>
                <w:webHidden/>
              </w:rPr>
              <w:fldChar w:fldCharType="separate"/>
            </w:r>
            <w:r>
              <w:rPr>
                <w:noProof/>
                <w:webHidden/>
              </w:rPr>
              <w:t>5</w:t>
            </w:r>
            <w:r>
              <w:rPr>
                <w:noProof/>
                <w:webHidden/>
              </w:rPr>
              <w:fldChar w:fldCharType="end"/>
            </w:r>
          </w:hyperlink>
        </w:p>
        <w:p w14:paraId="1FF746DF" w14:textId="67EDD401" w:rsidR="00E916CE" w:rsidRDefault="00E916CE">
          <w:pPr>
            <w:pStyle w:val="TOC3"/>
            <w:tabs>
              <w:tab w:val="right" w:leader="dot" w:pos="9350"/>
            </w:tabs>
            <w:rPr>
              <w:noProof/>
              <w:kern w:val="0"/>
              <w:lang w:val="en-AU" w:eastAsia="en-AU"/>
              <w14:ligatures w14:val="none"/>
            </w:rPr>
          </w:pPr>
          <w:hyperlink w:anchor="_Toc534988575" w:history="1">
            <w:r w:rsidRPr="00383428">
              <w:rPr>
                <w:rStyle w:val="Hyperlink"/>
                <w:noProof/>
                <w:lang w:val="en-AU"/>
              </w:rPr>
              <w:t>Main Research Question</w:t>
            </w:r>
            <w:r>
              <w:rPr>
                <w:noProof/>
                <w:webHidden/>
              </w:rPr>
              <w:tab/>
            </w:r>
            <w:r>
              <w:rPr>
                <w:noProof/>
                <w:webHidden/>
              </w:rPr>
              <w:fldChar w:fldCharType="begin"/>
            </w:r>
            <w:r>
              <w:rPr>
                <w:noProof/>
                <w:webHidden/>
              </w:rPr>
              <w:instrText xml:space="preserve"> PAGEREF _Toc534988575 \h </w:instrText>
            </w:r>
            <w:r>
              <w:rPr>
                <w:noProof/>
                <w:webHidden/>
              </w:rPr>
            </w:r>
            <w:r>
              <w:rPr>
                <w:noProof/>
                <w:webHidden/>
              </w:rPr>
              <w:fldChar w:fldCharType="separate"/>
            </w:r>
            <w:r>
              <w:rPr>
                <w:noProof/>
                <w:webHidden/>
              </w:rPr>
              <w:t>5</w:t>
            </w:r>
            <w:r>
              <w:rPr>
                <w:noProof/>
                <w:webHidden/>
              </w:rPr>
              <w:fldChar w:fldCharType="end"/>
            </w:r>
          </w:hyperlink>
        </w:p>
        <w:p w14:paraId="6C668FB5" w14:textId="415D320A" w:rsidR="00E916CE" w:rsidRDefault="00E916CE">
          <w:pPr>
            <w:pStyle w:val="TOC3"/>
            <w:tabs>
              <w:tab w:val="right" w:leader="dot" w:pos="9350"/>
            </w:tabs>
            <w:rPr>
              <w:noProof/>
              <w:kern w:val="0"/>
              <w:lang w:val="en-AU" w:eastAsia="en-AU"/>
              <w14:ligatures w14:val="none"/>
            </w:rPr>
          </w:pPr>
          <w:hyperlink w:anchor="_Toc534988576" w:history="1">
            <w:r w:rsidRPr="00383428">
              <w:rPr>
                <w:rStyle w:val="Hyperlink"/>
                <w:noProof/>
                <w:lang w:val="en-AU"/>
              </w:rPr>
              <w:t>Sub Questions</w:t>
            </w:r>
            <w:r>
              <w:rPr>
                <w:noProof/>
                <w:webHidden/>
              </w:rPr>
              <w:tab/>
            </w:r>
            <w:r>
              <w:rPr>
                <w:noProof/>
                <w:webHidden/>
              </w:rPr>
              <w:fldChar w:fldCharType="begin"/>
            </w:r>
            <w:r>
              <w:rPr>
                <w:noProof/>
                <w:webHidden/>
              </w:rPr>
              <w:instrText xml:space="preserve"> PAGEREF _Toc534988576 \h </w:instrText>
            </w:r>
            <w:r>
              <w:rPr>
                <w:noProof/>
                <w:webHidden/>
              </w:rPr>
            </w:r>
            <w:r>
              <w:rPr>
                <w:noProof/>
                <w:webHidden/>
              </w:rPr>
              <w:fldChar w:fldCharType="separate"/>
            </w:r>
            <w:r>
              <w:rPr>
                <w:noProof/>
                <w:webHidden/>
              </w:rPr>
              <w:t>5</w:t>
            </w:r>
            <w:r>
              <w:rPr>
                <w:noProof/>
                <w:webHidden/>
              </w:rPr>
              <w:fldChar w:fldCharType="end"/>
            </w:r>
          </w:hyperlink>
        </w:p>
        <w:p w14:paraId="35A40386" w14:textId="6B944F85"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77" w:history="1">
            <w:r w:rsidRPr="00383428">
              <w:rPr>
                <w:rStyle w:val="Hyperlink"/>
                <w:noProof/>
                <w:lang w:val="en-AU"/>
              </w:rPr>
              <w:t>4. Methodology</w:t>
            </w:r>
            <w:r>
              <w:rPr>
                <w:noProof/>
                <w:webHidden/>
              </w:rPr>
              <w:tab/>
            </w:r>
            <w:r>
              <w:rPr>
                <w:noProof/>
                <w:webHidden/>
              </w:rPr>
              <w:fldChar w:fldCharType="begin"/>
            </w:r>
            <w:r>
              <w:rPr>
                <w:noProof/>
                <w:webHidden/>
              </w:rPr>
              <w:instrText xml:space="preserve"> PAGEREF _Toc534988577 \h </w:instrText>
            </w:r>
            <w:r>
              <w:rPr>
                <w:noProof/>
                <w:webHidden/>
              </w:rPr>
            </w:r>
            <w:r>
              <w:rPr>
                <w:noProof/>
                <w:webHidden/>
              </w:rPr>
              <w:fldChar w:fldCharType="separate"/>
            </w:r>
            <w:r>
              <w:rPr>
                <w:noProof/>
                <w:webHidden/>
              </w:rPr>
              <w:t>6</w:t>
            </w:r>
            <w:r>
              <w:rPr>
                <w:noProof/>
                <w:webHidden/>
              </w:rPr>
              <w:fldChar w:fldCharType="end"/>
            </w:r>
          </w:hyperlink>
        </w:p>
        <w:p w14:paraId="7027ED64" w14:textId="3948FD08" w:rsidR="00E916CE" w:rsidRDefault="00E916CE">
          <w:pPr>
            <w:pStyle w:val="TOC2"/>
            <w:tabs>
              <w:tab w:val="right" w:leader="dot" w:pos="9350"/>
            </w:tabs>
            <w:rPr>
              <w:rFonts w:asciiTheme="minorHAnsi" w:eastAsiaTheme="minorEastAsia" w:hAnsiTheme="minorHAnsi" w:cstheme="minorBidi"/>
              <w:noProof/>
              <w:sz w:val="22"/>
              <w:lang w:val="en-AU" w:eastAsia="en-AU"/>
            </w:rPr>
          </w:pPr>
          <w:hyperlink w:anchor="_Toc534988578" w:history="1">
            <w:r w:rsidRPr="00383428">
              <w:rPr>
                <w:rStyle w:val="Hyperlink"/>
                <w:noProof/>
                <w:lang w:val="en-AU"/>
              </w:rPr>
              <w:t>4.1 Research Strategy</w:t>
            </w:r>
            <w:r>
              <w:rPr>
                <w:noProof/>
                <w:webHidden/>
              </w:rPr>
              <w:tab/>
            </w:r>
            <w:r>
              <w:rPr>
                <w:noProof/>
                <w:webHidden/>
              </w:rPr>
              <w:fldChar w:fldCharType="begin"/>
            </w:r>
            <w:r>
              <w:rPr>
                <w:noProof/>
                <w:webHidden/>
              </w:rPr>
              <w:instrText xml:space="preserve"> PAGEREF _Toc534988578 \h </w:instrText>
            </w:r>
            <w:r>
              <w:rPr>
                <w:noProof/>
                <w:webHidden/>
              </w:rPr>
            </w:r>
            <w:r>
              <w:rPr>
                <w:noProof/>
                <w:webHidden/>
              </w:rPr>
              <w:fldChar w:fldCharType="separate"/>
            </w:r>
            <w:r>
              <w:rPr>
                <w:noProof/>
                <w:webHidden/>
              </w:rPr>
              <w:t>6</w:t>
            </w:r>
            <w:r>
              <w:rPr>
                <w:noProof/>
                <w:webHidden/>
              </w:rPr>
              <w:fldChar w:fldCharType="end"/>
            </w:r>
          </w:hyperlink>
        </w:p>
        <w:p w14:paraId="46CAFAA2" w14:textId="3AB79FC1" w:rsidR="00E916CE" w:rsidRDefault="00E916CE">
          <w:pPr>
            <w:pStyle w:val="TOC2"/>
            <w:tabs>
              <w:tab w:val="right" w:leader="dot" w:pos="9350"/>
            </w:tabs>
            <w:rPr>
              <w:rFonts w:asciiTheme="minorHAnsi" w:eastAsiaTheme="minorEastAsia" w:hAnsiTheme="minorHAnsi" w:cstheme="minorBidi"/>
              <w:noProof/>
              <w:sz w:val="22"/>
              <w:lang w:val="en-AU" w:eastAsia="en-AU"/>
            </w:rPr>
          </w:pPr>
          <w:hyperlink w:anchor="_Toc534988579" w:history="1">
            <w:r w:rsidRPr="00383428">
              <w:rPr>
                <w:rStyle w:val="Hyperlink"/>
                <w:noProof/>
                <w:lang w:val="en-AU"/>
              </w:rPr>
              <w:t>4.2 Research Design</w:t>
            </w:r>
            <w:r>
              <w:rPr>
                <w:noProof/>
                <w:webHidden/>
              </w:rPr>
              <w:tab/>
            </w:r>
            <w:r>
              <w:rPr>
                <w:noProof/>
                <w:webHidden/>
              </w:rPr>
              <w:fldChar w:fldCharType="begin"/>
            </w:r>
            <w:r>
              <w:rPr>
                <w:noProof/>
                <w:webHidden/>
              </w:rPr>
              <w:instrText xml:space="preserve"> PAGEREF _Toc534988579 \h </w:instrText>
            </w:r>
            <w:r>
              <w:rPr>
                <w:noProof/>
                <w:webHidden/>
              </w:rPr>
            </w:r>
            <w:r>
              <w:rPr>
                <w:noProof/>
                <w:webHidden/>
              </w:rPr>
              <w:fldChar w:fldCharType="separate"/>
            </w:r>
            <w:r>
              <w:rPr>
                <w:noProof/>
                <w:webHidden/>
              </w:rPr>
              <w:t>6</w:t>
            </w:r>
            <w:r>
              <w:rPr>
                <w:noProof/>
                <w:webHidden/>
              </w:rPr>
              <w:fldChar w:fldCharType="end"/>
            </w:r>
          </w:hyperlink>
        </w:p>
        <w:p w14:paraId="73FDE281" w14:textId="2DE1F534"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80" w:history="1">
            <w:r w:rsidRPr="00383428">
              <w:rPr>
                <w:rStyle w:val="Hyperlink"/>
                <w:noProof/>
                <w:lang w:val="en-AU"/>
              </w:rPr>
              <w:t>5. Results and analysis</w:t>
            </w:r>
            <w:r>
              <w:rPr>
                <w:noProof/>
                <w:webHidden/>
              </w:rPr>
              <w:tab/>
            </w:r>
            <w:r>
              <w:rPr>
                <w:noProof/>
                <w:webHidden/>
              </w:rPr>
              <w:fldChar w:fldCharType="begin"/>
            </w:r>
            <w:r>
              <w:rPr>
                <w:noProof/>
                <w:webHidden/>
              </w:rPr>
              <w:instrText xml:space="preserve"> PAGEREF _Toc534988580 \h </w:instrText>
            </w:r>
            <w:r>
              <w:rPr>
                <w:noProof/>
                <w:webHidden/>
              </w:rPr>
            </w:r>
            <w:r>
              <w:rPr>
                <w:noProof/>
                <w:webHidden/>
              </w:rPr>
              <w:fldChar w:fldCharType="separate"/>
            </w:r>
            <w:r>
              <w:rPr>
                <w:noProof/>
                <w:webHidden/>
              </w:rPr>
              <w:t>7</w:t>
            </w:r>
            <w:r>
              <w:rPr>
                <w:noProof/>
                <w:webHidden/>
              </w:rPr>
              <w:fldChar w:fldCharType="end"/>
            </w:r>
          </w:hyperlink>
        </w:p>
        <w:p w14:paraId="6DE75DE8" w14:textId="7351D163"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81" w:history="1">
            <w:r w:rsidRPr="00383428">
              <w:rPr>
                <w:rStyle w:val="Hyperlink"/>
                <w:noProof/>
                <w:lang w:val="en-AU"/>
              </w:rPr>
              <w:t>6. Conclusion</w:t>
            </w:r>
            <w:r>
              <w:rPr>
                <w:noProof/>
                <w:webHidden/>
              </w:rPr>
              <w:tab/>
            </w:r>
            <w:r>
              <w:rPr>
                <w:noProof/>
                <w:webHidden/>
              </w:rPr>
              <w:fldChar w:fldCharType="begin"/>
            </w:r>
            <w:r>
              <w:rPr>
                <w:noProof/>
                <w:webHidden/>
              </w:rPr>
              <w:instrText xml:space="preserve"> PAGEREF _Toc534988581 \h </w:instrText>
            </w:r>
            <w:r>
              <w:rPr>
                <w:noProof/>
                <w:webHidden/>
              </w:rPr>
            </w:r>
            <w:r>
              <w:rPr>
                <w:noProof/>
                <w:webHidden/>
              </w:rPr>
              <w:fldChar w:fldCharType="separate"/>
            </w:r>
            <w:r>
              <w:rPr>
                <w:noProof/>
                <w:webHidden/>
              </w:rPr>
              <w:t>11</w:t>
            </w:r>
            <w:r>
              <w:rPr>
                <w:noProof/>
                <w:webHidden/>
              </w:rPr>
              <w:fldChar w:fldCharType="end"/>
            </w:r>
          </w:hyperlink>
        </w:p>
        <w:p w14:paraId="600A6E9D" w14:textId="042D62CC"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82" w:history="1">
            <w:r w:rsidRPr="00383428">
              <w:rPr>
                <w:rStyle w:val="Hyperlink"/>
                <w:noProof/>
                <w:lang w:val="en-AU"/>
              </w:rPr>
              <w:t>7. Discussion</w:t>
            </w:r>
            <w:r>
              <w:rPr>
                <w:noProof/>
                <w:webHidden/>
              </w:rPr>
              <w:tab/>
            </w:r>
            <w:r>
              <w:rPr>
                <w:noProof/>
                <w:webHidden/>
              </w:rPr>
              <w:fldChar w:fldCharType="begin"/>
            </w:r>
            <w:r>
              <w:rPr>
                <w:noProof/>
                <w:webHidden/>
              </w:rPr>
              <w:instrText xml:space="preserve"> PAGEREF _Toc534988582 \h </w:instrText>
            </w:r>
            <w:r>
              <w:rPr>
                <w:noProof/>
                <w:webHidden/>
              </w:rPr>
            </w:r>
            <w:r>
              <w:rPr>
                <w:noProof/>
                <w:webHidden/>
              </w:rPr>
              <w:fldChar w:fldCharType="separate"/>
            </w:r>
            <w:r>
              <w:rPr>
                <w:noProof/>
                <w:webHidden/>
              </w:rPr>
              <w:t>12</w:t>
            </w:r>
            <w:r>
              <w:rPr>
                <w:noProof/>
                <w:webHidden/>
              </w:rPr>
              <w:fldChar w:fldCharType="end"/>
            </w:r>
          </w:hyperlink>
        </w:p>
        <w:p w14:paraId="0B425514" w14:textId="08EF2933"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83" w:history="1">
            <w:r w:rsidRPr="00383428">
              <w:rPr>
                <w:rStyle w:val="Hyperlink"/>
                <w:noProof/>
                <w:lang w:val="en-AU"/>
              </w:rPr>
              <w:t>References</w:t>
            </w:r>
            <w:r>
              <w:rPr>
                <w:noProof/>
                <w:webHidden/>
              </w:rPr>
              <w:tab/>
            </w:r>
            <w:r>
              <w:rPr>
                <w:noProof/>
                <w:webHidden/>
              </w:rPr>
              <w:fldChar w:fldCharType="begin"/>
            </w:r>
            <w:r>
              <w:rPr>
                <w:noProof/>
                <w:webHidden/>
              </w:rPr>
              <w:instrText xml:space="preserve"> PAGEREF _Toc534988583 \h </w:instrText>
            </w:r>
            <w:r>
              <w:rPr>
                <w:noProof/>
                <w:webHidden/>
              </w:rPr>
            </w:r>
            <w:r>
              <w:rPr>
                <w:noProof/>
                <w:webHidden/>
              </w:rPr>
              <w:fldChar w:fldCharType="separate"/>
            </w:r>
            <w:r>
              <w:rPr>
                <w:noProof/>
                <w:webHidden/>
              </w:rPr>
              <w:t>13</w:t>
            </w:r>
            <w:r>
              <w:rPr>
                <w:noProof/>
                <w:webHidden/>
              </w:rPr>
              <w:fldChar w:fldCharType="end"/>
            </w:r>
          </w:hyperlink>
        </w:p>
        <w:p w14:paraId="0AC6A427" w14:textId="3868A342"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84" w:history="1">
            <w:r w:rsidRPr="00383428">
              <w:rPr>
                <w:rStyle w:val="Hyperlink"/>
                <w:noProof/>
                <w:lang w:val="en-AU"/>
              </w:rPr>
              <w:t>Appendix A</w:t>
            </w:r>
            <w:r>
              <w:rPr>
                <w:noProof/>
                <w:webHidden/>
              </w:rPr>
              <w:tab/>
            </w:r>
            <w:r>
              <w:rPr>
                <w:noProof/>
                <w:webHidden/>
              </w:rPr>
              <w:fldChar w:fldCharType="begin"/>
            </w:r>
            <w:r>
              <w:rPr>
                <w:noProof/>
                <w:webHidden/>
              </w:rPr>
              <w:instrText xml:space="preserve"> PAGEREF _Toc534988584 \h </w:instrText>
            </w:r>
            <w:r>
              <w:rPr>
                <w:noProof/>
                <w:webHidden/>
              </w:rPr>
            </w:r>
            <w:r>
              <w:rPr>
                <w:noProof/>
                <w:webHidden/>
              </w:rPr>
              <w:fldChar w:fldCharType="separate"/>
            </w:r>
            <w:r>
              <w:rPr>
                <w:noProof/>
                <w:webHidden/>
              </w:rPr>
              <w:t>14</w:t>
            </w:r>
            <w:r>
              <w:rPr>
                <w:noProof/>
                <w:webHidden/>
              </w:rPr>
              <w:fldChar w:fldCharType="end"/>
            </w:r>
          </w:hyperlink>
        </w:p>
        <w:p w14:paraId="01943561" w14:textId="2DEEFE9A" w:rsidR="00E916CE" w:rsidRDefault="00E916CE">
          <w:pPr>
            <w:pStyle w:val="TOC1"/>
            <w:tabs>
              <w:tab w:val="right" w:leader="dot" w:pos="9350"/>
            </w:tabs>
            <w:rPr>
              <w:rFonts w:asciiTheme="minorHAnsi" w:eastAsiaTheme="minorEastAsia" w:hAnsiTheme="minorHAnsi" w:cstheme="minorBidi"/>
              <w:noProof/>
              <w:sz w:val="22"/>
              <w:lang w:val="en-AU" w:eastAsia="en-AU"/>
            </w:rPr>
          </w:pPr>
          <w:hyperlink w:anchor="_Toc534988585" w:history="1">
            <w:r w:rsidRPr="00383428">
              <w:rPr>
                <w:rStyle w:val="Hyperlink"/>
                <w:noProof/>
                <w:lang w:val="en-AU"/>
              </w:rPr>
              <w:t>Appendix B</w:t>
            </w:r>
            <w:r>
              <w:rPr>
                <w:noProof/>
                <w:webHidden/>
              </w:rPr>
              <w:tab/>
            </w:r>
            <w:r>
              <w:rPr>
                <w:noProof/>
                <w:webHidden/>
              </w:rPr>
              <w:fldChar w:fldCharType="begin"/>
            </w:r>
            <w:r>
              <w:rPr>
                <w:noProof/>
                <w:webHidden/>
              </w:rPr>
              <w:instrText xml:space="preserve"> PAGEREF _Toc534988585 \h </w:instrText>
            </w:r>
            <w:r>
              <w:rPr>
                <w:noProof/>
                <w:webHidden/>
              </w:rPr>
            </w:r>
            <w:r>
              <w:rPr>
                <w:noProof/>
                <w:webHidden/>
              </w:rPr>
              <w:fldChar w:fldCharType="separate"/>
            </w:r>
            <w:r>
              <w:rPr>
                <w:noProof/>
                <w:webHidden/>
              </w:rPr>
              <w:t>19</w:t>
            </w:r>
            <w:r>
              <w:rPr>
                <w:noProof/>
                <w:webHidden/>
              </w:rPr>
              <w:fldChar w:fldCharType="end"/>
            </w:r>
          </w:hyperlink>
        </w:p>
        <w:p w14:paraId="5A4ED04E" w14:textId="3B8D7DA6" w:rsidR="00EE5908" w:rsidRPr="005278E2" w:rsidRDefault="00EE5908">
          <w:pPr>
            <w:rPr>
              <w:lang w:val="en-AU"/>
            </w:rPr>
          </w:pPr>
          <w:r w:rsidRPr="005278E2">
            <w:rPr>
              <w:b/>
              <w:bCs/>
              <w:noProof/>
              <w:lang w:val="en-AU"/>
            </w:rPr>
            <w:fldChar w:fldCharType="end"/>
          </w:r>
        </w:p>
      </w:sdtContent>
    </w:sdt>
    <w:p w14:paraId="02EB378F" w14:textId="12359B31" w:rsidR="00D679AE" w:rsidRPr="005278E2" w:rsidRDefault="00D6598A" w:rsidP="00EE5908">
      <w:pPr>
        <w:pStyle w:val="Heading2"/>
        <w:jc w:val="both"/>
        <w:rPr>
          <w:lang w:val="en-AU"/>
        </w:rPr>
      </w:pPr>
      <w:r w:rsidRPr="005278E2">
        <w:rPr>
          <w:noProof/>
          <w:color w:val="775F55" w:themeColor="text2"/>
          <w:sz w:val="32"/>
          <w:szCs w:val="32"/>
          <w:lang w:val="en-AU"/>
        </w:rPr>
        <w:br w:type="page"/>
      </w:r>
    </w:p>
    <w:p w14:paraId="6308288D" w14:textId="65F0723C" w:rsidR="00457988" w:rsidRPr="005278E2" w:rsidRDefault="00457988" w:rsidP="001F2B99">
      <w:pPr>
        <w:pStyle w:val="Heading1"/>
        <w:ind w:right="74"/>
        <w:rPr>
          <w:lang w:val="en-AU"/>
        </w:rPr>
      </w:pPr>
      <w:bookmarkStart w:id="0" w:name="_Toc534988567"/>
      <w:r w:rsidRPr="005278E2">
        <w:rPr>
          <w:lang w:val="en-AU"/>
        </w:rPr>
        <w:lastRenderedPageBreak/>
        <w:t>Management Summary</w:t>
      </w:r>
      <w:bookmarkEnd w:id="0"/>
    </w:p>
    <w:p w14:paraId="2302D2AE" w14:textId="18C65D88" w:rsidR="00457988" w:rsidRPr="005278E2" w:rsidRDefault="00E916CE">
      <w:pPr>
        <w:spacing w:after="240" w:line="252" w:lineRule="auto"/>
        <w:rPr>
          <w:rFonts w:asciiTheme="majorHAnsi" w:eastAsiaTheme="majorEastAsia" w:hAnsiTheme="majorHAnsi" w:cstheme="majorBidi"/>
          <w:caps/>
          <w:color w:val="94B6D2" w:themeColor="accent1"/>
          <w:sz w:val="28"/>
          <w:szCs w:val="28"/>
          <w:lang w:val="en-AU"/>
        </w:rPr>
      </w:pPr>
      <w:r w:rsidRPr="00E916CE">
        <w:rPr>
          <w:highlight w:val="yellow"/>
          <w:lang w:val="en-AU"/>
        </w:rPr>
        <w:t>////TODO////</w:t>
      </w:r>
      <w:r w:rsidR="00457988" w:rsidRPr="005278E2">
        <w:rPr>
          <w:lang w:val="en-AU"/>
        </w:rPr>
        <w:br w:type="page"/>
      </w:r>
    </w:p>
    <w:p w14:paraId="5CEE15F7" w14:textId="4B08932C" w:rsidR="00323BCD" w:rsidRPr="005278E2" w:rsidRDefault="00323BCD" w:rsidP="001F2B99">
      <w:pPr>
        <w:pStyle w:val="Heading1"/>
        <w:ind w:right="74"/>
        <w:rPr>
          <w:lang w:val="en-AU"/>
        </w:rPr>
      </w:pPr>
      <w:bookmarkStart w:id="1" w:name="_Toc534988568"/>
      <w:r w:rsidRPr="005278E2">
        <w:rPr>
          <w:lang w:val="en-AU"/>
        </w:rPr>
        <w:lastRenderedPageBreak/>
        <w:t>1. Introduction</w:t>
      </w:r>
      <w:bookmarkEnd w:id="1"/>
    </w:p>
    <w:p w14:paraId="34CD9A38" w14:textId="77777777"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The purpose of this document is to provide a definition of the project, including this project’s goals and objectives. Additionally, this plan will serve as a contract between the group members.</w:t>
      </w:r>
    </w:p>
    <w:p w14:paraId="4EA228FD" w14:textId="7A0B973B"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 xml:space="preserve">The Project </w:t>
      </w:r>
      <w:r w:rsidR="002A0955" w:rsidRPr="005278E2">
        <w:rPr>
          <w:rFonts w:asciiTheme="minorHAnsi" w:hAnsiTheme="minorHAnsi" w:cstheme="minorBidi"/>
          <w:sz w:val="22"/>
          <w:szCs w:val="22"/>
        </w:rPr>
        <w:t>Report</w:t>
      </w:r>
      <w:r w:rsidRPr="005278E2">
        <w:rPr>
          <w:rFonts w:asciiTheme="minorHAnsi" w:hAnsiTheme="minorHAnsi" w:cstheme="minorBidi"/>
          <w:sz w:val="22"/>
          <w:szCs w:val="22"/>
        </w:rPr>
        <w:t xml:space="preserve"> defines the following:</w:t>
      </w:r>
    </w:p>
    <w:p w14:paraId="3E0B5929" w14:textId="77777777"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Context of the situation</w:t>
      </w:r>
    </w:p>
    <w:p w14:paraId="54685F46" w14:textId="77777777"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Project goals and objectives</w:t>
      </w:r>
    </w:p>
    <w:p w14:paraId="431BD10D" w14:textId="77777777"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Methodology of the project</w:t>
      </w:r>
    </w:p>
    <w:p w14:paraId="1D2FCAA6" w14:textId="5988CC74"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R</w:t>
      </w:r>
      <w:r w:rsidR="00455E2B" w:rsidRPr="005278E2">
        <w:rPr>
          <w:rFonts w:asciiTheme="minorHAnsi" w:hAnsiTheme="minorHAnsi" w:cstheme="minorBidi"/>
          <w:sz w:val="22"/>
          <w:szCs w:val="22"/>
        </w:rPr>
        <w:t>esults and analysis</w:t>
      </w:r>
    </w:p>
    <w:p w14:paraId="4D7DFD7F" w14:textId="49290F1C" w:rsidR="00323BCD" w:rsidRPr="005278E2" w:rsidRDefault="00455E2B"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Conclusion</w:t>
      </w:r>
    </w:p>
    <w:p w14:paraId="47359138" w14:textId="2E763E60" w:rsidR="00455E2B" w:rsidRPr="005278E2" w:rsidRDefault="00455E2B"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Discussion</w:t>
      </w:r>
    </w:p>
    <w:p w14:paraId="7572DE01" w14:textId="70A54F93"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 xml:space="preserve">Chapter 2 will describe the context of the situation. There the needs of the client will be specified, and the problem will be stated. In chapter 3 the goals of the project will be outlined, describing the main objectives of the project. Also, the main research question and sub questions will be defined. In chapter 4 the methodology of the project will be explained. Here the research </w:t>
      </w:r>
      <w:r w:rsidR="00455E2B" w:rsidRPr="005278E2">
        <w:rPr>
          <w:rFonts w:asciiTheme="minorHAnsi" w:hAnsiTheme="minorHAnsi" w:cstheme="minorBidi"/>
          <w:sz w:val="22"/>
          <w:szCs w:val="22"/>
        </w:rPr>
        <w:t>strategy</w:t>
      </w:r>
      <w:r w:rsidRPr="005278E2">
        <w:rPr>
          <w:rFonts w:asciiTheme="minorHAnsi" w:hAnsiTheme="minorHAnsi" w:cstheme="minorBidi"/>
          <w:sz w:val="22"/>
          <w:szCs w:val="22"/>
        </w:rPr>
        <w:t xml:space="preserve"> and </w:t>
      </w:r>
      <w:r w:rsidR="00455E2B" w:rsidRPr="005278E2">
        <w:rPr>
          <w:rFonts w:asciiTheme="minorHAnsi" w:hAnsiTheme="minorHAnsi" w:cstheme="minorBidi"/>
          <w:sz w:val="22"/>
          <w:szCs w:val="22"/>
        </w:rPr>
        <w:t>design</w:t>
      </w:r>
      <w:r w:rsidRPr="005278E2">
        <w:rPr>
          <w:rFonts w:asciiTheme="minorHAnsi" w:hAnsiTheme="minorHAnsi" w:cstheme="minorBidi"/>
          <w:sz w:val="22"/>
          <w:szCs w:val="22"/>
        </w:rPr>
        <w:t xml:space="preserve"> will be further described. In chapter 5 the </w:t>
      </w:r>
      <w:r w:rsidR="00455E2B" w:rsidRPr="005278E2">
        <w:rPr>
          <w:rFonts w:asciiTheme="minorHAnsi" w:hAnsiTheme="minorHAnsi" w:cstheme="minorBidi"/>
          <w:sz w:val="22"/>
          <w:szCs w:val="22"/>
        </w:rPr>
        <w:t>results</w:t>
      </w:r>
      <w:r w:rsidRPr="005278E2">
        <w:rPr>
          <w:rFonts w:asciiTheme="minorHAnsi" w:hAnsiTheme="minorHAnsi" w:cstheme="minorBidi"/>
          <w:sz w:val="22"/>
          <w:szCs w:val="22"/>
        </w:rPr>
        <w:t xml:space="preserve"> will be </w:t>
      </w:r>
      <w:r w:rsidR="00455E2B" w:rsidRPr="005278E2">
        <w:rPr>
          <w:rFonts w:asciiTheme="minorHAnsi" w:hAnsiTheme="minorHAnsi" w:cstheme="minorBidi"/>
          <w:sz w:val="22"/>
          <w:szCs w:val="22"/>
        </w:rPr>
        <w:t>outlined and analysed</w:t>
      </w:r>
      <w:r w:rsidRPr="005278E2">
        <w:rPr>
          <w:rFonts w:asciiTheme="minorHAnsi" w:hAnsiTheme="minorHAnsi" w:cstheme="minorBidi"/>
          <w:sz w:val="22"/>
          <w:szCs w:val="22"/>
        </w:rPr>
        <w:t>.</w:t>
      </w:r>
      <w:r w:rsidR="00C02ABA" w:rsidRPr="005278E2">
        <w:rPr>
          <w:rFonts w:asciiTheme="minorHAnsi" w:hAnsiTheme="minorHAnsi" w:cstheme="minorBidi"/>
          <w:sz w:val="22"/>
          <w:szCs w:val="22"/>
        </w:rPr>
        <w:t xml:space="preserve"> In chapter 6 the main conclusions will be </w:t>
      </w:r>
      <w:r w:rsidR="00F87292" w:rsidRPr="005278E2">
        <w:rPr>
          <w:rFonts w:asciiTheme="minorHAnsi" w:hAnsiTheme="minorHAnsi" w:cstheme="minorBidi"/>
          <w:sz w:val="22"/>
          <w:szCs w:val="22"/>
        </w:rPr>
        <w:t>drawn and each question given a definitive answer.</w:t>
      </w:r>
      <w:r w:rsidRPr="005278E2">
        <w:rPr>
          <w:rFonts w:asciiTheme="minorHAnsi" w:hAnsiTheme="minorHAnsi" w:cstheme="minorBidi"/>
          <w:sz w:val="22"/>
          <w:szCs w:val="22"/>
        </w:rPr>
        <w:t xml:space="preserve"> </w:t>
      </w:r>
      <w:r w:rsidR="00F87292" w:rsidRPr="005278E2">
        <w:rPr>
          <w:rFonts w:asciiTheme="minorHAnsi" w:hAnsiTheme="minorHAnsi" w:cstheme="minorBidi"/>
          <w:sz w:val="22"/>
          <w:szCs w:val="22"/>
        </w:rPr>
        <w:t>In chapter 7 the strengths, weakness and possible alternate interpretations of the results will be discussed. Lastly, the references and appendices will be stated.</w:t>
      </w:r>
    </w:p>
    <w:p w14:paraId="52BBC9A4" w14:textId="77777777" w:rsidR="00323BCD" w:rsidRPr="005278E2" w:rsidRDefault="00323BCD" w:rsidP="001023C5">
      <w:pPr>
        <w:spacing w:after="240" w:line="252" w:lineRule="auto"/>
        <w:jc w:val="both"/>
        <w:rPr>
          <w:noProof/>
          <w:color w:val="775F55" w:themeColor="text2"/>
          <w:sz w:val="32"/>
          <w:szCs w:val="32"/>
          <w:lang w:val="en-AU"/>
        </w:rPr>
      </w:pPr>
      <w:r w:rsidRPr="005278E2">
        <w:rPr>
          <w:noProof/>
          <w:color w:val="775F55" w:themeColor="text2"/>
          <w:sz w:val="32"/>
          <w:szCs w:val="32"/>
          <w:lang w:val="en-AU"/>
        </w:rPr>
        <w:br w:type="page"/>
      </w:r>
    </w:p>
    <w:p w14:paraId="09338D65" w14:textId="77777777" w:rsidR="00323BCD" w:rsidRPr="005278E2" w:rsidRDefault="00323BCD" w:rsidP="001F2B99">
      <w:pPr>
        <w:pStyle w:val="Heading1"/>
        <w:ind w:right="74"/>
        <w:rPr>
          <w:lang w:val="en-AU"/>
        </w:rPr>
      </w:pPr>
      <w:bookmarkStart w:id="2" w:name="_Toc534988569"/>
      <w:r w:rsidRPr="005278E2">
        <w:rPr>
          <w:lang w:val="en-AU"/>
        </w:rPr>
        <w:lastRenderedPageBreak/>
        <w:t>2. Context</w:t>
      </w:r>
      <w:bookmarkEnd w:id="2"/>
    </w:p>
    <w:p w14:paraId="5A84ED7A" w14:textId="1A282465" w:rsidR="00224A4B" w:rsidRPr="005278E2" w:rsidRDefault="00224A4B" w:rsidP="00224A4B">
      <w:pPr>
        <w:spacing w:before="120"/>
        <w:ind w:right="74"/>
        <w:rPr>
          <w:lang w:val="en-AU"/>
        </w:rPr>
      </w:pPr>
      <w:r w:rsidRPr="005278E2">
        <w:rPr>
          <w:lang w:val="en-AU"/>
        </w:rPr>
        <w:t>The Oostvaardersplassen is a closed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1108F6D5" w14:textId="77777777" w:rsidR="00224A4B" w:rsidRPr="005278E2" w:rsidRDefault="00224A4B" w:rsidP="00224A4B">
      <w:pPr>
        <w:spacing w:before="120"/>
        <w:ind w:right="74"/>
        <w:rPr>
          <w:lang w:val="en-AU"/>
        </w:rPr>
      </w:pPr>
    </w:p>
    <w:p w14:paraId="336CA1E5" w14:textId="64C73C1C" w:rsidR="00323BCD" w:rsidRPr="005278E2" w:rsidRDefault="00323BCD" w:rsidP="001023C5">
      <w:pPr>
        <w:pStyle w:val="Heading2"/>
        <w:jc w:val="both"/>
        <w:rPr>
          <w:lang w:val="en-AU"/>
        </w:rPr>
      </w:pPr>
      <w:bookmarkStart w:id="3" w:name="_Toc534988570"/>
      <w:r w:rsidRPr="005278E2">
        <w:rPr>
          <w:lang w:val="en-AU"/>
        </w:rPr>
        <w:t xml:space="preserve">2.1 </w:t>
      </w:r>
      <w:r w:rsidR="00EE5908" w:rsidRPr="005278E2">
        <w:rPr>
          <w:lang w:val="en-AU"/>
        </w:rPr>
        <w:t xml:space="preserve">Situation in the </w:t>
      </w:r>
      <w:r w:rsidR="00D64F2B" w:rsidRPr="005278E2">
        <w:rPr>
          <w:lang w:val="en-AU"/>
        </w:rPr>
        <w:t>O</w:t>
      </w:r>
      <w:r w:rsidR="00EE5908" w:rsidRPr="005278E2">
        <w:rPr>
          <w:lang w:val="en-AU"/>
        </w:rPr>
        <w:t>rganisation</w:t>
      </w:r>
      <w:bookmarkEnd w:id="3"/>
    </w:p>
    <w:p w14:paraId="29955C4D" w14:textId="2B584FFD" w:rsidR="00323BCD" w:rsidRPr="005278E2" w:rsidRDefault="00224A4B" w:rsidP="00224A4B">
      <w:pPr>
        <w:spacing w:before="120"/>
        <w:ind w:right="74"/>
        <w:rPr>
          <w:lang w:val="en-AU"/>
        </w:rPr>
      </w:pPr>
      <w:r w:rsidRPr="005278E2">
        <w:rPr>
          <w:lang w:val="en-AU"/>
        </w:rPr>
        <w:t xml:space="preserve">Staatsbosbeheer, the organization owning the Oostavaardersplassen nature reserve, has asked Inholland University of Applied Sciences to develop an application which can predict the possible population given certain circumstances and thus give the best ethically acceptable solution to the problem. By building multiple mathematical models of real-life situations in order to make predictions, the application will be able to offer multiple options and conditions to calculate different theoretical solutions. </w:t>
      </w:r>
    </w:p>
    <w:p w14:paraId="76015BB2" w14:textId="77777777" w:rsidR="00224A4B" w:rsidRPr="005278E2" w:rsidRDefault="00224A4B" w:rsidP="00224A4B">
      <w:pPr>
        <w:spacing w:before="120"/>
        <w:ind w:right="74"/>
        <w:rPr>
          <w:lang w:val="en-AU"/>
        </w:rPr>
      </w:pPr>
    </w:p>
    <w:p w14:paraId="6202C180" w14:textId="77777777" w:rsidR="00323BCD" w:rsidRPr="005278E2" w:rsidRDefault="00323BCD" w:rsidP="001023C5">
      <w:pPr>
        <w:pStyle w:val="Heading2"/>
        <w:jc w:val="both"/>
        <w:rPr>
          <w:sz w:val="28"/>
          <w:szCs w:val="28"/>
          <w:lang w:val="en-AU"/>
        </w:rPr>
      </w:pPr>
      <w:bookmarkStart w:id="4" w:name="_Toc534988571"/>
      <w:r w:rsidRPr="005278E2">
        <w:rPr>
          <w:rFonts w:asciiTheme="minorHAnsi" w:hAnsiTheme="minorHAnsi" w:cstheme="minorBidi"/>
          <w:lang w:val="en-AU"/>
        </w:rPr>
        <w:t>2.2 Problem Statement</w:t>
      </w:r>
      <w:bookmarkEnd w:id="4"/>
    </w:p>
    <w:p w14:paraId="0515F3F0" w14:textId="6EFDEF49" w:rsidR="00323BCD" w:rsidRPr="005278E2" w:rsidRDefault="00224A4B" w:rsidP="00224A4B">
      <w:pPr>
        <w:rPr>
          <w:lang w:val="en-AU"/>
        </w:rPr>
      </w:pPr>
      <w:r w:rsidRPr="005278E2">
        <w:rPr>
          <w:lang w:val="en-AU"/>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p>
    <w:p w14:paraId="0DD3BE70" w14:textId="714538C2" w:rsidR="00323BCD" w:rsidRPr="005278E2" w:rsidRDefault="00323BCD" w:rsidP="001023C5">
      <w:pPr>
        <w:spacing w:after="240" w:line="252" w:lineRule="auto"/>
        <w:jc w:val="both"/>
        <w:rPr>
          <w:rFonts w:asciiTheme="majorHAnsi" w:eastAsiaTheme="majorEastAsia" w:hAnsiTheme="majorHAnsi" w:cstheme="majorBidi"/>
          <w:caps/>
          <w:color w:val="DD8047" w:themeColor="accent2"/>
          <w:sz w:val="24"/>
          <w:szCs w:val="24"/>
          <w:lang w:val="en-AU"/>
        </w:rPr>
      </w:pPr>
      <w:r w:rsidRPr="005278E2">
        <w:rPr>
          <w:lang w:val="en-AU"/>
        </w:rPr>
        <w:br w:type="page"/>
      </w:r>
    </w:p>
    <w:p w14:paraId="6ABCE1E5" w14:textId="77777777" w:rsidR="00B144BB" w:rsidRPr="005278E2" w:rsidRDefault="00B144BB" w:rsidP="00B144BB">
      <w:pPr>
        <w:pStyle w:val="Heading1"/>
        <w:ind w:right="74"/>
        <w:rPr>
          <w:lang w:val="en-AU"/>
        </w:rPr>
      </w:pPr>
      <w:bookmarkStart w:id="5" w:name="_Toc530480952"/>
      <w:bookmarkStart w:id="6" w:name="_Toc517531910"/>
      <w:bookmarkStart w:id="7" w:name="_Toc534988572"/>
      <w:r w:rsidRPr="005278E2">
        <w:rPr>
          <w:lang w:val="en-AU"/>
        </w:rPr>
        <w:lastRenderedPageBreak/>
        <w:t>3. Goals of the project</w:t>
      </w:r>
      <w:bookmarkEnd w:id="5"/>
      <w:bookmarkEnd w:id="6"/>
      <w:bookmarkEnd w:id="7"/>
    </w:p>
    <w:p w14:paraId="6B330F71" w14:textId="77777777" w:rsidR="00B144BB" w:rsidRPr="005278E2" w:rsidRDefault="00B144BB" w:rsidP="00B144BB">
      <w:pPr>
        <w:pStyle w:val="Heading2"/>
        <w:rPr>
          <w:rFonts w:asciiTheme="minorHAnsi" w:hAnsiTheme="minorHAnsi" w:cstheme="minorBidi"/>
          <w:lang w:val="en-AU"/>
        </w:rPr>
      </w:pPr>
      <w:bookmarkStart w:id="8" w:name="_Toc530480953"/>
      <w:bookmarkStart w:id="9" w:name="_Toc517531911"/>
      <w:bookmarkStart w:id="10" w:name="_Toc534988573"/>
      <w:r w:rsidRPr="005278E2">
        <w:rPr>
          <w:rFonts w:asciiTheme="minorHAnsi" w:hAnsiTheme="minorHAnsi" w:cstheme="minorBidi"/>
          <w:lang w:val="en-AU"/>
        </w:rPr>
        <w:t>3.1 Objectives</w:t>
      </w:r>
      <w:bookmarkEnd w:id="8"/>
      <w:bookmarkEnd w:id="9"/>
      <w:bookmarkEnd w:id="10"/>
    </w:p>
    <w:p w14:paraId="20E4488E" w14:textId="77777777" w:rsidR="00B144BB" w:rsidRPr="005278E2" w:rsidRDefault="00B144BB" w:rsidP="00B144BB">
      <w:pPr>
        <w:rPr>
          <w:rFonts w:eastAsia="Calibri" w:cstheme="minorHAnsi"/>
          <w:lang w:val="en-AU"/>
        </w:rPr>
      </w:pPr>
      <w:r w:rsidRPr="005278E2">
        <w:rPr>
          <w:rFonts w:eastAsia="Calibri" w:cstheme="minorHAnsi"/>
          <w:lang w:val="en-AU"/>
        </w:rPr>
        <w:t>The objective of this project is to create an application which implements the necessary mathematical models which calculate the effects of certain conditions on the current situation and thus showing the best possible solution to the described problem.</w:t>
      </w:r>
    </w:p>
    <w:p w14:paraId="70C035A4" w14:textId="77777777" w:rsidR="00B144BB" w:rsidRPr="005278E2" w:rsidRDefault="00B144BB" w:rsidP="00B144BB">
      <w:pPr>
        <w:rPr>
          <w:rFonts w:ascii="Calibri" w:eastAsia="Calibri" w:hAnsi="Calibri" w:cs="Calibri"/>
          <w:lang w:val="en-AU"/>
        </w:rPr>
      </w:pPr>
    </w:p>
    <w:p w14:paraId="18D6CE6A" w14:textId="77777777" w:rsidR="00B144BB" w:rsidRPr="005278E2" w:rsidRDefault="00B144BB" w:rsidP="002E3BF5">
      <w:pPr>
        <w:pStyle w:val="Heading2"/>
        <w:rPr>
          <w:rFonts w:asciiTheme="minorHAnsi" w:hAnsiTheme="minorHAnsi" w:cstheme="minorBidi"/>
          <w:lang w:val="en-AU"/>
        </w:rPr>
      </w:pPr>
      <w:bookmarkStart w:id="11" w:name="_Toc530480954"/>
      <w:bookmarkStart w:id="12" w:name="_Toc517531912"/>
      <w:bookmarkStart w:id="13" w:name="_Toc534988574"/>
      <w:r w:rsidRPr="005278E2">
        <w:rPr>
          <w:rFonts w:asciiTheme="minorHAnsi" w:hAnsiTheme="minorHAnsi" w:cstheme="minorBidi"/>
          <w:lang w:val="en-AU"/>
        </w:rPr>
        <w:t>3.2 Main Research Question and Sub questions</w:t>
      </w:r>
      <w:bookmarkEnd w:id="11"/>
      <w:bookmarkEnd w:id="12"/>
      <w:bookmarkEnd w:id="13"/>
    </w:p>
    <w:p w14:paraId="03B9797A" w14:textId="77777777" w:rsidR="00B144BB" w:rsidRPr="005278E2" w:rsidRDefault="00B144BB" w:rsidP="00B144BB">
      <w:pPr>
        <w:pStyle w:val="Heading3"/>
        <w:ind w:right="74"/>
        <w:rPr>
          <w:lang w:val="en-AU"/>
        </w:rPr>
      </w:pPr>
      <w:bookmarkStart w:id="14" w:name="_Toc530480955"/>
      <w:bookmarkStart w:id="15" w:name="_Toc517531913"/>
      <w:bookmarkStart w:id="16" w:name="_Toc534988575"/>
      <w:r w:rsidRPr="005278E2">
        <w:rPr>
          <w:lang w:val="en-AU"/>
        </w:rPr>
        <w:t>Main Research Question</w:t>
      </w:r>
      <w:bookmarkEnd w:id="14"/>
      <w:bookmarkEnd w:id="15"/>
      <w:bookmarkEnd w:id="16"/>
    </w:p>
    <w:p w14:paraId="7D75DCF0" w14:textId="77777777" w:rsidR="00B144BB" w:rsidRPr="005278E2" w:rsidRDefault="00B144BB" w:rsidP="00B144BB">
      <w:pPr>
        <w:pStyle w:val="NormalWeb"/>
        <w:spacing w:before="120" w:beforeAutospacing="0" w:after="120" w:afterAutospacing="0"/>
        <w:rPr>
          <w:rFonts w:asciiTheme="minorHAnsi" w:hAnsiTheme="minorHAnsi" w:cstheme="minorBidi"/>
          <w:sz w:val="22"/>
          <w:szCs w:val="22"/>
        </w:rPr>
      </w:pPr>
      <w:r w:rsidRPr="005278E2">
        <w:rPr>
          <w:rFonts w:asciiTheme="minorHAnsi" w:hAnsiTheme="minorHAnsi" w:cstheme="minorBidi"/>
          <w:sz w:val="22"/>
          <w:szCs w:val="22"/>
        </w:rPr>
        <w:t>What is the best ethically acceptable measure which can be taken to improve the ecological balance in the Oostvaardersplassen?</w:t>
      </w:r>
    </w:p>
    <w:p w14:paraId="2DA9D60E" w14:textId="77777777" w:rsidR="00B144BB" w:rsidRPr="005278E2" w:rsidRDefault="00B144BB" w:rsidP="00B144BB">
      <w:pPr>
        <w:pStyle w:val="NormalWeb"/>
        <w:spacing w:before="0" w:beforeAutospacing="0" w:after="0" w:afterAutospacing="0"/>
        <w:rPr>
          <w:rFonts w:asciiTheme="minorHAnsi" w:hAnsiTheme="minorHAnsi" w:cstheme="minorBidi"/>
          <w:sz w:val="22"/>
          <w:szCs w:val="22"/>
        </w:rPr>
      </w:pPr>
    </w:p>
    <w:p w14:paraId="67859C18" w14:textId="21C8C588" w:rsidR="00B144BB" w:rsidRPr="005278E2" w:rsidRDefault="00B144BB" w:rsidP="00B144BB">
      <w:pPr>
        <w:pStyle w:val="Heading3"/>
        <w:ind w:right="74"/>
        <w:rPr>
          <w:lang w:val="en-AU"/>
        </w:rPr>
      </w:pPr>
      <w:bookmarkStart w:id="17" w:name="_Toc530480956"/>
      <w:bookmarkStart w:id="18" w:name="_Toc517531914"/>
      <w:bookmarkStart w:id="19" w:name="_Toc534988576"/>
      <w:r w:rsidRPr="005278E2">
        <w:rPr>
          <w:lang w:val="en-AU"/>
        </w:rPr>
        <w:t xml:space="preserve">Sub </w:t>
      </w:r>
      <w:r w:rsidR="00316DA9" w:rsidRPr="005278E2">
        <w:rPr>
          <w:lang w:val="en-AU"/>
        </w:rPr>
        <w:t>Q</w:t>
      </w:r>
      <w:r w:rsidRPr="005278E2">
        <w:rPr>
          <w:lang w:val="en-AU"/>
        </w:rPr>
        <w:t>uestions</w:t>
      </w:r>
      <w:bookmarkEnd w:id="17"/>
      <w:bookmarkEnd w:id="18"/>
      <w:bookmarkEnd w:id="19"/>
    </w:p>
    <w:p w14:paraId="1EFD2287" w14:textId="77777777" w:rsidR="008C4604" w:rsidRPr="005278E2" w:rsidRDefault="008C4604" w:rsidP="008C4604">
      <w:pPr>
        <w:rPr>
          <w:lang w:val="en-AU"/>
        </w:rPr>
      </w:pPr>
      <w:r w:rsidRPr="005278E2">
        <w:rPr>
          <w:lang w:val="en-AU"/>
        </w:rPr>
        <w:t>The sub questions are as follows:</w:t>
      </w:r>
    </w:p>
    <w:p w14:paraId="70225C4C"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713BC5D8"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1D21E196"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37D8038C"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750CD358"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3C2A6FC6" w14:textId="77777777" w:rsidR="00323BCD" w:rsidRPr="005278E2" w:rsidRDefault="00323BCD" w:rsidP="001023C5">
      <w:pPr>
        <w:pStyle w:val="Heading2"/>
        <w:jc w:val="both"/>
        <w:rPr>
          <w:lang w:val="en-AU"/>
        </w:rPr>
      </w:pPr>
    </w:p>
    <w:p w14:paraId="1DC9A44B" w14:textId="77777777" w:rsidR="006272AA" w:rsidRPr="005278E2" w:rsidRDefault="00323BCD" w:rsidP="001F2B99">
      <w:pPr>
        <w:pStyle w:val="Heading1"/>
        <w:ind w:right="74"/>
        <w:rPr>
          <w:lang w:val="en-AU"/>
        </w:rPr>
      </w:pPr>
      <w:r w:rsidRPr="005278E2">
        <w:rPr>
          <w:lang w:val="en-AU"/>
        </w:rPr>
        <w:br w:type="page"/>
      </w:r>
      <w:bookmarkStart w:id="20" w:name="_Toc534988577"/>
      <w:r w:rsidR="006272AA" w:rsidRPr="005278E2">
        <w:rPr>
          <w:lang w:val="en-AU"/>
        </w:rPr>
        <w:lastRenderedPageBreak/>
        <w:t>4. Methodology</w:t>
      </w:r>
      <w:bookmarkEnd w:id="20"/>
    </w:p>
    <w:p w14:paraId="5BB08FF6" w14:textId="77777777" w:rsidR="006272AA" w:rsidRPr="005278E2" w:rsidRDefault="006272AA" w:rsidP="001023C5">
      <w:pPr>
        <w:pStyle w:val="Heading2"/>
        <w:jc w:val="both"/>
        <w:rPr>
          <w:rFonts w:asciiTheme="minorHAnsi" w:hAnsiTheme="minorHAnsi" w:cstheme="minorBidi"/>
          <w:lang w:val="en-AU"/>
        </w:rPr>
      </w:pPr>
      <w:bookmarkStart w:id="21" w:name="_Toc534988578"/>
      <w:r w:rsidRPr="005278E2">
        <w:rPr>
          <w:rFonts w:asciiTheme="minorHAnsi" w:hAnsiTheme="minorHAnsi" w:cstheme="minorBidi"/>
          <w:lang w:val="en-AU"/>
        </w:rPr>
        <w:t>4.1 Research Strategy</w:t>
      </w:r>
      <w:bookmarkEnd w:id="21"/>
    </w:p>
    <w:p w14:paraId="67560164" w14:textId="77777777" w:rsidR="00A20D12" w:rsidRPr="005278E2" w:rsidRDefault="00A20D12" w:rsidP="00A20D12">
      <w:pPr>
        <w:pStyle w:val="NormalWeb"/>
        <w:spacing w:before="0" w:beforeAutospacing="0" w:after="120" w:afterAutospacing="0"/>
        <w:rPr>
          <w:rFonts w:asciiTheme="minorHAnsi" w:hAnsiTheme="minorHAnsi" w:cstheme="minorBidi"/>
          <w:sz w:val="22"/>
          <w:szCs w:val="22"/>
        </w:rPr>
      </w:pPr>
      <w:r w:rsidRPr="005278E2">
        <w:rPr>
          <w:rFonts w:asciiTheme="minorHAnsi" w:hAnsiTheme="minorHAnsi" w:cstheme="minorBidi"/>
          <w:sz w:val="22"/>
          <w:szCs w:val="22"/>
        </w:rPr>
        <w:t>To finish this project, and approach will be taken that is more directed on a literature study. Most things which are needed to complete this project will be found in primary or secondary literature. However, there will be some descriptive research and some experiments undergone to help answer some of the sub questions. The depth of the research will be exploratory since it is setting out to discover the right solution to the described problem.</w:t>
      </w:r>
    </w:p>
    <w:p w14:paraId="65B262BA" w14:textId="77777777" w:rsidR="006272AA" w:rsidRPr="005278E2" w:rsidRDefault="006272AA" w:rsidP="001023C5">
      <w:pPr>
        <w:jc w:val="both"/>
        <w:rPr>
          <w:lang w:val="en-AU"/>
        </w:rPr>
      </w:pPr>
    </w:p>
    <w:p w14:paraId="078259A2" w14:textId="77777777" w:rsidR="006272AA" w:rsidRPr="005278E2" w:rsidRDefault="006272AA" w:rsidP="001023C5">
      <w:pPr>
        <w:pStyle w:val="Heading2"/>
        <w:jc w:val="both"/>
        <w:rPr>
          <w:rFonts w:asciiTheme="minorHAnsi" w:hAnsiTheme="minorHAnsi" w:cstheme="minorBidi"/>
          <w:lang w:val="en-AU"/>
        </w:rPr>
      </w:pPr>
      <w:bookmarkStart w:id="22" w:name="_Toc534988579"/>
      <w:r w:rsidRPr="005278E2">
        <w:rPr>
          <w:rFonts w:asciiTheme="minorHAnsi" w:hAnsiTheme="minorHAnsi" w:cstheme="minorBidi"/>
          <w:lang w:val="en-AU"/>
        </w:rPr>
        <w:t>4.2 Research Design</w:t>
      </w:r>
      <w:bookmarkEnd w:id="22"/>
    </w:p>
    <w:p w14:paraId="3BC949C1" w14:textId="77777777" w:rsidR="00A20D12" w:rsidRPr="005278E2" w:rsidRDefault="00A20D12" w:rsidP="00A20D12">
      <w:pPr>
        <w:spacing w:after="240" w:line="252" w:lineRule="auto"/>
        <w:rPr>
          <w:lang w:val="en-AU"/>
        </w:rPr>
      </w:pPr>
      <w:r w:rsidRPr="005278E2">
        <w:rPr>
          <w:lang w:val="en-AU"/>
        </w:rPr>
        <w:t>In this section, we will go over each sub question and how we will answer them.</w:t>
      </w:r>
    </w:p>
    <w:p w14:paraId="2E2241B3" w14:textId="0B062161"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314E9002" w14:textId="77777777" w:rsidR="00A20D12" w:rsidRPr="005278E2" w:rsidRDefault="00A20D12" w:rsidP="00A20D12">
      <w:pPr>
        <w:pStyle w:val="ListParagraph"/>
        <w:suppressAutoHyphens/>
        <w:spacing w:after="60"/>
        <w:ind w:left="792"/>
        <w:rPr>
          <w:rFonts w:asciiTheme="minorHAnsi" w:hAnsiTheme="minorHAnsi" w:cstheme="minorHAnsi"/>
          <w:sz w:val="22"/>
          <w:lang w:val="en-AU"/>
        </w:rPr>
      </w:pPr>
      <w:r w:rsidRPr="005278E2">
        <w:rPr>
          <w:rFonts w:asciiTheme="minorHAnsi" w:hAnsiTheme="minorHAnsi" w:cstheme="minorHAnsi"/>
          <w:sz w:val="22"/>
          <w:lang w:val="en-AU"/>
        </w:rPr>
        <w:t xml:space="preserve">To answer this question, first a literature study will be carried out which focuses highly on the lessons of software engineering. During these lessons, the group will learn how to find the needs of a client and this knowledge will then be used to answer this question by means of a descriptive study. This will be qualitative research, as there will not be any numbers derived from it. </w:t>
      </w:r>
    </w:p>
    <w:p w14:paraId="2DF77B4A" w14:textId="77777777" w:rsidR="00A20D12" w:rsidRPr="005278E2" w:rsidRDefault="00A20D12" w:rsidP="00A20D12">
      <w:pPr>
        <w:pStyle w:val="ListParagraph"/>
        <w:suppressAutoHyphens/>
        <w:spacing w:after="60"/>
        <w:ind w:left="792"/>
        <w:rPr>
          <w:rFonts w:asciiTheme="minorHAnsi" w:hAnsiTheme="minorHAnsi" w:cstheme="minorHAnsi"/>
          <w:sz w:val="22"/>
          <w:lang w:val="en-AU"/>
        </w:rPr>
      </w:pPr>
    </w:p>
    <w:p w14:paraId="0A418234" w14:textId="77777777"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0E2CC0D6"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This question will be answered by means of a literature study will be carried out on the provided books and previous projects. This will provide the group with the knowledge that previous project groups and/or researchers have already acquired which will in turn provide an answer to this question. This research will be quantitative as the existing mathematical models will merely be defined.</w:t>
      </w:r>
    </w:p>
    <w:p w14:paraId="65EE9134"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 xml:space="preserve"> </w:t>
      </w:r>
    </w:p>
    <w:p w14:paraId="0C457254" w14:textId="77777777"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28C3B623" w14:textId="4CB04308" w:rsidR="00A20D1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answer this question, a literature study will be carried out on the previously collected data. Then the models will have to be studied to understand which variables are to be used.</w:t>
      </w:r>
    </w:p>
    <w:p w14:paraId="210854E9" w14:textId="77777777" w:rsidR="001D5EB5" w:rsidRPr="005278E2" w:rsidRDefault="001D5EB5" w:rsidP="00A20D12">
      <w:pPr>
        <w:pStyle w:val="ListParagraph"/>
        <w:suppressAutoHyphens/>
        <w:spacing w:after="60"/>
        <w:ind w:left="788"/>
        <w:rPr>
          <w:rFonts w:asciiTheme="minorHAnsi" w:hAnsiTheme="minorHAnsi" w:cstheme="minorHAnsi"/>
          <w:sz w:val="22"/>
          <w:lang w:val="en-AU"/>
        </w:rPr>
      </w:pPr>
    </w:p>
    <w:p w14:paraId="772F3474" w14:textId="77777777" w:rsidR="00A20D12" w:rsidRPr="005278E2" w:rsidRDefault="00A20D12" w:rsidP="00991278">
      <w:pPr>
        <w:pStyle w:val="ListParagraph"/>
        <w:numPr>
          <w:ilvl w:val="0"/>
          <w:numId w:val="4"/>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68FC3AE0"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discover how the models can be simplified, a literature study will be carried out on the models already acquired, along with some experiments to define what or how the models can be simplified. This research will be qualitative.</w:t>
      </w:r>
    </w:p>
    <w:p w14:paraId="2F6BA394"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p>
    <w:p w14:paraId="4F6F3670" w14:textId="77777777"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78884013"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find out how the results can be displayed in an application a qualitative literature study will be carried out on the previous classes of Object Oriented Programming and the current classes of UML. This will define what is possible to do in the time of this project. Some exploratory research will also be carried out to find out the best and most effective way of displaying the results of the models in the application.</w:t>
      </w:r>
    </w:p>
    <w:p w14:paraId="452A27DC" w14:textId="45327542" w:rsidR="00144AE9" w:rsidRPr="005278E2" w:rsidRDefault="00D17BBB" w:rsidP="001023C5">
      <w:pPr>
        <w:spacing w:after="240" w:line="252" w:lineRule="auto"/>
        <w:ind w:left="788"/>
        <w:jc w:val="both"/>
        <w:rPr>
          <w:rFonts w:asciiTheme="majorHAnsi" w:eastAsiaTheme="majorEastAsia" w:hAnsiTheme="majorHAnsi" w:cstheme="majorBidi"/>
          <w:caps/>
          <w:color w:val="DD8047" w:themeColor="accent2"/>
          <w:sz w:val="24"/>
          <w:szCs w:val="24"/>
          <w:lang w:val="en-AU"/>
        </w:rPr>
      </w:pPr>
      <w:r w:rsidRPr="005278E2">
        <w:rPr>
          <w:lang w:val="en-AU"/>
        </w:rPr>
        <w:br w:type="page"/>
      </w:r>
    </w:p>
    <w:p w14:paraId="2FA0A1B9" w14:textId="4F7D6999" w:rsidR="009037FB" w:rsidRPr="005278E2" w:rsidRDefault="00321EDB" w:rsidP="001F2B99">
      <w:pPr>
        <w:pStyle w:val="Heading1"/>
        <w:ind w:right="74"/>
        <w:rPr>
          <w:lang w:val="en-AU"/>
        </w:rPr>
      </w:pPr>
      <w:bookmarkStart w:id="23" w:name="_Toc534988580"/>
      <w:r w:rsidRPr="005278E2">
        <w:rPr>
          <w:lang w:val="en-AU"/>
        </w:rPr>
        <w:lastRenderedPageBreak/>
        <w:t>5</w:t>
      </w:r>
      <w:r w:rsidR="009037FB" w:rsidRPr="005278E2">
        <w:rPr>
          <w:lang w:val="en-AU"/>
        </w:rPr>
        <w:t>. Results and analysis</w:t>
      </w:r>
      <w:bookmarkEnd w:id="23"/>
    </w:p>
    <w:p w14:paraId="5214B02C" w14:textId="508B3B05" w:rsidR="00C17276" w:rsidRPr="005278E2" w:rsidRDefault="00C17276" w:rsidP="001023C5">
      <w:pPr>
        <w:ind w:right="74"/>
        <w:jc w:val="both"/>
        <w:rPr>
          <w:lang w:val="en-AU"/>
        </w:rPr>
      </w:pPr>
      <w:r w:rsidRPr="005278E2">
        <w:rPr>
          <w:lang w:val="en-AU"/>
        </w:rPr>
        <w:t xml:space="preserve">In this chapter, the results of each data collection step in this project will </w:t>
      </w:r>
      <w:r w:rsidR="0048765F" w:rsidRPr="005278E2">
        <w:rPr>
          <w:lang w:val="en-AU"/>
        </w:rPr>
        <w:t>be outlined. Once the results are stated they will be analysed and intermediate conclusions will be drawn</w:t>
      </w:r>
      <w:r w:rsidR="00EA6D20" w:rsidRPr="005278E2">
        <w:rPr>
          <w:lang w:val="en-AU"/>
        </w:rPr>
        <w:t>.</w:t>
      </w:r>
    </w:p>
    <w:p w14:paraId="7DB01725" w14:textId="77777777" w:rsidR="008C4604" w:rsidRPr="005278E2" w:rsidRDefault="008C4604" w:rsidP="008C4604">
      <w:pPr>
        <w:rPr>
          <w:lang w:val="en-AU"/>
        </w:rPr>
      </w:pPr>
      <w:r w:rsidRPr="005278E2">
        <w:rPr>
          <w:lang w:val="en-AU"/>
        </w:rPr>
        <w:t>The sub questions are as follows:</w:t>
      </w:r>
    </w:p>
    <w:p w14:paraId="6774E78A" w14:textId="03A666C0" w:rsidR="008C4604" w:rsidRPr="005278E2" w:rsidRDefault="008C4604" w:rsidP="00991278">
      <w:pPr>
        <w:pStyle w:val="ListParagraph"/>
        <w:numPr>
          <w:ilvl w:val="0"/>
          <w:numId w:val="5"/>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12E84306" w14:textId="43543068" w:rsidR="00EA43D6" w:rsidRPr="005278E2" w:rsidRDefault="00BF39A4" w:rsidP="0049749D">
      <w:pPr>
        <w:suppressAutoHyphens/>
        <w:spacing w:line="276" w:lineRule="auto"/>
        <w:ind w:right="74"/>
        <w:rPr>
          <w:rFonts w:cstheme="minorHAnsi"/>
          <w:lang w:val="en-AU"/>
        </w:rPr>
      </w:pPr>
      <w:r w:rsidRPr="005278E2">
        <w:rPr>
          <w:rFonts w:cstheme="minorHAnsi"/>
          <w:lang w:val="en-AU"/>
        </w:rPr>
        <w:t>To answer this question, first a literature study was carried out on the current context outlined in Chapter 2: Contex</w:t>
      </w:r>
      <w:r w:rsidR="0049749D" w:rsidRPr="005278E2">
        <w:rPr>
          <w:rFonts w:cstheme="minorHAnsi"/>
          <w:lang w:val="en-AU"/>
        </w:rPr>
        <w:t>t</w:t>
      </w:r>
      <w:r w:rsidRPr="005278E2">
        <w:rPr>
          <w:rFonts w:cstheme="minorHAnsi"/>
          <w:lang w:val="en-AU"/>
        </w:rPr>
        <w:t xml:space="preserve">. </w:t>
      </w:r>
      <w:r w:rsidR="00EA43D6" w:rsidRPr="005278E2">
        <w:rPr>
          <w:rFonts w:cstheme="minorHAnsi"/>
          <w:lang w:val="en-AU"/>
        </w:rPr>
        <w:t xml:space="preserve">In these chapters it was found that the client’s requirements were stated quite clearly. </w:t>
      </w:r>
      <w:r w:rsidR="0049749D" w:rsidRPr="005278E2">
        <w:rPr>
          <w:rFonts w:cstheme="minorHAnsi"/>
          <w:lang w:val="en-AU"/>
        </w:rPr>
        <w:t>The client needs an application that can predict the possible populations of certain species in the nature preserve at a certain time given certain circumstances</w:t>
      </w:r>
      <w:r w:rsidR="0091077C" w:rsidRPr="005278E2">
        <w:rPr>
          <w:rFonts w:cstheme="minorHAnsi"/>
          <w:lang w:val="en-AU"/>
        </w:rPr>
        <w:t>.</w:t>
      </w:r>
      <w:r w:rsidR="0049749D" w:rsidRPr="005278E2">
        <w:rPr>
          <w:rFonts w:cstheme="minorHAnsi"/>
          <w:lang w:val="en-AU"/>
        </w:rPr>
        <w:t xml:space="preserve"> </w:t>
      </w:r>
      <w:r w:rsidR="0091077C" w:rsidRPr="005278E2">
        <w:rPr>
          <w:rFonts w:cstheme="minorHAnsi"/>
          <w:lang w:val="en-AU"/>
        </w:rPr>
        <w:t>The application should</w:t>
      </w:r>
      <w:r w:rsidR="0049749D" w:rsidRPr="005278E2">
        <w:rPr>
          <w:rFonts w:cstheme="minorHAnsi"/>
          <w:lang w:val="en-AU"/>
        </w:rPr>
        <w:t xml:space="preserve"> thus provide the best ethically acceptable solution to the problem</w:t>
      </w:r>
      <w:r w:rsidR="0075389F" w:rsidRPr="005278E2">
        <w:rPr>
          <w:rFonts w:cstheme="minorHAnsi"/>
          <w:lang w:val="en-AU"/>
        </w:rPr>
        <w:t>. The</w:t>
      </w:r>
      <w:r w:rsidR="0049749D" w:rsidRPr="005278E2">
        <w:rPr>
          <w:rFonts w:cstheme="minorHAnsi"/>
          <w:lang w:val="en-AU"/>
        </w:rPr>
        <w:t xml:space="preserve"> application should be able to offer multiple options and conditions to calculate different theoretical solutions to the problem at hand.</w:t>
      </w:r>
    </w:p>
    <w:p w14:paraId="03DB2D26" w14:textId="0F3DE4E5" w:rsidR="0091077C" w:rsidRPr="005278E2" w:rsidRDefault="00BF39A4" w:rsidP="0049749D">
      <w:pPr>
        <w:suppressAutoHyphens/>
        <w:spacing w:line="276" w:lineRule="auto"/>
        <w:ind w:right="74"/>
        <w:rPr>
          <w:rFonts w:cstheme="minorHAnsi"/>
          <w:lang w:val="en-AU"/>
        </w:rPr>
      </w:pPr>
      <w:r w:rsidRPr="005278E2">
        <w:rPr>
          <w:rFonts w:cstheme="minorHAnsi"/>
          <w:lang w:val="en-AU"/>
        </w:rPr>
        <w:t xml:space="preserve">From there, </w:t>
      </w:r>
      <w:r w:rsidR="0055380A" w:rsidRPr="005278E2">
        <w:rPr>
          <w:rFonts w:cstheme="minorHAnsi"/>
          <w:lang w:val="en-AU"/>
        </w:rPr>
        <w:t xml:space="preserve">a </w:t>
      </w:r>
      <w:r w:rsidRPr="005278E2">
        <w:rPr>
          <w:rFonts w:cstheme="minorHAnsi"/>
          <w:lang w:val="en-AU"/>
        </w:rPr>
        <w:t xml:space="preserve">list was made with </w:t>
      </w:r>
      <w:r w:rsidR="005278E2" w:rsidRPr="005278E2">
        <w:rPr>
          <w:rFonts w:cstheme="minorHAnsi"/>
          <w:lang w:val="en-AU"/>
        </w:rPr>
        <w:t>all</w:t>
      </w:r>
      <w:r w:rsidRPr="005278E2">
        <w:rPr>
          <w:rFonts w:cstheme="minorHAnsi"/>
          <w:lang w:val="en-AU"/>
        </w:rPr>
        <w:t xml:space="preserve"> the possible features </w:t>
      </w:r>
      <w:r w:rsidR="00EA43D6" w:rsidRPr="005278E2">
        <w:rPr>
          <w:rFonts w:cstheme="minorHAnsi"/>
          <w:lang w:val="en-AU"/>
        </w:rPr>
        <w:t>that the application could hav</w:t>
      </w:r>
      <w:r w:rsidR="0055380A" w:rsidRPr="005278E2">
        <w:rPr>
          <w:rFonts w:cstheme="minorHAnsi"/>
          <w:lang w:val="en-AU"/>
        </w:rPr>
        <w:t xml:space="preserve">e. </w:t>
      </w:r>
      <w:r w:rsidR="005278E2" w:rsidRPr="005278E2">
        <w:rPr>
          <w:rFonts w:cstheme="minorHAnsi"/>
          <w:lang w:val="en-AU"/>
        </w:rPr>
        <w:t>However,</w:t>
      </w:r>
      <w:r w:rsidR="00EA43D6" w:rsidRPr="005278E2">
        <w:rPr>
          <w:rFonts w:cstheme="minorHAnsi"/>
          <w:lang w:val="en-AU"/>
        </w:rPr>
        <w:t xml:space="preserve"> this list was quite extensive, and implementing all of the features in the application could not be done within the given time frame. Therefore, </w:t>
      </w:r>
      <w:r w:rsidR="005F08EF" w:rsidRPr="005278E2">
        <w:rPr>
          <w:rFonts w:cstheme="minorHAnsi"/>
          <w:lang w:val="en-AU"/>
        </w:rPr>
        <w:t xml:space="preserve">a small structured interview was carried out with </w:t>
      </w:r>
      <w:r w:rsidR="00EA43D6" w:rsidRPr="005278E2">
        <w:rPr>
          <w:rFonts w:cstheme="minorHAnsi"/>
          <w:lang w:val="en-AU"/>
        </w:rPr>
        <w:t xml:space="preserve">the client </w:t>
      </w:r>
      <w:r w:rsidR="005F08EF" w:rsidRPr="005278E2">
        <w:rPr>
          <w:rFonts w:cstheme="minorHAnsi"/>
          <w:lang w:val="en-AU"/>
        </w:rPr>
        <w:t xml:space="preserve">where they </w:t>
      </w:r>
      <w:r w:rsidR="00EA43D6" w:rsidRPr="005278E2">
        <w:rPr>
          <w:rFonts w:cstheme="minorHAnsi"/>
          <w:lang w:val="en-AU"/>
        </w:rPr>
        <w:t>w</w:t>
      </w:r>
      <w:r w:rsidR="005F08EF" w:rsidRPr="005278E2">
        <w:rPr>
          <w:rFonts w:cstheme="minorHAnsi"/>
          <w:lang w:val="en-AU"/>
        </w:rPr>
        <w:t>ere</w:t>
      </w:r>
      <w:r w:rsidR="00EA43D6" w:rsidRPr="005278E2">
        <w:rPr>
          <w:rFonts w:cstheme="minorHAnsi"/>
          <w:lang w:val="en-AU"/>
        </w:rPr>
        <w:t xml:space="preserve"> asked to prioritise each feature using the </w:t>
      </w:r>
      <w:proofErr w:type="spellStart"/>
      <w:r w:rsidR="00EA43D6" w:rsidRPr="005278E2">
        <w:rPr>
          <w:rFonts w:cstheme="minorHAnsi"/>
          <w:lang w:val="en-AU"/>
        </w:rPr>
        <w:t>MoSCoW</w:t>
      </w:r>
      <w:proofErr w:type="spellEnd"/>
      <w:r w:rsidR="00EA43D6" w:rsidRPr="005278E2">
        <w:rPr>
          <w:rFonts w:cstheme="minorHAnsi"/>
          <w:lang w:val="en-AU"/>
        </w:rPr>
        <w:t xml:space="preserve"> method. That </w:t>
      </w:r>
      <w:r w:rsidR="00000D18" w:rsidRPr="005278E2">
        <w:rPr>
          <w:rFonts w:cstheme="minorHAnsi"/>
          <w:lang w:val="en-AU"/>
        </w:rPr>
        <w:t>method working</w:t>
      </w:r>
      <w:r w:rsidR="00EA43D6" w:rsidRPr="005278E2">
        <w:rPr>
          <w:rFonts w:cstheme="minorHAnsi"/>
          <w:lang w:val="en-AU"/>
        </w:rPr>
        <w:t xml:space="preserve"> as follows: Divide the features between Must-haves (20%), Should-haves (20%), Could-have (30%) and Would-like-to-haves (30%).</w:t>
      </w:r>
      <w:r w:rsidR="00000D18" w:rsidRPr="005278E2">
        <w:rPr>
          <w:rFonts w:cstheme="minorHAnsi"/>
          <w:lang w:val="en-AU"/>
        </w:rPr>
        <w:t xml:space="preserve"> </w:t>
      </w:r>
    </w:p>
    <w:p w14:paraId="21C07C10" w14:textId="0FD1EF6F" w:rsidR="008C4604" w:rsidRPr="005278E2" w:rsidRDefault="0055380A" w:rsidP="0049749D">
      <w:pPr>
        <w:suppressAutoHyphens/>
        <w:spacing w:line="276" w:lineRule="auto"/>
        <w:ind w:right="74"/>
        <w:rPr>
          <w:rFonts w:cstheme="minorHAnsi"/>
          <w:lang w:val="en-AU"/>
        </w:rPr>
      </w:pPr>
      <w:r w:rsidRPr="005278E2">
        <w:rPr>
          <w:rFonts w:cstheme="minorHAnsi"/>
          <w:lang w:val="en-AU"/>
        </w:rPr>
        <w:t xml:space="preserve">The feature list, with </w:t>
      </w:r>
      <w:r w:rsidR="005F08EF" w:rsidRPr="005278E2">
        <w:rPr>
          <w:rFonts w:cstheme="minorHAnsi"/>
          <w:lang w:val="en-AU"/>
        </w:rPr>
        <w:t xml:space="preserve">the client’s </w:t>
      </w:r>
      <w:r w:rsidRPr="005278E2">
        <w:rPr>
          <w:rFonts w:cstheme="minorHAnsi"/>
          <w:lang w:val="en-AU"/>
        </w:rPr>
        <w:t>added priorities</w:t>
      </w:r>
      <w:r w:rsidR="005F08EF" w:rsidRPr="005278E2">
        <w:rPr>
          <w:rFonts w:cstheme="minorHAnsi"/>
          <w:lang w:val="en-AU"/>
        </w:rPr>
        <w:t>,</w:t>
      </w:r>
      <w:r w:rsidRPr="005278E2">
        <w:rPr>
          <w:rFonts w:cstheme="minorHAnsi"/>
          <w:lang w:val="en-AU"/>
        </w:rPr>
        <w:t xml:space="preserve"> is as follows: </w:t>
      </w:r>
    </w:p>
    <w:p w14:paraId="12C301E4" w14:textId="58583D0B"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Project the predictions in a graph.</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M</w:t>
      </w:r>
    </w:p>
    <w:p w14:paraId="45AE46F5" w14:textId="05EC3A4F"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The user can view the growth or decline of animal populations in a graph over a certain period.</w:t>
      </w:r>
    </w:p>
    <w:p w14:paraId="5E2C384E" w14:textId="1C5F629F"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Display results of different animals.</w:t>
      </w:r>
      <w:r w:rsidR="00773C14" w:rsidRPr="005278E2">
        <w:rPr>
          <w:rFonts w:asciiTheme="minorHAnsi" w:hAnsiTheme="minorHAnsi" w:cstheme="minorHAnsi"/>
          <w:color w:val="FF0000"/>
          <w:sz w:val="22"/>
          <w:szCs w:val="22"/>
          <w:lang w:val="en-AU"/>
        </w:rPr>
        <w:t xml:space="preserve"> </w:t>
      </w:r>
      <w:r w:rsidR="00CE4B7F" w:rsidRPr="005278E2">
        <w:rPr>
          <w:rFonts w:asciiTheme="minorHAnsi" w:hAnsiTheme="minorHAnsi" w:cstheme="minorHAnsi"/>
          <w:color w:val="FF0000"/>
          <w:sz w:val="22"/>
          <w:szCs w:val="22"/>
          <w:lang w:val="en-AU"/>
        </w:rPr>
        <w:t xml:space="preserve"> M</w:t>
      </w:r>
    </w:p>
    <w:p w14:paraId="09C95A78" w14:textId="77777777" w:rsidR="00CE4B7F" w:rsidRPr="005278E2" w:rsidRDefault="00773C14" w:rsidP="00CE4B7F">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view the results of the calculations made for the main large herbivores as an individual species rather than the total number of large </w:t>
      </w:r>
      <w:r w:rsidR="00CE4B7F" w:rsidRPr="005278E2">
        <w:rPr>
          <w:rFonts w:asciiTheme="minorHAnsi" w:hAnsiTheme="minorHAnsi"/>
          <w:sz w:val="22"/>
          <w:szCs w:val="22"/>
          <w:lang w:val="en-AU"/>
        </w:rPr>
        <w:t>herbivores.</w:t>
      </w:r>
    </w:p>
    <w:p w14:paraId="6178F62E" w14:textId="37910592" w:rsidR="00237124" w:rsidRPr="005278E2" w:rsidRDefault="00237124" w:rsidP="00991278">
      <w:pPr>
        <w:pStyle w:val="ListParagraph"/>
        <w:numPr>
          <w:ilvl w:val="0"/>
          <w:numId w:val="7"/>
        </w:numPr>
        <w:rPr>
          <w:rFonts w:asciiTheme="minorHAnsi" w:hAnsiTheme="minorHAnsi" w:cstheme="minorHAnsi"/>
          <w:sz w:val="22"/>
          <w:szCs w:val="22"/>
          <w:lang w:val="en-AU"/>
        </w:rPr>
      </w:pPr>
      <w:r w:rsidRPr="005278E2">
        <w:rPr>
          <w:rFonts w:asciiTheme="minorHAnsi" w:hAnsiTheme="minorHAnsi" w:cstheme="minorHAnsi"/>
          <w:sz w:val="22"/>
          <w:szCs w:val="22"/>
          <w:lang w:val="en-AU"/>
        </w:rPr>
        <w:t>Switch between different mathematical models.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S</w:t>
      </w:r>
    </w:p>
    <w:p w14:paraId="121571D9" w14:textId="68668D43" w:rsidR="00773C14" w:rsidRPr="005278E2" w:rsidRDefault="00773C14" w:rsidP="00773C14">
      <w:pPr>
        <w:pStyle w:val="ListParagraph"/>
        <w:ind w:left="792"/>
        <w:rPr>
          <w:rFonts w:asciiTheme="minorHAnsi" w:hAnsiTheme="minorHAnsi"/>
          <w:color w:val="FF0000"/>
          <w:sz w:val="22"/>
          <w:szCs w:val="22"/>
          <w:lang w:val="en-AU"/>
        </w:rPr>
      </w:pPr>
      <w:r w:rsidRPr="005278E2">
        <w:rPr>
          <w:rFonts w:asciiTheme="minorHAnsi" w:hAnsiTheme="minorHAnsi"/>
          <w:sz w:val="22"/>
          <w:szCs w:val="22"/>
          <w:lang w:val="en-AU"/>
        </w:rPr>
        <w:t>There will be more than one calculation that can be made, so the user can make a choice of which type of calculation wanted can be specified.</w:t>
      </w:r>
      <w:r w:rsidR="00CE4B7F" w:rsidRPr="005278E2">
        <w:rPr>
          <w:rFonts w:asciiTheme="minorHAnsi" w:hAnsiTheme="minorHAnsi"/>
          <w:sz w:val="22"/>
          <w:szCs w:val="22"/>
          <w:lang w:val="en-AU"/>
        </w:rPr>
        <w:t xml:space="preserve"> </w:t>
      </w:r>
    </w:p>
    <w:p w14:paraId="7889277D" w14:textId="324692E2"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Alter initial data, capacity and starting amount of each animal.</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S</w:t>
      </w:r>
    </w:p>
    <w:p w14:paraId="454B9EB2" w14:textId="4870E6D8"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As time goes on, the data of wildlife in the reserve will change, therefore the system administrator should be able to alter or update the data used in the application.</w:t>
      </w:r>
    </w:p>
    <w:p w14:paraId="40BCCC03" w14:textId="6B0791E9"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Predict future numbers of animals</w:t>
      </w:r>
      <w:r w:rsidR="00773C14" w:rsidRPr="005278E2">
        <w:rPr>
          <w:rFonts w:asciiTheme="minorHAnsi" w:hAnsiTheme="minorHAnsi" w:cstheme="minorHAnsi"/>
          <w:sz w:val="22"/>
          <w:szCs w:val="22"/>
          <w:lang w:val="en-AU"/>
        </w:rPr>
        <w:t>.</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48643047" w14:textId="1CC6DC4E"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use the app to predict the possible </w:t>
      </w:r>
      <w:r w:rsidR="00AD3826" w:rsidRPr="005278E2">
        <w:rPr>
          <w:rFonts w:asciiTheme="minorHAnsi" w:hAnsiTheme="minorHAnsi"/>
          <w:sz w:val="22"/>
          <w:szCs w:val="22"/>
          <w:lang w:val="en-AU"/>
        </w:rPr>
        <w:t>number</w:t>
      </w:r>
      <w:r w:rsidRPr="005278E2">
        <w:rPr>
          <w:rFonts w:asciiTheme="minorHAnsi" w:hAnsiTheme="minorHAnsi"/>
          <w:sz w:val="22"/>
          <w:szCs w:val="22"/>
          <w:lang w:val="en-AU"/>
        </w:rPr>
        <w:t xml:space="preserve"> of animals after a specified time.</w:t>
      </w:r>
    </w:p>
    <w:p w14:paraId="25EB749F" w14:textId="23B66721"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Toggle natural factors that may affect the outcome.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1994F75C" w14:textId="03A00157"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specify when to take certain natural factors into consideration when making a calculation/prediction. For example; temperature, grass growth and seasons etc. can all be </w:t>
      </w:r>
      <w:r w:rsidR="005278E2" w:rsidRPr="005278E2">
        <w:rPr>
          <w:rFonts w:asciiTheme="minorHAnsi" w:hAnsiTheme="minorHAnsi"/>
          <w:sz w:val="22"/>
          <w:szCs w:val="22"/>
          <w:lang w:val="en-AU"/>
        </w:rPr>
        <w:t>considered</w:t>
      </w:r>
      <w:r w:rsidRPr="005278E2">
        <w:rPr>
          <w:rFonts w:asciiTheme="minorHAnsi" w:hAnsiTheme="minorHAnsi"/>
          <w:sz w:val="22"/>
          <w:szCs w:val="22"/>
          <w:lang w:val="en-AU"/>
        </w:rPr>
        <w:t xml:space="preserve"> or not.</w:t>
      </w:r>
    </w:p>
    <w:p w14:paraId="5174B32E" w14:textId="1C8993EE" w:rsidR="00773C1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Change type of graphs for projecting the results.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672F4C48" w14:textId="33AD101B"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The user can choose different graph options for example a pie chart, line chart or bar chart.</w:t>
      </w:r>
    </w:p>
    <w:p w14:paraId="0A9C2CB0" w14:textId="44C79A05"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Store and load the results of a prediction to and from a file.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66203409" w14:textId="6EDD7E8E"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After each calculation, the results are saved to a file so that they can be used later for other tasks such as comparisons with other outcomes and whether they are viable.</w:t>
      </w:r>
    </w:p>
    <w:p w14:paraId="246B17E2" w14:textId="6DA349D4"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Store time/date of the calculations made.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11256036" w14:textId="2BAEEAAC"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lastRenderedPageBreak/>
        <w:t>The user can state whether to provide the time and date of each calculation made. This makes it possible to go back and find specific previous calculations.</w:t>
      </w:r>
    </w:p>
    <w:p w14:paraId="3B7FF891" w14:textId="3EAC65B7"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Customise graph colours.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561C9C11" w14:textId="3F679629"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choose different colours and styles on the application to make it </w:t>
      </w:r>
      <w:r w:rsidR="004E78AD" w:rsidRPr="005278E2">
        <w:rPr>
          <w:rFonts w:asciiTheme="minorHAnsi" w:hAnsiTheme="minorHAnsi"/>
          <w:sz w:val="22"/>
          <w:szCs w:val="22"/>
          <w:lang w:val="en-AU"/>
        </w:rPr>
        <w:t>fit</w:t>
      </w:r>
      <w:r w:rsidRPr="005278E2">
        <w:rPr>
          <w:rFonts w:asciiTheme="minorHAnsi" w:hAnsiTheme="minorHAnsi"/>
          <w:sz w:val="22"/>
          <w:szCs w:val="22"/>
          <w:lang w:val="en-AU"/>
        </w:rPr>
        <w:t xml:space="preserve"> to their liking.</w:t>
      </w:r>
    </w:p>
    <w:p w14:paraId="1810C32F" w14:textId="77777777" w:rsidR="00773C14" w:rsidRPr="005278E2" w:rsidRDefault="00773C14" w:rsidP="00773C14">
      <w:pPr>
        <w:pStyle w:val="ListParagraph"/>
        <w:suppressAutoHyphens/>
        <w:spacing w:after="60" w:line="276" w:lineRule="auto"/>
        <w:ind w:left="792"/>
        <w:rPr>
          <w:rFonts w:cstheme="minorHAnsi"/>
          <w:i/>
          <w:lang w:val="en-AU"/>
        </w:rPr>
      </w:pPr>
    </w:p>
    <w:p w14:paraId="0A270070" w14:textId="1A0BE51A" w:rsidR="0055380A" w:rsidRPr="005278E2" w:rsidRDefault="00533596" w:rsidP="0055380A">
      <w:pPr>
        <w:spacing w:line="276" w:lineRule="auto"/>
        <w:rPr>
          <w:rFonts w:cstheme="minorHAnsi"/>
          <w:lang w:val="en-AU"/>
        </w:rPr>
      </w:pPr>
      <w:r w:rsidRPr="005278E2">
        <w:rPr>
          <w:rFonts w:cstheme="minorHAnsi"/>
          <w:lang w:val="en-AU"/>
        </w:rPr>
        <w:t>After studying this prioritised feature list further, the following domain model was created:</w:t>
      </w:r>
    </w:p>
    <w:p w14:paraId="5560E50B" w14:textId="5A67FAA8" w:rsidR="00533596" w:rsidRPr="005278E2" w:rsidRDefault="00533596" w:rsidP="0055380A">
      <w:pPr>
        <w:spacing w:line="276" w:lineRule="auto"/>
        <w:rPr>
          <w:rFonts w:cstheme="minorHAnsi"/>
          <w:lang w:val="en-AU"/>
        </w:rPr>
      </w:pPr>
      <w:r w:rsidRPr="005278E2">
        <w:rPr>
          <w:rFonts w:cstheme="minorHAnsi"/>
          <w:highlight w:val="yellow"/>
          <w:lang w:val="en-AU"/>
        </w:rPr>
        <w:t>/////ENTER DOMAIN MODEL HERE/////</w:t>
      </w:r>
    </w:p>
    <w:p w14:paraId="6207F0FF" w14:textId="75986E2F" w:rsidR="004E78AD" w:rsidRPr="005278E2" w:rsidRDefault="005412FE" w:rsidP="0055380A">
      <w:pPr>
        <w:spacing w:line="276" w:lineRule="auto"/>
        <w:rPr>
          <w:rFonts w:cstheme="minorHAnsi"/>
          <w:lang w:val="en-AU"/>
        </w:rPr>
      </w:pPr>
      <w:r w:rsidRPr="005278E2">
        <w:rPr>
          <w:rFonts w:cstheme="minorHAnsi"/>
          <w:lang w:val="en-AU"/>
        </w:rPr>
        <w:t>Due to the scope of this project, o</w:t>
      </w:r>
      <w:r w:rsidR="004E78AD" w:rsidRPr="005278E2">
        <w:rPr>
          <w:rFonts w:cstheme="minorHAnsi"/>
          <w:lang w:val="en-AU"/>
        </w:rPr>
        <w:t xml:space="preserve">nly </w:t>
      </w:r>
      <w:r w:rsidR="00955A25">
        <w:rPr>
          <w:rFonts w:cstheme="minorHAnsi"/>
          <w:lang w:val="en-AU"/>
        </w:rPr>
        <w:t>some features</w:t>
      </w:r>
      <w:r w:rsidR="004E78AD" w:rsidRPr="005278E2">
        <w:rPr>
          <w:rFonts w:cstheme="minorHAnsi"/>
          <w:lang w:val="en-AU"/>
        </w:rPr>
        <w:t xml:space="preserve"> were implemented into an application, </w:t>
      </w:r>
      <w:r w:rsidR="007E1C42" w:rsidRPr="005278E2">
        <w:rPr>
          <w:rFonts w:cstheme="minorHAnsi"/>
          <w:lang w:val="en-AU"/>
        </w:rPr>
        <w:t xml:space="preserve">the </w:t>
      </w:r>
      <w:r w:rsidR="0064186D" w:rsidRPr="005278E2">
        <w:rPr>
          <w:rFonts w:cstheme="minorHAnsi"/>
          <w:lang w:val="en-AU"/>
        </w:rPr>
        <w:t xml:space="preserve">detailed </w:t>
      </w:r>
      <w:r w:rsidR="007E1C42" w:rsidRPr="005278E2">
        <w:rPr>
          <w:rFonts w:cstheme="minorHAnsi"/>
          <w:lang w:val="en-AU"/>
        </w:rPr>
        <w:t>use-case descriptions of these user stories are shown in Appendix A</w:t>
      </w:r>
      <w:r w:rsidR="0064186D" w:rsidRPr="005278E2">
        <w:rPr>
          <w:rFonts w:cstheme="minorHAnsi"/>
          <w:lang w:val="en-AU"/>
        </w:rPr>
        <w:t>.</w:t>
      </w:r>
    </w:p>
    <w:p w14:paraId="273BC901" w14:textId="77777777" w:rsidR="0064186D" w:rsidRPr="005278E2" w:rsidRDefault="0064186D" w:rsidP="0055380A">
      <w:pPr>
        <w:spacing w:line="276" w:lineRule="auto"/>
        <w:rPr>
          <w:rFonts w:cstheme="minorHAnsi"/>
          <w:lang w:val="en-AU"/>
        </w:rPr>
      </w:pPr>
    </w:p>
    <w:p w14:paraId="0AE39824" w14:textId="47A9C4BD"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64EDC891" w14:textId="1E5223AE" w:rsidR="0083603B" w:rsidRPr="005278E2" w:rsidRDefault="0083603B" w:rsidP="00FB6825">
      <w:pPr>
        <w:suppressAutoHyphens/>
        <w:spacing w:line="276" w:lineRule="auto"/>
        <w:rPr>
          <w:rFonts w:cstheme="minorHAnsi"/>
          <w:lang w:val="en-AU"/>
        </w:rPr>
      </w:pPr>
      <w:r w:rsidRPr="005278E2">
        <w:rPr>
          <w:rFonts w:cstheme="minorHAnsi"/>
          <w:lang w:val="en-AU"/>
        </w:rPr>
        <w:t>After conducting research basically using relevant online scholarly articles and the recommended books, we have found lots of possible mathematical models that can be applied in the given context..</w:t>
      </w:r>
    </w:p>
    <w:p w14:paraId="502F8F25" w14:textId="357B550F" w:rsidR="0015332A" w:rsidRPr="005278E2" w:rsidRDefault="0015332A" w:rsidP="00FB6825">
      <w:pPr>
        <w:suppressAutoHyphens/>
        <w:spacing w:line="276" w:lineRule="auto"/>
        <w:rPr>
          <w:rFonts w:cstheme="minorHAnsi"/>
          <w:lang w:val="en-AU"/>
        </w:rPr>
      </w:pPr>
      <w:r w:rsidRPr="005278E2">
        <w:rPr>
          <w:rFonts w:cstheme="minorHAnsi"/>
          <w:lang w:val="en-AU"/>
        </w:rPr>
        <w:t>Such as the exponential and the logistic population growth. From which many formulas were deducted and that made it little vague and complicated to decide which ones to use. Referring to the situation and trying to understand it first, and starting from simple</w:t>
      </w:r>
      <w:r w:rsidR="00763461" w:rsidRPr="005278E2">
        <w:rPr>
          <w:rFonts w:cstheme="minorHAnsi"/>
          <w:lang w:val="en-AU"/>
        </w:rPr>
        <w:t xml:space="preserve"> understandable</w:t>
      </w:r>
      <w:r w:rsidRPr="005278E2">
        <w:rPr>
          <w:rFonts w:cstheme="minorHAnsi"/>
          <w:lang w:val="en-AU"/>
        </w:rPr>
        <w:t xml:space="preserve"> models</w:t>
      </w:r>
      <w:r w:rsidR="00763461" w:rsidRPr="005278E2">
        <w:rPr>
          <w:rFonts w:cstheme="minorHAnsi"/>
          <w:lang w:val="en-AU"/>
        </w:rPr>
        <w:t xml:space="preserve"> </w:t>
      </w:r>
      <w:r w:rsidRPr="005278E2">
        <w:rPr>
          <w:rFonts w:cstheme="minorHAnsi"/>
          <w:lang w:val="en-AU"/>
        </w:rPr>
        <w:t xml:space="preserve">leaving out some variations and </w:t>
      </w:r>
      <w:r w:rsidR="00763461" w:rsidRPr="005278E2">
        <w:rPr>
          <w:rFonts w:cstheme="minorHAnsi"/>
          <w:lang w:val="en-AU"/>
        </w:rPr>
        <w:t>starting with assumptions was an urgent strategy to avoid being overwhelmed with a lot of formulas and equations.</w:t>
      </w:r>
    </w:p>
    <w:p w14:paraId="56ED6B96" w14:textId="37417337" w:rsidR="00FB6825" w:rsidRPr="005278E2" w:rsidRDefault="0083603B" w:rsidP="00FB6825">
      <w:pPr>
        <w:suppressAutoHyphens/>
        <w:spacing w:line="276" w:lineRule="auto"/>
        <w:rPr>
          <w:rFonts w:cstheme="minorHAnsi"/>
          <w:lang w:val="en-AU"/>
        </w:rPr>
      </w:pPr>
      <w:r w:rsidRPr="005278E2">
        <w:rPr>
          <w:rFonts w:cstheme="minorHAnsi"/>
          <w:lang w:val="en-AU"/>
        </w:rPr>
        <w:t xml:space="preserve"> </w:t>
      </w:r>
    </w:p>
    <w:p w14:paraId="3F56859F" w14:textId="77777777" w:rsidR="008C4604" w:rsidRPr="005278E2" w:rsidRDefault="008C4604" w:rsidP="008C4604">
      <w:pPr>
        <w:suppressAutoHyphens/>
        <w:spacing w:line="276" w:lineRule="auto"/>
        <w:rPr>
          <w:rFonts w:cstheme="minorHAnsi"/>
          <w:lang w:val="en-AU"/>
        </w:rPr>
      </w:pPr>
    </w:p>
    <w:p w14:paraId="58504BFB" w14:textId="500022C0"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1E15856F" w14:textId="37EB9923" w:rsidR="000A5C0F" w:rsidRPr="005278E2" w:rsidRDefault="00CB0E1C" w:rsidP="00CB0E1C">
      <w:pPr>
        <w:suppressAutoHyphens/>
        <w:spacing w:line="276" w:lineRule="auto"/>
        <w:ind w:left="431"/>
        <w:rPr>
          <w:rFonts w:cstheme="minorHAnsi"/>
          <w:lang w:val="en-AU"/>
        </w:rPr>
      </w:pPr>
      <w:r w:rsidRPr="005278E2">
        <w:rPr>
          <w:rFonts w:cstheme="minorHAnsi"/>
          <w:lang w:val="en-AU"/>
        </w:rPr>
        <w:t xml:space="preserve">The </w:t>
      </w:r>
      <w:r w:rsidRPr="005278E2">
        <w:rPr>
          <w:rFonts w:cstheme="minorHAnsi"/>
          <w:b/>
          <w:lang w:val="en-AU"/>
        </w:rPr>
        <w:t>exponential</w:t>
      </w:r>
      <w:r w:rsidRPr="005278E2">
        <w:rPr>
          <w:rFonts w:cstheme="minorHAnsi"/>
          <w:lang w:val="en-AU"/>
        </w:rPr>
        <w:t xml:space="preserve"> growth isn’t realistic since the resources are limited, which influences the birth and death rates, that’s why the </w:t>
      </w:r>
      <w:r w:rsidRPr="005278E2">
        <w:rPr>
          <w:rFonts w:cstheme="minorHAnsi"/>
          <w:b/>
          <w:lang w:val="en-AU"/>
        </w:rPr>
        <w:t>logistic</w:t>
      </w:r>
      <w:r w:rsidRPr="005278E2">
        <w:rPr>
          <w:rFonts w:cstheme="minorHAnsi"/>
          <w:lang w:val="en-AU"/>
        </w:rPr>
        <w:t xml:space="preserve"> formula was used rather.</w:t>
      </w:r>
    </w:p>
    <w:p w14:paraId="645E9D84" w14:textId="1BF4249E" w:rsidR="00CB0E1C" w:rsidRPr="005278E2" w:rsidRDefault="00CB0E1C" w:rsidP="00CB0E1C">
      <w:pPr>
        <w:suppressAutoHyphens/>
        <w:spacing w:line="276" w:lineRule="auto"/>
        <w:ind w:left="431"/>
        <w:rPr>
          <w:rFonts w:cstheme="minorHAnsi"/>
          <w:lang w:val="en-AU"/>
        </w:rPr>
      </w:pPr>
      <w:r w:rsidRPr="005278E2">
        <w:rPr>
          <w:rFonts w:cstheme="minorHAnsi"/>
          <w:lang w:val="en-AU"/>
        </w:rPr>
        <w:t>The interactions between the deer and the other species is only 30% and could be left out.</w:t>
      </w:r>
    </w:p>
    <w:p w14:paraId="002D92B3" w14:textId="27139D54" w:rsidR="00CB0E1C" w:rsidRPr="005278E2" w:rsidRDefault="00CB0E1C" w:rsidP="00CB0E1C">
      <w:pPr>
        <w:suppressAutoHyphens/>
        <w:spacing w:line="276" w:lineRule="auto"/>
        <w:ind w:left="431"/>
        <w:rPr>
          <w:rFonts w:cstheme="minorHAnsi"/>
          <w:lang w:val="en-AU"/>
        </w:rPr>
      </w:pPr>
      <w:r w:rsidRPr="005278E2">
        <w:rPr>
          <w:rFonts w:cstheme="minorHAnsi"/>
          <w:lang w:val="en-AU"/>
        </w:rPr>
        <w:t>The effect of predators was also left out.</w:t>
      </w:r>
    </w:p>
    <w:p w14:paraId="16C61FBE" w14:textId="77777777" w:rsidR="008C4604" w:rsidRPr="005278E2" w:rsidRDefault="008C4604" w:rsidP="008C4604">
      <w:pPr>
        <w:suppressAutoHyphens/>
        <w:spacing w:line="276" w:lineRule="auto"/>
        <w:rPr>
          <w:rFonts w:cstheme="minorHAnsi"/>
          <w:lang w:val="en-AU"/>
        </w:rPr>
      </w:pPr>
    </w:p>
    <w:p w14:paraId="1B7FD126" w14:textId="454D0000"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74F679E2" w14:textId="77777777" w:rsidR="00BB249A" w:rsidRPr="005278E2" w:rsidRDefault="00BB249A" w:rsidP="00BB249A">
      <w:pPr>
        <w:pStyle w:val="ListParagraph"/>
        <w:ind w:left="792"/>
        <w:rPr>
          <w:b/>
          <w:u w:val="single"/>
          <w:lang w:val="en-AU"/>
        </w:rPr>
      </w:pPr>
      <w:r w:rsidRPr="005278E2">
        <w:rPr>
          <w:b/>
          <w:u w:val="single"/>
          <w:lang w:val="en-AU"/>
        </w:rPr>
        <w:t>Simple logistic growth equation with limited resources (food supply):</w:t>
      </w:r>
    </w:p>
    <w:p w14:paraId="2EAECB70" w14:textId="77777777" w:rsidR="00BB249A" w:rsidRPr="005278E2" w:rsidRDefault="00BB249A" w:rsidP="00BB249A">
      <w:pPr>
        <w:pStyle w:val="ListParagraph"/>
        <w:ind w:left="792"/>
        <w:rPr>
          <w:rFonts w:ascii="Gill Sans MT" w:hAnsi="Gill Sans MT"/>
          <w:u w:val="single"/>
          <w:lang w:val="en-AU"/>
        </w:rPr>
      </w:pPr>
    </w:p>
    <w:p w14:paraId="02BF56BE" w14:textId="3B57B95B" w:rsidR="00BB249A" w:rsidRPr="005278E2" w:rsidRDefault="00F720AC" w:rsidP="00BB249A">
      <w:pPr>
        <w:pStyle w:val="ListParagraph"/>
        <w:ind w:left="792"/>
        <w:rPr>
          <w:rFonts w:eastAsiaTheme="minorEastAsia"/>
          <w:lang w:val="en-AU"/>
        </w:rPr>
      </w:pPr>
      <m:oMathPara>
        <m:oMathParaPr>
          <m:jc m:val="left"/>
        </m:oMathParaPr>
        <m:oMath>
          <m:f>
            <m:fPr>
              <m:ctrlPr>
                <w:rPr>
                  <w:rFonts w:ascii="Cambria Math" w:hAnsi="Cambria Math"/>
                  <w:i/>
                  <w:sz w:val="24"/>
                  <w:szCs w:val="24"/>
                  <w:lang w:val="en-AU"/>
                </w:rPr>
              </m:ctrlPr>
            </m:fPr>
            <m:num>
              <m:r>
                <w:rPr>
                  <w:rFonts w:ascii="Cambria Math" w:hAnsi="Cambria Math"/>
                  <w:lang w:val="en-AU"/>
                </w:rPr>
                <m:t>dN</m:t>
              </m:r>
            </m:num>
            <m:den>
              <m:r>
                <w:rPr>
                  <w:rFonts w:ascii="Cambria Math" w:hAnsi="Cambria Math"/>
                  <w:lang w:val="en-AU"/>
                </w:rPr>
                <m:t>dt</m:t>
              </m:r>
            </m:den>
          </m:f>
          <m:r>
            <w:rPr>
              <w:rFonts w:ascii="Cambria Math" w:hAnsi="Cambria Math"/>
              <w:lang w:val="en-AU"/>
            </w:rPr>
            <m:t xml:space="preserve">=rN(1- </m:t>
          </m:r>
          <m:f>
            <m:fPr>
              <m:ctrlPr>
                <w:rPr>
                  <w:rFonts w:ascii="Cambria Math" w:hAnsi="Cambria Math"/>
                  <w:i/>
                  <w:sz w:val="24"/>
                  <w:szCs w:val="24"/>
                  <w:lang w:val="en-AU"/>
                </w:rPr>
              </m:ctrlPr>
            </m:fPr>
            <m:num>
              <m:r>
                <w:rPr>
                  <w:rFonts w:ascii="Cambria Math" w:hAnsi="Cambria Math"/>
                  <w:lang w:val="en-AU"/>
                </w:rPr>
                <m:t>N</m:t>
              </m:r>
            </m:num>
            <m:den>
              <m:r>
                <w:rPr>
                  <w:rFonts w:ascii="Cambria Math" w:hAnsi="Cambria Math"/>
                  <w:lang w:val="en-AU"/>
                </w:rPr>
                <m:t>K</m:t>
              </m:r>
            </m:den>
          </m:f>
          <m:r>
            <w:rPr>
              <w:rFonts w:ascii="Cambria Math" w:hAnsi="Cambria Math"/>
              <w:lang w:val="en-AU"/>
            </w:rPr>
            <m:t>)</m:t>
          </m:r>
        </m:oMath>
      </m:oMathPara>
    </w:p>
    <w:p w14:paraId="2F6EA097" w14:textId="2268C3CB" w:rsidR="00BB249A" w:rsidRPr="005278E2" w:rsidRDefault="00BB249A" w:rsidP="00BB249A">
      <w:pPr>
        <w:pStyle w:val="ListParagraph"/>
        <w:ind w:left="792"/>
        <w:rPr>
          <w:rFonts w:eastAsiaTheme="minorEastAsia"/>
          <w:lang w:val="en-AU"/>
        </w:rPr>
      </w:pPr>
    </w:p>
    <w:p w14:paraId="569BC0CF" w14:textId="77777777" w:rsidR="000A5C0F" w:rsidRPr="005278E2" w:rsidRDefault="000A5C0F" w:rsidP="000A5C0F">
      <w:pPr>
        <w:spacing w:after="0"/>
        <w:rPr>
          <w:lang w:val="en-AU"/>
        </w:rPr>
      </w:pPr>
      <w:r w:rsidRPr="005278E2">
        <w:rPr>
          <w:lang w:val="en-AU"/>
        </w:rPr>
        <w:t>We can apply this model to deer (Have relatively less interaction with other species)</w:t>
      </w:r>
    </w:p>
    <w:p w14:paraId="3040AE53" w14:textId="77777777" w:rsidR="000A5C0F" w:rsidRPr="005278E2" w:rsidRDefault="000A5C0F" w:rsidP="000A5C0F">
      <w:pPr>
        <w:rPr>
          <w:lang w:val="en-AU"/>
        </w:rPr>
      </w:pPr>
      <w:r w:rsidRPr="005278E2">
        <w:rPr>
          <w:lang w:val="en-AU"/>
        </w:rPr>
        <w:t>The following assumptions were taken in consideration:</w:t>
      </w:r>
    </w:p>
    <w:p w14:paraId="3C6C79EC" w14:textId="77777777" w:rsidR="000A5C0F" w:rsidRPr="005278E2" w:rsidRDefault="000A5C0F" w:rsidP="00991278">
      <w:pPr>
        <w:pStyle w:val="ListParagraph"/>
        <w:numPr>
          <w:ilvl w:val="0"/>
          <w:numId w:val="9"/>
        </w:numPr>
        <w:spacing w:after="160" w:line="256" w:lineRule="auto"/>
        <w:rPr>
          <w:lang w:val="en-AU"/>
        </w:rPr>
      </w:pPr>
      <w:r w:rsidRPr="005278E2">
        <w:rPr>
          <w:lang w:val="en-AU"/>
        </w:rPr>
        <w:t>Age, genetic and size factors were ignored.</w:t>
      </w:r>
    </w:p>
    <w:p w14:paraId="288E2F6C" w14:textId="77777777" w:rsidR="000A5C0F" w:rsidRPr="005278E2" w:rsidRDefault="000A5C0F" w:rsidP="00991278">
      <w:pPr>
        <w:pStyle w:val="ListParagraph"/>
        <w:numPr>
          <w:ilvl w:val="0"/>
          <w:numId w:val="9"/>
        </w:numPr>
        <w:spacing w:after="160" w:line="256" w:lineRule="auto"/>
        <w:rPr>
          <w:lang w:val="en-AU"/>
        </w:rPr>
      </w:pPr>
      <w:r w:rsidRPr="005278E2">
        <w:rPr>
          <w:lang w:val="en-AU"/>
        </w:rPr>
        <w:t>Fences are closed : no migration.</w:t>
      </w:r>
    </w:p>
    <w:p w14:paraId="71BE1028" w14:textId="77777777" w:rsidR="000A5C0F" w:rsidRPr="005278E2" w:rsidRDefault="000A5C0F" w:rsidP="000A5C0F">
      <w:pPr>
        <w:pStyle w:val="ListParagraph"/>
        <w:ind w:left="1080"/>
        <w:rPr>
          <w:lang w:val="en-AU"/>
        </w:rPr>
      </w:pPr>
    </w:p>
    <w:p w14:paraId="282C18FE" w14:textId="3EC78CC2" w:rsidR="000A5C0F" w:rsidRPr="005278E2" w:rsidRDefault="000A5C0F" w:rsidP="00BB249A">
      <w:pPr>
        <w:pStyle w:val="ListParagraph"/>
        <w:ind w:left="792"/>
        <w:rPr>
          <w:rFonts w:eastAsiaTheme="minorEastAsia"/>
          <w:lang w:val="en-AU"/>
        </w:rPr>
      </w:pPr>
    </w:p>
    <w:p w14:paraId="43815BCE" w14:textId="77777777" w:rsidR="000A5C0F" w:rsidRPr="005278E2" w:rsidRDefault="000A5C0F" w:rsidP="000A5C0F">
      <w:pPr>
        <w:rPr>
          <w:b/>
          <w:u w:val="single"/>
          <w:lang w:val="en-AU"/>
        </w:rPr>
      </w:pPr>
      <w:r w:rsidRPr="005278E2">
        <w:rPr>
          <w:b/>
          <w:u w:val="single"/>
          <w:lang w:val="en-AU"/>
        </w:rPr>
        <w:t>Model with migration effect (Simple metapopulation growth rate)</w:t>
      </w:r>
    </w:p>
    <w:p w14:paraId="54ABC461" w14:textId="77777777" w:rsidR="000A5C0F" w:rsidRPr="005278E2" w:rsidRDefault="00F720AC" w:rsidP="000A5C0F">
      <w:pPr>
        <w:rPr>
          <w:lang w:val="en-AU"/>
        </w:rPr>
      </w:pPr>
      <m:oMathPara>
        <m:oMath>
          <m:f>
            <m:fPr>
              <m:ctrlPr>
                <w:rPr>
                  <w:rFonts w:ascii="Cambria Math" w:hAnsi="Cambria Math"/>
                  <w:i/>
                  <w:sz w:val="24"/>
                  <w:szCs w:val="24"/>
                  <w:lang w:val="en-AU"/>
                </w:rPr>
              </m:ctrlPr>
            </m:fPr>
            <m:num>
              <m:r>
                <w:rPr>
                  <w:rFonts w:ascii="Cambria Math" w:hAnsi="Cambria Math"/>
                  <w:lang w:val="en-AU"/>
                </w:rPr>
                <m:t>dN</m:t>
              </m:r>
            </m:num>
            <m:den>
              <m:r>
                <w:rPr>
                  <w:rFonts w:ascii="Cambria Math" w:hAnsi="Cambria Math"/>
                  <w:lang w:val="en-AU"/>
                </w:rPr>
                <m:t>dt</m:t>
              </m:r>
            </m:den>
          </m:f>
          <m:r>
            <w:rPr>
              <w:rFonts w:ascii="Cambria Math" w:hAnsi="Cambria Math"/>
              <w:lang w:val="en-AU"/>
            </w:rPr>
            <m:t xml:space="preserve">=Pi </m:t>
          </m:r>
          <m:d>
            <m:dPr>
              <m:ctrlPr>
                <w:rPr>
                  <w:rFonts w:ascii="Cambria Math" w:hAnsi="Cambria Math"/>
                  <w:i/>
                  <w:lang w:val="en-AU"/>
                </w:rPr>
              </m:ctrlPr>
            </m:dPr>
            <m:e>
              <m:r>
                <w:rPr>
                  <w:rFonts w:ascii="Cambria Math" w:hAnsi="Cambria Math"/>
                  <w:lang w:val="en-AU"/>
                </w:rPr>
                <m:t>1-f</m:t>
              </m:r>
            </m:e>
          </m:d>
          <m:r>
            <w:rPr>
              <w:rFonts w:ascii="Cambria Math" w:hAnsi="Cambria Math"/>
              <w:lang w:val="en-AU"/>
            </w:rPr>
            <m:t>-Pe f</m:t>
          </m:r>
        </m:oMath>
      </m:oMathPara>
    </w:p>
    <w:p w14:paraId="5C998F35" w14:textId="77777777" w:rsidR="000A5C0F" w:rsidRPr="005278E2" w:rsidRDefault="000A5C0F" w:rsidP="000A5C0F">
      <w:pPr>
        <w:rPr>
          <w:lang w:val="en-AU"/>
        </w:rPr>
      </w:pPr>
      <w:r w:rsidRPr="005278E2">
        <w:rPr>
          <w:lang w:val="en-AU"/>
        </w:rPr>
        <w:t>Where:</w:t>
      </w:r>
    </w:p>
    <w:p w14:paraId="0A17D985" w14:textId="77777777" w:rsidR="000A5C0F" w:rsidRPr="005278E2" w:rsidRDefault="000A5C0F" w:rsidP="000A5C0F">
      <w:pPr>
        <w:rPr>
          <w:lang w:val="en-AU"/>
        </w:rPr>
      </w:pPr>
      <w:r w:rsidRPr="005278E2">
        <w:rPr>
          <w:lang w:val="en-AU"/>
        </w:rPr>
        <w:t xml:space="preserve"> </w:t>
      </w:r>
      <w:r w:rsidRPr="005278E2">
        <w:rPr>
          <w:b/>
          <w:lang w:val="en-AU"/>
        </w:rPr>
        <w:t>Pi</w:t>
      </w:r>
      <w:r w:rsidRPr="005278E2">
        <w:rPr>
          <w:lang w:val="en-AU"/>
        </w:rPr>
        <w:t xml:space="preserve"> is the probability of local colonisation </w:t>
      </w:r>
    </w:p>
    <w:p w14:paraId="5000810F" w14:textId="77777777" w:rsidR="000A5C0F" w:rsidRPr="005278E2" w:rsidRDefault="000A5C0F" w:rsidP="000A5C0F">
      <w:pPr>
        <w:rPr>
          <w:lang w:val="en-AU"/>
        </w:rPr>
      </w:pPr>
      <w:r w:rsidRPr="005278E2">
        <w:rPr>
          <w:b/>
          <w:lang w:val="en-AU"/>
        </w:rPr>
        <w:t xml:space="preserve"> f</w:t>
      </w:r>
      <w:r w:rsidRPr="005278E2">
        <w:rPr>
          <w:lang w:val="en-AU"/>
        </w:rPr>
        <w:t xml:space="preserve"> is the fraction of patches in occupied territory</w:t>
      </w:r>
    </w:p>
    <w:p w14:paraId="3E63E9B3" w14:textId="77777777" w:rsidR="000A5C0F" w:rsidRPr="005278E2" w:rsidRDefault="000A5C0F" w:rsidP="000A5C0F">
      <w:pPr>
        <w:rPr>
          <w:lang w:val="en-AU"/>
        </w:rPr>
      </w:pPr>
      <w:r w:rsidRPr="005278E2">
        <w:rPr>
          <w:lang w:val="en-AU"/>
        </w:rPr>
        <w:t>Some model variations were dropped and the following assumptions were taken in consideration:</w:t>
      </w:r>
    </w:p>
    <w:p w14:paraId="1A095C49" w14:textId="77777777" w:rsidR="000A5C0F" w:rsidRPr="005278E2" w:rsidRDefault="000A5C0F" w:rsidP="00991278">
      <w:pPr>
        <w:pStyle w:val="ListParagraph"/>
        <w:numPr>
          <w:ilvl w:val="0"/>
          <w:numId w:val="8"/>
        </w:numPr>
        <w:spacing w:after="160" w:line="256" w:lineRule="auto"/>
        <w:rPr>
          <w:lang w:val="en-AU"/>
        </w:rPr>
      </w:pPr>
      <w:r w:rsidRPr="005278E2">
        <w:rPr>
          <w:lang w:val="en-AU"/>
        </w:rPr>
        <w:t>Pe and Pi are constant rates.</w:t>
      </w:r>
    </w:p>
    <w:p w14:paraId="74261157" w14:textId="77777777" w:rsidR="000A5C0F" w:rsidRPr="005278E2" w:rsidRDefault="000A5C0F" w:rsidP="00991278">
      <w:pPr>
        <w:pStyle w:val="ListParagraph"/>
        <w:numPr>
          <w:ilvl w:val="0"/>
          <w:numId w:val="8"/>
        </w:numPr>
        <w:spacing w:after="160" w:line="256" w:lineRule="auto"/>
        <w:rPr>
          <w:lang w:val="en-AU"/>
        </w:rPr>
      </w:pPr>
      <w:r w:rsidRPr="005278E2">
        <w:rPr>
          <w:lang w:val="en-AU"/>
        </w:rPr>
        <w:t>No rescue effect or time lags.</w:t>
      </w:r>
    </w:p>
    <w:p w14:paraId="737438FA" w14:textId="77777777" w:rsidR="000A5C0F" w:rsidRPr="005278E2" w:rsidRDefault="000A5C0F" w:rsidP="00991278">
      <w:pPr>
        <w:pStyle w:val="ListParagraph"/>
        <w:numPr>
          <w:ilvl w:val="0"/>
          <w:numId w:val="8"/>
        </w:numPr>
        <w:spacing w:after="160" w:line="256" w:lineRule="auto"/>
        <w:rPr>
          <w:lang w:val="en-AU"/>
        </w:rPr>
      </w:pPr>
      <w:r w:rsidRPr="005278E2">
        <w:rPr>
          <w:lang w:val="en-AU"/>
        </w:rPr>
        <w:t>Homogeneity of patches.</w:t>
      </w:r>
    </w:p>
    <w:p w14:paraId="086FC912" w14:textId="77777777" w:rsidR="000A5C0F" w:rsidRPr="005278E2" w:rsidRDefault="000A5C0F" w:rsidP="00BB249A">
      <w:pPr>
        <w:pStyle w:val="ListParagraph"/>
        <w:ind w:left="792"/>
        <w:rPr>
          <w:rFonts w:eastAsiaTheme="minorEastAsia"/>
          <w:lang w:val="en-AU"/>
        </w:rPr>
      </w:pPr>
    </w:p>
    <w:p w14:paraId="04257BB8" w14:textId="77777777" w:rsidR="00BB249A" w:rsidRPr="005278E2" w:rsidRDefault="00BB249A" w:rsidP="00BB249A">
      <w:pPr>
        <w:pStyle w:val="ListParagraph"/>
        <w:ind w:left="792"/>
        <w:rPr>
          <w:rFonts w:eastAsiaTheme="minorEastAsia"/>
          <w:lang w:val="en-AU"/>
        </w:rPr>
      </w:pPr>
    </w:p>
    <w:p w14:paraId="3605E946" w14:textId="77777777" w:rsidR="008C4604" w:rsidRPr="005278E2" w:rsidRDefault="008C4604" w:rsidP="008C4604">
      <w:pPr>
        <w:suppressAutoHyphens/>
        <w:spacing w:line="276" w:lineRule="auto"/>
        <w:rPr>
          <w:rFonts w:cstheme="minorHAnsi"/>
          <w:lang w:val="en-AU"/>
        </w:rPr>
      </w:pPr>
    </w:p>
    <w:p w14:paraId="1187670A" w14:textId="3EC99E0F"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5C680F13" w14:textId="282C6940" w:rsidR="001D596D" w:rsidRDefault="00D60BC4" w:rsidP="001D596D">
      <w:pPr>
        <w:suppressAutoHyphens/>
        <w:spacing w:line="276" w:lineRule="auto"/>
        <w:rPr>
          <w:rFonts w:cstheme="minorHAnsi"/>
          <w:lang w:val="en-AU"/>
        </w:rPr>
      </w:pPr>
      <w:r>
        <w:rPr>
          <w:rFonts w:cstheme="minorHAnsi"/>
          <w:lang w:val="en-AU"/>
        </w:rPr>
        <w:t>Following the methodology for this question, a literature study was carried out on the current classes of UML as well as the previous class</w:t>
      </w:r>
      <w:r w:rsidR="00CE3EDF">
        <w:rPr>
          <w:rFonts w:cstheme="minorHAnsi"/>
          <w:lang w:val="en-AU"/>
        </w:rPr>
        <w:t>es</w:t>
      </w:r>
      <w:r>
        <w:rPr>
          <w:rFonts w:cstheme="minorHAnsi"/>
          <w:lang w:val="en-AU"/>
        </w:rPr>
        <w:t xml:space="preserve"> and knowledge of Object Oriented Programming.</w:t>
      </w:r>
      <w:r w:rsidR="00534448">
        <w:rPr>
          <w:rFonts w:cstheme="minorHAnsi"/>
          <w:lang w:val="en-AU"/>
        </w:rPr>
        <w:t xml:space="preserve"> Using these classes, a solid architecture for the application could be put together. </w:t>
      </w:r>
      <w:r w:rsidR="0060440D">
        <w:rPr>
          <w:rFonts w:cstheme="minorHAnsi"/>
          <w:lang w:val="en-AU"/>
        </w:rPr>
        <w:t>During the classes of UML, it</w:t>
      </w:r>
      <w:r w:rsidR="00534448">
        <w:rPr>
          <w:rFonts w:cstheme="minorHAnsi"/>
          <w:lang w:val="en-AU"/>
        </w:rPr>
        <w:t xml:space="preserve"> was learned that there is a </w:t>
      </w:r>
      <w:r w:rsidR="00CE3EDF">
        <w:rPr>
          <w:rFonts w:cstheme="minorHAnsi"/>
          <w:lang w:val="en-AU"/>
        </w:rPr>
        <w:t xml:space="preserve">very thorough and </w:t>
      </w:r>
      <w:r w:rsidR="00534448">
        <w:rPr>
          <w:rFonts w:cstheme="minorHAnsi"/>
          <w:lang w:val="en-AU"/>
        </w:rPr>
        <w:t xml:space="preserve">structured process to designing and implementing an application. </w:t>
      </w:r>
    </w:p>
    <w:p w14:paraId="7928BD8C" w14:textId="3C709DF3" w:rsidR="004230F4" w:rsidRDefault="004230F4" w:rsidP="001D596D">
      <w:pPr>
        <w:suppressAutoHyphens/>
        <w:spacing w:line="276" w:lineRule="auto"/>
        <w:rPr>
          <w:rFonts w:cstheme="minorHAnsi"/>
          <w:lang w:val="en-AU"/>
        </w:rPr>
      </w:pPr>
      <w:r>
        <w:rPr>
          <w:rFonts w:cstheme="minorHAnsi"/>
          <w:lang w:val="en-AU"/>
        </w:rPr>
        <w:t>Finding out how to display the results in an application was fairly easy; a formula would be used to calculate the populations of the different animals at a certain time, and from there these points would be plotted on a line graph.</w:t>
      </w:r>
      <w:r w:rsidR="00CE3EDF">
        <w:rPr>
          <w:rFonts w:cstheme="minorHAnsi"/>
          <w:lang w:val="en-AU"/>
        </w:rPr>
        <w:t xml:space="preserve"> However finding the best way to do this proved difficult.</w:t>
      </w:r>
    </w:p>
    <w:p w14:paraId="700DF100" w14:textId="77777777" w:rsidR="00924418" w:rsidRDefault="00924418" w:rsidP="00924418">
      <w:pPr>
        <w:suppressAutoHyphens/>
        <w:spacing w:line="276" w:lineRule="auto"/>
        <w:rPr>
          <w:lang w:val="en-AU"/>
        </w:rPr>
      </w:pPr>
      <w:r>
        <w:rPr>
          <w:lang w:val="en-AU"/>
        </w:rPr>
        <w:t xml:space="preserve">The first proof of concept used a system that was much too simplistic and could only project the results of one animal in a very simple graph. This system worked in a way that all animals were objects of the same class, that being a “Large Herbivore”. From there these </w:t>
      </w:r>
      <w:proofErr w:type="spellStart"/>
      <w:r>
        <w:rPr>
          <w:lang w:val="en-AU"/>
        </w:rPr>
        <w:t>LargeHerbivore</w:t>
      </w:r>
      <w:proofErr w:type="spellEnd"/>
      <w:r>
        <w:rPr>
          <w:lang w:val="en-AU"/>
        </w:rPr>
        <w:t xml:space="preserve"> objects would be used, in combination with a user-entered number of years, in a method which would return a series of points based on a certain formula. This series would then be projected in a graph. This design was used purely to get used to projecting points onto a graph, and it was already clear that this would not be the design used in the final product.</w:t>
      </w:r>
    </w:p>
    <w:p w14:paraId="351EF031" w14:textId="5B727DD7" w:rsidR="004F4809" w:rsidRDefault="00347DB3" w:rsidP="007B7639">
      <w:pPr>
        <w:suppressAutoHyphens/>
        <w:spacing w:line="276" w:lineRule="auto"/>
        <w:rPr>
          <w:lang w:val="en-AU"/>
        </w:rPr>
      </w:pPr>
      <w:r>
        <w:rPr>
          <w:lang w:val="en-AU"/>
        </w:rPr>
        <w:t xml:space="preserve">Finding the right design for </w:t>
      </w:r>
      <w:r w:rsidR="00924418">
        <w:rPr>
          <w:lang w:val="en-AU"/>
        </w:rPr>
        <w:t xml:space="preserve">the application </w:t>
      </w:r>
      <w:r w:rsidR="004F4809">
        <w:rPr>
          <w:lang w:val="en-AU"/>
        </w:rPr>
        <w:t>was quite difficult,</w:t>
      </w:r>
      <w:r w:rsidR="00CE3EDF" w:rsidRPr="00CE3EDF">
        <w:rPr>
          <w:lang w:val="en-AU"/>
        </w:rPr>
        <w:t xml:space="preserve"> </w:t>
      </w:r>
      <w:r w:rsidR="00CE3EDF">
        <w:rPr>
          <w:lang w:val="en-AU"/>
        </w:rPr>
        <w:t>the classes of Object Oriented Programming were studied thoroughly</w:t>
      </w:r>
      <w:r w:rsidR="004F4809">
        <w:rPr>
          <w:lang w:val="en-AU"/>
        </w:rPr>
        <w:t xml:space="preserve"> and the instructors had to be consulted many times before it was crystal clear what the best course of action was</w:t>
      </w:r>
      <w:r w:rsidR="00CE3EDF" w:rsidRPr="00CE3EDF">
        <w:rPr>
          <w:lang w:val="en-AU"/>
        </w:rPr>
        <w:t xml:space="preserve"> </w:t>
      </w:r>
      <w:r w:rsidR="00CE3EDF">
        <w:rPr>
          <w:lang w:val="en-AU"/>
        </w:rPr>
        <w:t>to make the applications architecture as structured as possible</w:t>
      </w:r>
      <w:r w:rsidR="004F4809">
        <w:rPr>
          <w:lang w:val="en-AU"/>
        </w:rPr>
        <w:t xml:space="preserve">. </w:t>
      </w:r>
      <w:r w:rsidR="00CE3EDF">
        <w:rPr>
          <w:lang w:val="en-AU"/>
        </w:rPr>
        <w:t xml:space="preserve">Through studying these classes, it was found that using design patterns to make the code more efficient, scalable and readable would prove to be very important when making the application. </w:t>
      </w:r>
      <w:r w:rsidR="004F4809">
        <w:rPr>
          <w:lang w:val="en-AU"/>
        </w:rPr>
        <w:t>The design of the application is broadly outlined in the following paragraphs</w:t>
      </w:r>
      <w:r w:rsidR="00CE3EDF">
        <w:rPr>
          <w:lang w:val="en-AU"/>
        </w:rPr>
        <w:t xml:space="preserve"> and the</w:t>
      </w:r>
      <w:r w:rsidR="004F4809">
        <w:rPr>
          <w:lang w:val="en-AU"/>
        </w:rPr>
        <w:t xml:space="preserve"> class diagram of the application is included in Appendix B to hopefully make the description more understandable.</w:t>
      </w:r>
    </w:p>
    <w:p w14:paraId="525292B2" w14:textId="3A072FAD" w:rsidR="006D07A4" w:rsidRDefault="006D07A4" w:rsidP="007B7639">
      <w:pPr>
        <w:suppressAutoHyphens/>
        <w:spacing w:line="276" w:lineRule="auto"/>
        <w:rPr>
          <w:lang w:val="en-AU"/>
        </w:rPr>
      </w:pPr>
      <w:r>
        <w:rPr>
          <w:lang w:val="en-AU"/>
        </w:rPr>
        <w:t xml:space="preserve">To create the base of the application, the program </w:t>
      </w:r>
      <w:proofErr w:type="spellStart"/>
      <w:r>
        <w:rPr>
          <w:lang w:val="en-AU"/>
        </w:rPr>
        <w:t>SceneBuilder</w:t>
      </w:r>
      <w:proofErr w:type="spellEnd"/>
      <w:r>
        <w:rPr>
          <w:lang w:val="en-AU"/>
        </w:rPr>
        <w:t xml:space="preserve"> was used to design the way the application should look to a user. The most important features of this base layout being the graph which shows the increase or decrease of population of different animals and the table which shows the exact values at a certain time.</w:t>
      </w:r>
      <w:r w:rsidR="006B7B71">
        <w:rPr>
          <w:lang w:val="en-AU"/>
        </w:rPr>
        <w:t xml:space="preserve"> To make the results be projected into the graph, a series of points for each </w:t>
      </w:r>
      <w:r w:rsidR="006B7B71">
        <w:rPr>
          <w:lang w:val="en-AU"/>
        </w:rPr>
        <w:lastRenderedPageBreak/>
        <w:t>animal would have to be created and displayed as a line on the graph and to show the exact values of each animal at a given time, the values of the animals and the selected time would also have to be displayed in a table.</w:t>
      </w:r>
      <w:r w:rsidR="008472E7">
        <w:rPr>
          <w:lang w:val="en-AU"/>
        </w:rPr>
        <w:t xml:space="preserve"> </w:t>
      </w:r>
    </w:p>
    <w:p w14:paraId="305F113C" w14:textId="7084479D" w:rsidR="00DD1B64" w:rsidRDefault="008472E7" w:rsidP="007B7639">
      <w:pPr>
        <w:suppressAutoHyphens/>
        <w:spacing w:line="276" w:lineRule="auto"/>
        <w:rPr>
          <w:lang w:val="en-AU"/>
        </w:rPr>
      </w:pPr>
      <w:r>
        <w:rPr>
          <w:lang w:val="en-AU"/>
        </w:rPr>
        <w:t xml:space="preserve">How all of this was made not only possible, but also structured in a way that is the following. </w:t>
      </w:r>
      <w:r w:rsidR="00945F35">
        <w:rPr>
          <w:lang w:val="en-AU"/>
        </w:rPr>
        <w:t xml:space="preserve">The first aspect of the design </w:t>
      </w:r>
      <w:r w:rsidR="00A013B5">
        <w:rPr>
          <w:lang w:val="en-AU"/>
        </w:rPr>
        <w:t xml:space="preserve">minimises the effort needed to add </w:t>
      </w:r>
      <w:r w:rsidR="00985BC3">
        <w:rPr>
          <w:lang w:val="en-AU"/>
        </w:rPr>
        <w:t>or</w:t>
      </w:r>
      <w:r w:rsidR="00A013B5">
        <w:rPr>
          <w:lang w:val="en-AU"/>
        </w:rPr>
        <w:t xml:space="preserve"> remove different models </w:t>
      </w:r>
      <w:r w:rsidR="00985BC3">
        <w:rPr>
          <w:lang w:val="en-AU"/>
        </w:rPr>
        <w:t>from the application</w:t>
      </w:r>
      <w:r w:rsidR="00945F35">
        <w:rPr>
          <w:lang w:val="en-AU"/>
        </w:rPr>
        <w:t xml:space="preserve">. The way this was achieved was by </w:t>
      </w:r>
      <w:r w:rsidR="00017A0F">
        <w:rPr>
          <w:lang w:val="en-AU"/>
        </w:rPr>
        <w:t xml:space="preserve">using the strategy design pattern </w:t>
      </w:r>
      <w:r w:rsidR="00985BC3">
        <w:rPr>
          <w:lang w:val="en-AU"/>
        </w:rPr>
        <w:t>to</w:t>
      </w:r>
      <w:r w:rsidR="00017A0F">
        <w:rPr>
          <w:lang w:val="en-AU"/>
        </w:rPr>
        <w:t xml:space="preserve"> </w:t>
      </w:r>
      <w:r w:rsidR="00945F35">
        <w:rPr>
          <w:lang w:val="en-AU"/>
        </w:rPr>
        <w:t>creat</w:t>
      </w:r>
      <w:r w:rsidR="00985BC3">
        <w:rPr>
          <w:lang w:val="en-AU"/>
        </w:rPr>
        <w:t>e</w:t>
      </w:r>
      <w:r w:rsidR="00945F35">
        <w:rPr>
          <w:lang w:val="en-AU"/>
        </w:rPr>
        <w:t xml:space="preserve"> an interface which defines a method that each mathematical model should have. From there, new classes can be created when a new mathematical model is designed and can be put in the place of any previous models without problems.</w:t>
      </w:r>
      <w:r w:rsidR="000E7B33">
        <w:rPr>
          <w:lang w:val="en-AU"/>
        </w:rPr>
        <w:t xml:space="preserve"> This same design pattern was also used when creating animals. An abstract class was defined called “Large Herbivore” and from there a new class can be added extending this class if a new large herbivore should be added to the application. This allows for interchangeability between all of the large herbivores. </w:t>
      </w:r>
    </w:p>
    <w:p w14:paraId="5044A687" w14:textId="24071405" w:rsidR="00985BC3" w:rsidRDefault="00985BC3" w:rsidP="007B7639">
      <w:pPr>
        <w:suppressAutoHyphens/>
        <w:spacing w:line="276" w:lineRule="auto"/>
        <w:rPr>
          <w:highlight w:val="yellow"/>
          <w:lang w:val="en-AU"/>
        </w:rPr>
      </w:pPr>
      <w:r w:rsidRPr="00985BC3">
        <w:rPr>
          <w:highlight w:val="yellow"/>
          <w:lang w:val="en-AU"/>
        </w:rPr>
        <w:t>////Maybe show code snipp</w:t>
      </w:r>
      <w:r>
        <w:rPr>
          <w:highlight w:val="yellow"/>
          <w:lang w:val="en-AU"/>
        </w:rPr>
        <w:t>e</w:t>
      </w:r>
      <w:r w:rsidRPr="00985BC3">
        <w:rPr>
          <w:highlight w:val="yellow"/>
          <w:lang w:val="en-AU"/>
        </w:rPr>
        <w:t>t////</w:t>
      </w:r>
    </w:p>
    <w:p w14:paraId="3E97CF45" w14:textId="120F4206" w:rsidR="000E7B33" w:rsidRDefault="000E7B33" w:rsidP="007B7639">
      <w:pPr>
        <w:suppressAutoHyphens/>
        <w:spacing w:line="276" w:lineRule="auto"/>
        <w:rPr>
          <w:lang w:val="en-AU"/>
        </w:rPr>
      </w:pPr>
      <w:r>
        <w:rPr>
          <w:lang w:val="en-AU"/>
        </w:rPr>
        <w:t xml:space="preserve">The next aspect of the application continues on from the mathematical model classes. </w:t>
      </w:r>
      <w:r w:rsidR="00BC701C">
        <w:rPr>
          <w:lang w:val="en-AU"/>
        </w:rPr>
        <w:t xml:space="preserve">To make selection of different models possible, a way to set the “active” model in the application had to be implemented. To make this possible, the Factory design pattern was used to set which mathematical model class should be used when making calculations. A </w:t>
      </w:r>
      <w:proofErr w:type="spellStart"/>
      <w:r w:rsidR="00BC701C">
        <w:rPr>
          <w:lang w:val="en-AU"/>
        </w:rPr>
        <w:t>ModelFactory</w:t>
      </w:r>
      <w:proofErr w:type="spellEnd"/>
      <w:r w:rsidR="00BC701C">
        <w:rPr>
          <w:lang w:val="en-AU"/>
        </w:rPr>
        <w:t xml:space="preserve"> class was created, in which static methods set and get the selected model. This made it possible for the user to select which model to use.</w:t>
      </w:r>
    </w:p>
    <w:p w14:paraId="6E648C3C" w14:textId="080405AC" w:rsidR="001B534E" w:rsidRDefault="001B534E" w:rsidP="007B7639">
      <w:pPr>
        <w:suppressAutoHyphens/>
        <w:spacing w:line="276" w:lineRule="auto"/>
        <w:rPr>
          <w:lang w:val="en-AU"/>
        </w:rPr>
      </w:pPr>
      <w:r>
        <w:rPr>
          <w:lang w:val="en-AU"/>
        </w:rPr>
        <w:t>Lastly, a class “</w:t>
      </w:r>
      <w:proofErr w:type="spellStart"/>
      <w:r>
        <w:rPr>
          <w:lang w:val="en-AU"/>
        </w:rPr>
        <w:t>NaturePreserve</w:t>
      </w:r>
      <w:proofErr w:type="spellEnd"/>
      <w:r>
        <w:rPr>
          <w:lang w:val="en-AU"/>
        </w:rPr>
        <w:t xml:space="preserve">” was created using the singleton design pattern. In this class, </w:t>
      </w:r>
      <w:r w:rsidR="00004B9C">
        <w:rPr>
          <w:lang w:val="en-AU"/>
        </w:rPr>
        <w:t>the</w:t>
      </w:r>
      <w:r>
        <w:rPr>
          <w:lang w:val="en-AU"/>
        </w:rPr>
        <w:t xml:space="preserve"> </w:t>
      </w:r>
      <w:r w:rsidR="00004B9C">
        <w:rPr>
          <w:lang w:val="en-AU"/>
        </w:rPr>
        <w:t xml:space="preserve">current </w:t>
      </w:r>
      <w:r>
        <w:rPr>
          <w:lang w:val="en-AU"/>
        </w:rPr>
        <w:t>time</w:t>
      </w:r>
      <w:r w:rsidR="00004B9C">
        <w:rPr>
          <w:lang w:val="en-AU"/>
        </w:rPr>
        <w:t xml:space="preserve"> is stored as well as all of the animals and their current populations at said time. This class is what is used in the </w:t>
      </w:r>
      <w:r w:rsidR="008472E7">
        <w:rPr>
          <w:lang w:val="en-AU"/>
        </w:rPr>
        <w:t>F</w:t>
      </w:r>
      <w:r w:rsidR="00004B9C">
        <w:rPr>
          <w:lang w:val="en-AU"/>
        </w:rPr>
        <w:t>XML controller to create different series’ of points for each animal in the preserve.</w:t>
      </w:r>
    </w:p>
    <w:p w14:paraId="1D5A5574" w14:textId="7E2B82E2" w:rsidR="00201E82" w:rsidRDefault="00201E82" w:rsidP="007B7639">
      <w:pPr>
        <w:suppressAutoHyphens/>
        <w:spacing w:line="276" w:lineRule="auto"/>
        <w:rPr>
          <w:lang w:val="en-AU"/>
        </w:rPr>
      </w:pPr>
      <w:r>
        <w:rPr>
          <w:lang w:val="en-AU"/>
        </w:rPr>
        <w:t xml:space="preserve">Using these design patterns, the architecture of the application is now very strong, and adding more mathematical models or species to the application can be done without having to change a lot in the code. </w:t>
      </w:r>
    </w:p>
    <w:p w14:paraId="6A919696" w14:textId="33B4AB5D" w:rsidR="003D6D92" w:rsidRPr="007B7639" w:rsidRDefault="00321EDB" w:rsidP="007B7639">
      <w:pPr>
        <w:suppressAutoHyphens/>
        <w:spacing w:line="276" w:lineRule="auto"/>
        <w:rPr>
          <w:rFonts w:cstheme="minorHAnsi"/>
          <w:lang w:val="en-AU"/>
        </w:rPr>
      </w:pPr>
      <w:r w:rsidRPr="005278E2">
        <w:rPr>
          <w:lang w:val="en-AU"/>
        </w:rPr>
        <w:br w:type="page"/>
      </w:r>
    </w:p>
    <w:p w14:paraId="6450AB08" w14:textId="784DE285" w:rsidR="003D6D92" w:rsidRPr="005278E2" w:rsidRDefault="5D58C682" w:rsidP="001F2B99">
      <w:pPr>
        <w:pStyle w:val="Heading1"/>
        <w:ind w:right="74"/>
        <w:rPr>
          <w:rFonts w:eastAsiaTheme="minorEastAsia"/>
          <w:lang w:val="en-AU"/>
        </w:rPr>
      </w:pPr>
      <w:bookmarkStart w:id="24" w:name="_Toc534988581"/>
      <w:r w:rsidRPr="005278E2">
        <w:rPr>
          <w:rFonts w:eastAsiaTheme="minorEastAsia"/>
          <w:lang w:val="en-AU"/>
        </w:rPr>
        <w:lastRenderedPageBreak/>
        <w:t>6. Conclusion</w:t>
      </w:r>
      <w:bookmarkEnd w:id="24"/>
    </w:p>
    <w:p w14:paraId="5ACFF5FD" w14:textId="77777777" w:rsidR="00AF3D01" w:rsidRPr="005278E2" w:rsidRDefault="00AF3D01" w:rsidP="001023C5">
      <w:pPr>
        <w:suppressAutoHyphens/>
        <w:ind w:right="74"/>
        <w:jc w:val="both"/>
        <w:rPr>
          <w:color w:val="000000" w:themeColor="text1"/>
          <w:lang w:val="en-AU"/>
        </w:rPr>
      </w:pPr>
      <w:r w:rsidRPr="005278E2">
        <w:rPr>
          <w:lang w:val="en-AU"/>
        </w:rPr>
        <w:t>This chapter will draw the final conclusions to each of the sub questions and give an answer to the main research questions.</w:t>
      </w:r>
    </w:p>
    <w:p w14:paraId="3144EF3A" w14:textId="77777777" w:rsidR="00361B6D" w:rsidRPr="005278E2" w:rsidRDefault="00361B6D" w:rsidP="00991278">
      <w:pPr>
        <w:pStyle w:val="ListParagraph"/>
        <w:numPr>
          <w:ilvl w:val="0"/>
          <w:numId w:val="6"/>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3C9A5239" w14:textId="292CA876" w:rsidR="00361B6D" w:rsidRPr="005278E2" w:rsidRDefault="009512B4" w:rsidP="00361B6D">
      <w:pPr>
        <w:suppressAutoHyphens/>
        <w:spacing w:line="276" w:lineRule="auto"/>
        <w:rPr>
          <w:rFonts w:cstheme="minorHAnsi"/>
          <w:lang w:val="en-AU"/>
        </w:rPr>
      </w:pPr>
      <w:r w:rsidRPr="005278E2">
        <w:rPr>
          <w:rFonts w:cstheme="minorHAnsi"/>
          <w:lang w:val="en-AU"/>
        </w:rPr>
        <w:t>While following the methodology for this sub question, the literature study and interviews were very successful in finding and defining the needs of the client.</w:t>
      </w:r>
      <w:r w:rsidR="00A07F18" w:rsidRPr="005278E2">
        <w:rPr>
          <w:rFonts w:cstheme="minorHAnsi"/>
          <w:lang w:val="en-AU"/>
        </w:rPr>
        <w:t xml:space="preserve"> </w:t>
      </w:r>
      <w:r w:rsidR="00201E82">
        <w:rPr>
          <w:rFonts w:cstheme="minorHAnsi"/>
          <w:lang w:val="en-AU"/>
        </w:rPr>
        <w:t>In</w:t>
      </w:r>
      <w:r w:rsidR="000A095E" w:rsidRPr="005278E2">
        <w:rPr>
          <w:rFonts w:cstheme="minorHAnsi"/>
          <w:lang w:val="en-AU"/>
        </w:rPr>
        <w:t xml:space="preserve"> the scope of this project, the clients most important user stories were implemented into the application.</w:t>
      </w:r>
      <w:r w:rsidRPr="005278E2">
        <w:rPr>
          <w:rFonts w:cstheme="minorHAnsi"/>
          <w:lang w:val="en-AU"/>
        </w:rPr>
        <w:t xml:space="preserve"> Looking at the results, it can be stated that the needs of the client and the answer to this sub question is as follows:</w:t>
      </w:r>
    </w:p>
    <w:p w14:paraId="1C572AEA" w14:textId="47AD8042" w:rsidR="009512B4" w:rsidRPr="005278E2" w:rsidRDefault="009512B4" w:rsidP="00361B6D">
      <w:pPr>
        <w:suppressAutoHyphens/>
        <w:spacing w:line="276" w:lineRule="auto"/>
        <w:rPr>
          <w:rFonts w:cstheme="minorHAnsi"/>
          <w:lang w:val="en-AU"/>
        </w:rPr>
      </w:pPr>
      <w:r w:rsidRPr="005278E2">
        <w:rPr>
          <w:rFonts w:cstheme="minorHAnsi"/>
          <w:lang w:val="en-AU"/>
        </w:rPr>
        <w:t xml:space="preserve">The needs of the client are an application which </w:t>
      </w:r>
      <w:r w:rsidR="000A095E" w:rsidRPr="005278E2">
        <w:rPr>
          <w:rFonts w:cstheme="minorHAnsi"/>
          <w:lang w:val="en-AU"/>
        </w:rPr>
        <w:t>can do the following:</w:t>
      </w:r>
    </w:p>
    <w:p w14:paraId="52AB445A" w14:textId="1F1FEEE4" w:rsidR="009512B4" w:rsidRPr="005278E2" w:rsidRDefault="009512B4" w:rsidP="00991278">
      <w:pPr>
        <w:pStyle w:val="ListParagraph"/>
        <w:numPr>
          <w:ilvl w:val="0"/>
          <w:numId w:val="10"/>
        </w:numPr>
        <w:suppressAutoHyphens/>
        <w:spacing w:after="60" w:line="276" w:lineRule="auto"/>
        <w:rPr>
          <w:rFonts w:cstheme="minorHAnsi"/>
          <w:i/>
          <w:lang w:val="en-AU"/>
        </w:rPr>
      </w:pPr>
      <w:r w:rsidRPr="005278E2">
        <w:rPr>
          <w:rFonts w:asciiTheme="minorHAnsi" w:hAnsiTheme="minorHAnsi" w:cstheme="minorHAnsi"/>
          <w:i/>
          <w:sz w:val="22"/>
          <w:lang w:val="en-AU"/>
        </w:rPr>
        <w:t>Project the predictions</w:t>
      </w:r>
      <w:r w:rsidR="00A86861" w:rsidRPr="005278E2">
        <w:rPr>
          <w:rFonts w:asciiTheme="minorHAnsi" w:hAnsiTheme="minorHAnsi" w:cstheme="minorHAnsi"/>
          <w:i/>
          <w:sz w:val="22"/>
          <w:lang w:val="en-AU"/>
        </w:rPr>
        <w:t xml:space="preserve"> of animal populations in the future</w:t>
      </w:r>
      <w:r w:rsidRPr="005278E2">
        <w:rPr>
          <w:rFonts w:asciiTheme="minorHAnsi" w:hAnsiTheme="minorHAnsi" w:cstheme="minorHAnsi"/>
          <w:i/>
          <w:sz w:val="22"/>
          <w:lang w:val="en-AU"/>
        </w:rPr>
        <w:t xml:space="preserve"> in a graph.</w:t>
      </w:r>
    </w:p>
    <w:p w14:paraId="2E63418A" w14:textId="0B62FF6D" w:rsidR="009512B4" w:rsidRPr="005278E2" w:rsidRDefault="009512B4" w:rsidP="00991278">
      <w:pPr>
        <w:pStyle w:val="ListParagraph"/>
        <w:numPr>
          <w:ilvl w:val="0"/>
          <w:numId w:val="10"/>
        </w:numPr>
        <w:suppressAutoHyphens/>
        <w:spacing w:after="60" w:line="276" w:lineRule="auto"/>
        <w:rPr>
          <w:rFonts w:cstheme="minorHAnsi"/>
          <w:i/>
          <w:lang w:val="en-AU"/>
        </w:rPr>
      </w:pPr>
      <w:r w:rsidRPr="005278E2">
        <w:rPr>
          <w:rFonts w:asciiTheme="minorHAnsi" w:hAnsiTheme="minorHAnsi" w:cstheme="minorHAnsi"/>
          <w:i/>
          <w:sz w:val="22"/>
          <w:lang w:val="en-AU"/>
        </w:rPr>
        <w:t xml:space="preserve">Display results of </w:t>
      </w:r>
      <w:r w:rsidR="00A86861" w:rsidRPr="005278E2">
        <w:rPr>
          <w:rFonts w:asciiTheme="minorHAnsi" w:hAnsiTheme="minorHAnsi" w:cstheme="minorHAnsi"/>
          <w:i/>
          <w:sz w:val="22"/>
          <w:lang w:val="en-AU"/>
        </w:rPr>
        <w:t xml:space="preserve">these predictions of </w:t>
      </w:r>
      <w:r w:rsidRPr="005278E2">
        <w:rPr>
          <w:rFonts w:asciiTheme="minorHAnsi" w:hAnsiTheme="minorHAnsi" w:cstheme="minorHAnsi"/>
          <w:i/>
          <w:sz w:val="22"/>
          <w:lang w:val="en-AU"/>
        </w:rPr>
        <w:t>different animals.</w:t>
      </w:r>
    </w:p>
    <w:p w14:paraId="4A1F7982" w14:textId="3846E765" w:rsidR="00A86861" w:rsidRPr="005278E2" w:rsidRDefault="009512B4" w:rsidP="00991278">
      <w:pPr>
        <w:pStyle w:val="ListParagraph"/>
        <w:numPr>
          <w:ilvl w:val="0"/>
          <w:numId w:val="10"/>
        </w:numPr>
        <w:suppressAutoHyphens/>
        <w:spacing w:after="60" w:line="276" w:lineRule="auto"/>
        <w:rPr>
          <w:rFonts w:cstheme="minorHAnsi"/>
          <w:i/>
          <w:lang w:val="en-AU"/>
        </w:rPr>
      </w:pPr>
      <w:r w:rsidRPr="005278E2">
        <w:rPr>
          <w:rFonts w:asciiTheme="minorHAnsi" w:hAnsiTheme="minorHAnsi" w:cstheme="minorHAnsi"/>
          <w:i/>
          <w:sz w:val="22"/>
          <w:lang w:val="en-AU"/>
        </w:rPr>
        <w:t>Switch between different mathematical models</w:t>
      </w:r>
      <w:r w:rsidR="00A86861" w:rsidRPr="005278E2">
        <w:rPr>
          <w:rFonts w:asciiTheme="minorHAnsi" w:hAnsiTheme="minorHAnsi" w:cstheme="minorHAnsi"/>
          <w:i/>
          <w:sz w:val="22"/>
          <w:lang w:val="en-AU"/>
        </w:rPr>
        <w:t xml:space="preserve"> which make the calculations</w:t>
      </w:r>
      <w:r w:rsidRPr="005278E2">
        <w:rPr>
          <w:rFonts w:asciiTheme="minorHAnsi" w:hAnsiTheme="minorHAnsi" w:cstheme="minorHAnsi"/>
          <w:i/>
          <w:sz w:val="22"/>
          <w:lang w:val="en-AU"/>
        </w:rPr>
        <w:t>.</w:t>
      </w:r>
    </w:p>
    <w:p w14:paraId="58EE02FE" w14:textId="4D5ED508" w:rsidR="009512B4" w:rsidRPr="005278E2" w:rsidRDefault="009512B4" w:rsidP="00A86861">
      <w:pPr>
        <w:suppressAutoHyphens/>
        <w:spacing w:line="276" w:lineRule="auto"/>
        <w:rPr>
          <w:rFonts w:cstheme="minorHAnsi"/>
          <w:i/>
          <w:lang w:val="en-AU"/>
        </w:rPr>
      </w:pPr>
      <w:r w:rsidRPr="005278E2">
        <w:rPr>
          <w:rFonts w:cstheme="minorHAnsi"/>
          <w:lang w:val="en-AU"/>
        </w:rPr>
        <w:tab/>
      </w:r>
    </w:p>
    <w:p w14:paraId="0751197F" w14:textId="77777777" w:rsidR="00361B6D" w:rsidRPr="005278E2" w:rsidRDefault="00361B6D" w:rsidP="00991278">
      <w:pPr>
        <w:pStyle w:val="ListParagraph"/>
        <w:numPr>
          <w:ilvl w:val="0"/>
          <w:numId w:val="6"/>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4D4BC6DF" w14:textId="593D9954" w:rsidR="00361B6D" w:rsidRPr="005278E2" w:rsidRDefault="00763461" w:rsidP="00361B6D">
      <w:pPr>
        <w:suppressAutoHyphens/>
        <w:spacing w:line="276" w:lineRule="auto"/>
        <w:rPr>
          <w:rFonts w:cstheme="minorHAnsi"/>
          <w:lang w:val="en-AU"/>
        </w:rPr>
      </w:pPr>
      <w:r w:rsidRPr="005278E2">
        <w:rPr>
          <w:rFonts w:cstheme="minorHAnsi"/>
          <w:lang w:val="en-AU"/>
        </w:rPr>
        <w:t xml:space="preserve">Starting from simple models and pre-conducted researches has helped simplifying the research and </w:t>
      </w:r>
      <w:r w:rsidR="00D527BF" w:rsidRPr="005278E2">
        <w:rPr>
          <w:rFonts w:cstheme="minorHAnsi"/>
          <w:lang w:val="en-AU"/>
        </w:rPr>
        <w:t xml:space="preserve">reducing the amount of data and equations needed to few simple formulas but useful and manageable though.  However the results found still have to be examined and applied to the real context and some influencing factors lead us to leave out some of them, especially if they turn to be not realistic and </w:t>
      </w:r>
      <w:r w:rsidR="00590760" w:rsidRPr="005278E2">
        <w:rPr>
          <w:rFonts w:cstheme="minorHAnsi"/>
          <w:lang w:val="en-AU"/>
        </w:rPr>
        <w:t>cannot</w:t>
      </w:r>
      <w:r w:rsidR="00D527BF" w:rsidRPr="005278E2">
        <w:rPr>
          <w:rFonts w:cstheme="minorHAnsi"/>
          <w:lang w:val="en-AU"/>
        </w:rPr>
        <w:t xml:space="preserve"> explain the whole situation with </w:t>
      </w:r>
      <w:r w:rsidR="00590760" w:rsidRPr="005278E2">
        <w:rPr>
          <w:rFonts w:cstheme="minorHAnsi"/>
          <w:lang w:val="en-AU"/>
        </w:rPr>
        <w:t>its</w:t>
      </w:r>
      <w:r w:rsidR="00D527BF" w:rsidRPr="005278E2">
        <w:rPr>
          <w:rFonts w:cstheme="minorHAnsi"/>
          <w:lang w:val="en-AU"/>
        </w:rPr>
        <w:t xml:space="preserve"> variations and correlation between the subsystems and the interactions and dependency within the system.</w:t>
      </w:r>
    </w:p>
    <w:p w14:paraId="789E4BC6" w14:textId="77777777" w:rsidR="00361B6D" w:rsidRPr="005278E2" w:rsidRDefault="00361B6D" w:rsidP="00361B6D">
      <w:pPr>
        <w:suppressAutoHyphens/>
        <w:spacing w:line="276" w:lineRule="auto"/>
        <w:rPr>
          <w:rFonts w:cstheme="minorHAnsi"/>
          <w:lang w:val="en-AU"/>
        </w:rPr>
      </w:pPr>
    </w:p>
    <w:p w14:paraId="6BCDD267" w14:textId="664BCFCE" w:rsidR="00361B6D" w:rsidRDefault="00361B6D" w:rsidP="00991278">
      <w:pPr>
        <w:pStyle w:val="ListParagraph"/>
        <w:numPr>
          <w:ilvl w:val="0"/>
          <w:numId w:val="6"/>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056FFBDD" w14:textId="77777777" w:rsidR="00C25A77" w:rsidRPr="00C25A77" w:rsidRDefault="00C25A77" w:rsidP="00C25A77">
      <w:pPr>
        <w:suppressAutoHyphens/>
        <w:spacing w:line="276" w:lineRule="auto"/>
        <w:ind w:left="72"/>
        <w:rPr>
          <w:rFonts w:cstheme="minorHAnsi"/>
          <w:lang w:val="en-AU"/>
        </w:rPr>
      </w:pPr>
    </w:p>
    <w:p w14:paraId="60840CD7" w14:textId="49A0BD81" w:rsidR="00C25A77" w:rsidRDefault="00C25A77" w:rsidP="00991278">
      <w:pPr>
        <w:pStyle w:val="ListParagraph"/>
        <w:numPr>
          <w:ilvl w:val="0"/>
          <w:numId w:val="6"/>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3692CCFD" w14:textId="77777777" w:rsidR="00C25A77" w:rsidRPr="00C25A77" w:rsidRDefault="00C25A77" w:rsidP="00C25A77">
      <w:pPr>
        <w:suppressAutoHyphens/>
        <w:spacing w:line="276" w:lineRule="auto"/>
        <w:ind w:left="72"/>
        <w:rPr>
          <w:rFonts w:cstheme="minorHAnsi"/>
          <w:lang w:val="en-AU"/>
        </w:rPr>
      </w:pPr>
    </w:p>
    <w:p w14:paraId="44ED7FC7" w14:textId="7D9F7816" w:rsidR="00C25A77" w:rsidRDefault="00C25A77" w:rsidP="00991278">
      <w:pPr>
        <w:pStyle w:val="ListParagraph"/>
        <w:numPr>
          <w:ilvl w:val="0"/>
          <w:numId w:val="6"/>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69CEEF95" w14:textId="30825CA5" w:rsidR="00C25A77" w:rsidRDefault="00201E82" w:rsidP="00D44943">
      <w:pPr>
        <w:suppressAutoHyphens/>
        <w:spacing w:line="276" w:lineRule="auto"/>
        <w:rPr>
          <w:rFonts w:cstheme="minorHAnsi"/>
          <w:lang w:val="en-AU"/>
        </w:rPr>
      </w:pPr>
      <w:r>
        <w:rPr>
          <w:rFonts w:cstheme="minorHAnsi"/>
          <w:lang w:val="en-AU"/>
        </w:rPr>
        <w:t xml:space="preserve">While following the methodology for this question, the literature studies on previous courses proved to be successful in </w:t>
      </w:r>
      <w:r w:rsidR="00F720AC">
        <w:rPr>
          <w:rFonts w:cstheme="minorHAnsi"/>
          <w:lang w:val="en-AU"/>
        </w:rPr>
        <w:t>coming to</w:t>
      </w:r>
      <w:r>
        <w:rPr>
          <w:rFonts w:cstheme="minorHAnsi"/>
          <w:lang w:val="en-AU"/>
        </w:rPr>
        <w:t xml:space="preserve"> an answer.</w:t>
      </w:r>
      <w:r w:rsidR="00F720AC">
        <w:rPr>
          <w:rFonts w:cstheme="minorHAnsi"/>
          <w:lang w:val="en-AU"/>
        </w:rPr>
        <w:t xml:space="preserve"> </w:t>
      </w:r>
      <w:r w:rsidR="000E1FB5">
        <w:rPr>
          <w:rFonts w:cstheme="minorHAnsi"/>
          <w:lang w:val="en-AU"/>
        </w:rPr>
        <w:t>Looking back on the results, it is clear that t</w:t>
      </w:r>
      <w:r w:rsidR="00F720AC">
        <w:rPr>
          <w:rFonts w:cstheme="minorHAnsi"/>
          <w:lang w:val="en-AU"/>
        </w:rPr>
        <w:t xml:space="preserve">he application is now very structured and very scalable </w:t>
      </w:r>
      <w:r w:rsidR="000E1FB5">
        <w:rPr>
          <w:rFonts w:cstheme="minorHAnsi"/>
          <w:lang w:val="en-AU"/>
        </w:rPr>
        <w:t>and</w:t>
      </w:r>
      <w:bookmarkStart w:id="25" w:name="_GoBack"/>
      <w:bookmarkEnd w:id="25"/>
      <w:r w:rsidR="000E1FB5">
        <w:rPr>
          <w:rFonts w:cstheme="minorHAnsi"/>
          <w:lang w:val="en-AU"/>
        </w:rPr>
        <w:t xml:space="preserve"> an answer to this sub question can now be stated.</w:t>
      </w:r>
    </w:p>
    <w:p w14:paraId="538C23AB" w14:textId="0B4D13EB" w:rsidR="000E1FB5" w:rsidRDefault="000E1FB5" w:rsidP="00D44943">
      <w:pPr>
        <w:suppressAutoHyphens/>
        <w:spacing w:line="276" w:lineRule="auto"/>
        <w:rPr>
          <w:rFonts w:cstheme="minorHAnsi"/>
          <w:lang w:val="en-AU"/>
        </w:rPr>
      </w:pPr>
      <w:r>
        <w:rPr>
          <w:rFonts w:cstheme="minorHAnsi"/>
          <w:lang w:val="en-AU"/>
        </w:rPr>
        <w:t>The results can be displayed in an application by using design patterns to make the selection of different models possible. These models can then be used to create a series of points to be displayed on a graph. The time points on the graph can then be selected to display the exact results of each animal in a table to make recording them more effective.</w:t>
      </w:r>
    </w:p>
    <w:p w14:paraId="41209EBF" w14:textId="77777777" w:rsidR="00D44943" w:rsidRPr="00C25A77" w:rsidRDefault="00D44943" w:rsidP="00D44943">
      <w:pPr>
        <w:suppressAutoHyphens/>
        <w:spacing w:line="276" w:lineRule="auto"/>
        <w:rPr>
          <w:rFonts w:cstheme="minorHAnsi"/>
          <w:lang w:val="en-AU"/>
        </w:rPr>
      </w:pPr>
    </w:p>
    <w:p w14:paraId="39F42A87" w14:textId="7C60AA33" w:rsidR="00D44943" w:rsidRPr="00D44943" w:rsidRDefault="00792F39" w:rsidP="00D44943">
      <w:pPr>
        <w:pStyle w:val="NormalWeb"/>
        <w:spacing w:before="120" w:beforeAutospacing="0" w:after="120" w:afterAutospacing="0"/>
        <w:rPr>
          <w:rFonts w:asciiTheme="minorHAnsi" w:hAnsiTheme="minorHAnsi" w:cstheme="minorBidi"/>
          <w:b/>
          <w:i/>
          <w:sz w:val="22"/>
          <w:szCs w:val="22"/>
        </w:rPr>
      </w:pPr>
      <w:r w:rsidRPr="005278E2">
        <w:rPr>
          <w:rFonts w:asciiTheme="minorHAnsi" w:hAnsiTheme="minorHAnsi" w:cstheme="minorBidi"/>
          <w:b/>
          <w:i/>
          <w:sz w:val="22"/>
          <w:szCs w:val="22"/>
        </w:rPr>
        <w:t>What is the best ethically acceptable measure which can be taken to improve the ecological balance in the Oostvaardersplassen?</w:t>
      </w:r>
      <w:r w:rsidR="00D44943">
        <w:br w:type="page"/>
      </w:r>
    </w:p>
    <w:p w14:paraId="0D97616F" w14:textId="1B76DC75" w:rsidR="001E0239" w:rsidRPr="005278E2" w:rsidRDefault="00321EDB" w:rsidP="001F2B99">
      <w:pPr>
        <w:pStyle w:val="Heading1"/>
        <w:ind w:right="74"/>
        <w:rPr>
          <w:lang w:val="en-AU"/>
        </w:rPr>
      </w:pPr>
      <w:bookmarkStart w:id="26" w:name="_Toc534988582"/>
      <w:r w:rsidRPr="005278E2">
        <w:rPr>
          <w:lang w:val="en-AU"/>
        </w:rPr>
        <w:lastRenderedPageBreak/>
        <w:t>7</w:t>
      </w:r>
      <w:r w:rsidR="00176590" w:rsidRPr="005278E2">
        <w:rPr>
          <w:lang w:val="en-AU"/>
        </w:rPr>
        <w:t>.</w:t>
      </w:r>
      <w:r w:rsidR="001E0239" w:rsidRPr="005278E2">
        <w:rPr>
          <w:lang w:val="en-AU"/>
        </w:rPr>
        <w:t xml:space="preserve"> </w:t>
      </w:r>
      <w:r w:rsidR="00176590" w:rsidRPr="005278E2">
        <w:rPr>
          <w:lang w:val="en-AU"/>
        </w:rPr>
        <w:t>Discussion</w:t>
      </w:r>
      <w:bookmarkEnd w:id="26"/>
    </w:p>
    <w:p w14:paraId="12ABC254" w14:textId="18F852EA" w:rsidR="00F86657" w:rsidRPr="005278E2" w:rsidRDefault="001F2B99" w:rsidP="00792F39">
      <w:pPr>
        <w:suppressAutoHyphens/>
        <w:rPr>
          <w:lang w:val="en-AU"/>
        </w:rPr>
      </w:pPr>
      <w:r w:rsidRPr="005278E2">
        <w:rPr>
          <w:lang w:val="en-AU"/>
        </w:rPr>
        <w:t>In this chapter the strengths and weaknesses of the results will be discussed and other explanations covered.</w:t>
      </w:r>
    </w:p>
    <w:p w14:paraId="0991A6D7" w14:textId="73AF6B18" w:rsidR="00792F39" w:rsidRPr="005278E2" w:rsidRDefault="00E916CE" w:rsidP="00792F39">
      <w:pPr>
        <w:suppressAutoHyphens/>
        <w:rPr>
          <w:lang w:val="en-AU"/>
        </w:rPr>
      </w:pPr>
      <w:r w:rsidRPr="00E916CE">
        <w:rPr>
          <w:highlight w:val="yellow"/>
          <w:lang w:val="en-AU"/>
        </w:rPr>
        <w:t>////TODO////</w:t>
      </w:r>
    </w:p>
    <w:p w14:paraId="6811872B" w14:textId="77777777" w:rsidR="00F86657" w:rsidRPr="005278E2" w:rsidRDefault="00F86657" w:rsidP="00F86657">
      <w:pPr>
        <w:rPr>
          <w:lang w:val="en-AU"/>
        </w:rPr>
      </w:pPr>
    </w:p>
    <w:p w14:paraId="32510942" w14:textId="77777777" w:rsidR="00F86657" w:rsidRPr="005278E2" w:rsidRDefault="00F86657" w:rsidP="00F86657">
      <w:pPr>
        <w:rPr>
          <w:lang w:val="en-AU"/>
        </w:rPr>
      </w:pPr>
    </w:p>
    <w:p w14:paraId="5D352F71" w14:textId="77777777" w:rsidR="00F86657" w:rsidRPr="005278E2" w:rsidRDefault="00F86657" w:rsidP="00F86657">
      <w:pPr>
        <w:rPr>
          <w:lang w:val="en-AU"/>
        </w:rPr>
      </w:pPr>
    </w:p>
    <w:p w14:paraId="68D155B3" w14:textId="77777777" w:rsidR="00F86657" w:rsidRPr="005278E2" w:rsidRDefault="00F86657" w:rsidP="00F86657">
      <w:pPr>
        <w:rPr>
          <w:lang w:val="en-AU"/>
        </w:rPr>
      </w:pPr>
    </w:p>
    <w:p w14:paraId="20F6FB68" w14:textId="77777777" w:rsidR="00F86657" w:rsidRPr="005278E2" w:rsidRDefault="00F86657" w:rsidP="00F86657">
      <w:pPr>
        <w:rPr>
          <w:lang w:val="en-AU"/>
        </w:rPr>
      </w:pPr>
    </w:p>
    <w:p w14:paraId="27FCB02A" w14:textId="53208D70" w:rsidR="00BA4C5E" w:rsidRPr="005278E2" w:rsidRDefault="00BA4C5E" w:rsidP="00F86657">
      <w:pPr>
        <w:rPr>
          <w:lang w:val="en-AU"/>
        </w:rPr>
      </w:pPr>
    </w:p>
    <w:p w14:paraId="22DEDD8D" w14:textId="77777777" w:rsidR="00BA4C5E" w:rsidRPr="005278E2" w:rsidRDefault="00BA4C5E">
      <w:pPr>
        <w:spacing w:after="240" w:line="252" w:lineRule="auto"/>
        <w:rPr>
          <w:lang w:val="en-AU"/>
        </w:rPr>
      </w:pPr>
      <w:r w:rsidRPr="005278E2">
        <w:rPr>
          <w:lang w:val="en-AU"/>
        </w:rPr>
        <w:br w:type="page"/>
      </w:r>
    </w:p>
    <w:p w14:paraId="08F39320" w14:textId="5D7DC51F" w:rsidR="00F86657" w:rsidRPr="005278E2" w:rsidRDefault="00BA4C5E" w:rsidP="001F2B99">
      <w:pPr>
        <w:pStyle w:val="Heading1"/>
        <w:ind w:right="74"/>
        <w:rPr>
          <w:lang w:val="en-AU"/>
        </w:rPr>
      </w:pPr>
      <w:bookmarkStart w:id="27" w:name="_Toc534988583"/>
      <w:r w:rsidRPr="005278E2">
        <w:rPr>
          <w:lang w:val="en-AU"/>
        </w:rPr>
        <w:lastRenderedPageBreak/>
        <w:t>R</w:t>
      </w:r>
      <w:r w:rsidR="00862BE4" w:rsidRPr="005278E2">
        <w:rPr>
          <w:lang w:val="en-AU"/>
        </w:rPr>
        <w:t>eferences</w:t>
      </w:r>
      <w:bookmarkEnd w:id="27"/>
    </w:p>
    <w:p w14:paraId="2101209A" w14:textId="77777777" w:rsidR="002D5416" w:rsidRPr="005278E2" w:rsidRDefault="002D5416" w:rsidP="002B2B4F">
      <w:pPr>
        <w:spacing w:after="0"/>
        <w:ind w:right="74"/>
        <w:rPr>
          <w:lang w:val="en-AU"/>
        </w:rPr>
      </w:pPr>
    </w:p>
    <w:p w14:paraId="0F5658C7" w14:textId="77777777" w:rsidR="00F86657" w:rsidRPr="005278E2" w:rsidRDefault="00F86657" w:rsidP="00F86657">
      <w:pPr>
        <w:rPr>
          <w:lang w:val="en-AU"/>
        </w:rPr>
      </w:pPr>
    </w:p>
    <w:p w14:paraId="2AC897AE" w14:textId="7E9889E7" w:rsidR="00F86657" w:rsidRPr="005278E2" w:rsidRDefault="00F86657" w:rsidP="00F86657">
      <w:pPr>
        <w:rPr>
          <w:lang w:val="en-AU"/>
        </w:rPr>
      </w:pPr>
    </w:p>
    <w:p w14:paraId="3CEF6B4A" w14:textId="7BC5C72E" w:rsidR="00932019" w:rsidRPr="005278E2" w:rsidRDefault="00F86657" w:rsidP="00F86657">
      <w:pPr>
        <w:tabs>
          <w:tab w:val="left" w:pos="5925"/>
        </w:tabs>
        <w:rPr>
          <w:lang w:val="en-AU"/>
        </w:rPr>
      </w:pPr>
      <w:r w:rsidRPr="005278E2">
        <w:rPr>
          <w:lang w:val="en-AU"/>
        </w:rPr>
        <w:tab/>
      </w:r>
    </w:p>
    <w:p w14:paraId="6D7717C9" w14:textId="77777777" w:rsidR="00932019" w:rsidRPr="005278E2" w:rsidRDefault="00932019">
      <w:pPr>
        <w:spacing w:after="240" w:line="252" w:lineRule="auto"/>
        <w:rPr>
          <w:lang w:val="en-AU"/>
        </w:rPr>
      </w:pPr>
      <w:r w:rsidRPr="005278E2">
        <w:rPr>
          <w:lang w:val="en-AU"/>
        </w:rPr>
        <w:br w:type="page"/>
      </w:r>
    </w:p>
    <w:p w14:paraId="48C6724A" w14:textId="2DBDF8AF" w:rsidR="00707E58" w:rsidRPr="005278E2" w:rsidRDefault="00707E58" w:rsidP="001F2B99">
      <w:pPr>
        <w:pStyle w:val="Heading1"/>
        <w:ind w:right="74"/>
        <w:rPr>
          <w:lang w:val="en-AU"/>
        </w:rPr>
      </w:pPr>
      <w:bookmarkStart w:id="28" w:name="_Toc534988584"/>
      <w:r w:rsidRPr="005278E2">
        <w:rPr>
          <w:lang w:val="en-AU"/>
        </w:rPr>
        <w:lastRenderedPageBreak/>
        <w:t>Appendix A</w:t>
      </w:r>
      <w:bookmarkEnd w:id="28"/>
    </w:p>
    <w:p w14:paraId="6BFA2F9B" w14:textId="61BA88D1" w:rsidR="00955A25" w:rsidRPr="007B6175" w:rsidRDefault="00955A25" w:rsidP="007B6175">
      <w:pPr>
        <w:rPr>
          <w:b/>
          <w:sz w:val="24"/>
          <w:u w:val="single"/>
        </w:rPr>
      </w:pPr>
      <w:r w:rsidRPr="007B6175">
        <w:rPr>
          <w:b/>
          <w:sz w:val="24"/>
          <w:u w:val="single"/>
        </w:rPr>
        <w:t>Use Case  – Project Predictions in Graph.</w:t>
      </w:r>
    </w:p>
    <w:p w14:paraId="64CB0F20" w14:textId="22824894"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5D102FD7"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154EA233" w14:textId="77777777" w:rsidR="00955A25" w:rsidRPr="002E3BF5" w:rsidRDefault="00955A25" w:rsidP="00991278">
      <w:pPr>
        <w:pStyle w:val="ListParagraph"/>
        <w:numPr>
          <w:ilvl w:val="0"/>
          <w:numId w:val="11"/>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7DB16D2F" w14:textId="6D920174" w:rsidR="00955A25" w:rsidRPr="002E3BF5" w:rsidRDefault="00955A25" w:rsidP="00991278">
      <w:pPr>
        <w:pStyle w:val="ListParagraph"/>
        <w:numPr>
          <w:ilvl w:val="0"/>
          <w:numId w:val="11"/>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1AB6A3FB" w14:textId="77777777" w:rsidR="00955A25" w:rsidRPr="002E3BF5" w:rsidRDefault="00955A25" w:rsidP="00955A25">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Precondition:</w:t>
      </w:r>
      <w:r w:rsidRPr="002E3BF5">
        <w:rPr>
          <w:rFonts w:asciiTheme="minorHAnsi" w:hAnsiTheme="minorHAnsi" w:cstheme="minorHAnsi"/>
          <w:sz w:val="22"/>
          <w:szCs w:val="22"/>
        </w:rPr>
        <w:t xml:space="preserve"> Prediction has been made.</w:t>
      </w:r>
    </w:p>
    <w:p w14:paraId="56E26A25" w14:textId="24276E29" w:rsidR="00642398" w:rsidRPr="002E3BF5" w:rsidRDefault="00955A25" w:rsidP="00955A25">
      <w:pPr>
        <w:pStyle w:val="NormalWeb"/>
        <w:spacing w:before="0" w:beforeAutospacing="0" w:after="60" w:afterAutospacing="0" w:line="276" w:lineRule="auto"/>
        <w:rPr>
          <w:rFonts w:asciiTheme="minorHAnsi" w:hAnsiTheme="minorHAnsi" w:cstheme="minorHAnsi"/>
          <w:sz w:val="22"/>
          <w:szCs w:val="22"/>
        </w:rPr>
      </w:pPr>
      <w:r w:rsidRPr="002E3BF5">
        <w:rPr>
          <w:rFonts w:asciiTheme="minorHAnsi" w:hAnsiTheme="minorHAnsi" w:cstheme="minorHAnsi"/>
          <w:b/>
          <w:sz w:val="22"/>
          <w:szCs w:val="22"/>
        </w:rPr>
        <w:t>Postcondition:</w:t>
      </w:r>
      <w:r w:rsidRPr="002E3BF5">
        <w:rPr>
          <w:rFonts w:asciiTheme="minorHAnsi" w:hAnsiTheme="minorHAnsi" w:cstheme="minorHAnsi"/>
          <w:sz w:val="22"/>
          <w:szCs w:val="22"/>
        </w:rPr>
        <w:t xml:space="preserve"> There will be a graph representing the populations per year.</w:t>
      </w:r>
    </w:p>
    <w:p w14:paraId="17B9EF31" w14:textId="77777777" w:rsidR="00642398" w:rsidRPr="002E3BF5" w:rsidRDefault="00642398" w:rsidP="00955A25">
      <w:pPr>
        <w:pStyle w:val="NormalWeb"/>
        <w:spacing w:before="0" w:beforeAutospacing="0" w:after="60" w:afterAutospacing="0" w:line="276" w:lineRule="auto"/>
        <w:rPr>
          <w:rFonts w:asciiTheme="minorHAnsi" w:hAnsiTheme="minorHAnsi" w:cstheme="minorHAnsi"/>
          <w:sz w:val="22"/>
          <w:szCs w:val="22"/>
        </w:rPr>
      </w:pPr>
    </w:p>
    <w:p w14:paraId="61662BED"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60E63D68" w14:textId="757A3E18"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draws the lines for each animal in different </w:t>
      </w:r>
      <w:r w:rsidR="003E1914" w:rsidRPr="002E3BF5">
        <w:rPr>
          <w:rFonts w:asciiTheme="minorHAnsi" w:hAnsiTheme="minorHAnsi" w:cstheme="minorHAnsi"/>
          <w:color w:val="000000"/>
          <w:sz w:val="22"/>
          <w:szCs w:val="22"/>
          <w:lang w:val="en-AU"/>
        </w:rPr>
        <w:t>colours</w:t>
      </w:r>
      <w:r w:rsidRPr="002E3BF5">
        <w:rPr>
          <w:rFonts w:asciiTheme="minorHAnsi" w:hAnsiTheme="minorHAnsi" w:cstheme="minorHAnsi"/>
          <w:color w:val="000000"/>
          <w:sz w:val="22"/>
          <w:szCs w:val="22"/>
          <w:lang w:val="en-AU"/>
        </w:rPr>
        <w:t>.</w:t>
      </w:r>
    </w:p>
    <w:p w14:paraId="7E590744" w14:textId="77777777"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projects the lines onto a XY line graph. </w:t>
      </w:r>
      <w:r w:rsidRPr="002E3BF5">
        <w:rPr>
          <w:rFonts w:asciiTheme="minorHAnsi" w:hAnsiTheme="minorHAnsi" w:cstheme="minorHAnsi"/>
          <w:color w:val="000000"/>
          <w:sz w:val="22"/>
          <w:szCs w:val="22"/>
        </w:rPr>
        <w:t>(x = years, y = population)</w:t>
      </w:r>
    </w:p>
    <w:p w14:paraId="3AF338B3" w14:textId="77777777"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clicks on a certain point (year) on one of the lines.</w:t>
      </w:r>
    </w:p>
    <w:p w14:paraId="059B98B3" w14:textId="32B77E51"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the exact populations of each animal for the point (year) selected in step </w:t>
      </w:r>
      <w:r w:rsidR="00FB58B6" w:rsidRPr="002E3BF5">
        <w:rPr>
          <w:rFonts w:asciiTheme="minorHAnsi" w:hAnsiTheme="minorHAnsi" w:cstheme="minorHAnsi"/>
          <w:color w:val="000000"/>
          <w:sz w:val="22"/>
          <w:szCs w:val="22"/>
          <w:lang w:val="en-AU"/>
        </w:rPr>
        <w:t>3</w:t>
      </w:r>
    </w:p>
    <w:p w14:paraId="4475A631" w14:textId="77777777" w:rsidR="00642398" w:rsidRPr="002E3BF5" w:rsidRDefault="00642398" w:rsidP="00642398">
      <w:pPr>
        <w:autoSpaceDE w:val="0"/>
        <w:autoSpaceDN w:val="0"/>
        <w:adjustRightInd w:val="0"/>
        <w:spacing w:line="276" w:lineRule="auto"/>
        <w:ind w:left="72"/>
        <w:rPr>
          <w:rFonts w:cstheme="minorHAnsi"/>
          <w:color w:val="000000"/>
          <w:lang w:val="en-AU"/>
        </w:rPr>
      </w:pPr>
    </w:p>
    <w:p w14:paraId="3D3DC76C"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49B1BC71" w14:textId="77777777" w:rsidR="00CF5027" w:rsidRPr="002E3BF5" w:rsidRDefault="00955A25" w:rsidP="00CF5027">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7DAFD108" w14:textId="01F5B1C6" w:rsidR="00955A25" w:rsidRPr="002E3BF5" w:rsidRDefault="00955A25" w:rsidP="00CF5027">
      <w:pPr>
        <w:autoSpaceDE w:val="0"/>
        <w:autoSpaceDN w:val="0"/>
        <w:adjustRightInd w:val="0"/>
        <w:spacing w:line="276" w:lineRule="auto"/>
        <w:rPr>
          <w:rFonts w:cstheme="minorHAnsi"/>
          <w:color w:val="000000"/>
        </w:rPr>
      </w:pPr>
      <w:r w:rsidRPr="002E3BF5">
        <w:rPr>
          <w:rFonts w:cstheme="minorHAnsi"/>
          <w:color w:val="000000"/>
        </w:rPr>
        <w:t>Assuming System crashes after clicking a line on the graph.</w:t>
      </w:r>
    </w:p>
    <w:p w14:paraId="3EDA77C0" w14:textId="6DC37015" w:rsidR="00955A25" w:rsidRPr="002E3BF5" w:rsidRDefault="00955A25" w:rsidP="00991278">
      <w:pPr>
        <w:pStyle w:val="ListParagraph"/>
        <w:numPr>
          <w:ilvl w:val="0"/>
          <w:numId w:val="14"/>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closes the application and opens it again.</w:t>
      </w:r>
    </w:p>
    <w:p w14:paraId="6743727E" w14:textId="77777777" w:rsidR="00955A25" w:rsidRPr="002E3BF5" w:rsidRDefault="00955A25" w:rsidP="00991278">
      <w:pPr>
        <w:pStyle w:val="ListParagraph"/>
        <w:numPr>
          <w:ilvl w:val="0"/>
          <w:numId w:val="14"/>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379DF93A" w14:textId="7581232C" w:rsidR="00955A25" w:rsidRPr="002E3BF5" w:rsidRDefault="00955A25" w:rsidP="00991278">
      <w:pPr>
        <w:pStyle w:val="ListParagraph"/>
        <w:numPr>
          <w:ilvl w:val="0"/>
          <w:numId w:val="14"/>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the calculation again.</w:t>
      </w:r>
    </w:p>
    <w:p w14:paraId="230A06AA"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color w:val="000000"/>
        </w:rPr>
        <w:t>2a. Invalid value:</w:t>
      </w:r>
    </w:p>
    <w:p w14:paraId="3EE04F0A" w14:textId="679A3C59" w:rsidR="00955A25" w:rsidRPr="002E3BF5" w:rsidRDefault="00955A25" w:rsidP="00991278">
      <w:pPr>
        <w:pStyle w:val="ListParagraph"/>
        <w:numPr>
          <w:ilvl w:val="0"/>
          <w:numId w:val="13"/>
        </w:numPr>
        <w:autoSpaceDE w:val="0"/>
        <w:autoSpaceDN w:val="0"/>
        <w:adjustRightInd w:val="0"/>
        <w:spacing w:after="60" w:line="276" w:lineRule="auto"/>
        <w:rPr>
          <w:rFonts w:asciiTheme="minorHAnsi" w:hAnsiTheme="minorHAnsi" w:cstheme="minorHAnsi"/>
          <w:color w:val="000000"/>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sends a pop-up message stating “Please insert a number greater than 0”. </w:t>
      </w:r>
    </w:p>
    <w:p w14:paraId="3E4514DD" w14:textId="77777777" w:rsidR="00955A25" w:rsidRPr="002E3BF5" w:rsidRDefault="00955A25" w:rsidP="00955A25">
      <w:pPr>
        <w:spacing w:after="0" w:line="276" w:lineRule="auto"/>
        <w:rPr>
          <w:rFonts w:cstheme="minorHAnsi"/>
        </w:rPr>
      </w:pPr>
    </w:p>
    <w:p w14:paraId="7B3E4124" w14:textId="77777777" w:rsidR="00955A25" w:rsidRPr="002E3BF5" w:rsidRDefault="00955A25" w:rsidP="00955A25">
      <w:pPr>
        <w:rPr>
          <w:rFonts w:cstheme="minorHAnsi"/>
        </w:rPr>
      </w:pPr>
    </w:p>
    <w:p w14:paraId="40F5843A" w14:textId="77777777" w:rsidR="00CF5027" w:rsidRPr="002E3BF5" w:rsidRDefault="00CF5027">
      <w:pPr>
        <w:spacing w:after="240" w:line="252" w:lineRule="auto"/>
        <w:rPr>
          <w:rFonts w:cstheme="minorHAnsi"/>
          <w:lang w:val="en-AU"/>
        </w:rPr>
      </w:pPr>
      <w:r w:rsidRPr="002E3BF5">
        <w:rPr>
          <w:rFonts w:cstheme="minorHAnsi"/>
          <w:lang w:val="en-AU"/>
        </w:rPr>
        <w:br w:type="page"/>
      </w:r>
    </w:p>
    <w:p w14:paraId="25DE6FC7" w14:textId="01D8D8B5" w:rsidR="00CF5027" w:rsidRPr="002E3BF5" w:rsidRDefault="00CF5027" w:rsidP="00CF5027">
      <w:pPr>
        <w:pStyle w:val="NormalWeb"/>
        <w:spacing w:before="0" w:beforeAutospacing="0" w:after="60" w:afterAutospacing="0" w:line="276" w:lineRule="auto"/>
        <w:rPr>
          <w:rFonts w:asciiTheme="minorHAnsi" w:hAnsiTheme="minorHAnsi" w:cstheme="minorHAnsi"/>
          <w:b/>
          <w:szCs w:val="22"/>
          <w:u w:val="single"/>
        </w:rPr>
      </w:pPr>
      <w:r w:rsidRPr="002E3BF5">
        <w:rPr>
          <w:rFonts w:asciiTheme="minorHAnsi" w:hAnsiTheme="minorHAnsi" w:cstheme="minorHAnsi"/>
          <w:b/>
          <w:szCs w:val="22"/>
          <w:u w:val="single"/>
        </w:rPr>
        <w:lastRenderedPageBreak/>
        <w:t>Use Case – Alter Initial Data</w:t>
      </w:r>
    </w:p>
    <w:p w14:paraId="0E7FA8E8" w14:textId="72AFBACF"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7942327B"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75024220" w14:textId="77777777" w:rsidR="00CF5027" w:rsidRPr="002E3BF5" w:rsidRDefault="00CF5027"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22581DCD" w14:textId="61B4ED58" w:rsidR="00CF5027" w:rsidRPr="002E3BF5" w:rsidRDefault="00CF5027"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297C0B0E" w14:textId="529CD993" w:rsidR="00CF5027" w:rsidRPr="002E3BF5" w:rsidRDefault="00CF5027" w:rsidP="00CF5027">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Precondition:</w:t>
      </w:r>
      <w:r w:rsidR="000B7F83" w:rsidRPr="002E3BF5">
        <w:rPr>
          <w:rFonts w:asciiTheme="minorHAnsi" w:hAnsiTheme="minorHAnsi" w:cstheme="minorHAnsi"/>
          <w:b/>
          <w:sz w:val="22"/>
          <w:szCs w:val="22"/>
        </w:rPr>
        <w:t xml:space="preserve"> </w:t>
      </w:r>
    </w:p>
    <w:p w14:paraId="16C0D9CD" w14:textId="57EDC1A8" w:rsidR="00CF5027" w:rsidRPr="002E3BF5" w:rsidRDefault="00CF5027" w:rsidP="00CF5027">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Postcondition:</w:t>
      </w:r>
    </w:p>
    <w:p w14:paraId="572B37E0" w14:textId="77777777" w:rsidR="00CF5027" w:rsidRPr="002E3BF5" w:rsidRDefault="00CF5027" w:rsidP="00CF5027">
      <w:pPr>
        <w:pStyle w:val="NormalWeb"/>
        <w:spacing w:before="0" w:beforeAutospacing="0" w:after="60" w:afterAutospacing="0" w:line="276" w:lineRule="auto"/>
        <w:rPr>
          <w:rFonts w:asciiTheme="minorHAnsi" w:hAnsiTheme="minorHAnsi" w:cstheme="minorHAnsi"/>
          <w:b/>
          <w:sz w:val="22"/>
          <w:szCs w:val="22"/>
        </w:rPr>
      </w:pPr>
    </w:p>
    <w:p w14:paraId="7F168ACD"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5126AA61" w14:textId="77777777" w:rsidR="00CF5027" w:rsidRPr="004F4809"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clicks the “change initial data” button.</w:t>
      </w:r>
    </w:p>
    <w:p w14:paraId="263C2167" w14:textId="77777777" w:rsidR="00CF5027" w:rsidRPr="004F4809"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opens separate window with input boxes and an “ok” button.</w:t>
      </w:r>
    </w:p>
    <w:p w14:paraId="213ECB95" w14:textId="77777777" w:rsidR="00CF5027" w:rsidRPr="004F4809"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fills in the new initial data required and presses “ok”.</w:t>
      </w:r>
    </w:p>
    <w:p w14:paraId="688ED6EE" w14:textId="2A232492" w:rsidR="00CF5027" w:rsidRPr="002E3BF5"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changes its initial data and closes the window created in step 2.</w:t>
      </w:r>
    </w:p>
    <w:p w14:paraId="69BB845E" w14:textId="77777777" w:rsidR="00CF5027" w:rsidRPr="002E3BF5" w:rsidRDefault="00CF5027" w:rsidP="00CF5027">
      <w:pPr>
        <w:spacing w:line="276" w:lineRule="auto"/>
        <w:rPr>
          <w:rFonts w:cstheme="minorHAnsi"/>
        </w:rPr>
      </w:pPr>
    </w:p>
    <w:p w14:paraId="59D20CAC"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10A4ED02"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277433C3" w14:textId="2BB2EED8"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color w:val="000000"/>
        </w:rPr>
        <w:t>Assuming System crashes after attempting to change initial data.</w:t>
      </w:r>
    </w:p>
    <w:p w14:paraId="6A56C2E9" w14:textId="77777777" w:rsidR="00CF5027" w:rsidRPr="004F4809" w:rsidRDefault="00CF5027" w:rsidP="00991278">
      <w:pPr>
        <w:pStyle w:val="ListParagraph"/>
        <w:numPr>
          <w:ilvl w:val="0"/>
          <w:numId w:val="17"/>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closes the application and opens it again.</w:t>
      </w:r>
    </w:p>
    <w:p w14:paraId="2BA9C9E4" w14:textId="77777777" w:rsidR="00CF5027" w:rsidRPr="002E3BF5" w:rsidRDefault="00CF5027" w:rsidP="00991278">
      <w:pPr>
        <w:pStyle w:val="ListParagraph"/>
        <w:numPr>
          <w:ilvl w:val="0"/>
          <w:numId w:val="17"/>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1A046FD3" w14:textId="22060CED" w:rsidR="00CF5027" w:rsidRPr="002E3BF5" w:rsidRDefault="00CF5027" w:rsidP="00991278">
      <w:pPr>
        <w:pStyle w:val="ListParagraph"/>
        <w:numPr>
          <w:ilvl w:val="0"/>
          <w:numId w:val="1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to change the initial data once again.</w:t>
      </w:r>
    </w:p>
    <w:p w14:paraId="5D2AA51B" w14:textId="77777777" w:rsidR="00803694" w:rsidRPr="002E3BF5" w:rsidRDefault="00803694" w:rsidP="00803694">
      <w:pPr>
        <w:autoSpaceDE w:val="0"/>
        <w:autoSpaceDN w:val="0"/>
        <w:adjustRightInd w:val="0"/>
        <w:spacing w:line="276" w:lineRule="auto"/>
        <w:ind w:left="72"/>
        <w:rPr>
          <w:rFonts w:cstheme="minorHAnsi"/>
          <w:color w:val="000000"/>
          <w:lang w:val="en-AU"/>
        </w:rPr>
      </w:pPr>
    </w:p>
    <w:p w14:paraId="1A625F1A" w14:textId="77777777" w:rsidR="00642398" w:rsidRPr="002E3BF5" w:rsidRDefault="00CF5027" w:rsidP="00642398">
      <w:pPr>
        <w:autoSpaceDE w:val="0"/>
        <w:autoSpaceDN w:val="0"/>
        <w:adjustRightInd w:val="0"/>
        <w:spacing w:line="276" w:lineRule="auto"/>
        <w:rPr>
          <w:rFonts w:cstheme="minorHAnsi"/>
          <w:color w:val="000000"/>
        </w:rPr>
      </w:pPr>
      <w:r w:rsidRPr="002E3BF5">
        <w:rPr>
          <w:rFonts w:cstheme="minorHAnsi"/>
          <w:color w:val="000000"/>
        </w:rPr>
        <w:t>2a. Invalid input:</w:t>
      </w:r>
    </w:p>
    <w:p w14:paraId="20279936" w14:textId="77777777" w:rsidR="00642398" w:rsidRPr="002E3BF5" w:rsidRDefault="00CF5027" w:rsidP="00991278">
      <w:pPr>
        <w:pStyle w:val="ListParagraph"/>
        <w:numPr>
          <w:ilvl w:val="0"/>
          <w:numId w:val="18"/>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a message in red-bold-font at the top of the window stating “One or more fields are invalid. </w:t>
      </w:r>
      <w:r w:rsidRPr="002E3BF5">
        <w:rPr>
          <w:rFonts w:asciiTheme="minorHAnsi" w:hAnsiTheme="minorHAnsi" w:cstheme="minorHAnsi"/>
          <w:color w:val="000000"/>
          <w:sz w:val="22"/>
          <w:szCs w:val="22"/>
        </w:rPr>
        <w:t xml:space="preserve">Please insert a number greater than 0”. </w:t>
      </w:r>
    </w:p>
    <w:p w14:paraId="06CCCE72" w14:textId="77777777" w:rsidR="00642398" w:rsidRPr="002E3BF5" w:rsidRDefault="00CF5027" w:rsidP="00991278">
      <w:pPr>
        <w:pStyle w:val="ListParagraph"/>
        <w:numPr>
          <w:ilvl w:val="0"/>
          <w:numId w:val="18"/>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 xml:space="preserve">User </w:t>
      </w:r>
      <w:r w:rsidRPr="002E3BF5">
        <w:rPr>
          <w:rFonts w:asciiTheme="minorHAnsi" w:hAnsiTheme="minorHAnsi" w:cstheme="minorHAnsi"/>
          <w:color w:val="000000"/>
          <w:sz w:val="22"/>
          <w:szCs w:val="22"/>
          <w:lang w:val="en-AU"/>
        </w:rPr>
        <w:t xml:space="preserve"> finds the insufficient input and inserts the proper changes.</w:t>
      </w:r>
    </w:p>
    <w:p w14:paraId="4E44BEF1" w14:textId="65A1AF3E" w:rsidR="00CF5027" w:rsidRPr="002E3BF5" w:rsidRDefault="00CF5027" w:rsidP="00991278">
      <w:pPr>
        <w:pStyle w:val="ListParagraph"/>
        <w:numPr>
          <w:ilvl w:val="0"/>
          <w:numId w:val="18"/>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changes its initial data and closes the change initial data window.</w:t>
      </w:r>
    </w:p>
    <w:p w14:paraId="3E5DF932" w14:textId="77777777" w:rsidR="00CF5027" w:rsidRPr="002E3BF5" w:rsidRDefault="00CF5027" w:rsidP="00CF5027">
      <w:pPr>
        <w:spacing w:line="276" w:lineRule="auto"/>
        <w:rPr>
          <w:rFonts w:cstheme="minorHAnsi"/>
        </w:rPr>
      </w:pPr>
    </w:p>
    <w:p w14:paraId="55D15710" w14:textId="77777777" w:rsidR="000D3A87" w:rsidRPr="002E3BF5" w:rsidRDefault="00CF5027" w:rsidP="000D3A87">
      <w:pPr>
        <w:spacing w:line="276" w:lineRule="auto"/>
        <w:rPr>
          <w:rFonts w:cstheme="minorHAnsi"/>
        </w:rPr>
      </w:pPr>
      <w:r w:rsidRPr="002E3BF5">
        <w:rPr>
          <w:rFonts w:cstheme="minorHAnsi"/>
        </w:rPr>
        <w:t>2b. Null Input:</w:t>
      </w:r>
    </w:p>
    <w:p w14:paraId="47E24FC2" w14:textId="77777777" w:rsidR="000D3A87" w:rsidRPr="002E3BF5" w:rsidRDefault="000D3A87" w:rsidP="00991278">
      <w:pPr>
        <w:pStyle w:val="ListParagraph"/>
        <w:numPr>
          <w:ilvl w:val="0"/>
          <w:numId w:val="19"/>
        </w:numPr>
        <w:spacing w:after="60" w:line="276" w:lineRule="auto"/>
        <w:rPr>
          <w:rFonts w:asciiTheme="minorHAnsi" w:hAnsiTheme="minorHAnsi" w:cstheme="minorHAnsi"/>
          <w:sz w:val="22"/>
          <w:szCs w:val="22"/>
          <w:lang w:val="en-US"/>
        </w:rPr>
      </w:pPr>
      <w:r w:rsidRPr="002E3BF5">
        <w:rPr>
          <w:rFonts w:asciiTheme="minorHAnsi" w:hAnsiTheme="minorHAnsi" w:cstheme="minorHAnsi"/>
          <w:sz w:val="22"/>
          <w:szCs w:val="22"/>
          <w:lang w:val="en-AU"/>
        </w:rPr>
        <w:t xml:space="preserve">A) </w:t>
      </w:r>
      <w:r w:rsidR="00CF5027" w:rsidRPr="002E3BF5">
        <w:rPr>
          <w:rFonts w:asciiTheme="minorHAnsi" w:hAnsiTheme="minorHAnsi" w:cstheme="minorHAnsi"/>
          <w:sz w:val="22"/>
          <w:szCs w:val="22"/>
          <w:u w:val="single"/>
          <w:lang w:val="en-AU"/>
        </w:rPr>
        <w:t>Application</w:t>
      </w:r>
      <w:r w:rsidR="00CF5027" w:rsidRPr="002E3BF5">
        <w:rPr>
          <w:rFonts w:asciiTheme="minorHAnsi" w:hAnsiTheme="minorHAnsi" w:cstheme="minorHAnsi"/>
          <w:sz w:val="22"/>
          <w:szCs w:val="22"/>
          <w:lang w:val="en-AU"/>
        </w:rPr>
        <w:t xml:space="preserve"> makes no changes to its initial data and closes change initial data window.</w:t>
      </w:r>
    </w:p>
    <w:p w14:paraId="0314DAFD" w14:textId="77777777" w:rsidR="000D3A87" w:rsidRPr="002E3BF5" w:rsidRDefault="000D3A87" w:rsidP="000D3A87">
      <w:pPr>
        <w:pStyle w:val="ListParagraph"/>
        <w:spacing w:after="60" w:line="276" w:lineRule="auto"/>
        <w:rPr>
          <w:rFonts w:asciiTheme="minorHAnsi" w:hAnsiTheme="minorHAnsi" w:cstheme="minorHAnsi"/>
          <w:sz w:val="22"/>
          <w:szCs w:val="22"/>
          <w:lang w:val="en-AU"/>
        </w:rPr>
      </w:pPr>
      <w:r w:rsidRPr="002E3BF5">
        <w:rPr>
          <w:rFonts w:asciiTheme="minorHAnsi" w:hAnsiTheme="minorHAnsi" w:cstheme="minorHAnsi"/>
          <w:sz w:val="22"/>
          <w:szCs w:val="22"/>
          <w:lang w:val="en-US"/>
        </w:rPr>
        <w:t xml:space="preserve">B) </w:t>
      </w:r>
      <w:r w:rsidR="00CF5027" w:rsidRPr="002E3BF5">
        <w:rPr>
          <w:rFonts w:asciiTheme="minorHAnsi" w:hAnsiTheme="minorHAnsi" w:cstheme="minorHAnsi"/>
          <w:sz w:val="22"/>
          <w:szCs w:val="22"/>
          <w:u w:val="single"/>
          <w:lang w:val="en-AU"/>
        </w:rPr>
        <w:t>User</w:t>
      </w:r>
      <w:r w:rsidR="00CF5027" w:rsidRPr="002E3BF5">
        <w:rPr>
          <w:rFonts w:asciiTheme="minorHAnsi" w:hAnsiTheme="minorHAnsi" w:cstheme="minorHAnsi"/>
          <w:sz w:val="22"/>
          <w:szCs w:val="22"/>
          <w:lang w:val="en-AU"/>
        </w:rPr>
        <w:t xml:space="preserve"> inserts 0 into a text field as input.</w:t>
      </w:r>
    </w:p>
    <w:p w14:paraId="20EF2807" w14:textId="31D0FDBE" w:rsidR="003C5FE4" w:rsidRPr="003C5FE4" w:rsidRDefault="00CF5027" w:rsidP="00991278">
      <w:pPr>
        <w:pStyle w:val="ListParagraph"/>
        <w:numPr>
          <w:ilvl w:val="0"/>
          <w:numId w:val="19"/>
        </w:numPr>
        <w:spacing w:after="60" w:line="276" w:lineRule="auto"/>
        <w:rPr>
          <w:rFonts w:asciiTheme="minorHAnsi" w:hAnsiTheme="minorHAnsi" w:cstheme="minorHAnsi"/>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sends a pop-up message stating “Are you sure you meant 0, this is different to entering nothing”.</w:t>
      </w:r>
    </w:p>
    <w:p w14:paraId="57FA00BF" w14:textId="33833D09" w:rsidR="000B7F83" w:rsidRPr="00EA18ED" w:rsidRDefault="00955A25" w:rsidP="00EA18ED">
      <w:pPr>
        <w:spacing w:after="240" w:line="252" w:lineRule="auto"/>
        <w:rPr>
          <w:rFonts w:cstheme="minorHAnsi"/>
          <w:lang w:val="en-AU"/>
        </w:rPr>
      </w:pPr>
      <w:r w:rsidRPr="002E3BF5">
        <w:rPr>
          <w:rFonts w:cstheme="minorHAnsi"/>
          <w:lang w:val="en-AU"/>
        </w:rPr>
        <w:br w:type="page"/>
      </w:r>
      <w:r w:rsidR="000B7F83" w:rsidRPr="002E3BF5">
        <w:rPr>
          <w:rFonts w:cstheme="minorHAnsi"/>
          <w:b/>
          <w:u w:val="single"/>
        </w:rPr>
        <w:lastRenderedPageBreak/>
        <w:t>Use Case – Predict Future Numbers Of Animals</w:t>
      </w:r>
    </w:p>
    <w:p w14:paraId="2CFB95DA"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4AB08657"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711E8FA5" w14:textId="77777777" w:rsidR="000B7F83" w:rsidRPr="002E3BF5" w:rsidRDefault="000B7F83"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3C799731" w14:textId="77777777" w:rsidR="000B7F83" w:rsidRPr="002E3BF5" w:rsidRDefault="000B7F83"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1FA9FC28" w14:textId="635C5853" w:rsidR="000B7F83" w:rsidRPr="002E3BF5" w:rsidRDefault="000B7F83" w:rsidP="00803694">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Precondition: -</w:t>
      </w:r>
    </w:p>
    <w:p w14:paraId="573B5DB3" w14:textId="4FA2577A" w:rsidR="000B7F83" w:rsidRPr="002E3BF5" w:rsidRDefault="000B7F83" w:rsidP="00803694">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 xml:space="preserve">Postcondition: </w:t>
      </w:r>
      <w:r w:rsidRPr="002E3BF5">
        <w:rPr>
          <w:rFonts w:asciiTheme="minorHAnsi" w:hAnsiTheme="minorHAnsi" w:cstheme="minorHAnsi"/>
          <w:sz w:val="22"/>
          <w:szCs w:val="22"/>
        </w:rPr>
        <w:t>An exact number of populations per animal will be projected and readable.</w:t>
      </w:r>
    </w:p>
    <w:p w14:paraId="1B868DB2" w14:textId="77777777" w:rsidR="000B7F83" w:rsidRPr="002E3BF5" w:rsidRDefault="000B7F83" w:rsidP="00803694">
      <w:pPr>
        <w:pStyle w:val="NormalWeb"/>
        <w:spacing w:before="0" w:beforeAutospacing="0" w:after="60" w:afterAutospacing="0" w:line="276" w:lineRule="auto"/>
        <w:rPr>
          <w:rFonts w:asciiTheme="minorHAnsi" w:hAnsiTheme="minorHAnsi" w:cstheme="minorHAnsi"/>
          <w:b/>
          <w:sz w:val="22"/>
          <w:szCs w:val="22"/>
        </w:rPr>
      </w:pPr>
    </w:p>
    <w:p w14:paraId="13F6AE33"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762AFD76" w14:textId="77777777" w:rsidR="008038F6" w:rsidRPr="002E3BF5" w:rsidRDefault="008038F6" w:rsidP="00991278">
      <w:pPr>
        <w:pStyle w:val="ListParagraph"/>
        <w:numPr>
          <w:ilvl w:val="0"/>
          <w:numId w:val="20"/>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fills in the required values into the textboxes and presses “calculate”.</w:t>
      </w:r>
    </w:p>
    <w:p w14:paraId="4DD2C9BD" w14:textId="77777777" w:rsidR="00520047" w:rsidRPr="002E3BF5" w:rsidRDefault="00520047" w:rsidP="00991278">
      <w:pPr>
        <w:pStyle w:val="ListParagraph"/>
        <w:numPr>
          <w:ilvl w:val="0"/>
          <w:numId w:val="20"/>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calculates a prediction using the default/selected mathematical model.</w:t>
      </w:r>
    </w:p>
    <w:p w14:paraId="0156F786" w14:textId="63E5236D" w:rsidR="000B7F83" w:rsidRPr="002E3BF5" w:rsidRDefault="00520047" w:rsidP="00991278">
      <w:pPr>
        <w:pStyle w:val="ListParagraph"/>
        <w:numPr>
          <w:ilvl w:val="0"/>
          <w:numId w:val="20"/>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the predicted results of future populations.</w:t>
      </w:r>
    </w:p>
    <w:p w14:paraId="00626FD4" w14:textId="77777777" w:rsidR="000B7F83" w:rsidRPr="002E3BF5" w:rsidRDefault="000B7F83" w:rsidP="00803694">
      <w:pPr>
        <w:spacing w:line="276" w:lineRule="auto"/>
        <w:rPr>
          <w:rFonts w:cstheme="minorHAnsi"/>
        </w:rPr>
      </w:pPr>
    </w:p>
    <w:p w14:paraId="5B68C892"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5DE362FD"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77595F18" w14:textId="6F9C8E16" w:rsidR="000B7F83" w:rsidRPr="002E3BF5" w:rsidRDefault="00520047" w:rsidP="00803694">
      <w:pPr>
        <w:autoSpaceDE w:val="0"/>
        <w:autoSpaceDN w:val="0"/>
        <w:adjustRightInd w:val="0"/>
        <w:spacing w:after="0" w:line="276" w:lineRule="auto"/>
        <w:rPr>
          <w:rFonts w:cstheme="minorHAnsi"/>
          <w:color w:val="000000"/>
        </w:rPr>
      </w:pPr>
      <w:r w:rsidRPr="002E3BF5">
        <w:rPr>
          <w:rFonts w:cstheme="minorHAnsi"/>
          <w:color w:val="000000"/>
        </w:rPr>
        <w:t>Assuming System crashes after a calculation had been attempted.</w:t>
      </w:r>
    </w:p>
    <w:p w14:paraId="66EBADAA" w14:textId="5BB61A8F" w:rsidR="00803694" w:rsidRPr="002E3BF5" w:rsidRDefault="00803694" w:rsidP="00991278">
      <w:pPr>
        <w:pStyle w:val="ListParagraph"/>
        <w:numPr>
          <w:ilvl w:val="0"/>
          <w:numId w:val="21"/>
        </w:numPr>
        <w:autoSpaceDE w:val="0"/>
        <w:autoSpaceDN w:val="0"/>
        <w:adjustRightInd w:val="0"/>
        <w:spacing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closes the application and opens it again.</w:t>
      </w:r>
    </w:p>
    <w:p w14:paraId="7A723B95" w14:textId="750538CE" w:rsidR="00803694" w:rsidRPr="002E3BF5" w:rsidRDefault="00803694" w:rsidP="00991278">
      <w:pPr>
        <w:pStyle w:val="ListParagraph"/>
        <w:numPr>
          <w:ilvl w:val="0"/>
          <w:numId w:val="21"/>
        </w:numPr>
        <w:autoSpaceDE w:val="0"/>
        <w:autoSpaceDN w:val="0"/>
        <w:adjustRightInd w:val="0"/>
        <w:spacing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01131F5E" w14:textId="5CEB01C8" w:rsidR="00803694" w:rsidRDefault="00803694" w:rsidP="00991278">
      <w:pPr>
        <w:pStyle w:val="ListParagraph"/>
        <w:numPr>
          <w:ilvl w:val="0"/>
          <w:numId w:val="21"/>
        </w:numPr>
        <w:autoSpaceDE w:val="0"/>
        <w:autoSpaceDN w:val="0"/>
        <w:adjustRightInd w:val="0"/>
        <w:spacing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the calculation again. </w:t>
      </w:r>
    </w:p>
    <w:p w14:paraId="3EB02AA0" w14:textId="77777777" w:rsidR="0039270F" w:rsidRPr="0039270F" w:rsidRDefault="0039270F" w:rsidP="0039270F">
      <w:pPr>
        <w:autoSpaceDE w:val="0"/>
        <w:autoSpaceDN w:val="0"/>
        <w:adjustRightInd w:val="0"/>
        <w:spacing w:line="276" w:lineRule="auto"/>
        <w:rPr>
          <w:rFonts w:cstheme="minorHAnsi"/>
          <w:color w:val="000000"/>
          <w:lang w:val="en-AU"/>
        </w:rPr>
      </w:pPr>
    </w:p>
    <w:p w14:paraId="0BA733E4"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color w:val="000000"/>
        </w:rPr>
        <w:t>2a. Invalid input:</w:t>
      </w:r>
    </w:p>
    <w:p w14:paraId="04A88EA1" w14:textId="77777777" w:rsidR="00803694" w:rsidRPr="002E3BF5" w:rsidRDefault="00803694" w:rsidP="00991278">
      <w:pPr>
        <w:pStyle w:val="ListParagraph"/>
        <w:numPr>
          <w:ilvl w:val="0"/>
          <w:numId w:val="22"/>
        </w:numPr>
        <w:autoSpaceDE w:val="0"/>
        <w:autoSpaceDN w:val="0"/>
        <w:adjustRightInd w:val="0"/>
        <w:spacing w:after="60" w:line="276" w:lineRule="auto"/>
        <w:ind w:left="714" w:hanging="357"/>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sends a pop-up message stating “Please insert a number greater than 0”. </w:t>
      </w:r>
    </w:p>
    <w:p w14:paraId="348684A7" w14:textId="77777777" w:rsidR="00803694" w:rsidRPr="002E3BF5" w:rsidRDefault="00803694" w:rsidP="00991278">
      <w:pPr>
        <w:pStyle w:val="ListParagraph"/>
        <w:numPr>
          <w:ilvl w:val="0"/>
          <w:numId w:val="22"/>
        </w:numPr>
        <w:autoSpaceDE w:val="0"/>
        <w:autoSpaceDN w:val="0"/>
        <w:adjustRightInd w:val="0"/>
        <w:spacing w:after="60" w:line="276" w:lineRule="auto"/>
        <w:ind w:left="714" w:hanging="357"/>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User</w:t>
      </w:r>
      <w:r w:rsidRPr="002E3BF5">
        <w:rPr>
          <w:rFonts w:asciiTheme="minorHAnsi" w:hAnsiTheme="minorHAnsi" w:cstheme="minorHAnsi"/>
          <w:color w:val="000000"/>
          <w:sz w:val="22"/>
          <w:szCs w:val="22"/>
        </w:rPr>
        <w:t xml:space="preserve"> presses “ok” button.</w:t>
      </w:r>
    </w:p>
    <w:p w14:paraId="0665817F" w14:textId="77777777" w:rsidR="00803694" w:rsidRPr="002E3BF5" w:rsidRDefault="00803694" w:rsidP="00991278">
      <w:pPr>
        <w:pStyle w:val="ListParagraph"/>
        <w:numPr>
          <w:ilvl w:val="0"/>
          <w:numId w:val="22"/>
        </w:numPr>
        <w:autoSpaceDE w:val="0"/>
        <w:autoSpaceDN w:val="0"/>
        <w:adjustRightInd w:val="0"/>
        <w:spacing w:after="60" w:line="276" w:lineRule="auto"/>
        <w:ind w:left="714" w:hanging="357"/>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closes pop-up window.</w:t>
      </w:r>
    </w:p>
    <w:p w14:paraId="388CD92A" w14:textId="77777777" w:rsidR="000B7F83" w:rsidRPr="002E3BF5" w:rsidRDefault="000B7F83" w:rsidP="00803694">
      <w:pPr>
        <w:spacing w:line="276" w:lineRule="auto"/>
        <w:rPr>
          <w:rFonts w:cstheme="minorHAnsi"/>
        </w:rPr>
      </w:pPr>
    </w:p>
    <w:p w14:paraId="14B54011" w14:textId="77777777" w:rsidR="00803694" w:rsidRPr="002E3BF5" w:rsidRDefault="00803694" w:rsidP="00803694">
      <w:pPr>
        <w:spacing w:line="276" w:lineRule="auto"/>
        <w:rPr>
          <w:rFonts w:cstheme="minorHAnsi"/>
        </w:rPr>
      </w:pPr>
      <w:r w:rsidRPr="002E3BF5">
        <w:rPr>
          <w:rFonts w:cstheme="minorHAnsi"/>
        </w:rPr>
        <w:t>3a</w:t>
      </w:r>
      <w:r w:rsidR="000B7F83" w:rsidRPr="002E3BF5">
        <w:rPr>
          <w:rFonts w:cstheme="minorHAnsi"/>
        </w:rPr>
        <w:t xml:space="preserve">. </w:t>
      </w:r>
      <w:r w:rsidRPr="002E3BF5">
        <w:rPr>
          <w:rFonts w:cstheme="minorHAnsi"/>
        </w:rPr>
        <w:t>Switching between mathematical models</w:t>
      </w:r>
      <w:r w:rsidR="000B7F83" w:rsidRPr="002E3BF5">
        <w:rPr>
          <w:rFonts w:cstheme="minorHAnsi"/>
        </w:rPr>
        <w:t>:</w:t>
      </w:r>
    </w:p>
    <w:p w14:paraId="7D4A2128"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clicks on the model menu button.</w:t>
      </w:r>
    </w:p>
    <w:p w14:paraId="79BBFF68"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offers a list of math models in drop down menu.</w:t>
      </w:r>
    </w:p>
    <w:p w14:paraId="5040F35F"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selects the required mathematical model.</w:t>
      </w:r>
    </w:p>
    <w:p w14:paraId="117A0A95"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switches the page.</w:t>
      </w:r>
    </w:p>
    <w:p w14:paraId="2C98BD1D" w14:textId="3AC0CCB5"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waits for the input of the values suitable to the selected model.</w:t>
      </w:r>
    </w:p>
    <w:p w14:paraId="32FED19F" w14:textId="77777777" w:rsidR="00803694" w:rsidRPr="002E3BF5" w:rsidRDefault="00803694" w:rsidP="00707E58">
      <w:pPr>
        <w:ind w:right="74"/>
        <w:rPr>
          <w:rFonts w:cstheme="minorHAnsi"/>
          <w:lang w:val="en-AU"/>
        </w:rPr>
      </w:pPr>
    </w:p>
    <w:p w14:paraId="493CF9BF" w14:textId="77777777" w:rsidR="00803694" w:rsidRPr="002E3BF5" w:rsidRDefault="00803694" w:rsidP="00803694">
      <w:pPr>
        <w:spacing w:line="276" w:lineRule="auto"/>
        <w:rPr>
          <w:rFonts w:cstheme="minorHAnsi"/>
          <w:lang w:val="en-AU"/>
        </w:rPr>
      </w:pPr>
      <w:r w:rsidRPr="002E3BF5">
        <w:rPr>
          <w:rFonts w:cstheme="minorHAnsi"/>
          <w:lang w:val="en-AU"/>
        </w:rPr>
        <w:lastRenderedPageBreak/>
        <w:t>3b. Using the new model:</w:t>
      </w:r>
    </w:p>
    <w:p w14:paraId="393AD0F0" w14:textId="77777777" w:rsidR="00803694" w:rsidRPr="002E3BF5" w:rsidRDefault="00803694" w:rsidP="00991278">
      <w:pPr>
        <w:pStyle w:val="ListParagraph"/>
        <w:numPr>
          <w:ilvl w:val="0"/>
          <w:numId w:val="24"/>
        </w:numPr>
        <w:spacing w:after="60" w:line="276" w:lineRule="auto"/>
        <w:rPr>
          <w:rFonts w:asciiTheme="minorHAnsi" w:hAnsiTheme="minorHAnsi" w:cstheme="minorHAnsi"/>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fills in the required values into the textboxes and presses “calc”.</w:t>
      </w:r>
    </w:p>
    <w:p w14:paraId="4678D09C" w14:textId="77777777" w:rsidR="00803694" w:rsidRPr="002E3BF5" w:rsidRDefault="00803694" w:rsidP="00991278">
      <w:pPr>
        <w:pStyle w:val="ListParagraph"/>
        <w:numPr>
          <w:ilvl w:val="0"/>
          <w:numId w:val="24"/>
        </w:numPr>
        <w:spacing w:after="60" w:line="276" w:lineRule="auto"/>
        <w:rPr>
          <w:rFonts w:asciiTheme="minorHAnsi" w:hAnsiTheme="minorHAnsi" w:cstheme="minorHAnsi"/>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calculates a prediction using the selected mathematical model.</w:t>
      </w:r>
    </w:p>
    <w:p w14:paraId="2359E303" w14:textId="206E672C" w:rsidR="00803694" w:rsidRPr="002E3BF5" w:rsidRDefault="00803694" w:rsidP="00991278">
      <w:pPr>
        <w:pStyle w:val="ListParagraph"/>
        <w:numPr>
          <w:ilvl w:val="0"/>
          <w:numId w:val="24"/>
        </w:numPr>
        <w:spacing w:after="60" w:line="276" w:lineRule="auto"/>
        <w:rPr>
          <w:rFonts w:asciiTheme="minorHAnsi" w:hAnsiTheme="minorHAnsi" w:cstheme="minorHAnsi"/>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the predicted results of future populations.</w:t>
      </w:r>
    </w:p>
    <w:p w14:paraId="2C6BCEEC" w14:textId="77777777" w:rsidR="00C87EFF" w:rsidRPr="002E3BF5" w:rsidRDefault="00C87EFF">
      <w:pPr>
        <w:spacing w:after="240" w:line="252" w:lineRule="auto"/>
        <w:rPr>
          <w:rFonts w:cstheme="minorHAnsi"/>
          <w:b/>
          <w:u w:val="single"/>
        </w:rPr>
      </w:pPr>
      <w:r w:rsidRPr="002E3BF5">
        <w:rPr>
          <w:rFonts w:cstheme="minorHAnsi"/>
          <w:b/>
          <w:u w:val="single"/>
        </w:rPr>
        <w:br w:type="page"/>
      </w:r>
    </w:p>
    <w:p w14:paraId="3EEE0B40" w14:textId="4075B3B8" w:rsidR="00C87EFF" w:rsidRPr="002E3BF5" w:rsidRDefault="00C87EFF" w:rsidP="00C87EFF">
      <w:pPr>
        <w:pStyle w:val="NormalWeb"/>
        <w:spacing w:before="0" w:beforeAutospacing="0" w:after="60" w:afterAutospacing="0" w:line="276" w:lineRule="auto"/>
        <w:rPr>
          <w:rFonts w:asciiTheme="minorHAnsi" w:hAnsiTheme="minorHAnsi" w:cstheme="minorHAnsi"/>
          <w:b/>
          <w:szCs w:val="22"/>
          <w:u w:val="single"/>
        </w:rPr>
      </w:pPr>
      <w:r w:rsidRPr="002E3BF5">
        <w:rPr>
          <w:rFonts w:asciiTheme="minorHAnsi" w:hAnsiTheme="minorHAnsi" w:cstheme="minorHAnsi"/>
          <w:b/>
          <w:szCs w:val="22"/>
          <w:u w:val="single"/>
        </w:rPr>
        <w:lastRenderedPageBreak/>
        <w:t xml:space="preserve">Use Case </w:t>
      </w:r>
      <w:r w:rsidRPr="002E3BF5">
        <w:rPr>
          <w:rFonts w:asciiTheme="minorHAnsi" w:hAnsiTheme="minorHAnsi" w:cstheme="minorHAnsi"/>
          <w:b/>
          <w:u w:val="single"/>
        </w:rPr>
        <w:t>– Store</w:t>
      </w:r>
      <w:r w:rsidRPr="002E3BF5">
        <w:rPr>
          <w:rFonts w:asciiTheme="minorHAnsi" w:hAnsiTheme="minorHAnsi" w:cstheme="minorHAnsi"/>
          <w:b/>
          <w:szCs w:val="20"/>
          <w:u w:val="single"/>
        </w:rPr>
        <w:t xml:space="preserve"> and load the results of a prediction to and from a file</w:t>
      </w:r>
    </w:p>
    <w:p w14:paraId="4D327615" w14:textId="77777777" w:rsidR="00C87EFF" w:rsidRPr="002E3BF5" w:rsidRDefault="00C87EFF" w:rsidP="00C87EFF">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23E8E9AF" w14:textId="77777777" w:rsidR="00C87EFF" w:rsidRPr="002E3BF5" w:rsidRDefault="00C87EFF" w:rsidP="00C87EFF">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3959A130" w14:textId="77777777" w:rsidR="00C87EFF" w:rsidRPr="002E3BF5" w:rsidRDefault="00C87EFF"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3E897445" w14:textId="77777777" w:rsidR="00C87EFF" w:rsidRPr="002E3BF5" w:rsidRDefault="00C87EFF"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3A3E5FFF" w14:textId="7F05C3FA" w:rsidR="00C87EFF" w:rsidRPr="002E3BF5" w:rsidRDefault="00C87EFF" w:rsidP="00E021ED">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 xml:space="preserve">Precondition: </w:t>
      </w:r>
      <w:r w:rsidR="00E021ED" w:rsidRPr="002E3BF5">
        <w:rPr>
          <w:rFonts w:asciiTheme="minorHAnsi" w:hAnsiTheme="minorHAnsi" w:cstheme="minorHAnsi"/>
          <w:sz w:val="22"/>
          <w:szCs w:val="22"/>
        </w:rPr>
        <w:t>Prediction has been made.</w:t>
      </w:r>
    </w:p>
    <w:p w14:paraId="05F586D1" w14:textId="516B59C0" w:rsidR="00C87EFF" w:rsidRPr="002E3BF5" w:rsidRDefault="00C87EFF" w:rsidP="00C87EFF">
      <w:pPr>
        <w:pStyle w:val="NormalWeb"/>
        <w:spacing w:before="0" w:beforeAutospacing="0" w:after="60" w:afterAutospacing="0" w:line="276" w:lineRule="auto"/>
        <w:rPr>
          <w:rFonts w:asciiTheme="minorHAnsi" w:hAnsiTheme="minorHAnsi" w:cstheme="minorHAnsi"/>
          <w:sz w:val="22"/>
          <w:szCs w:val="22"/>
        </w:rPr>
      </w:pPr>
      <w:r w:rsidRPr="002E3BF5">
        <w:rPr>
          <w:rFonts w:asciiTheme="minorHAnsi" w:hAnsiTheme="minorHAnsi" w:cstheme="minorHAnsi"/>
          <w:b/>
          <w:sz w:val="22"/>
          <w:szCs w:val="22"/>
        </w:rPr>
        <w:t>Postcondition:</w:t>
      </w:r>
      <w:r w:rsidR="00E021ED" w:rsidRPr="002E3BF5">
        <w:rPr>
          <w:rFonts w:asciiTheme="minorHAnsi" w:hAnsiTheme="minorHAnsi" w:cstheme="minorHAnsi"/>
          <w:b/>
          <w:sz w:val="22"/>
          <w:szCs w:val="22"/>
        </w:rPr>
        <w:t xml:space="preserve"> </w:t>
      </w:r>
      <w:r w:rsidR="00E021ED" w:rsidRPr="002E3BF5">
        <w:rPr>
          <w:rFonts w:asciiTheme="minorHAnsi" w:hAnsiTheme="minorHAnsi" w:cstheme="minorHAnsi"/>
          <w:sz w:val="22"/>
          <w:szCs w:val="22"/>
        </w:rPr>
        <w:t>A record of your saved predictions will be found on your computer as a text file.</w:t>
      </w:r>
    </w:p>
    <w:p w14:paraId="3741B6D9" w14:textId="77777777" w:rsidR="00C87EFF" w:rsidRPr="002E3BF5" w:rsidRDefault="00C87EFF" w:rsidP="00C87EFF">
      <w:pPr>
        <w:pStyle w:val="NormalWeb"/>
        <w:spacing w:before="0" w:beforeAutospacing="0" w:after="60" w:afterAutospacing="0" w:line="276" w:lineRule="auto"/>
        <w:rPr>
          <w:rFonts w:asciiTheme="minorHAnsi" w:hAnsiTheme="minorHAnsi" w:cstheme="minorHAnsi"/>
          <w:b/>
          <w:sz w:val="22"/>
          <w:szCs w:val="22"/>
        </w:rPr>
      </w:pPr>
    </w:p>
    <w:p w14:paraId="6F108223" w14:textId="77777777" w:rsidR="00C87EFF" w:rsidRPr="002E3BF5" w:rsidRDefault="00C87EFF" w:rsidP="00E021ED">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00BFC01E"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clicks the “change initial data” button.</w:t>
      </w:r>
    </w:p>
    <w:p w14:paraId="59C4915A"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Application</w:t>
      </w:r>
      <w:r w:rsidRPr="004F4809">
        <w:rPr>
          <w:rFonts w:asciiTheme="minorHAnsi" w:hAnsiTheme="minorHAnsi" w:cstheme="minorHAnsi"/>
          <w:color w:val="000000"/>
          <w:sz w:val="22"/>
          <w:szCs w:val="22"/>
          <w:lang w:val="en-AU"/>
        </w:rPr>
        <w:t xml:space="preserve"> opens pop-up window with an input boxes and an “ok” button.</w:t>
      </w:r>
    </w:p>
    <w:p w14:paraId="03DDDB4F"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Application</w:t>
      </w:r>
      <w:r w:rsidRPr="004F4809">
        <w:rPr>
          <w:rFonts w:asciiTheme="minorHAnsi" w:hAnsiTheme="minorHAnsi" w:cstheme="minorHAnsi"/>
          <w:color w:val="000000"/>
          <w:sz w:val="22"/>
          <w:szCs w:val="22"/>
          <w:lang w:val="en-AU"/>
        </w:rPr>
        <w:t xml:space="preserve"> asks for the path you would like to store the prediction.</w:t>
      </w:r>
    </w:p>
    <w:p w14:paraId="3352939D"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Application</w:t>
      </w:r>
      <w:r w:rsidRPr="004F4809">
        <w:rPr>
          <w:rFonts w:asciiTheme="minorHAnsi" w:hAnsiTheme="minorHAnsi" w:cstheme="minorHAnsi"/>
          <w:color w:val="000000"/>
          <w:sz w:val="22"/>
          <w:szCs w:val="22"/>
          <w:lang w:val="en-AU"/>
        </w:rPr>
        <w:t xml:space="preserve"> waits for user input.</w:t>
      </w:r>
    </w:p>
    <w:p w14:paraId="136C4C9E" w14:textId="77777777"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fills in his preferred path and presses “ok”.</w:t>
      </w:r>
    </w:p>
    <w:p w14:paraId="659CC0EC" w14:textId="4D88C7F8" w:rsidR="00E021ED" w:rsidRPr="004F4809"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Application</w:t>
      </w:r>
      <w:r w:rsidRPr="004F4809">
        <w:rPr>
          <w:rFonts w:asciiTheme="minorHAnsi" w:hAnsiTheme="minorHAnsi" w:cstheme="minorHAnsi"/>
          <w:color w:val="000000"/>
          <w:sz w:val="22"/>
          <w:szCs w:val="22"/>
          <w:lang w:val="en-AU"/>
        </w:rPr>
        <w:t xml:space="preserve"> creates the file and adds the prediction to the file.</w:t>
      </w:r>
    </w:p>
    <w:p w14:paraId="5C8B149C" w14:textId="77777777" w:rsidR="00C87EFF" w:rsidRPr="002E3BF5" w:rsidRDefault="00C87EFF" w:rsidP="00C87EFF">
      <w:pPr>
        <w:spacing w:line="276" w:lineRule="auto"/>
        <w:rPr>
          <w:rFonts w:cstheme="minorHAnsi"/>
        </w:rPr>
      </w:pPr>
    </w:p>
    <w:p w14:paraId="5EA297AF" w14:textId="77777777" w:rsidR="00C87EFF" w:rsidRPr="002E3BF5" w:rsidRDefault="00C87EFF" w:rsidP="00850F04">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1EA20DD0" w14:textId="77777777" w:rsidR="00C87EFF" w:rsidRPr="002E3BF5" w:rsidRDefault="00C87EFF" w:rsidP="00850F04">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0D30486F" w14:textId="77777777" w:rsidR="00850F04" w:rsidRPr="002E3BF5" w:rsidRDefault="00C87EFF" w:rsidP="00850F04">
      <w:pPr>
        <w:autoSpaceDE w:val="0"/>
        <w:autoSpaceDN w:val="0"/>
        <w:adjustRightInd w:val="0"/>
        <w:spacing w:line="276" w:lineRule="auto"/>
        <w:rPr>
          <w:rFonts w:cstheme="minorHAnsi"/>
          <w:color w:val="000000"/>
        </w:rPr>
      </w:pPr>
      <w:r w:rsidRPr="002E3BF5">
        <w:rPr>
          <w:rFonts w:cstheme="minorHAnsi"/>
          <w:color w:val="000000"/>
        </w:rPr>
        <w:t>Assuming System crashes after attempting to change initial data.</w:t>
      </w:r>
    </w:p>
    <w:p w14:paraId="4E9387C1" w14:textId="77777777" w:rsidR="00850F04" w:rsidRPr="004F4809" w:rsidRDefault="00850F04" w:rsidP="00991278">
      <w:pPr>
        <w:pStyle w:val="ListParagraph"/>
        <w:numPr>
          <w:ilvl w:val="0"/>
          <w:numId w:val="26"/>
        </w:numPr>
        <w:autoSpaceDE w:val="0"/>
        <w:autoSpaceDN w:val="0"/>
        <w:adjustRightInd w:val="0"/>
        <w:spacing w:after="60" w:line="276" w:lineRule="auto"/>
        <w:rPr>
          <w:rFonts w:asciiTheme="minorHAnsi" w:hAnsiTheme="minorHAnsi" w:cstheme="minorHAnsi"/>
          <w:color w:val="000000"/>
          <w:sz w:val="22"/>
          <w:szCs w:val="22"/>
          <w:lang w:val="en-AU"/>
        </w:rPr>
      </w:pPr>
      <w:r w:rsidRPr="004F4809">
        <w:rPr>
          <w:rFonts w:asciiTheme="minorHAnsi" w:hAnsiTheme="minorHAnsi" w:cstheme="minorHAnsi"/>
          <w:color w:val="000000"/>
          <w:sz w:val="22"/>
          <w:szCs w:val="22"/>
          <w:u w:val="single"/>
          <w:lang w:val="en-AU"/>
        </w:rPr>
        <w:t>User</w:t>
      </w:r>
      <w:r w:rsidRPr="004F4809">
        <w:rPr>
          <w:rFonts w:asciiTheme="minorHAnsi" w:hAnsiTheme="minorHAnsi" w:cstheme="minorHAnsi"/>
          <w:color w:val="000000"/>
          <w:sz w:val="22"/>
          <w:szCs w:val="22"/>
          <w:lang w:val="en-AU"/>
        </w:rPr>
        <w:t xml:space="preserve"> closes the application and opens it again.</w:t>
      </w:r>
    </w:p>
    <w:p w14:paraId="27BF9D9B" w14:textId="006A32AB" w:rsidR="00850F04" w:rsidRPr="002E3BF5" w:rsidRDefault="00850F04" w:rsidP="00991278">
      <w:pPr>
        <w:pStyle w:val="ListParagraph"/>
        <w:numPr>
          <w:ilvl w:val="0"/>
          <w:numId w:val="26"/>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05267CDA" w14:textId="3090698D" w:rsidR="00850F04" w:rsidRPr="002E3BF5" w:rsidRDefault="00850F04" w:rsidP="00991278">
      <w:pPr>
        <w:pStyle w:val="ListParagraph"/>
        <w:numPr>
          <w:ilvl w:val="0"/>
          <w:numId w:val="2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to store the prediction once again.</w:t>
      </w:r>
    </w:p>
    <w:p w14:paraId="19C706F0" w14:textId="77777777" w:rsidR="00C87EFF" w:rsidRPr="002E3BF5" w:rsidRDefault="00C87EFF" w:rsidP="00C87EFF">
      <w:pPr>
        <w:autoSpaceDE w:val="0"/>
        <w:autoSpaceDN w:val="0"/>
        <w:adjustRightInd w:val="0"/>
        <w:spacing w:line="276" w:lineRule="auto"/>
        <w:ind w:left="72"/>
        <w:rPr>
          <w:rFonts w:cstheme="minorHAnsi"/>
          <w:color w:val="000000"/>
          <w:lang w:val="en-AU"/>
        </w:rPr>
      </w:pPr>
    </w:p>
    <w:p w14:paraId="49442630" w14:textId="77777777" w:rsidR="004B3B4D" w:rsidRPr="002E3BF5" w:rsidRDefault="00C87EFF" w:rsidP="004B3B4D">
      <w:pPr>
        <w:autoSpaceDE w:val="0"/>
        <w:autoSpaceDN w:val="0"/>
        <w:adjustRightInd w:val="0"/>
        <w:spacing w:line="276" w:lineRule="auto"/>
        <w:rPr>
          <w:rFonts w:cstheme="minorHAnsi"/>
          <w:color w:val="000000"/>
        </w:rPr>
      </w:pPr>
      <w:r w:rsidRPr="002E3BF5">
        <w:rPr>
          <w:rFonts w:cstheme="minorHAnsi"/>
          <w:color w:val="000000"/>
        </w:rPr>
        <w:t xml:space="preserve">2a. Invalid </w:t>
      </w:r>
      <w:r w:rsidR="00850F04" w:rsidRPr="002E3BF5">
        <w:rPr>
          <w:rFonts w:cstheme="minorHAnsi"/>
          <w:color w:val="000000"/>
        </w:rPr>
        <w:t>path</w:t>
      </w:r>
      <w:r w:rsidRPr="002E3BF5">
        <w:rPr>
          <w:rFonts w:cstheme="minorHAnsi"/>
          <w:color w:val="000000"/>
        </w:rPr>
        <w:t>:</w:t>
      </w:r>
    </w:p>
    <w:p w14:paraId="39C25C43" w14:textId="77777777" w:rsidR="004B3B4D" w:rsidRPr="004F4809" w:rsidRDefault="004B3B4D" w:rsidP="00991278">
      <w:pPr>
        <w:pStyle w:val="ListParagraph"/>
        <w:numPr>
          <w:ilvl w:val="0"/>
          <w:numId w:val="2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a message in red-bold-font at the top of the pop-up window stating “Path cannot be found, try again”. </w:t>
      </w:r>
    </w:p>
    <w:p w14:paraId="5EFE5423" w14:textId="77777777" w:rsidR="004B3B4D" w:rsidRPr="002E3BF5" w:rsidRDefault="004B3B4D" w:rsidP="00991278">
      <w:pPr>
        <w:pStyle w:val="ListParagraph"/>
        <w:numPr>
          <w:ilvl w:val="0"/>
          <w:numId w:val="2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changes path to the desktop.</w:t>
      </w:r>
    </w:p>
    <w:p w14:paraId="3606AAC6" w14:textId="2AB1DDCB" w:rsidR="00707E58" w:rsidRPr="004B3B4D" w:rsidRDefault="004B3B4D" w:rsidP="00991278">
      <w:pPr>
        <w:pStyle w:val="ListParagraph"/>
        <w:numPr>
          <w:ilvl w:val="0"/>
          <w:numId w:val="2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4B3B4D">
        <w:rPr>
          <w:rFonts w:asciiTheme="minorHAnsi" w:hAnsiTheme="minorHAnsi" w:cstheme="minorHAnsi"/>
          <w:color w:val="000000"/>
          <w:sz w:val="22"/>
          <w:szCs w:val="22"/>
          <w:lang w:val="en-AU"/>
        </w:rPr>
        <w:t xml:space="preserve"> creates the file and stores the prediction to the desktop.</w:t>
      </w:r>
      <w:r w:rsidR="000B7F83" w:rsidRPr="004F4809">
        <w:rPr>
          <w:rFonts w:cstheme="minorHAnsi"/>
          <w:b/>
          <w:u w:val="single"/>
          <w:lang w:val="en-AU"/>
        </w:rPr>
        <w:br w:type="page"/>
      </w:r>
    </w:p>
    <w:p w14:paraId="1652A662" w14:textId="5D082423" w:rsidR="00176590" w:rsidRPr="005278E2" w:rsidRDefault="008F02BB" w:rsidP="001F2B99">
      <w:pPr>
        <w:pStyle w:val="Heading1"/>
        <w:ind w:right="74"/>
        <w:rPr>
          <w:lang w:val="en-AU"/>
        </w:rPr>
      </w:pPr>
      <w:bookmarkStart w:id="29" w:name="_Toc534988585"/>
      <w:r w:rsidRPr="005278E2">
        <w:rPr>
          <w:lang w:val="en-AU"/>
        </w:rPr>
        <w:lastRenderedPageBreak/>
        <w:t xml:space="preserve">Appendix </w:t>
      </w:r>
      <w:r w:rsidR="00707E58" w:rsidRPr="005278E2">
        <w:rPr>
          <w:lang w:val="en-AU"/>
        </w:rPr>
        <w:t>B</w:t>
      </w:r>
      <w:bookmarkEnd w:id="29"/>
    </w:p>
    <w:p w14:paraId="6FC8DA29" w14:textId="6AEA422C" w:rsidR="00932019" w:rsidRPr="005278E2" w:rsidRDefault="00C92CF1" w:rsidP="00707E58">
      <w:pPr>
        <w:spacing w:after="240" w:line="252" w:lineRule="auto"/>
        <w:rPr>
          <w:lang w:val="en-AU"/>
        </w:rPr>
      </w:pPr>
      <w:r w:rsidRPr="00D3213F">
        <w:rPr>
          <w:highlight w:val="yellow"/>
          <w:lang w:val="en-AU"/>
        </w:rPr>
        <w:t>////Class diagrams////</w:t>
      </w:r>
    </w:p>
    <w:sectPr w:rsidR="00932019" w:rsidRPr="005278E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4B5D8" w14:textId="77777777" w:rsidR="0084315B" w:rsidRDefault="0084315B">
      <w:r>
        <w:separator/>
      </w:r>
    </w:p>
    <w:p w14:paraId="4FC0C5E8" w14:textId="77777777" w:rsidR="0084315B" w:rsidRDefault="0084315B"/>
  </w:endnote>
  <w:endnote w:type="continuationSeparator" w:id="0">
    <w:p w14:paraId="78A8EBC4" w14:textId="77777777" w:rsidR="0084315B" w:rsidRDefault="0084315B">
      <w:r>
        <w:continuationSeparator/>
      </w:r>
    </w:p>
    <w:p w14:paraId="0369AF20" w14:textId="77777777" w:rsidR="0084315B" w:rsidRDefault="0084315B"/>
  </w:endnote>
  <w:endnote w:type="continuationNotice" w:id="1">
    <w:p w14:paraId="4CEC52B4" w14:textId="77777777" w:rsidR="0084315B" w:rsidRDefault="0084315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720AC"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9-01-08T00:00:00Z">
            <w:dateFormat w:val="M/d/yyyy"/>
            <w:lid w:val="en-US"/>
            <w:storeMappedDataAs w:val="dateTime"/>
            <w:calendar w:val="gregorian"/>
          </w:date>
        </w:sdtPr>
        <w:sdtContent>
          <w:tc>
            <w:tcPr>
              <w:tcW w:w="750" w:type="pct"/>
            </w:tcPr>
            <w:p w14:paraId="25315CD8" w14:textId="793639CD" w:rsidR="00F720AC" w:rsidRDefault="00F720AC">
              <w:pPr>
                <w:pStyle w:val="Footer"/>
              </w:pPr>
              <w:r>
                <w:t>1/8/2019</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Content>
          <w:tc>
            <w:tcPr>
              <w:tcW w:w="3500" w:type="pct"/>
            </w:tcPr>
            <w:p w14:paraId="0AAB54D0" w14:textId="58DF7B54" w:rsidR="00F720AC" w:rsidRDefault="00F720AC">
              <w:pPr>
                <w:pStyle w:val="Footer"/>
                <w:jc w:val="center"/>
              </w:pPr>
              <w:r>
                <w:t xml:space="preserve">     </w:t>
              </w:r>
            </w:p>
          </w:tc>
        </w:sdtContent>
      </w:sdt>
      <w:tc>
        <w:tcPr>
          <w:tcW w:w="750" w:type="pct"/>
        </w:tcPr>
        <w:p w14:paraId="01A9202E" w14:textId="77777777" w:rsidR="00F720AC" w:rsidRDefault="00F720AC">
          <w:pPr>
            <w:pStyle w:val="Footer"/>
            <w:jc w:val="right"/>
          </w:pPr>
          <w:r>
            <w:fldChar w:fldCharType="begin"/>
          </w:r>
          <w:r>
            <w:instrText xml:space="preserve"> PAGE  \* Arabic </w:instrText>
          </w:r>
          <w:r>
            <w:fldChar w:fldCharType="separate"/>
          </w:r>
          <w:r>
            <w:rPr>
              <w:noProof/>
            </w:rPr>
            <w:t>8</w:t>
          </w:r>
          <w:r>
            <w:fldChar w:fldCharType="end"/>
          </w:r>
        </w:p>
      </w:tc>
    </w:tr>
  </w:tbl>
  <w:p w14:paraId="4B1F511A" w14:textId="77777777" w:rsidR="00F720AC" w:rsidRDefault="00F72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F2CAC" w14:textId="77777777" w:rsidR="0084315B" w:rsidRDefault="0084315B">
      <w:r>
        <w:separator/>
      </w:r>
    </w:p>
    <w:p w14:paraId="701185C4" w14:textId="77777777" w:rsidR="0084315B" w:rsidRDefault="0084315B"/>
  </w:footnote>
  <w:footnote w:type="continuationSeparator" w:id="0">
    <w:p w14:paraId="6C341006" w14:textId="77777777" w:rsidR="0084315B" w:rsidRDefault="0084315B">
      <w:r>
        <w:continuationSeparator/>
      </w:r>
    </w:p>
    <w:p w14:paraId="2457B423" w14:textId="77777777" w:rsidR="0084315B" w:rsidRDefault="0084315B"/>
  </w:footnote>
  <w:footnote w:type="continuationNotice" w:id="1">
    <w:p w14:paraId="313990F9" w14:textId="77777777" w:rsidR="0084315B" w:rsidRDefault="0084315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79E2"/>
    <w:multiLevelType w:val="hybridMultilevel"/>
    <w:tmpl w:val="B9E4EE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F95769"/>
    <w:multiLevelType w:val="hybridMultilevel"/>
    <w:tmpl w:val="9FE0DED6"/>
    <w:lvl w:ilvl="0" w:tplc="0C09000F">
      <w:start w:val="1"/>
      <w:numFmt w:val="decimal"/>
      <w:lvlText w:val="%1."/>
      <w:lvlJc w:val="left"/>
      <w:pPr>
        <w:ind w:left="792" w:hanging="360"/>
      </w:p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start w:val="1"/>
      <w:numFmt w:val="lowerLetter"/>
      <w:lvlText w:val="%5."/>
      <w:lvlJc w:val="left"/>
      <w:pPr>
        <w:ind w:left="3672" w:hanging="360"/>
      </w:pPr>
    </w:lvl>
    <w:lvl w:ilvl="5" w:tplc="0C09001B">
      <w:start w:val="1"/>
      <w:numFmt w:val="lowerRoman"/>
      <w:lvlText w:val="%6."/>
      <w:lvlJc w:val="right"/>
      <w:pPr>
        <w:ind w:left="4392" w:hanging="180"/>
      </w:pPr>
    </w:lvl>
    <w:lvl w:ilvl="6" w:tplc="0C09000F">
      <w:start w:val="1"/>
      <w:numFmt w:val="decimal"/>
      <w:lvlText w:val="%7."/>
      <w:lvlJc w:val="left"/>
      <w:pPr>
        <w:ind w:left="5112" w:hanging="360"/>
      </w:pPr>
    </w:lvl>
    <w:lvl w:ilvl="7" w:tplc="0C090019">
      <w:start w:val="1"/>
      <w:numFmt w:val="lowerLetter"/>
      <w:lvlText w:val="%8."/>
      <w:lvlJc w:val="left"/>
      <w:pPr>
        <w:ind w:left="5832" w:hanging="360"/>
      </w:pPr>
    </w:lvl>
    <w:lvl w:ilvl="8" w:tplc="0C09001B">
      <w:start w:val="1"/>
      <w:numFmt w:val="lowerRoman"/>
      <w:lvlText w:val="%9."/>
      <w:lvlJc w:val="right"/>
      <w:pPr>
        <w:ind w:left="6552" w:hanging="180"/>
      </w:pPr>
    </w:lvl>
  </w:abstractNum>
  <w:abstractNum w:abstractNumId="2" w15:restartNumberingAfterBreak="0">
    <w:nsid w:val="086708E8"/>
    <w:multiLevelType w:val="hybridMultilevel"/>
    <w:tmpl w:val="D82467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CB016F"/>
    <w:multiLevelType w:val="hybridMultilevel"/>
    <w:tmpl w:val="595469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63586D"/>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5" w15:restartNumberingAfterBreak="0">
    <w:nsid w:val="171238D6"/>
    <w:multiLevelType w:val="hybridMultilevel"/>
    <w:tmpl w:val="0AA4B58C"/>
    <w:lvl w:ilvl="0" w:tplc="EFA410C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153F98"/>
    <w:multiLevelType w:val="hybridMultilevel"/>
    <w:tmpl w:val="ADEEF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9618A0"/>
    <w:multiLevelType w:val="hybridMultilevel"/>
    <w:tmpl w:val="ADEEF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110942"/>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43AF2"/>
    <w:multiLevelType w:val="hybridMultilevel"/>
    <w:tmpl w:val="7720678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2" w15:restartNumberingAfterBreak="0">
    <w:nsid w:val="2C4510DA"/>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43456E79"/>
    <w:multiLevelType w:val="hybridMultilevel"/>
    <w:tmpl w:val="D12E85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5901DE"/>
    <w:multiLevelType w:val="hybridMultilevel"/>
    <w:tmpl w:val="A4C6BD0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4AE61EDE"/>
    <w:multiLevelType w:val="hybridMultilevel"/>
    <w:tmpl w:val="E23237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D2402F"/>
    <w:multiLevelType w:val="hybridMultilevel"/>
    <w:tmpl w:val="89308690"/>
    <w:lvl w:ilvl="0" w:tplc="6974112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D72B5"/>
    <w:multiLevelType w:val="hybridMultilevel"/>
    <w:tmpl w:val="B0A2A8C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8" w15:restartNumberingAfterBreak="0">
    <w:nsid w:val="52AD072D"/>
    <w:multiLevelType w:val="hybridMultilevel"/>
    <w:tmpl w:val="ADEEF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8521396"/>
    <w:multiLevelType w:val="hybridMultilevel"/>
    <w:tmpl w:val="E23237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050977"/>
    <w:multiLevelType w:val="hybridMultilevel"/>
    <w:tmpl w:val="A442EB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DED2890"/>
    <w:multiLevelType w:val="hybridMultilevel"/>
    <w:tmpl w:val="AA7A82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62629A"/>
    <w:multiLevelType w:val="hybridMultilevel"/>
    <w:tmpl w:val="D35604D2"/>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2AF6BBB"/>
    <w:multiLevelType w:val="hybridMultilevel"/>
    <w:tmpl w:val="7D70B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6206E9C"/>
    <w:multiLevelType w:val="hybridMultilevel"/>
    <w:tmpl w:val="B0A2A8C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799A524F"/>
    <w:multiLevelType w:val="hybridMultilevel"/>
    <w:tmpl w:val="7D70B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B967F18"/>
    <w:multiLevelType w:val="hybridMultilevel"/>
    <w:tmpl w:val="1B144DA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7"/>
  </w:num>
  <w:num w:numId="7">
    <w:abstractNumId w:val="8"/>
  </w:num>
  <w:num w:numId="8">
    <w:abstractNumId w:val="16"/>
  </w:num>
  <w:num w:numId="9">
    <w:abstractNumId w:val="5"/>
  </w:num>
  <w:num w:numId="10">
    <w:abstractNumId w:val="12"/>
  </w:num>
  <w:num w:numId="11">
    <w:abstractNumId w:val="22"/>
  </w:num>
  <w:num w:numId="12">
    <w:abstractNumId w:val="24"/>
  </w:num>
  <w:num w:numId="13">
    <w:abstractNumId w:val="18"/>
  </w:num>
  <w:num w:numId="14">
    <w:abstractNumId w:val="0"/>
  </w:num>
  <w:num w:numId="15">
    <w:abstractNumId w:val="26"/>
  </w:num>
  <w:num w:numId="16">
    <w:abstractNumId w:val="7"/>
  </w:num>
  <w:num w:numId="17">
    <w:abstractNumId w:val="23"/>
  </w:num>
  <w:num w:numId="18">
    <w:abstractNumId w:val="15"/>
  </w:num>
  <w:num w:numId="19">
    <w:abstractNumId w:val="20"/>
  </w:num>
  <w:num w:numId="20">
    <w:abstractNumId w:val="6"/>
  </w:num>
  <w:num w:numId="21">
    <w:abstractNumId w:val="25"/>
  </w:num>
  <w:num w:numId="22">
    <w:abstractNumId w:val="19"/>
  </w:num>
  <w:num w:numId="23">
    <w:abstractNumId w:val="2"/>
  </w:num>
  <w:num w:numId="24">
    <w:abstractNumId w:val="13"/>
  </w:num>
  <w:num w:numId="25">
    <w:abstractNumId w:val="14"/>
  </w:num>
  <w:num w:numId="26">
    <w:abstractNumId w:val="3"/>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0D18"/>
    <w:rsid w:val="000040E5"/>
    <w:rsid w:val="00004B9C"/>
    <w:rsid w:val="00006920"/>
    <w:rsid w:val="00013116"/>
    <w:rsid w:val="0001360E"/>
    <w:rsid w:val="00016134"/>
    <w:rsid w:val="0001637F"/>
    <w:rsid w:val="00017A0F"/>
    <w:rsid w:val="00020EBB"/>
    <w:rsid w:val="00027CE5"/>
    <w:rsid w:val="00033124"/>
    <w:rsid w:val="000361A3"/>
    <w:rsid w:val="00037EE5"/>
    <w:rsid w:val="0004290D"/>
    <w:rsid w:val="00042F58"/>
    <w:rsid w:val="000454A6"/>
    <w:rsid w:val="00045D5C"/>
    <w:rsid w:val="000474B2"/>
    <w:rsid w:val="00055874"/>
    <w:rsid w:val="00064427"/>
    <w:rsid w:val="00065278"/>
    <w:rsid w:val="00067A3B"/>
    <w:rsid w:val="0007122B"/>
    <w:rsid w:val="00075064"/>
    <w:rsid w:val="00076B6B"/>
    <w:rsid w:val="000825D4"/>
    <w:rsid w:val="00084755"/>
    <w:rsid w:val="00084E38"/>
    <w:rsid w:val="00086C72"/>
    <w:rsid w:val="00093EB6"/>
    <w:rsid w:val="000A095E"/>
    <w:rsid w:val="000A42C8"/>
    <w:rsid w:val="000A448D"/>
    <w:rsid w:val="000A5C0F"/>
    <w:rsid w:val="000B74AD"/>
    <w:rsid w:val="000B7F83"/>
    <w:rsid w:val="000C337B"/>
    <w:rsid w:val="000C4136"/>
    <w:rsid w:val="000C4503"/>
    <w:rsid w:val="000C60A7"/>
    <w:rsid w:val="000D3A87"/>
    <w:rsid w:val="000E1FB5"/>
    <w:rsid w:val="000E25DD"/>
    <w:rsid w:val="000E7B33"/>
    <w:rsid w:val="000F05CB"/>
    <w:rsid w:val="000F0F3D"/>
    <w:rsid w:val="000F152A"/>
    <w:rsid w:val="0010205E"/>
    <w:rsid w:val="001023C5"/>
    <w:rsid w:val="00115445"/>
    <w:rsid w:val="00115D7C"/>
    <w:rsid w:val="00122435"/>
    <w:rsid w:val="001323DC"/>
    <w:rsid w:val="0013351E"/>
    <w:rsid w:val="001368D8"/>
    <w:rsid w:val="0014116D"/>
    <w:rsid w:val="00144AE9"/>
    <w:rsid w:val="0015332A"/>
    <w:rsid w:val="001552B2"/>
    <w:rsid w:val="00161DB9"/>
    <w:rsid w:val="00162C9B"/>
    <w:rsid w:val="0016301E"/>
    <w:rsid w:val="0016370B"/>
    <w:rsid w:val="00166CC4"/>
    <w:rsid w:val="00171F19"/>
    <w:rsid w:val="00176590"/>
    <w:rsid w:val="001813B2"/>
    <w:rsid w:val="001815BA"/>
    <w:rsid w:val="00183D18"/>
    <w:rsid w:val="001867D1"/>
    <w:rsid w:val="001876EE"/>
    <w:rsid w:val="00194A6E"/>
    <w:rsid w:val="001A3737"/>
    <w:rsid w:val="001A5EE8"/>
    <w:rsid w:val="001B297C"/>
    <w:rsid w:val="001B47CF"/>
    <w:rsid w:val="001B534E"/>
    <w:rsid w:val="001C20BA"/>
    <w:rsid w:val="001C5496"/>
    <w:rsid w:val="001C558F"/>
    <w:rsid w:val="001C7ECE"/>
    <w:rsid w:val="001D0E99"/>
    <w:rsid w:val="001D16C4"/>
    <w:rsid w:val="001D596D"/>
    <w:rsid w:val="001D5EB5"/>
    <w:rsid w:val="001E0239"/>
    <w:rsid w:val="001E330C"/>
    <w:rsid w:val="001E6B5B"/>
    <w:rsid w:val="001E7D7A"/>
    <w:rsid w:val="001F124D"/>
    <w:rsid w:val="001F17BA"/>
    <w:rsid w:val="001F1C15"/>
    <w:rsid w:val="001F2B99"/>
    <w:rsid w:val="001F4D59"/>
    <w:rsid w:val="00201BDA"/>
    <w:rsid w:val="00201E82"/>
    <w:rsid w:val="00211C67"/>
    <w:rsid w:val="0021734D"/>
    <w:rsid w:val="00224A4B"/>
    <w:rsid w:val="002253EB"/>
    <w:rsid w:val="00225B8D"/>
    <w:rsid w:val="002306AA"/>
    <w:rsid w:val="0023185A"/>
    <w:rsid w:val="00232C83"/>
    <w:rsid w:val="0023542E"/>
    <w:rsid w:val="00237124"/>
    <w:rsid w:val="002419EE"/>
    <w:rsid w:val="00242CC8"/>
    <w:rsid w:val="00242EE2"/>
    <w:rsid w:val="00245A29"/>
    <w:rsid w:val="00245B28"/>
    <w:rsid w:val="00246129"/>
    <w:rsid w:val="0025082E"/>
    <w:rsid w:val="00251E9F"/>
    <w:rsid w:val="002532C3"/>
    <w:rsid w:val="00256EB7"/>
    <w:rsid w:val="00264252"/>
    <w:rsid w:val="00266C18"/>
    <w:rsid w:val="00266E98"/>
    <w:rsid w:val="00277583"/>
    <w:rsid w:val="00282B31"/>
    <w:rsid w:val="00282E12"/>
    <w:rsid w:val="00284F1E"/>
    <w:rsid w:val="00291294"/>
    <w:rsid w:val="002922F4"/>
    <w:rsid w:val="002930CB"/>
    <w:rsid w:val="002934A8"/>
    <w:rsid w:val="002965ED"/>
    <w:rsid w:val="002965F7"/>
    <w:rsid w:val="002A0955"/>
    <w:rsid w:val="002A18CE"/>
    <w:rsid w:val="002A4935"/>
    <w:rsid w:val="002A5152"/>
    <w:rsid w:val="002A5516"/>
    <w:rsid w:val="002A6176"/>
    <w:rsid w:val="002A70E1"/>
    <w:rsid w:val="002B298A"/>
    <w:rsid w:val="002B2B4F"/>
    <w:rsid w:val="002B54E3"/>
    <w:rsid w:val="002B5F28"/>
    <w:rsid w:val="002C07BE"/>
    <w:rsid w:val="002D36CB"/>
    <w:rsid w:val="002D3A71"/>
    <w:rsid w:val="002D5054"/>
    <w:rsid w:val="002D5416"/>
    <w:rsid w:val="002DC212"/>
    <w:rsid w:val="002E14BE"/>
    <w:rsid w:val="002E3475"/>
    <w:rsid w:val="002E358C"/>
    <w:rsid w:val="002E3BF5"/>
    <w:rsid w:val="002E6153"/>
    <w:rsid w:val="002F4883"/>
    <w:rsid w:val="0030146E"/>
    <w:rsid w:val="0030161B"/>
    <w:rsid w:val="00315323"/>
    <w:rsid w:val="00316DA9"/>
    <w:rsid w:val="0031721D"/>
    <w:rsid w:val="00321EDB"/>
    <w:rsid w:val="0032351E"/>
    <w:rsid w:val="00323BCD"/>
    <w:rsid w:val="003248F8"/>
    <w:rsid w:val="00330CB6"/>
    <w:rsid w:val="00335C29"/>
    <w:rsid w:val="00342540"/>
    <w:rsid w:val="00342BA4"/>
    <w:rsid w:val="0034520D"/>
    <w:rsid w:val="00346631"/>
    <w:rsid w:val="00347DB3"/>
    <w:rsid w:val="003549C7"/>
    <w:rsid w:val="0035666F"/>
    <w:rsid w:val="00361B6D"/>
    <w:rsid w:val="00361DA4"/>
    <w:rsid w:val="00361E4B"/>
    <w:rsid w:val="00362114"/>
    <w:rsid w:val="003640EC"/>
    <w:rsid w:val="00367F2E"/>
    <w:rsid w:val="003717F9"/>
    <w:rsid w:val="0037218B"/>
    <w:rsid w:val="00380292"/>
    <w:rsid w:val="0038377B"/>
    <w:rsid w:val="0038479F"/>
    <w:rsid w:val="00384979"/>
    <w:rsid w:val="00386366"/>
    <w:rsid w:val="0038670E"/>
    <w:rsid w:val="00392426"/>
    <w:rsid w:val="0039270F"/>
    <w:rsid w:val="00393F5C"/>
    <w:rsid w:val="003A45FA"/>
    <w:rsid w:val="003A5F85"/>
    <w:rsid w:val="003A6367"/>
    <w:rsid w:val="003A663C"/>
    <w:rsid w:val="003A7763"/>
    <w:rsid w:val="003B180F"/>
    <w:rsid w:val="003B1BB3"/>
    <w:rsid w:val="003B32E3"/>
    <w:rsid w:val="003C485B"/>
    <w:rsid w:val="003C5FE4"/>
    <w:rsid w:val="003D0C3E"/>
    <w:rsid w:val="003D41DD"/>
    <w:rsid w:val="003D56F8"/>
    <w:rsid w:val="003D6D92"/>
    <w:rsid w:val="003E1914"/>
    <w:rsid w:val="003E5916"/>
    <w:rsid w:val="003E6ECB"/>
    <w:rsid w:val="003F34D3"/>
    <w:rsid w:val="003F3B2B"/>
    <w:rsid w:val="003F7063"/>
    <w:rsid w:val="00401F68"/>
    <w:rsid w:val="00403D99"/>
    <w:rsid w:val="004079C2"/>
    <w:rsid w:val="004102F4"/>
    <w:rsid w:val="004129D7"/>
    <w:rsid w:val="00415D7F"/>
    <w:rsid w:val="004177FC"/>
    <w:rsid w:val="004230F4"/>
    <w:rsid w:val="00423E36"/>
    <w:rsid w:val="00425DF3"/>
    <w:rsid w:val="00426F17"/>
    <w:rsid w:val="00432ACE"/>
    <w:rsid w:val="00433FF0"/>
    <w:rsid w:val="00434803"/>
    <w:rsid w:val="0043696D"/>
    <w:rsid w:val="00442C23"/>
    <w:rsid w:val="004463AB"/>
    <w:rsid w:val="00446C2A"/>
    <w:rsid w:val="00450378"/>
    <w:rsid w:val="00450412"/>
    <w:rsid w:val="00455E2B"/>
    <w:rsid w:val="00457988"/>
    <w:rsid w:val="00463AA0"/>
    <w:rsid w:val="004640AD"/>
    <w:rsid w:val="004647CA"/>
    <w:rsid w:val="00465D2F"/>
    <w:rsid w:val="00471E1A"/>
    <w:rsid w:val="00474C53"/>
    <w:rsid w:val="004802A3"/>
    <w:rsid w:val="004812CD"/>
    <w:rsid w:val="004834AC"/>
    <w:rsid w:val="00486577"/>
    <w:rsid w:val="0048765F"/>
    <w:rsid w:val="00490610"/>
    <w:rsid w:val="004931DA"/>
    <w:rsid w:val="0049749D"/>
    <w:rsid w:val="004A08ED"/>
    <w:rsid w:val="004A0BFC"/>
    <w:rsid w:val="004B0902"/>
    <w:rsid w:val="004B25D0"/>
    <w:rsid w:val="004B3B4D"/>
    <w:rsid w:val="004B3ED4"/>
    <w:rsid w:val="004C0917"/>
    <w:rsid w:val="004C16E1"/>
    <w:rsid w:val="004C59B6"/>
    <w:rsid w:val="004C5CE6"/>
    <w:rsid w:val="004C6DAB"/>
    <w:rsid w:val="004D3F0E"/>
    <w:rsid w:val="004E1EA8"/>
    <w:rsid w:val="004E600F"/>
    <w:rsid w:val="004E62C0"/>
    <w:rsid w:val="004E78AD"/>
    <w:rsid w:val="004F4809"/>
    <w:rsid w:val="00502D96"/>
    <w:rsid w:val="00503B2A"/>
    <w:rsid w:val="0050593A"/>
    <w:rsid w:val="00506093"/>
    <w:rsid w:val="005117FF"/>
    <w:rsid w:val="00515F57"/>
    <w:rsid w:val="00516045"/>
    <w:rsid w:val="00520047"/>
    <w:rsid w:val="00520E73"/>
    <w:rsid w:val="00523638"/>
    <w:rsid w:val="005278E2"/>
    <w:rsid w:val="005300F8"/>
    <w:rsid w:val="00533596"/>
    <w:rsid w:val="00534448"/>
    <w:rsid w:val="005357A2"/>
    <w:rsid w:val="00535A1F"/>
    <w:rsid w:val="00536092"/>
    <w:rsid w:val="00537562"/>
    <w:rsid w:val="005412FE"/>
    <w:rsid w:val="00542A6E"/>
    <w:rsid w:val="00547BEB"/>
    <w:rsid w:val="00547D56"/>
    <w:rsid w:val="005513C5"/>
    <w:rsid w:val="0055380A"/>
    <w:rsid w:val="00562448"/>
    <w:rsid w:val="0056549A"/>
    <w:rsid w:val="00565897"/>
    <w:rsid w:val="005660B0"/>
    <w:rsid w:val="00566B30"/>
    <w:rsid w:val="00570475"/>
    <w:rsid w:val="00570CB4"/>
    <w:rsid w:val="005728F5"/>
    <w:rsid w:val="005746BA"/>
    <w:rsid w:val="00577A7B"/>
    <w:rsid w:val="00583996"/>
    <w:rsid w:val="00583A91"/>
    <w:rsid w:val="00584C40"/>
    <w:rsid w:val="00590760"/>
    <w:rsid w:val="0059376A"/>
    <w:rsid w:val="00595132"/>
    <w:rsid w:val="00595F3C"/>
    <w:rsid w:val="005A0D51"/>
    <w:rsid w:val="005B376A"/>
    <w:rsid w:val="005B5723"/>
    <w:rsid w:val="005B6A01"/>
    <w:rsid w:val="005C286E"/>
    <w:rsid w:val="005C5D48"/>
    <w:rsid w:val="005C62FA"/>
    <w:rsid w:val="005D3C11"/>
    <w:rsid w:val="005D483C"/>
    <w:rsid w:val="005D5BA1"/>
    <w:rsid w:val="005D7808"/>
    <w:rsid w:val="005D7E2D"/>
    <w:rsid w:val="005E5271"/>
    <w:rsid w:val="005E5F45"/>
    <w:rsid w:val="005F03A1"/>
    <w:rsid w:val="005F08EF"/>
    <w:rsid w:val="005F597F"/>
    <w:rsid w:val="006034A5"/>
    <w:rsid w:val="00604235"/>
    <w:rsid w:val="0060440D"/>
    <w:rsid w:val="0061582C"/>
    <w:rsid w:val="0062307A"/>
    <w:rsid w:val="006265EF"/>
    <w:rsid w:val="006272AA"/>
    <w:rsid w:val="00633121"/>
    <w:rsid w:val="00634C66"/>
    <w:rsid w:val="0064186D"/>
    <w:rsid w:val="00642163"/>
    <w:rsid w:val="00642398"/>
    <w:rsid w:val="00646C9E"/>
    <w:rsid w:val="0064705D"/>
    <w:rsid w:val="00650799"/>
    <w:rsid w:val="006625DB"/>
    <w:rsid w:val="00666180"/>
    <w:rsid w:val="00667CF2"/>
    <w:rsid w:val="006711F7"/>
    <w:rsid w:val="00671B68"/>
    <w:rsid w:val="006721EA"/>
    <w:rsid w:val="0067261C"/>
    <w:rsid w:val="006739AD"/>
    <w:rsid w:val="00674760"/>
    <w:rsid w:val="00675C0F"/>
    <w:rsid w:val="00676724"/>
    <w:rsid w:val="006773FE"/>
    <w:rsid w:val="00680047"/>
    <w:rsid w:val="00683F3F"/>
    <w:rsid w:val="00684573"/>
    <w:rsid w:val="0069254B"/>
    <w:rsid w:val="006A0ABE"/>
    <w:rsid w:val="006A235D"/>
    <w:rsid w:val="006B1DA3"/>
    <w:rsid w:val="006B2C8C"/>
    <w:rsid w:val="006B7B71"/>
    <w:rsid w:val="006C4FD1"/>
    <w:rsid w:val="006C5C18"/>
    <w:rsid w:val="006C62B2"/>
    <w:rsid w:val="006C7F88"/>
    <w:rsid w:val="006D07A4"/>
    <w:rsid w:val="006D28B5"/>
    <w:rsid w:val="006F0313"/>
    <w:rsid w:val="006F69C1"/>
    <w:rsid w:val="00702B08"/>
    <w:rsid w:val="00703FB7"/>
    <w:rsid w:val="00707E58"/>
    <w:rsid w:val="00707E81"/>
    <w:rsid w:val="00711AA0"/>
    <w:rsid w:val="007158E5"/>
    <w:rsid w:val="00720DF8"/>
    <w:rsid w:val="00724746"/>
    <w:rsid w:val="007254EE"/>
    <w:rsid w:val="00725F6C"/>
    <w:rsid w:val="007302CF"/>
    <w:rsid w:val="007333BD"/>
    <w:rsid w:val="0073742F"/>
    <w:rsid w:val="0074231B"/>
    <w:rsid w:val="0074569E"/>
    <w:rsid w:val="0074576F"/>
    <w:rsid w:val="00752265"/>
    <w:rsid w:val="0075257D"/>
    <w:rsid w:val="0075389F"/>
    <w:rsid w:val="00763461"/>
    <w:rsid w:val="00764DC9"/>
    <w:rsid w:val="00770336"/>
    <w:rsid w:val="00770CD9"/>
    <w:rsid w:val="00773C14"/>
    <w:rsid w:val="007848EC"/>
    <w:rsid w:val="00792F39"/>
    <w:rsid w:val="007950F9"/>
    <w:rsid w:val="00797181"/>
    <w:rsid w:val="007A4581"/>
    <w:rsid w:val="007A72AE"/>
    <w:rsid w:val="007B6175"/>
    <w:rsid w:val="007B7639"/>
    <w:rsid w:val="007C03ED"/>
    <w:rsid w:val="007C6986"/>
    <w:rsid w:val="007D1763"/>
    <w:rsid w:val="007E1C42"/>
    <w:rsid w:val="007E2A48"/>
    <w:rsid w:val="007E6CDF"/>
    <w:rsid w:val="007F0B88"/>
    <w:rsid w:val="007F2E6A"/>
    <w:rsid w:val="007F2F1B"/>
    <w:rsid w:val="00803694"/>
    <w:rsid w:val="008038F6"/>
    <w:rsid w:val="0080570B"/>
    <w:rsid w:val="00813917"/>
    <w:rsid w:val="008165C3"/>
    <w:rsid w:val="00817FD1"/>
    <w:rsid w:val="00820B47"/>
    <w:rsid w:val="008255CF"/>
    <w:rsid w:val="00826C85"/>
    <w:rsid w:val="00830A82"/>
    <w:rsid w:val="00832811"/>
    <w:rsid w:val="008330DE"/>
    <w:rsid w:val="008350ED"/>
    <w:rsid w:val="0083603B"/>
    <w:rsid w:val="008378A9"/>
    <w:rsid w:val="00837ECD"/>
    <w:rsid w:val="0084315B"/>
    <w:rsid w:val="008451FC"/>
    <w:rsid w:val="008472E7"/>
    <w:rsid w:val="00850F04"/>
    <w:rsid w:val="00860099"/>
    <w:rsid w:val="00862BE4"/>
    <w:rsid w:val="00865118"/>
    <w:rsid w:val="00867450"/>
    <w:rsid w:val="0087430C"/>
    <w:rsid w:val="00875580"/>
    <w:rsid w:val="008777F6"/>
    <w:rsid w:val="00880FE4"/>
    <w:rsid w:val="0088114C"/>
    <w:rsid w:val="0088122E"/>
    <w:rsid w:val="00882AF1"/>
    <w:rsid w:val="008857D8"/>
    <w:rsid w:val="0088760E"/>
    <w:rsid w:val="00894499"/>
    <w:rsid w:val="00895675"/>
    <w:rsid w:val="008958F0"/>
    <w:rsid w:val="008A5F57"/>
    <w:rsid w:val="008A79E9"/>
    <w:rsid w:val="008B1A90"/>
    <w:rsid w:val="008B2607"/>
    <w:rsid w:val="008C0720"/>
    <w:rsid w:val="008C4604"/>
    <w:rsid w:val="008C6F5E"/>
    <w:rsid w:val="008C6FF7"/>
    <w:rsid w:val="008D65B2"/>
    <w:rsid w:val="008D6F6F"/>
    <w:rsid w:val="008E50E8"/>
    <w:rsid w:val="008E77D8"/>
    <w:rsid w:val="008F02BB"/>
    <w:rsid w:val="008F39ED"/>
    <w:rsid w:val="008F698D"/>
    <w:rsid w:val="008F7930"/>
    <w:rsid w:val="00900859"/>
    <w:rsid w:val="009037FB"/>
    <w:rsid w:val="00903B53"/>
    <w:rsid w:val="009104B4"/>
    <w:rsid w:val="0091077C"/>
    <w:rsid w:val="00913352"/>
    <w:rsid w:val="009137BF"/>
    <w:rsid w:val="009139B3"/>
    <w:rsid w:val="00914CA3"/>
    <w:rsid w:val="00917709"/>
    <w:rsid w:val="00924418"/>
    <w:rsid w:val="00926ABE"/>
    <w:rsid w:val="009301D2"/>
    <w:rsid w:val="00930207"/>
    <w:rsid w:val="009313BA"/>
    <w:rsid w:val="009314D5"/>
    <w:rsid w:val="00931A4A"/>
    <w:rsid w:val="00932019"/>
    <w:rsid w:val="009326F4"/>
    <w:rsid w:val="009446E8"/>
    <w:rsid w:val="00945F35"/>
    <w:rsid w:val="00946CF3"/>
    <w:rsid w:val="009512B4"/>
    <w:rsid w:val="00955A25"/>
    <w:rsid w:val="00961FFF"/>
    <w:rsid w:val="00962A8C"/>
    <w:rsid w:val="00964384"/>
    <w:rsid w:val="009643CD"/>
    <w:rsid w:val="00976DBB"/>
    <w:rsid w:val="00980090"/>
    <w:rsid w:val="009800D5"/>
    <w:rsid w:val="0098216C"/>
    <w:rsid w:val="00984DDE"/>
    <w:rsid w:val="00985BC3"/>
    <w:rsid w:val="00985DC6"/>
    <w:rsid w:val="00990AAD"/>
    <w:rsid w:val="00991278"/>
    <w:rsid w:val="00993B22"/>
    <w:rsid w:val="00993E95"/>
    <w:rsid w:val="009966F1"/>
    <w:rsid w:val="009968DD"/>
    <w:rsid w:val="00996D85"/>
    <w:rsid w:val="009A215E"/>
    <w:rsid w:val="009A3852"/>
    <w:rsid w:val="009A5210"/>
    <w:rsid w:val="009A7A3C"/>
    <w:rsid w:val="009B22F7"/>
    <w:rsid w:val="009C1A00"/>
    <w:rsid w:val="009C3604"/>
    <w:rsid w:val="009D61C6"/>
    <w:rsid w:val="009D64F0"/>
    <w:rsid w:val="009E1F50"/>
    <w:rsid w:val="009E2301"/>
    <w:rsid w:val="009E4EE5"/>
    <w:rsid w:val="009E73F1"/>
    <w:rsid w:val="009F73D9"/>
    <w:rsid w:val="00A011DC"/>
    <w:rsid w:val="00A013B5"/>
    <w:rsid w:val="00A044BB"/>
    <w:rsid w:val="00A052B6"/>
    <w:rsid w:val="00A06271"/>
    <w:rsid w:val="00A06E7A"/>
    <w:rsid w:val="00A07F18"/>
    <w:rsid w:val="00A17651"/>
    <w:rsid w:val="00A17CD6"/>
    <w:rsid w:val="00A20D12"/>
    <w:rsid w:val="00A242D4"/>
    <w:rsid w:val="00A24423"/>
    <w:rsid w:val="00A278D8"/>
    <w:rsid w:val="00A33E42"/>
    <w:rsid w:val="00A352CF"/>
    <w:rsid w:val="00A36F3C"/>
    <w:rsid w:val="00A4031F"/>
    <w:rsid w:val="00A40DE4"/>
    <w:rsid w:val="00A42153"/>
    <w:rsid w:val="00A47570"/>
    <w:rsid w:val="00A61ABA"/>
    <w:rsid w:val="00A61F7E"/>
    <w:rsid w:val="00A6767D"/>
    <w:rsid w:val="00A70639"/>
    <w:rsid w:val="00A83107"/>
    <w:rsid w:val="00A86861"/>
    <w:rsid w:val="00A90797"/>
    <w:rsid w:val="00A92475"/>
    <w:rsid w:val="00A9372E"/>
    <w:rsid w:val="00A94FA2"/>
    <w:rsid w:val="00A970AC"/>
    <w:rsid w:val="00A974C6"/>
    <w:rsid w:val="00A97777"/>
    <w:rsid w:val="00AB4DC4"/>
    <w:rsid w:val="00AB5C7E"/>
    <w:rsid w:val="00AB668A"/>
    <w:rsid w:val="00AD1232"/>
    <w:rsid w:val="00AD239C"/>
    <w:rsid w:val="00AD3826"/>
    <w:rsid w:val="00AE67FE"/>
    <w:rsid w:val="00AF2DA2"/>
    <w:rsid w:val="00AF3D01"/>
    <w:rsid w:val="00AF51DD"/>
    <w:rsid w:val="00AF6CC1"/>
    <w:rsid w:val="00AF7081"/>
    <w:rsid w:val="00AF748B"/>
    <w:rsid w:val="00AF7834"/>
    <w:rsid w:val="00B02BFE"/>
    <w:rsid w:val="00B059AE"/>
    <w:rsid w:val="00B059DB"/>
    <w:rsid w:val="00B07788"/>
    <w:rsid w:val="00B07D1E"/>
    <w:rsid w:val="00B10F53"/>
    <w:rsid w:val="00B11B8D"/>
    <w:rsid w:val="00B135D8"/>
    <w:rsid w:val="00B144BB"/>
    <w:rsid w:val="00B21297"/>
    <w:rsid w:val="00B21CE4"/>
    <w:rsid w:val="00B25B57"/>
    <w:rsid w:val="00B31256"/>
    <w:rsid w:val="00B31844"/>
    <w:rsid w:val="00B32779"/>
    <w:rsid w:val="00B4128F"/>
    <w:rsid w:val="00B44B9F"/>
    <w:rsid w:val="00B46101"/>
    <w:rsid w:val="00B4646F"/>
    <w:rsid w:val="00B46A60"/>
    <w:rsid w:val="00B47225"/>
    <w:rsid w:val="00B55EB9"/>
    <w:rsid w:val="00B5659F"/>
    <w:rsid w:val="00B64353"/>
    <w:rsid w:val="00B64F1E"/>
    <w:rsid w:val="00B66272"/>
    <w:rsid w:val="00B6666B"/>
    <w:rsid w:val="00B66D9B"/>
    <w:rsid w:val="00B826C2"/>
    <w:rsid w:val="00B83257"/>
    <w:rsid w:val="00B83F08"/>
    <w:rsid w:val="00B872D0"/>
    <w:rsid w:val="00B904F8"/>
    <w:rsid w:val="00B90563"/>
    <w:rsid w:val="00B90959"/>
    <w:rsid w:val="00B96B76"/>
    <w:rsid w:val="00BA070B"/>
    <w:rsid w:val="00BA1063"/>
    <w:rsid w:val="00BA2ED4"/>
    <w:rsid w:val="00BA4C5E"/>
    <w:rsid w:val="00BA5489"/>
    <w:rsid w:val="00BB1C88"/>
    <w:rsid w:val="00BB249A"/>
    <w:rsid w:val="00BB4BBB"/>
    <w:rsid w:val="00BC1931"/>
    <w:rsid w:val="00BC1AFE"/>
    <w:rsid w:val="00BC471B"/>
    <w:rsid w:val="00BC4B34"/>
    <w:rsid w:val="00BC701C"/>
    <w:rsid w:val="00BE0589"/>
    <w:rsid w:val="00BE1C6D"/>
    <w:rsid w:val="00BE32F0"/>
    <w:rsid w:val="00BF2AFC"/>
    <w:rsid w:val="00BF30AE"/>
    <w:rsid w:val="00BF39A4"/>
    <w:rsid w:val="00BF59EE"/>
    <w:rsid w:val="00C01BDC"/>
    <w:rsid w:val="00C0220D"/>
    <w:rsid w:val="00C02ABA"/>
    <w:rsid w:val="00C043B0"/>
    <w:rsid w:val="00C04834"/>
    <w:rsid w:val="00C11326"/>
    <w:rsid w:val="00C11537"/>
    <w:rsid w:val="00C17276"/>
    <w:rsid w:val="00C25A77"/>
    <w:rsid w:val="00C25BD0"/>
    <w:rsid w:val="00C317A2"/>
    <w:rsid w:val="00C3395F"/>
    <w:rsid w:val="00C349B5"/>
    <w:rsid w:val="00C357C2"/>
    <w:rsid w:val="00C44A4A"/>
    <w:rsid w:val="00C61452"/>
    <w:rsid w:val="00C64578"/>
    <w:rsid w:val="00C652EE"/>
    <w:rsid w:val="00C661C2"/>
    <w:rsid w:val="00C67615"/>
    <w:rsid w:val="00C72546"/>
    <w:rsid w:val="00C73CA4"/>
    <w:rsid w:val="00C758EE"/>
    <w:rsid w:val="00C848C9"/>
    <w:rsid w:val="00C850EB"/>
    <w:rsid w:val="00C87617"/>
    <w:rsid w:val="00C87EFF"/>
    <w:rsid w:val="00C92CF1"/>
    <w:rsid w:val="00C95972"/>
    <w:rsid w:val="00C97DEC"/>
    <w:rsid w:val="00CA1676"/>
    <w:rsid w:val="00CB055A"/>
    <w:rsid w:val="00CB0E1C"/>
    <w:rsid w:val="00CB63D8"/>
    <w:rsid w:val="00CC11F4"/>
    <w:rsid w:val="00CC1A8D"/>
    <w:rsid w:val="00CD3AB7"/>
    <w:rsid w:val="00CD603E"/>
    <w:rsid w:val="00CE3EDF"/>
    <w:rsid w:val="00CE4B7F"/>
    <w:rsid w:val="00CE4E95"/>
    <w:rsid w:val="00CF34EF"/>
    <w:rsid w:val="00CF5027"/>
    <w:rsid w:val="00CF7E06"/>
    <w:rsid w:val="00D059A8"/>
    <w:rsid w:val="00D0729C"/>
    <w:rsid w:val="00D072B2"/>
    <w:rsid w:val="00D07A38"/>
    <w:rsid w:val="00D176C5"/>
    <w:rsid w:val="00D17BBB"/>
    <w:rsid w:val="00D25DED"/>
    <w:rsid w:val="00D304E1"/>
    <w:rsid w:val="00D3213F"/>
    <w:rsid w:val="00D41F50"/>
    <w:rsid w:val="00D44380"/>
    <w:rsid w:val="00D44551"/>
    <w:rsid w:val="00D44943"/>
    <w:rsid w:val="00D4744D"/>
    <w:rsid w:val="00D517C2"/>
    <w:rsid w:val="00D51833"/>
    <w:rsid w:val="00D527BF"/>
    <w:rsid w:val="00D55210"/>
    <w:rsid w:val="00D60BC4"/>
    <w:rsid w:val="00D63AEA"/>
    <w:rsid w:val="00D64F2B"/>
    <w:rsid w:val="00D6598A"/>
    <w:rsid w:val="00D679AE"/>
    <w:rsid w:val="00D709AB"/>
    <w:rsid w:val="00D86EF6"/>
    <w:rsid w:val="00D910B3"/>
    <w:rsid w:val="00D931F2"/>
    <w:rsid w:val="00DA0E67"/>
    <w:rsid w:val="00DA1230"/>
    <w:rsid w:val="00DA3CDA"/>
    <w:rsid w:val="00DA4A90"/>
    <w:rsid w:val="00DA6F48"/>
    <w:rsid w:val="00DB0FEC"/>
    <w:rsid w:val="00DB3C59"/>
    <w:rsid w:val="00DB7E9B"/>
    <w:rsid w:val="00DC2F30"/>
    <w:rsid w:val="00DC3B5D"/>
    <w:rsid w:val="00DC464C"/>
    <w:rsid w:val="00DC6760"/>
    <w:rsid w:val="00DC7B74"/>
    <w:rsid w:val="00DD1B64"/>
    <w:rsid w:val="00DD1E95"/>
    <w:rsid w:val="00DD738D"/>
    <w:rsid w:val="00DD7760"/>
    <w:rsid w:val="00DE339B"/>
    <w:rsid w:val="00DE3A1A"/>
    <w:rsid w:val="00E00A3F"/>
    <w:rsid w:val="00E010B1"/>
    <w:rsid w:val="00E010BD"/>
    <w:rsid w:val="00E014C5"/>
    <w:rsid w:val="00E021ED"/>
    <w:rsid w:val="00E167BD"/>
    <w:rsid w:val="00E22A87"/>
    <w:rsid w:val="00E237B8"/>
    <w:rsid w:val="00E30042"/>
    <w:rsid w:val="00E32877"/>
    <w:rsid w:val="00E3434A"/>
    <w:rsid w:val="00E34492"/>
    <w:rsid w:val="00E3525B"/>
    <w:rsid w:val="00E36581"/>
    <w:rsid w:val="00E40AD1"/>
    <w:rsid w:val="00E424F1"/>
    <w:rsid w:val="00E47ACF"/>
    <w:rsid w:val="00E51145"/>
    <w:rsid w:val="00E5737E"/>
    <w:rsid w:val="00E612C4"/>
    <w:rsid w:val="00E737B3"/>
    <w:rsid w:val="00E73D69"/>
    <w:rsid w:val="00E75859"/>
    <w:rsid w:val="00E76517"/>
    <w:rsid w:val="00E81EBA"/>
    <w:rsid w:val="00E82391"/>
    <w:rsid w:val="00E87B07"/>
    <w:rsid w:val="00E916CE"/>
    <w:rsid w:val="00EA1894"/>
    <w:rsid w:val="00EA18ED"/>
    <w:rsid w:val="00EA43D6"/>
    <w:rsid w:val="00EA4C0C"/>
    <w:rsid w:val="00EA6D20"/>
    <w:rsid w:val="00EB14A6"/>
    <w:rsid w:val="00EB1CC2"/>
    <w:rsid w:val="00EB4BB8"/>
    <w:rsid w:val="00EB7931"/>
    <w:rsid w:val="00EC1F27"/>
    <w:rsid w:val="00EC29CB"/>
    <w:rsid w:val="00EC58DD"/>
    <w:rsid w:val="00EC5C3C"/>
    <w:rsid w:val="00ED0DF1"/>
    <w:rsid w:val="00ED10E2"/>
    <w:rsid w:val="00ED3327"/>
    <w:rsid w:val="00ED3C4D"/>
    <w:rsid w:val="00EE1233"/>
    <w:rsid w:val="00EE14A1"/>
    <w:rsid w:val="00EE165A"/>
    <w:rsid w:val="00EE2D37"/>
    <w:rsid w:val="00EE412E"/>
    <w:rsid w:val="00EE5908"/>
    <w:rsid w:val="00F000CA"/>
    <w:rsid w:val="00F02212"/>
    <w:rsid w:val="00F02E98"/>
    <w:rsid w:val="00F0312E"/>
    <w:rsid w:val="00F05B1D"/>
    <w:rsid w:val="00F12B5B"/>
    <w:rsid w:val="00F12E0C"/>
    <w:rsid w:val="00F21BED"/>
    <w:rsid w:val="00F24440"/>
    <w:rsid w:val="00F249EF"/>
    <w:rsid w:val="00F279A7"/>
    <w:rsid w:val="00F30558"/>
    <w:rsid w:val="00F43758"/>
    <w:rsid w:val="00F45D7B"/>
    <w:rsid w:val="00F46E8A"/>
    <w:rsid w:val="00F52754"/>
    <w:rsid w:val="00F55DAE"/>
    <w:rsid w:val="00F564CC"/>
    <w:rsid w:val="00F57A53"/>
    <w:rsid w:val="00F608DC"/>
    <w:rsid w:val="00F60D27"/>
    <w:rsid w:val="00F61BE8"/>
    <w:rsid w:val="00F64462"/>
    <w:rsid w:val="00F7120B"/>
    <w:rsid w:val="00F720AC"/>
    <w:rsid w:val="00F83460"/>
    <w:rsid w:val="00F86657"/>
    <w:rsid w:val="00F86A65"/>
    <w:rsid w:val="00F87292"/>
    <w:rsid w:val="00F877C6"/>
    <w:rsid w:val="00F9209A"/>
    <w:rsid w:val="00F955DD"/>
    <w:rsid w:val="00FA18E7"/>
    <w:rsid w:val="00FA4F43"/>
    <w:rsid w:val="00FA5F23"/>
    <w:rsid w:val="00FB1B89"/>
    <w:rsid w:val="00FB2B9E"/>
    <w:rsid w:val="00FB58B6"/>
    <w:rsid w:val="00FB6825"/>
    <w:rsid w:val="00FB6D3A"/>
    <w:rsid w:val="00FD15B5"/>
    <w:rsid w:val="00FD277D"/>
    <w:rsid w:val="00FD3F8E"/>
    <w:rsid w:val="00FD48B1"/>
    <w:rsid w:val="00FD5120"/>
    <w:rsid w:val="00FE1AFA"/>
    <w:rsid w:val="00FE458A"/>
    <w:rsid w:val="00FF2070"/>
    <w:rsid w:val="00FF4013"/>
    <w:rsid w:val="0C4BC36D"/>
    <w:rsid w:val="10265DC4"/>
    <w:rsid w:val="11231F8C"/>
    <w:rsid w:val="11EE7E04"/>
    <w:rsid w:val="1966C3F9"/>
    <w:rsid w:val="1A8AA104"/>
    <w:rsid w:val="1CC70D1A"/>
    <w:rsid w:val="22F523EA"/>
    <w:rsid w:val="2353635A"/>
    <w:rsid w:val="2580F17E"/>
    <w:rsid w:val="2881B317"/>
    <w:rsid w:val="333C8BE4"/>
    <w:rsid w:val="3E2DFB3B"/>
    <w:rsid w:val="3EE5E2BA"/>
    <w:rsid w:val="3F536FFA"/>
    <w:rsid w:val="46987C1F"/>
    <w:rsid w:val="4C806C71"/>
    <w:rsid w:val="54DA548E"/>
    <w:rsid w:val="5D58C682"/>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943"/>
    <w:pPr>
      <w:spacing w:after="120" w:line="240" w:lineRule="auto"/>
    </w:pPr>
  </w:style>
  <w:style w:type="paragraph" w:styleId="Heading1">
    <w:name w:val="heading 1"/>
    <w:basedOn w:val="Normal"/>
    <w:next w:val="Normal"/>
    <w:link w:val="Heading1Char"/>
    <w:uiPriority w:val="1"/>
    <w:qFormat/>
    <w:rsid w:val="00F249EF"/>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rsid w:val="003F34D3"/>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rsid w:val="002E3BF5"/>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249EF"/>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3F34D3"/>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sid w:val="002E3BF5"/>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D679AE"/>
    <w:pPr>
      <w:spacing w:after="100" w:line="276" w:lineRule="auto"/>
      <w:ind w:left="200"/>
    </w:pPr>
    <w:rPr>
      <w:rFonts w:ascii="Arial" w:eastAsiaTheme="minorHAnsi" w:hAnsi="Arial" w:cs="Arial"/>
      <w:kern w:val="0"/>
      <w:sz w:val="20"/>
      <w:lang w:val="nl-NL"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uiPriority w:val="34"/>
    <w:qFormat/>
    <w:rsid w:val="00B826C2"/>
    <w:pPr>
      <w:spacing w:after="0"/>
      <w:ind w:left="72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893">
      <w:bodyDiv w:val="1"/>
      <w:marLeft w:val="0"/>
      <w:marRight w:val="0"/>
      <w:marTop w:val="0"/>
      <w:marBottom w:val="0"/>
      <w:divBdr>
        <w:top w:val="none" w:sz="0" w:space="0" w:color="auto"/>
        <w:left w:val="none" w:sz="0" w:space="0" w:color="auto"/>
        <w:bottom w:val="none" w:sz="0" w:space="0" w:color="auto"/>
        <w:right w:val="none" w:sz="0" w:space="0" w:color="auto"/>
      </w:divBdr>
    </w:div>
    <w:div w:id="761024643">
      <w:bodyDiv w:val="1"/>
      <w:marLeft w:val="0"/>
      <w:marRight w:val="0"/>
      <w:marTop w:val="0"/>
      <w:marBottom w:val="0"/>
      <w:divBdr>
        <w:top w:val="none" w:sz="0" w:space="0" w:color="auto"/>
        <w:left w:val="none" w:sz="0" w:space="0" w:color="auto"/>
        <w:bottom w:val="none" w:sz="0" w:space="0" w:color="auto"/>
        <w:right w:val="none" w:sz="0" w:space="0" w:color="auto"/>
      </w:divBdr>
    </w:div>
    <w:div w:id="786044708">
      <w:bodyDiv w:val="1"/>
      <w:marLeft w:val="0"/>
      <w:marRight w:val="0"/>
      <w:marTop w:val="0"/>
      <w:marBottom w:val="0"/>
      <w:divBdr>
        <w:top w:val="none" w:sz="0" w:space="0" w:color="auto"/>
        <w:left w:val="none" w:sz="0" w:space="0" w:color="auto"/>
        <w:bottom w:val="none" w:sz="0" w:space="0" w:color="auto"/>
        <w:right w:val="none" w:sz="0" w:space="0" w:color="auto"/>
      </w:divBdr>
    </w:div>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969825493">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093667584">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285771528">
      <w:bodyDiv w:val="1"/>
      <w:marLeft w:val="0"/>
      <w:marRight w:val="0"/>
      <w:marTop w:val="0"/>
      <w:marBottom w:val="0"/>
      <w:divBdr>
        <w:top w:val="none" w:sz="0" w:space="0" w:color="auto"/>
        <w:left w:val="none" w:sz="0" w:space="0" w:color="auto"/>
        <w:bottom w:val="none" w:sz="0" w:space="0" w:color="auto"/>
        <w:right w:val="none" w:sz="0" w:space="0" w:color="auto"/>
      </w:divBdr>
    </w:div>
    <w:div w:id="1409962049">
      <w:bodyDiv w:val="1"/>
      <w:marLeft w:val="0"/>
      <w:marRight w:val="0"/>
      <w:marTop w:val="0"/>
      <w:marBottom w:val="0"/>
      <w:divBdr>
        <w:top w:val="none" w:sz="0" w:space="0" w:color="auto"/>
        <w:left w:val="none" w:sz="0" w:space="0" w:color="auto"/>
        <w:bottom w:val="none" w:sz="0" w:space="0" w:color="auto"/>
        <w:right w:val="none" w:sz="0" w:space="0" w:color="auto"/>
      </w:divBdr>
    </w:div>
    <w:div w:id="1427923425">
      <w:bodyDiv w:val="1"/>
      <w:marLeft w:val="0"/>
      <w:marRight w:val="0"/>
      <w:marTop w:val="0"/>
      <w:marBottom w:val="0"/>
      <w:divBdr>
        <w:top w:val="none" w:sz="0" w:space="0" w:color="auto"/>
        <w:left w:val="none" w:sz="0" w:space="0" w:color="auto"/>
        <w:bottom w:val="none" w:sz="0" w:space="0" w:color="auto"/>
        <w:right w:val="none" w:sz="0" w:space="0" w:color="auto"/>
      </w:divBdr>
    </w:div>
    <w:div w:id="1492065966">
      <w:bodyDiv w:val="1"/>
      <w:marLeft w:val="0"/>
      <w:marRight w:val="0"/>
      <w:marTop w:val="0"/>
      <w:marBottom w:val="0"/>
      <w:divBdr>
        <w:top w:val="none" w:sz="0" w:space="0" w:color="auto"/>
        <w:left w:val="none" w:sz="0" w:space="0" w:color="auto"/>
        <w:bottom w:val="none" w:sz="0" w:space="0" w:color="auto"/>
        <w:right w:val="none" w:sz="0" w:space="0" w:color="auto"/>
      </w:divBdr>
    </w:div>
    <w:div w:id="1581983115">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 w:id="18255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A64A9EC7-62E0-453F-A5B2-6F6D7BDF8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345</TotalTime>
  <Pages>20</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Report</dc:subject>
  <dc:creator>bindu v raak</dc:creator>
  <cp:keywords/>
  <cp:lastModifiedBy>Bindu van Raak</cp:lastModifiedBy>
  <cp:revision>64</cp:revision>
  <cp:lastPrinted>2018-06-11T09:44:00Z</cp:lastPrinted>
  <dcterms:created xsi:type="dcterms:W3CDTF">2019-01-07T07:56:00Z</dcterms:created>
  <dcterms:modified xsi:type="dcterms:W3CDTF">2019-01-11T15:47:00Z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