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68B23" w14:textId="77777777" w:rsidR="00D6598A" w:rsidRDefault="001867D1">
      <w:pPr>
        <w:rPr>
          <w:noProof/>
          <w:color w:val="775F55" w:themeColor="text2"/>
          <w:sz w:val="32"/>
          <w:szCs w:val="32"/>
        </w:rPr>
      </w:pPr>
      <w:r>
        <w:rPr>
          <w:noProof/>
          <w:lang w:val="nl-NL" w:eastAsia="nl-NL"/>
        </w:rPr>
        <mc:AlternateContent>
          <mc:Choice Requires="wps">
            <w:drawing>
              <wp:anchor distT="45720" distB="45720" distL="114300" distR="114300" simplePos="0" relativeHeight="251658243" behindDoc="0" locked="0" layoutInCell="1" allowOverlap="1" wp14:anchorId="5179913A" wp14:editId="07777777">
                <wp:simplePos x="0" y="0"/>
                <wp:positionH relativeFrom="margin">
                  <wp:posOffset>1692275</wp:posOffset>
                </wp:positionH>
                <wp:positionV relativeFrom="paragraph">
                  <wp:posOffset>6141085</wp:posOffset>
                </wp:positionV>
                <wp:extent cx="4223385" cy="1404620"/>
                <wp:effectExtent l="0" t="0" r="0" b="44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33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179913A" id="_x0000_t202" coordsize="21600,21600" o:spt="202" path="m,l,21600r21600,l21600,xe">
                <v:stroke joinstyle="miter"/>
                <v:path gradientshapeok="t" o:connecttype="rect"/>
              </v:shapetype>
              <v:shape id="Text Box 2" o:spid="_x0000_s1026" type="#_x0000_t202" style="position:absolute;left:0;text-align:left;margin-left:133.25pt;margin-top:483.55pt;width:332.55pt;height:110.6pt;z-index:251658243;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" filled="f" stroked="f">
                <v:textbox style="mso-fit-shape-to-text:t">
                  <w:txbxContent>
                    <w:p w14:paraId="1B93CB6B" w14:textId="77777777" w:rsidR="00A974C6" w:rsidRDefault="00A974C6" w:rsidP="001867D1">
                      <w:pPr>
                        <w:rPr>
                          <w:sz w:val="28"/>
                          <w:lang w:val="nl-NL"/>
                        </w:rPr>
                      </w:pPr>
                      <w:r>
                        <w:rPr>
                          <w:sz w:val="28"/>
                          <w:lang w:val="nl-NL"/>
                        </w:rPr>
                        <w:t>GROUP MEMBERS:</w:t>
                      </w:r>
                      <w:r>
                        <w:rPr>
                          <w:sz w:val="28"/>
                          <w:lang w:val="nl-NL"/>
                        </w:rPr>
                        <w:tab/>
                        <w:t>Bindu van Raak</w:t>
                      </w:r>
                      <w:r>
                        <w:rPr>
                          <w:sz w:val="28"/>
                          <w:lang w:val="nl-NL"/>
                        </w:rPr>
                        <w:tab/>
                        <w:t>(611629)</w:t>
                      </w:r>
                    </w:p>
                    <w:p w14:paraId="11A9A23B" w14:textId="2B267F95" w:rsidR="00A974C6" w:rsidRPr="00B4646F" w:rsidRDefault="00A974C6" w:rsidP="001867D1">
                      <w:pPr>
                        <w:rPr>
                          <w:sz w:val="28"/>
                          <w:lang w:val="en-AU"/>
                        </w:rPr>
                      </w:pPr>
                      <w:r>
                        <w:rPr>
                          <w:sz w:val="28"/>
                          <w:lang w:val="nl-NL"/>
                        </w:rPr>
                        <w:tab/>
                      </w:r>
                      <w:r>
                        <w:rPr>
                          <w:sz w:val="28"/>
                          <w:lang w:val="nl-NL"/>
                        </w:rPr>
                        <w:tab/>
                      </w:r>
                      <w:r>
                        <w:rPr>
                          <w:sz w:val="28"/>
                          <w:lang w:val="nl-NL"/>
                        </w:rPr>
                        <w:tab/>
                      </w:r>
                      <w:r>
                        <w:rPr>
                          <w:sz w:val="28"/>
                          <w:lang w:val="nl-NL"/>
                        </w:rPr>
                        <w:tab/>
                      </w:r>
                      <w:r w:rsidR="006E5060">
                        <w:rPr>
                          <w:sz w:val="28"/>
                          <w:lang w:val="en-AU"/>
                        </w:rPr>
                        <w:t>Justin Mulder</w:t>
                      </w:r>
                      <w:r w:rsidRPr="00B4646F">
                        <w:rPr>
                          <w:sz w:val="28"/>
                          <w:lang w:val="en-AU"/>
                        </w:rPr>
                        <w:tab/>
                        <w:t>(</w:t>
                      </w:r>
                      <w:r w:rsidR="006E5060">
                        <w:rPr>
                          <w:sz w:val="28"/>
                          <w:lang w:val="en-AU"/>
                        </w:rPr>
                        <w:t>563558</w:t>
                      </w:r>
                      <w:r w:rsidRPr="00B4646F">
                        <w:rPr>
                          <w:sz w:val="28"/>
                          <w:lang w:val="en-AU"/>
                        </w:rPr>
                        <w:t>)</w:t>
                      </w:r>
                    </w:p>
                    <w:p w14:paraId="5785EBA3" w14:textId="68E2D1A7" w:rsidR="00A974C6" w:rsidRPr="00B4646F"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proofErr w:type="spellStart"/>
                      <w:r w:rsidR="006E5060">
                        <w:rPr>
                          <w:sz w:val="28"/>
                          <w:lang w:val="en-AU"/>
                        </w:rPr>
                        <w:t>Assem</w:t>
                      </w:r>
                      <w:proofErr w:type="spellEnd"/>
                      <w:r w:rsidR="006E5060">
                        <w:rPr>
                          <w:sz w:val="28"/>
                          <w:lang w:val="en-AU"/>
                        </w:rPr>
                        <w:t xml:space="preserve"> </w:t>
                      </w:r>
                      <w:proofErr w:type="spellStart"/>
                      <w:r w:rsidR="006E5060">
                        <w:rPr>
                          <w:sz w:val="28"/>
                          <w:lang w:val="en-AU"/>
                        </w:rPr>
                        <w:t>Abdellaoui</w:t>
                      </w:r>
                      <w:proofErr w:type="spellEnd"/>
                      <w:r w:rsidRPr="00B4646F">
                        <w:rPr>
                          <w:sz w:val="28"/>
                          <w:lang w:val="en-AU"/>
                        </w:rPr>
                        <w:tab/>
                        <w:t>(</w:t>
                      </w:r>
                      <w:r w:rsidR="006E5060">
                        <w:rPr>
                          <w:sz w:val="28"/>
                          <w:lang w:val="en-AU"/>
                        </w:rPr>
                        <w:t>566456</w:t>
                      </w:r>
                      <w:r w:rsidRPr="00B4646F">
                        <w:rPr>
                          <w:sz w:val="28"/>
                          <w:lang w:val="en-AU"/>
                        </w:rPr>
                        <w:t>)</w:t>
                      </w:r>
                    </w:p>
                    <w:p w14:paraId="6ABC47C7" w14:textId="266FAB40" w:rsidR="00A974C6" w:rsidRDefault="00A974C6" w:rsidP="001867D1">
                      <w:pPr>
                        <w:rPr>
                          <w:sz w:val="28"/>
                          <w:lang w:val="en-AU"/>
                        </w:rPr>
                      </w:pPr>
                      <w:r w:rsidRPr="00B4646F">
                        <w:rPr>
                          <w:sz w:val="28"/>
                          <w:lang w:val="en-AU"/>
                        </w:rPr>
                        <w:tab/>
                      </w:r>
                      <w:r w:rsidRPr="00B4646F">
                        <w:rPr>
                          <w:sz w:val="28"/>
                          <w:lang w:val="en-AU"/>
                        </w:rPr>
                        <w:tab/>
                      </w:r>
                      <w:r w:rsidRPr="00B4646F">
                        <w:rPr>
                          <w:sz w:val="28"/>
                          <w:lang w:val="en-AU"/>
                        </w:rPr>
                        <w:tab/>
                      </w:r>
                      <w:r w:rsidRPr="00B4646F">
                        <w:rPr>
                          <w:sz w:val="28"/>
                          <w:lang w:val="en-AU"/>
                        </w:rPr>
                        <w:tab/>
                      </w:r>
                      <w:r w:rsidR="006E5060">
                        <w:rPr>
                          <w:sz w:val="28"/>
                          <w:lang w:val="en-AU"/>
                        </w:rPr>
                        <w:t xml:space="preserve">Justice </w:t>
                      </w:r>
                      <w:proofErr w:type="spellStart"/>
                      <w:r w:rsidR="006E5060">
                        <w:rPr>
                          <w:sz w:val="28"/>
                          <w:lang w:val="en-AU"/>
                        </w:rPr>
                        <w:t>Pandt</w:t>
                      </w:r>
                      <w:proofErr w:type="spellEnd"/>
                      <w:r w:rsidRPr="00B4646F">
                        <w:rPr>
                          <w:sz w:val="28"/>
                          <w:lang w:val="en-AU"/>
                        </w:rPr>
                        <w:tab/>
                        <w:t>(</w:t>
                      </w:r>
                      <w:r w:rsidR="006E5060">
                        <w:rPr>
                          <w:sz w:val="28"/>
                          <w:lang w:val="en-AU"/>
                        </w:rPr>
                        <w:t>580014</w:t>
                      </w:r>
                      <w:r w:rsidRPr="00B4646F">
                        <w:rPr>
                          <w:sz w:val="28"/>
                          <w:lang w:val="en-AU"/>
                        </w:rPr>
                        <w:t>)</w:t>
                      </w:r>
                    </w:p>
                    <w:p w14:paraId="7FDDF7F0" w14:textId="04EA1CB2" w:rsidR="00A974C6" w:rsidRPr="004C0A1A" w:rsidRDefault="006E5060" w:rsidP="00C010E3">
                      <w:pPr>
                        <w:rPr>
                          <w:sz w:val="28"/>
                          <w:lang w:val="en-AU"/>
                        </w:rPr>
                      </w:pPr>
                      <w:r>
                        <w:rPr>
                          <w:sz w:val="28"/>
                          <w:lang w:val="en-AU"/>
                        </w:rPr>
                        <w:tab/>
                      </w:r>
                      <w:r>
                        <w:rPr>
                          <w:sz w:val="28"/>
                          <w:lang w:val="en-AU"/>
                        </w:rPr>
                        <w:tab/>
                      </w:r>
                      <w:r>
                        <w:rPr>
                          <w:sz w:val="28"/>
                          <w:lang w:val="en-AU"/>
                        </w:rPr>
                        <w:tab/>
                      </w:r>
                      <w:r>
                        <w:rPr>
                          <w:sz w:val="28"/>
                          <w:lang w:val="en-AU"/>
                        </w:rPr>
                        <w:tab/>
                      </w:r>
                      <w:proofErr w:type="spellStart"/>
                      <w:r>
                        <w:rPr>
                          <w:sz w:val="28"/>
                          <w:lang w:val="en-AU"/>
                        </w:rPr>
                        <w:t>Joud</w:t>
                      </w:r>
                      <w:proofErr w:type="spellEnd"/>
                      <w:r>
                        <w:rPr>
                          <w:sz w:val="28"/>
                          <w:lang w:val="en-AU"/>
                        </w:rPr>
                        <w:t xml:space="preserve"> </w:t>
                      </w:r>
                      <w:proofErr w:type="spellStart"/>
                      <w:r>
                        <w:rPr>
                          <w:sz w:val="28"/>
                          <w:lang w:val="en-AU"/>
                        </w:rPr>
                        <w:t>Beniamin</w:t>
                      </w:r>
                      <w:proofErr w:type="spellEnd"/>
                      <w:r>
                        <w:rPr>
                          <w:sz w:val="28"/>
                          <w:lang w:val="en-AU"/>
                        </w:rPr>
                        <w:tab/>
                        <w:t>(617059)</w:t>
                      </w:r>
                    </w:p>
                  </w:txbxContent>
                </v:textbox>
                <w10:wrap type="square" anchorx="margin"/>
              </v:shape>
            </w:pict>
          </mc:Fallback>
        </mc:AlternateContent>
      </w:r>
      <w:sdt>
        <w:sdtPr>
          <w:id w:val="-1410150343"/>
          <w:docPartObj>
            <w:docPartGallery w:val="Cover Pages"/>
            <w:docPartUnique/>
          </w:docPartObj>
        </w:sdtPr>
        <w:sdtEndPr>
          <w:rPr>
            <w:noProof/>
            <w:color w:val="775F55" w:themeColor="text2"/>
            <w:sz w:val="32"/>
            <w:szCs w:val="32"/>
          </w:rPr>
        </w:sdtEndPr>
        <w:sdtContent>
          <w:r w:rsidR="00926ABE">
            <w:rPr>
              <w:noProof/>
              <w:lang w:val="nl-NL" w:eastAsia="nl-NL"/>
            </w:rPr>
            <mc:AlternateContent>
              <mc:Choice Requires="wps">
                <w:drawing>
                  <wp:anchor distT="0" distB="0" distL="114300" distR="114300" simplePos="0" relativeHeight="251658241" behindDoc="0" locked="1" layoutInCell="1" allowOverlap="1" wp14:anchorId="526E7D92" wp14:editId="5F732497">
                    <wp:simplePos x="0" y="0"/>
                    <wp:positionH relativeFrom="margin">
                      <wp:posOffset>2670810</wp:posOffset>
                    </wp:positionH>
                    <wp:positionV relativeFrom="margin">
                      <wp:posOffset>3767455</wp:posOffset>
                    </wp:positionV>
                    <wp:extent cx="4638675" cy="2254250"/>
                    <wp:effectExtent l="0" t="0" r="9525" b="1270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638675" cy="2254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26E7D92" id="Text Box 37" o:spid="_x0000_s1027" type="#_x0000_t202" alt="Title and subtitle" style="position:absolute;left:0;text-align:left;margin-left:210.3pt;margin-top:296.65pt;width:365.25pt;height:177.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" filled="f" stroked="f" strokeweight=".5pt">
                    <v:textbox inset="0,0,0,0">
                      <w:txbxContent>
                        <w:p w14:paraId="672A6659" w14:textId="77777777" w:rsidR="00A974C6" w:rsidRDefault="00A974C6">
                          <w:pPr>
                            <w:pStyle w:val="Logo"/>
                          </w:pPr>
                        </w:p>
                        <w:sdt>
                          <w:sdtPr>
                            <w:rPr>
                              <w:sz w:val="72"/>
                            </w:rPr>
                            <w:alias w:val="Title"/>
                            <w:tag w:val=""/>
                            <w:id w:val="-1364747280"/>
                            <w:showingPlcHdr/>
                            <w:dataBinding w:prefixMappings="xmlns:ns0='http://purl.org/dc/elements/1.1/' xmlns:ns1='http://schemas.openxmlformats.org/package/2006/metadata/core-properties' " w:xpath="/ns1:coreProperties[1]/ns0:title[1]" w:storeItemID="{6C3C8BC8-F283-45AE-878A-BAB7291924A1}"/>
                            <w:text/>
                          </w:sdtPr>
                          <w:sdtEndPr/>
                          <w:sdtContent>
                            <w:p w14:paraId="411399D3" w14:textId="38987450" w:rsidR="00A974C6" w:rsidRDefault="00256EB7">
                              <w:pPr>
                                <w:pStyle w:val="Title"/>
                              </w:pPr>
                              <w:r>
                                <w:rPr>
                                  <w:sz w:val="72"/>
                                </w:rPr>
                                <w:t xml:space="preserve">     </w:t>
                              </w:r>
                            </w:p>
                          </w:sdtContent>
                        </w:sdt>
                        <w:sdt>
                          <w:sdtPr>
                            <w:rPr>
                              <w:sz w:val="44"/>
                            </w:rPr>
                            <w:alias w:val="Subtitle"/>
                            <w:tag w:val=""/>
                            <w:id w:val="-1262595270"/>
                            <w:dataBinding w:prefixMappings="xmlns:ns0='http://purl.org/dc/elements/1.1/' xmlns:ns1='http://schemas.openxmlformats.org/package/2006/metadata/core-properties' " w:xpath="/ns1:coreProperties[1]/ns0:subject[1]" w:storeItemID="{6C3C8BC8-F283-45AE-878A-BAB7291924A1}"/>
                            <w:text/>
                          </w:sdtPr>
                          <w:sdtEndPr/>
                          <w:sdtContent>
                            <w:p w14:paraId="22ADC9C7" w14:textId="4EF3B36F" w:rsidR="00A974C6" w:rsidRPr="00D07A38" w:rsidRDefault="006E5060" w:rsidP="00D07A38">
                              <w:pPr>
                                <w:rPr>
                                  <w:sz w:val="44"/>
                                </w:rPr>
                              </w:pPr>
                              <w:r>
                                <w:rPr>
                                  <w:sz w:val="44"/>
                                </w:rPr>
                                <w:t>Group 2</w:t>
                              </w:r>
                              <w:r w:rsidR="00313E31">
                                <w:rPr>
                                  <w:sz w:val="44"/>
                                </w:rPr>
                                <w:t xml:space="preserve"> Project Plan</w:t>
                              </w:r>
                            </w:p>
                          </w:sdtContent>
                        </w:sdt>
                      </w:txbxContent>
                    </v:textbox>
                    <w10:wrap type="square" anchorx="margin" anchory="margin"/>
                    <w10:anchorlock/>
                  </v:shape>
                </w:pict>
              </mc:Fallback>
            </mc:AlternateContent>
          </w:r>
          <w:r w:rsidR="00926ABE">
            <w:rPr>
              <w:noProof/>
              <w:lang w:val="nl-NL" w:eastAsia="nl-NL"/>
            </w:rPr>
            <mc:AlternateContent>
              <mc:Choice Requires="wps">
                <w:drawing>
                  <wp:anchor distT="0" distB="0" distL="114300" distR="114300" simplePos="0" relativeHeight="251658242" behindDoc="0" locked="1" layoutInCell="1" allowOverlap="1" wp14:anchorId="35C9C552" wp14:editId="07777777">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3A32ED" w14:textId="6C08E072" w:rsidR="00A974C6" w:rsidRDefault="00A974C6">
                                <w:pPr>
                                  <w:pStyle w:val="Subtitle"/>
                                </w:pPr>
                                <w:r>
                                  <w:t xml:space="preserve">Version </w:t>
                                </w:r>
                                <w:sdt>
                                  <w:sdtPr>
                                    <w:id w:val="725191026"/>
                                  </w:sdtPr>
                                  <w:sdtEndPr/>
                                  <w:sdtContent>
                                    <w:r w:rsidR="00781BFA">
                                      <w:t>1.</w:t>
                                    </w:r>
                                    <w:r w:rsidR="0087372C">
                                      <w:t>4</w:t>
                                    </w:r>
                                  </w:sdtContent>
                                </w:sdt>
                              </w:p>
                              <w:sdt>
                                <w:sdtPr>
                                  <w:alias w:val="Date"/>
                                  <w:tag w:val=""/>
                                  <w:id w:val="1001242125"/>
                                  <w:dataBinding w:prefixMappings="xmlns:ns0='http://schemas.microsoft.com/office/2006/coverPageProps' " w:xpath="/ns0:CoverPageProperties[1]/ns0:PublishDate[1]" w:storeItemID="{55AF091B-3C7A-41E3-B477-F2FDAA23CFDA}"/>
                                  <w:date w:fullDate="2018-12-12T00:00:00Z">
                                    <w:dateFormat w:val="MMMM d, yyyy"/>
                                    <w:lid w:val="en-US"/>
                                    <w:storeMappedDataAs w:val="dateTime"/>
                                    <w:calendar w:val="gregorian"/>
                                  </w:date>
                                </w:sdtPr>
                                <w:sdtEndPr/>
                                <w:sdtContent>
                                  <w:p w14:paraId="3C4F39A3" w14:textId="0D2D751D" w:rsidR="00A974C6" w:rsidRDefault="009A2EA4">
                                    <w:pPr>
                                      <w:pStyle w:val="Subtitle"/>
                                    </w:pPr>
                                    <w:r>
                                      <w:t xml:space="preserve">December </w:t>
                                    </w:r>
                                    <w:r w:rsidR="0087372C">
                                      <w:t>12</w:t>
                                    </w:r>
                                    <w:r w:rsidR="005513A1">
                                      <w:t>,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5C9C552" id="Text Box 33" o:spid="_x0000_s1028" type="#_x0000_t202" alt="Version number and date" style="position:absolute;left:0;text-align:left;margin-left:237.05pt;margin-top:0;width:288.25pt;height:287.5pt;z-index:251658242;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" filled="f" stroked="f" strokeweight=".5pt">
                    <v:textbox style="mso-fit-shape-to-text:t" inset="0,0,0,0">
                      <w:txbxContent>
                        <w:p w14:paraId="523A32ED" w14:textId="6C08E072" w:rsidR="00A974C6" w:rsidRDefault="00A974C6">
                          <w:pPr>
                            <w:pStyle w:val="Subtitle"/>
                          </w:pPr>
                          <w:r>
                            <w:t xml:space="preserve">Version </w:t>
                          </w:r>
                          <w:sdt>
                            <w:sdtPr>
                              <w:id w:val="725191026"/>
                            </w:sdtPr>
                            <w:sdtEndPr/>
                            <w:sdtContent>
                              <w:r w:rsidR="00781BFA">
                                <w:t>1.</w:t>
                              </w:r>
                              <w:r w:rsidR="0087372C">
                                <w:t>4</w:t>
                              </w:r>
                            </w:sdtContent>
                          </w:sdt>
                        </w:p>
                        <w:sdt>
                          <w:sdtPr>
                            <w:alias w:val="Date"/>
                            <w:tag w:val=""/>
                            <w:id w:val="1001242125"/>
                            <w:dataBinding w:prefixMappings="xmlns:ns0='http://schemas.microsoft.com/office/2006/coverPageProps' " w:xpath="/ns0:CoverPageProperties[1]/ns0:PublishDate[1]" w:storeItemID="{55AF091B-3C7A-41E3-B477-F2FDAA23CFDA}"/>
                            <w:date w:fullDate="2018-12-12T00:00:00Z">
                              <w:dateFormat w:val="MMMM d, yyyy"/>
                              <w:lid w:val="en-US"/>
                              <w:storeMappedDataAs w:val="dateTime"/>
                              <w:calendar w:val="gregorian"/>
                            </w:date>
                          </w:sdtPr>
                          <w:sdtEndPr/>
                          <w:sdtContent>
                            <w:p w14:paraId="3C4F39A3" w14:textId="0D2D751D" w:rsidR="00A974C6" w:rsidRDefault="009A2EA4">
                              <w:pPr>
                                <w:pStyle w:val="Subtitle"/>
                              </w:pPr>
                              <w:r>
                                <w:t xml:space="preserve">December </w:t>
                              </w:r>
                              <w:r w:rsidR="0087372C">
                                <w:t>12</w:t>
                              </w:r>
                              <w:r w:rsidR="005513A1">
                                <w:t>, 2018</w:t>
                              </w:r>
                            </w:p>
                          </w:sdtContent>
                        </w:sdt>
                      </w:txbxContent>
                    </v:textbox>
                    <w10:wrap type="square" anchorx="margin" anchory="page"/>
                    <w10:anchorlock/>
                  </v:shape>
                </w:pict>
              </mc:Fallback>
            </mc:AlternateContent>
          </w:r>
          <w:r w:rsidR="00926ABE">
            <w:rPr>
              <w:noProof/>
              <w:lang w:val="nl-NL" w:eastAsia="nl-NL"/>
            </w:rPr>
            <mc:AlternateContent>
              <mc:Choice Requires="wpg">
                <w:drawing>
                  <wp:anchor distT="0" distB="0" distL="114300" distR="114300" simplePos="0" relativeHeight="251658240" behindDoc="0" locked="0" layoutInCell="1" allowOverlap="1" wp14:anchorId="68A2E74E" wp14:editId="0777777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p14="http://schemas.microsoft.com/office/word/2010/wordml" xmlns:a="http://schemas.openxmlformats.org/drawingml/2006/main">
                <w:pict w14:anchorId="3AE477BF">
                  <v:group id="Group 38" style="position:absolute;margin-left:0;margin-top:0;width:18pt;height:10in;z-index:251659264;mso-width-percent:29;mso-height-percent:909;mso-left-percent:45;mso-position-horizontal-relative:page;mso-position-vertical:center;mso-position-vertical-relative:page;mso-width-percent:29;mso-height-percent:909;mso-left-percent:45" alt="Title: Decorative sidebar" coordsize="2286,91440" o:spid="_x0000_s1026" w14:anchorId="04DC0D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">
                    <v:rect id="Rectangle 39" style="position:absolute;width:2286;height:87820;visibility:visible;mso-wrap-style:square;v-text-anchor:middle" o:spid="_x0000_s1027" fillcolor="#dd8047 [3205]"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"/>
                    <v:rect id="Rectangle 40" style="position:absolute;top:89154;width:2286;height:2286;visibility:visible;mso-wrap-style:square;v-text-anchor:middle" o:spid="_x0000_s1028" fillcolor="#94b6d2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">
                      <o:lock v:ext="edit" aspectratio="t"/>
                    </v:rect>
                    <w10:wrap anchorx="page" anchory="page"/>
                  </v:group>
                </w:pict>
              </mc:Fallback>
            </mc:AlternateContent>
          </w:r>
          <w:r w:rsidR="00926ABE">
            <w:rPr>
              <w:noProof/>
              <w:color w:val="775F55" w:themeColor="text2"/>
              <w:sz w:val="32"/>
              <w:szCs w:val="32"/>
            </w:rPr>
            <w:br w:type="page"/>
          </w:r>
        </w:sdtContent>
      </w:sdt>
    </w:p>
    <w:bookmarkStart w:id="0" w:name="_Toc517531906" w:displacedByCustomXml="next"/>
    <w:sdt>
      <w:sdtPr>
        <w:rPr>
          <w:rFonts w:asciiTheme="minorHAnsi" w:eastAsiaTheme="minorEastAsia" w:hAnsiTheme="minorHAnsi" w:cstheme="minorBidi"/>
          <w:caps w:val="0"/>
          <w:color w:val="auto"/>
          <w:sz w:val="22"/>
          <w:szCs w:val="22"/>
        </w:rPr>
        <w:id w:val="-8143286"/>
        <w:docPartObj>
          <w:docPartGallery w:val="Table of Contents"/>
          <w:docPartUnique/>
        </w:docPartObj>
      </w:sdtPr>
      <w:sdtEndPr>
        <w:rPr>
          <w:b/>
          <w:bCs/>
          <w:noProof/>
        </w:rPr>
      </w:sdtEndPr>
      <w:sdtContent>
        <w:p w14:paraId="0EDE35BA" w14:textId="109002A6" w:rsidR="00CF2D35" w:rsidRDefault="00CF2D35">
          <w:pPr>
            <w:pStyle w:val="TOCHeading"/>
          </w:pPr>
          <w:r>
            <w:t>Table of Contents</w:t>
          </w:r>
        </w:p>
        <w:p w14:paraId="329E7F63" w14:textId="1E92B6EF" w:rsidR="00066105" w:rsidRDefault="00CF2D35">
          <w:pPr>
            <w:pStyle w:val="TOC1"/>
            <w:tabs>
              <w:tab w:val="right" w:leader="dot" w:pos="9350"/>
            </w:tabs>
            <w:rPr>
              <w:rFonts w:asciiTheme="minorHAnsi" w:eastAsiaTheme="minorEastAsia" w:hAnsiTheme="minorHAnsi" w:cstheme="minorBidi"/>
              <w:noProof/>
              <w:sz w:val="22"/>
              <w:lang w:val="en-AU" w:eastAsia="en-AU"/>
            </w:rPr>
          </w:pPr>
          <w:r>
            <w:rPr>
              <w:b/>
              <w:bCs/>
              <w:noProof/>
            </w:rPr>
            <w:fldChar w:fldCharType="begin"/>
          </w:r>
          <w:r>
            <w:rPr>
              <w:b/>
              <w:bCs/>
              <w:noProof/>
            </w:rPr>
            <w:instrText xml:space="preserve"> TOC \o "1-3" \h \z \u </w:instrText>
          </w:r>
          <w:r>
            <w:rPr>
              <w:b/>
              <w:bCs/>
              <w:noProof/>
            </w:rPr>
            <w:fldChar w:fldCharType="separate"/>
          </w:r>
          <w:hyperlink w:anchor="_Toc530480948" w:history="1">
            <w:r w:rsidR="00066105" w:rsidRPr="00241FD5">
              <w:rPr>
                <w:rStyle w:val="Hyperlink"/>
                <w:noProof/>
              </w:rPr>
              <w:t>1. Introduction</w:t>
            </w:r>
            <w:r w:rsidR="00066105">
              <w:rPr>
                <w:noProof/>
                <w:webHidden/>
              </w:rPr>
              <w:tab/>
            </w:r>
            <w:r w:rsidR="00066105">
              <w:rPr>
                <w:noProof/>
                <w:webHidden/>
              </w:rPr>
              <w:fldChar w:fldCharType="begin"/>
            </w:r>
            <w:r w:rsidR="00066105">
              <w:rPr>
                <w:noProof/>
                <w:webHidden/>
              </w:rPr>
              <w:instrText xml:space="preserve"> PAGEREF _Toc530480948 \h </w:instrText>
            </w:r>
            <w:r w:rsidR="00066105">
              <w:rPr>
                <w:noProof/>
                <w:webHidden/>
              </w:rPr>
            </w:r>
            <w:r w:rsidR="00066105">
              <w:rPr>
                <w:noProof/>
                <w:webHidden/>
              </w:rPr>
              <w:fldChar w:fldCharType="separate"/>
            </w:r>
            <w:r w:rsidR="00066105">
              <w:rPr>
                <w:noProof/>
                <w:webHidden/>
              </w:rPr>
              <w:t>2</w:t>
            </w:r>
            <w:r w:rsidR="00066105">
              <w:rPr>
                <w:noProof/>
                <w:webHidden/>
              </w:rPr>
              <w:fldChar w:fldCharType="end"/>
            </w:r>
          </w:hyperlink>
        </w:p>
        <w:p w14:paraId="0589BB35" w14:textId="5614AF60"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49" w:history="1">
            <w:r w:rsidR="00066105" w:rsidRPr="00241FD5">
              <w:rPr>
                <w:rStyle w:val="Hyperlink"/>
                <w:noProof/>
              </w:rPr>
              <w:t>2. Context</w:t>
            </w:r>
            <w:r w:rsidR="00066105">
              <w:rPr>
                <w:noProof/>
                <w:webHidden/>
              </w:rPr>
              <w:tab/>
            </w:r>
            <w:r w:rsidR="00066105">
              <w:rPr>
                <w:noProof/>
                <w:webHidden/>
              </w:rPr>
              <w:fldChar w:fldCharType="begin"/>
            </w:r>
            <w:r w:rsidR="00066105">
              <w:rPr>
                <w:noProof/>
                <w:webHidden/>
              </w:rPr>
              <w:instrText xml:space="preserve"> PAGEREF _Toc530480949 \h </w:instrText>
            </w:r>
            <w:r w:rsidR="00066105">
              <w:rPr>
                <w:noProof/>
                <w:webHidden/>
              </w:rPr>
            </w:r>
            <w:r w:rsidR="00066105">
              <w:rPr>
                <w:noProof/>
                <w:webHidden/>
              </w:rPr>
              <w:fldChar w:fldCharType="separate"/>
            </w:r>
            <w:r w:rsidR="00066105">
              <w:rPr>
                <w:noProof/>
                <w:webHidden/>
              </w:rPr>
              <w:t>3</w:t>
            </w:r>
            <w:r w:rsidR="00066105">
              <w:rPr>
                <w:noProof/>
                <w:webHidden/>
              </w:rPr>
              <w:fldChar w:fldCharType="end"/>
            </w:r>
          </w:hyperlink>
        </w:p>
        <w:p w14:paraId="0FDF8340" w14:textId="371AC71E" w:rsidR="00066105" w:rsidRDefault="008B109E">
          <w:pPr>
            <w:pStyle w:val="TOC2"/>
            <w:rPr>
              <w:rFonts w:asciiTheme="minorHAnsi" w:eastAsiaTheme="minorEastAsia" w:hAnsiTheme="minorHAnsi" w:cstheme="minorBidi"/>
              <w:sz w:val="22"/>
              <w:lang w:eastAsia="en-AU"/>
            </w:rPr>
          </w:pPr>
          <w:hyperlink w:anchor="_Toc530480950" w:history="1">
            <w:r w:rsidR="00066105" w:rsidRPr="00241FD5">
              <w:rPr>
                <w:rStyle w:val="Hyperlink"/>
              </w:rPr>
              <w:t>2.1 Situation in the organisation</w:t>
            </w:r>
            <w:r w:rsidR="00066105">
              <w:rPr>
                <w:webHidden/>
              </w:rPr>
              <w:tab/>
            </w:r>
            <w:r w:rsidR="00066105">
              <w:rPr>
                <w:webHidden/>
              </w:rPr>
              <w:fldChar w:fldCharType="begin"/>
            </w:r>
            <w:r w:rsidR="00066105">
              <w:rPr>
                <w:webHidden/>
              </w:rPr>
              <w:instrText xml:space="preserve"> PAGEREF _Toc530480950 \h </w:instrText>
            </w:r>
            <w:r w:rsidR="00066105">
              <w:rPr>
                <w:webHidden/>
              </w:rPr>
            </w:r>
            <w:r w:rsidR="00066105">
              <w:rPr>
                <w:webHidden/>
              </w:rPr>
              <w:fldChar w:fldCharType="separate"/>
            </w:r>
            <w:r w:rsidR="00066105">
              <w:rPr>
                <w:webHidden/>
              </w:rPr>
              <w:t>3</w:t>
            </w:r>
            <w:r w:rsidR="00066105">
              <w:rPr>
                <w:webHidden/>
              </w:rPr>
              <w:fldChar w:fldCharType="end"/>
            </w:r>
          </w:hyperlink>
        </w:p>
        <w:p w14:paraId="0CBADB10" w14:textId="0B66C9EF" w:rsidR="00066105" w:rsidRDefault="008B109E">
          <w:pPr>
            <w:pStyle w:val="TOC2"/>
            <w:rPr>
              <w:rFonts w:asciiTheme="minorHAnsi" w:eastAsiaTheme="minorEastAsia" w:hAnsiTheme="minorHAnsi" w:cstheme="minorBidi"/>
              <w:sz w:val="22"/>
              <w:lang w:eastAsia="en-AU"/>
            </w:rPr>
          </w:pPr>
          <w:hyperlink w:anchor="_Toc530480951" w:history="1">
            <w:r w:rsidR="00066105" w:rsidRPr="00241FD5">
              <w:rPr>
                <w:rStyle w:val="Hyperlink"/>
              </w:rPr>
              <w:t>2.2 Problem Statement</w:t>
            </w:r>
            <w:r w:rsidR="00066105">
              <w:rPr>
                <w:webHidden/>
              </w:rPr>
              <w:tab/>
            </w:r>
            <w:r w:rsidR="00066105">
              <w:rPr>
                <w:webHidden/>
              </w:rPr>
              <w:fldChar w:fldCharType="begin"/>
            </w:r>
            <w:r w:rsidR="00066105">
              <w:rPr>
                <w:webHidden/>
              </w:rPr>
              <w:instrText xml:space="preserve"> PAGEREF _Toc530480951 \h </w:instrText>
            </w:r>
            <w:r w:rsidR="00066105">
              <w:rPr>
                <w:webHidden/>
              </w:rPr>
            </w:r>
            <w:r w:rsidR="00066105">
              <w:rPr>
                <w:webHidden/>
              </w:rPr>
              <w:fldChar w:fldCharType="separate"/>
            </w:r>
            <w:r w:rsidR="00066105">
              <w:rPr>
                <w:webHidden/>
              </w:rPr>
              <w:t>3</w:t>
            </w:r>
            <w:r w:rsidR="00066105">
              <w:rPr>
                <w:webHidden/>
              </w:rPr>
              <w:fldChar w:fldCharType="end"/>
            </w:r>
          </w:hyperlink>
        </w:p>
        <w:p w14:paraId="777299C0" w14:textId="1FFF35C9"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52" w:history="1">
            <w:r w:rsidR="00066105" w:rsidRPr="00241FD5">
              <w:rPr>
                <w:rStyle w:val="Hyperlink"/>
                <w:noProof/>
              </w:rPr>
              <w:t>3. Goals of the project</w:t>
            </w:r>
            <w:r w:rsidR="00066105">
              <w:rPr>
                <w:noProof/>
                <w:webHidden/>
              </w:rPr>
              <w:tab/>
            </w:r>
            <w:r w:rsidR="00066105">
              <w:rPr>
                <w:noProof/>
                <w:webHidden/>
              </w:rPr>
              <w:fldChar w:fldCharType="begin"/>
            </w:r>
            <w:r w:rsidR="00066105">
              <w:rPr>
                <w:noProof/>
                <w:webHidden/>
              </w:rPr>
              <w:instrText xml:space="preserve"> PAGEREF _Toc530480952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028149A6" w14:textId="27D31E8E" w:rsidR="00066105" w:rsidRDefault="008B109E">
          <w:pPr>
            <w:pStyle w:val="TOC2"/>
            <w:rPr>
              <w:rFonts w:asciiTheme="minorHAnsi" w:eastAsiaTheme="minorEastAsia" w:hAnsiTheme="minorHAnsi" w:cstheme="minorBidi"/>
              <w:sz w:val="22"/>
              <w:lang w:eastAsia="en-AU"/>
            </w:rPr>
          </w:pPr>
          <w:hyperlink w:anchor="_Toc530480953" w:history="1">
            <w:r w:rsidR="00066105" w:rsidRPr="00241FD5">
              <w:rPr>
                <w:rStyle w:val="Hyperlink"/>
              </w:rPr>
              <w:t>3.1 Objectives</w:t>
            </w:r>
            <w:r w:rsidR="00066105">
              <w:rPr>
                <w:webHidden/>
              </w:rPr>
              <w:tab/>
            </w:r>
            <w:r w:rsidR="00066105">
              <w:rPr>
                <w:webHidden/>
              </w:rPr>
              <w:fldChar w:fldCharType="begin"/>
            </w:r>
            <w:r w:rsidR="00066105">
              <w:rPr>
                <w:webHidden/>
              </w:rPr>
              <w:instrText xml:space="preserve"> PAGEREF _Toc530480953 \h </w:instrText>
            </w:r>
            <w:r w:rsidR="00066105">
              <w:rPr>
                <w:webHidden/>
              </w:rPr>
            </w:r>
            <w:r w:rsidR="00066105">
              <w:rPr>
                <w:webHidden/>
              </w:rPr>
              <w:fldChar w:fldCharType="separate"/>
            </w:r>
            <w:r w:rsidR="00066105">
              <w:rPr>
                <w:webHidden/>
              </w:rPr>
              <w:t>4</w:t>
            </w:r>
            <w:r w:rsidR="00066105">
              <w:rPr>
                <w:webHidden/>
              </w:rPr>
              <w:fldChar w:fldCharType="end"/>
            </w:r>
          </w:hyperlink>
        </w:p>
        <w:p w14:paraId="34F31230" w14:textId="047034F6" w:rsidR="00066105" w:rsidRDefault="008B109E">
          <w:pPr>
            <w:pStyle w:val="TOC2"/>
            <w:rPr>
              <w:rFonts w:asciiTheme="minorHAnsi" w:eastAsiaTheme="minorEastAsia" w:hAnsiTheme="minorHAnsi" w:cstheme="minorBidi"/>
              <w:sz w:val="22"/>
              <w:lang w:eastAsia="en-AU"/>
            </w:rPr>
          </w:pPr>
          <w:hyperlink w:anchor="_Toc530480954" w:history="1">
            <w:r w:rsidR="00066105" w:rsidRPr="00241FD5">
              <w:rPr>
                <w:rStyle w:val="Hyperlink"/>
              </w:rPr>
              <w:t>3.2 Main Research Question and Sub questions</w:t>
            </w:r>
            <w:r w:rsidR="00066105">
              <w:rPr>
                <w:webHidden/>
              </w:rPr>
              <w:tab/>
            </w:r>
            <w:r w:rsidR="00066105">
              <w:rPr>
                <w:webHidden/>
              </w:rPr>
              <w:fldChar w:fldCharType="begin"/>
            </w:r>
            <w:r w:rsidR="00066105">
              <w:rPr>
                <w:webHidden/>
              </w:rPr>
              <w:instrText xml:space="preserve"> PAGEREF _Toc530480954 \h </w:instrText>
            </w:r>
            <w:r w:rsidR="00066105">
              <w:rPr>
                <w:webHidden/>
              </w:rPr>
            </w:r>
            <w:r w:rsidR="00066105">
              <w:rPr>
                <w:webHidden/>
              </w:rPr>
              <w:fldChar w:fldCharType="separate"/>
            </w:r>
            <w:r w:rsidR="00066105">
              <w:rPr>
                <w:webHidden/>
              </w:rPr>
              <w:t>4</w:t>
            </w:r>
            <w:r w:rsidR="00066105">
              <w:rPr>
                <w:webHidden/>
              </w:rPr>
              <w:fldChar w:fldCharType="end"/>
            </w:r>
          </w:hyperlink>
        </w:p>
        <w:p w14:paraId="6C0D8DB5" w14:textId="3331A3D2" w:rsidR="00066105" w:rsidRDefault="008B109E">
          <w:pPr>
            <w:pStyle w:val="TOC3"/>
            <w:tabs>
              <w:tab w:val="right" w:leader="dot" w:pos="9350"/>
            </w:tabs>
            <w:rPr>
              <w:noProof/>
              <w:kern w:val="0"/>
              <w:lang w:val="en-AU" w:eastAsia="en-AU"/>
              <w14:ligatures w14:val="none"/>
            </w:rPr>
          </w:pPr>
          <w:hyperlink w:anchor="_Toc530480955" w:history="1">
            <w:r w:rsidR="00066105" w:rsidRPr="00241FD5">
              <w:rPr>
                <w:rStyle w:val="Hyperlink"/>
                <w:noProof/>
              </w:rPr>
              <w:t>Main Research Question</w:t>
            </w:r>
            <w:r w:rsidR="00066105">
              <w:rPr>
                <w:noProof/>
                <w:webHidden/>
              </w:rPr>
              <w:tab/>
            </w:r>
            <w:r w:rsidR="00066105">
              <w:rPr>
                <w:noProof/>
                <w:webHidden/>
              </w:rPr>
              <w:fldChar w:fldCharType="begin"/>
            </w:r>
            <w:r w:rsidR="00066105">
              <w:rPr>
                <w:noProof/>
                <w:webHidden/>
              </w:rPr>
              <w:instrText xml:space="preserve"> PAGEREF _Toc530480955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5F025A87" w14:textId="37F6A89F" w:rsidR="00066105" w:rsidRDefault="008B109E">
          <w:pPr>
            <w:pStyle w:val="TOC3"/>
            <w:tabs>
              <w:tab w:val="right" w:leader="dot" w:pos="9350"/>
            </w:tabs>
            <w:rPr>
              <w:noProof/>
              <w:kern w:val="0"/>
              <w:lang w:val="en-AU" w:eastAsia="en-AU"/>
              <w14:ligatures w14:val="none"/>
            </w:rPr>
          </w:pPr>
          <w:hyperlink w:anchor="_Toc530480956" w:history="1">
            <w:r w:rsidR="00066105" w:rsidRPr="00241FD5">
              <w:rPr>
                <w:rStyle w:val="Hyperlink"/>
                <w:noProof/>
              </w:rPr>
              <w:t>Sub questions</w:t>
            </w:r>
            <w:r w:rsidR="00066105">
              <w:rPr>
                <w:noProof/>
                <w:webHidden/>
              </w:rPr>
              <w:tab/>
            </w:r>
            <w:r w:rsidR="00066105">
              <w:rPr>
                <w:noProof/>
                <w:webHidden/>
              </w:rPr>
              <w:fldChar w:fldCharType="begin"/>
            </w:r>
            <w:r w:rsidR="00066105">
              <w:rPr>
                <w:noProof/>
                <w:webHidden/>
              </w:rPr>
              <w:instrText xml:space="preserve"> PAGEREF _Toc530480956 \h </w:instrText>
            </w:r>
            <w:r w:rsidR="00066105">
              <w:rPr>
                <w:noProof/>
                <w:webHidden/>
              </w:rPr>
            </w:r>
            <w:r w:rsidR="00066105">
              <w:rPr>
                <w:noProof/>
                <w:webHidden/>
              </w:rPr>
              <w:fldChar w:fldCharType="separate"/>
            </w:r>
            <w:r w:rsidR="00066105">
              <w:rPr>
                <w:noProof/>
                <w:webHidden/>
              </w:rPr>
              <w:t>4</w:t>
            </w:r>
            <w:r w:rsidR="00066105">
              <w:rPr>
                <w:noProof/>
                <w:webHidden/>
              </w:rPr>
              <w:fldChar w:fldCharType="end"/>
            </w:r>
          </w:hyperlink>
        </w:p>
        <w:p w14:paraId="7857DDF5" w14:textId="21C7C401"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57" w:history="1">
            <w:r w:rsidR="00066105" w:rsidRPr="00241FD5">
              <w:rPr>
                <w:rStyle w:val="Hyperlink"/>
                <w:noProof/>
              </w:rPr>
              <w:t>4. Methodology</w:t>
            </w:r>
            <w:r w:rsidR="00066105">
              <w:rPr>
                <w:noProof/>
                <w:webHidden/>
              </w:rPr>
              <w:tab/>
            </w:r>
            <w:r w:rsidR="00066105">
              <w:rPr>
                <w:noProof/>
                <w:webHidden/>
              </w:rPr>
              <w:fldChar w:fldCharType="begin"/>
            </w:r>
            <w:r w:rsidR="00066105">
              <w:rPr>
                <w:noProof/>
                <w:webHidden/>
              </w:rPr>
              <w:instrText xml:space="preserve"> PAGEREF _Toc530480957 \h </w:instrText>
            </w:r>
            <w:r w:rsidR="00066105">
              <w:rPr>
                <w:noProof/>
                <w:webHidden/>
              </w:rPr>
            </w:r>
            <w:r w:rsidR="00066105">
              <w:rPr>
                <w:noProof/>
                <w:webHidden/>
              </w:rPr>
              <w:fldChar w:fldCharType="separate"/>
            </w:r>
            <w:r w:rsidR="00066105">
              <w:rPr>
                <w:noProof/>
                <w:webHidden/>
              </w:rPr>
              <w:t>5</w:t>
            </w:r>
            <w:r w:rsidR="00066105">
              <w:rPr>
                <w:noProof/>
                <w:webHidden/>
              </w:rPr>
              <w:fldChar w:fldCharType="end"/>
            </w:r>
          </w:hyperlink>
        </w:p>
        <w:p w14:paraId="5DEAF5F1" w14:textId="0C6EC34F" w:rsidR="00066105" w:rsidRDefault="008B109E">
          <w:pPr>
            <w:pStyle w:val="TOC2"/>
            <w:rPr>
              <w:rFonts w:asciiTheme="minorHAnsi" w:eastAsiaTheme="minorEastAsia" w:hAnsiTheme="minorHAnsi" w:cstheme="minorBidi"/>
              <w:sz w:val="22"/>
              <w:lang w:eastAsia="en-AU"/>
            </w:rPr>
          </w:pPr>
          <w:hyperlink w:anchor="_Toc530480958" w:history="1">
            <w:r w:rsidR="00066105" w:rsidRPr="00241FD5">
              <w:rPr>
                <w:rStyle w:val="Hyperlink"/>
              </w:rPr>
              <w:t>4.1 Research Strategy</w:t>
            </w:r>
            <w:r w:rsidR="00066105">
              <w:rPr>
                <w:webHidden/>
              </w:rPr>
              <w:tab/>
            </w:r>
            <w:r w:rsidR="00066105">
              <w:rPr>
                <w:webHidden/>
              </w:rPr>
              <w:fldChar w:fldCharType="begin"/>
            </w:r>
            <w:r w:rsidR="00066105">
              <w:rPr>
                <w:webHidden/>
              </w:rPr>
              <w:instrText xml:space="preserve"> PAGEREF _Toc530480958 \h </w:instrText>
            </w:r>
            <w:r w:rsidR="00066105">
              <w:rPr>
                <w:webHidden/>
              </w:rPr>
            </w:r>
            <w:r w:rsidR="00066105">
              <w:rPr>
                <w:webHidden/>
              </w:rPr>
              <w:fldChar w:fldCharType="separate"/>
            </w:r>
            <w:r w:rsidR="00066105">
              <w:rPr>
                <w:webHidden/>
              </w:rPr>
              <w:t>5</w:t>
            </w:r>
            <w:r w:rsidR="00066105">
              <w:rPr>
                <w:webHidden/>
              </w:rPr>
              <w:fldChar w:fldCharType="end"/>
            </w:r>
          </w:hyperlink>
        </w:p>
        <w:p w14:paraId="19E9F4CC" w14:textId="310A4688" w:rsidR="00066105" w:rsidRDefault="008B109E">
          <w:pPr>
            <w:pStyle w:val="TOC2"/>
            <w:rPr>
              <w:rFonts w:asciiTheme="minorHAnsi" w:eastAsiaTheme="minorEastAsia" w:hAnsiTheme="minorHAnsi" w:cstheme="minorBidi"/>
              <w:sz w:val="22"/>
              <w:lang w:eastAsia="en-AU"/>
            </w:rPr>
          </w:pPr>
          <w:hyperlink w:anchor="_Toc530480959" w:history="1">
            <w:r w:rsidR="00066105" w:rsidRPr="00241FD5">
              <w:rPr>
                <w:rStyle w:val="Hyperlink"/>
              </w:rPr>
              <w:t>4.2 Research Design</w:t>
            </w:r>
            <w:r w:rsidR="00066105">
              <w:rPr>
                <w:webHidden/>
              </w:rPr>
              <w:tab/>
            </w:r>
            <w:r w:rsidR="00066105">
              <w:rPr>
                <w:webHidden/>
              </w:rPr>
              <w:fldChar w:fldCharType="begin"/>
            </w:r>
            <w:r w:rsidR="00066105">
              <w:rPr>
                <w:webHidden/>
              </w:rPr>
              <w:instrText xml:space="preserve"> PAGEREF _Toc530480959 \h </w:instrText>
            </w:r>
            <w:r w:rsidR="00066105">
              <w:rPr>
                <w:webHidden/>
              </w:rPr>
            </w:r>
            <w:r w:rsidR="00066105">
              <w:rPr>
                <w:webHidden/>
              </w:rPr>
              <w:fldChar w:fldCharType="separate"/>
            </w:r>
            <w:r w:rsidR="00066105">
              <w:rPr>
                <w:webHidden/>
              </w:rPr>
              <w:t>5</w:t>
            </w:r>
            <w:r w:rsidR="00066105">
              <w:rPr>
                <w:webHidden/>
              </w:rPr>
              <w:fldChar w:fldCharType="end"/>
            </w:r>
          </w:hyperlink>
        </w:p>
        <w:p w14:paraId="3F60EC35" w14:textId="4E4B2CE1"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60" w:history="1">
            <w:r w:rsidR="00066105" w:rsidRPr="00241FD5">
              <w:rPr>
                <w:rStyle w:val="Hyperlink"/>
                <w:noProof/>
              </w:rPr>
              <w:t>5. Task division and planning</w:t>
            </w:r>
            <w:r w:rsidR="00066105">
              <w:rPr>
                <w:noProof/>
                <w:webHidden/>
              </w:rPr>
              <w:tab/>
            </w:r>
            <w:r w:rsidR="00066105">
              <w:rPr>
                <w:noProof/>
                <w:webHidden/>
              </w:rPr>
              <w:fldChar w:fldCharType="begin"/>
            </w:r>
            <w:r w:rsidR="00066105">
              <w:rPr>
                <w:noProof/>
                <w:webHidden/>
              </w:rPr>
              <w:instrText xml:space="preserve"> PAGEREF _Toc530480960 \h </w:instrText>
            </w:r>
            <w:r w:rsidR="00066105">
              <w:rPr>
                <w:noProof/>
                <w:webHidden/>
              </w:rPr>
            </w:r>
            <w:r w:rsidR="00066105">
              <w:rPr>
                <w:noProof/>
                <w:webHidden/>
              </w:rPr>
              <w:fldChar w:fldCharType="separate"/>
            </w:r>
            <w:r w:rsidR="00066105">
              <w:rPr>
                <w:noProof/>
                <w:webHidden/>
              </w:rPr>
              <w:t>6</w:t>
            </w:r>
            <w:r w:rsidR="00066105">
              <w:rPr>
                <w:noProof/>
                <w:webHidden/>
              </w:rPr>
              <w:fldChar w:fldCharType="end"/>
            </w:r>
          </w:hyperlink>
        </w:p>
        <w:p w14:paraId="04528CA4" w14:textId="579CC985" w:rsidR="00066105" w:rsidRDefault="008B109E">
          <w:pPr>
            <w:pStyle w:val="TOC2"/>
            <w:rPr>
              <w:rFonts w:asciiTheme="minorHAnsi" w:eastAsiaTheme="minorEastAsia" w:hAnsiTheme="minorHAnsi" w:cstheme="minorBidi"/>
              <w:sz w:val="22"/>
              <w:lang w:eastAsia="en-AU"/>
            </w:rPr>
          </w:pPr>
          <w:hyperlink w:anchor="_Toc530480961" w:history="1">
            <w:r w:rsidR="00066105" w:rsidRPr="00241FD5">
              <w:rPr>
                <w:rStyle w:val="Hyperlink"/>
              </w:rPr>
              <w:t>Task distribution</w:t>
            </w:r>
            <w:r w:rsidR="00066105">
              <w:rPr>
                <w:webHidden/>
              </w:rPr>
              <w:tab/>
            </w:r>
            <w:r w:rsidR="00066105">
              <w:rPr>
                <w:webHidden/>
              </w:rPr>
              <w:fldChar w:fldCharType="begin"/>
            </w:r>
            <w:r w:rsidR="00066105">
              <w:rPr>
                <w:webHidden/>
              </w:rPr>
              <w:instrText xml:space="preserve"> PAGEREF _Toc530480961 \h </w:instrText>
            </w:r>
            <w:r w:rsidR="00066105">
              <w:rPr>
                <w:webHidden/>
              </w:rPr>
            </w:r>
            <w:r w:rsidR="00066105">
              <w:rPr>
                <w:webHidden/>
              </w:rPr>
              <w:fldChar w:fldCharType="separate"/>
            </w:r>
            <w:r w:rsidR="00066105">
              <w:rPr>
                <w:webHidden/>
              </w:rPr>
              <w:t>6</w:t>
            </w:r>
            <w:r w:rsidR="00066105">
              <w:rPr>
                <w:webHidden/>
              </w:rPr>
              <w:fldChar w:fldCharType="end"/>
            </w:r>
          </w:hyperlink>
        </w:p>
        <w:p w14:paraId="6DEA2BD1" w14:textId="1D553F3A"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62" w:history="1">
            <w:r w:rsidR="00066105" w:rsidRPr="00241FD5">
              <w:rPr>
                <w:rStyle w:val="Hyperlink"/>
                <w:noProof/>
              </w:rPr>
              <w:t>6. Risks and Issues management</w:t>
            </w:r>
            <w:r w:rsidR="00066105">
              <w:rPr>
                <w:noProof/>
                <w:webHidden/>
              </w:rPr>
              <w:tab/>
            </w:r>
            <w:r w:rsidR="00066105">
              <w:rPr>
                <w:noProof/>
                <w:webHidden/>
              </w:rPr>
              <w:fldChar w:fldCharType="begin"/>
            </w:r>
            <w:r w:rsidR="00066105">
              <w:rPr>
                <w:noProof/>
                <w:webHidden/>
              </w:rPr>
              <w:instrText xml:space="preserve"> PAGEREF _Toc530480962 \h </w:instrText>
            </w:r>
            <w:r w:rsidR="00066105">
              <w:rPr>
                <w:noProof/>
                <w:webHidden/>
              </w:rPr>
            </w:r>
            <w:r w:rsidR="00066105">
              <w:rPr>
                <w:noProof/>
                <w:webHidden/>
              </w:rPr>
              <w:fldChar w:fldCharType="separate"/>
            </w:r>
            <w:r w:rsidR="00066105">
              <w:rPr>
                <w:noProof/>
                <w:webHidden/>
              </w:rPr>
              <w:t>8</w:t>
            </w:r>
            <w:r w:rsidR="00066105">
              <w:rPr>
                <w:noProof/>
                <w:webHidden/>
              </w:rPr>
              <w:fldChar w:fldCharType="end"/>
            </w:r>
          </w:hyperlink>
        </w:p>
        <w:p w14:paraId="4B9FF2A0" w14:textId="0804DBA3" w:rsidR="00066105" w:rsidRDefault="008B109E">
          <w:pPr>
            <w:pStyle w:val="TOC2"/>
            <w:rPr>
              <w:rFonts w:asciiTheme="minorHAnsi" w:eastAsiaTheme="minorEastAsia" w:hAnsiTheme="minorHAnsi" w:cstheme="minorBidi"/>
              <w:sz w:val="22"/>
              <w:lang w:eastAsia="en-AU"/>
            </w:rPr>
          </w:pPr>
          <w:hyperlink w:anchor="_Toc530480963" w:history="1">
            <w:r w:rsidR="00066105" w:rsidRPr="00241FD5">
              <w:rPr>
                <w:rStyle w:val="Hyperlink"/>
              </w:rPr>
              <w:t>Internal risks and issues</w:t>
            </w:r>
            <w:r w:rsidR="00066105">
              <w:rPr>
                <w:webHidden/>
              </w:rPr>
              <w:tab/>
            </w:r>
            <w:r w:rsidR="00066105">
              <w:rPr>
                <w:webHidden/>
              </w:rPr>
              <w:fldChar w:fldCharType="begin"/>
            </w:r>
            <w:r w:rsidR="00066105">
              <w:rPr>
                <w:webHidden/>
              </w:rPr>
              <w:instrText xml:space="preserve"> PAGEREF _Toc530480963 \h </w:instrText>
            </w:r>
            <w:r w:rsidR="00066105">
              <w:rPr>
                <w:webHidden/>
              </w:rPr>
            </w:r>
            <w:r w:rsidR="00066105">
              <w:rPr>
                <w:webHidden/>
              </w:rPr>
              <w:fldChar w:fldCharType="separate"/>
            </w:r>
            <w:r w:rsidR="00066105">
              <w:rPr>
                <w:webHidden/>
              </w:rPr>
              <w:t>8</w:t>
            </w:r>
            <w:r w:rsidR="00066105">
              <w:rPr>
                <w:webHidden/>
              </w:rPr>
              <w:fldChar w:fldCharType="end"/>
            </w:r>
          </w:hyperlink>
        </w:p>
        <w:p w14:paraId="522BCE26" w14:textId="2D3FB40C" w:rsidR="00066105" w:rsidRDefault="008B109E">
          <w:pPr>
            <w:pStyle w:val="TOC2"/>
            <w:rPr>
              <w:rFonts w:asciiTheme="minorHAnsi" w:eastAsiaTheme="minorEastAsia" w:hAnsiTheme="minorHAnsi" w:cstheme="minorBidi"/>
              <w:sz w:val="22"/>
              <w:lang w:eastAsia="en-AU"/>
            </w:rPr>
          </w:pPr>
          <w:hyperlink w:anchor="_Toc530480964" w:history="1">
            <w:r w:rsidR="00066105" w:rsidRPr="00241FD5">
              <w:rPr>
                <w:rStyle w:val="Hyperlink"/>
              </w:rPr>
              <w:t>External risks and issues</w:t>
            </w:r>
            <w:r w:rsidR="00066105">
              <w:rPr>
                <w:webHidden/>
              </w:rPr>
              <w:tab/>
            </w:r>
            <w:r w:rsidR="00066105">
              <w:rPr>
                <w:webHidden/>
              </w:rPr>
              <w:fldChar w:fldCharType="begin"/>
            </w:r>
            <w:r w:rsidR="00066105">
              <w:rPr>
                <w:webHidden/>
              </w:rPr>
              <w:instrText xml:space="preserve"> PAGEREF _Toc530480964 \h </w:instrText>
            </w:r>
            <w:r w:rsidR="00066105">
              <w:rPr>
                <w:webHidden/>
              </w:rPr>
            </w:r>
            <w:r w:rsidR="00066105">
              <w:rPr>
                <w:webHidden/>
              </w:rPr>
              <w:fldChar w:fldCharType="separate"/>
            </w:r>
            <w:r w:rsidR="00066105">
              <w:rPr>
                <w:webHidden/>
              </w:rPr>
              <w:t>8</w:t>
            </w:r>
            <w:r w:rsidR="00066105">
              <w:rPr>
                <w:webHidden/>
              </w:rPr>
              <w:fldChar w:fldCharType="end"/>
            </w:r>
          </w:hyperlink>
        </w:p>
        <w:p w14:paraId="75906277" w14:textId="5F6EEA7E" w:rsidR="00066105" w:rsidRDefault="008B109E">
          <w:pPr>
            <w:pStyle w:val="TOC1"/>
            <w:tabs>
              <w:tab w:val="right" w:leader="dot" w:pos="9350"/>
            </w:tabs>
            <w:rPr>
              <w:rFonts w:asciiTheme="minorHAnsi" w:eastAsiaTheme="minorEastAsia" w:hAnsiTheme="minorHAnsi" w:cstheme="minorBidi"/>
              <w:noProof/>
              <w:sz w:val="22"/>
              <w:lang w:val="en-AU" w:eastAsia="en-AU"/>
            </w:rPr>
          </w:pPr>
          <w:hyperlink w:anchor="_Toc530480965" w:history="1">
            <w:r w:rsidR="00066105" w:rsidRPr="00241FD5">
              <w:rPr>
                <w:rStyle w:val="Hyperlink"/>
                <w:noProof/>
              </w:rPr>
              <w:t>7. Contact Information</w:t>
            </w:r>
            <w:r w:rsidR="00066105">
              <w:rPr>
                <w:noProof/>
                <w:webHidden/>
              </w:rPr>
              <w:tab/>
            </w:r>
            <w:r w:rsidR="00066105">
              <w:rPr>
                <w:noProof/>
                <w:webHidden/>
              </w:rPr>
              <w:fldChar w:fldCharType="begin"/>
            </w:r>
            <w:r w:rsidR="00066105">
              <w:rPr>
                <w:noProof/>
                <w:webHidden/>
              </w:rPr>
              <w:instrText xml:space="preserve"> PAGEREF _Toc530480965 \h </w:instrText>
            </w:r>
            <w:r w:rsidR="00066105">
              <w:rPr>
                <w:noProof/>
                <w:webHidden/>
              </w:rPr>
            </w:r>
            <w:r w:rsidR="00066105">
              <w:rPr>
                <w:noProof/>
                <w:webHidden/>
              </w:rPr>
              <w:fldChar w:fldCharType="separate"/>
            </w:r>
            <w:r w:rsidR="00066105">
              <w:rPr>
                <w:noProof/>
                <w:webHidden/>
              </w:rPr>
              <w:t>9</w:t>
            </w:r>
            <w:r w:rsidR="00066105">
              <w:rPr>
                <w:noProof/>
                <w:webHidden/>
              </w:rPr>
              <w:fldChar w:fldCharType="end"/>
            </w:r>
          </w:hyperlink>
        </w:p>
        <w:p w14:paraId="7DBFE919" w14:textId="62996AAE" w:rsidR="00CF2D35" w:rsidRDefault="00CF2D35">
          <w:r>
            <w:rPr>
              <w:b/>
              <w:bCs/>
              <w:noProof/>
            </w:rPr>
            <w:fldChar w:fldCharType="end"/>
          </w:r>
        </w:p>
      </w:sdtContent>
    </w:sdt>
    <w:p w14:paraId="27AFF59D" w14:textId="77777777" w:rsidR="003A52D7" w:rsidRDefault="003A52D7">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32A36C38" w14:textId="4CAD1949" w:rsidR="00D679AE" w:rsidRDefault="00E73D69" w:rsidP="00853703">
      <w:pPr>
        <w:pStyle w:val="Heading1"/>
        <w:ind w:left="0" w:right="74"/>
      </w:pPr>
      <w:bookmarkStart w:id="1" w:name="_Toc530480948"/>
      <w:r>
        <w:lastRenderedPageBreak/>
        <w:t xml:space="preserve">1. </w:t>
      </w:r>
      <w:r w:rsidR="00D679AE">
        <w:t>Introduction</w:t>
      </w:r>
      <w:bookmarkEnd w:id="0"/>
      <w:bookmarkEnd w:id="1"/>
    </w:p>
    <w:p w14:paraId="14BE5F7A" w14:textId="77777777" w:rsidR="00282E12" w:rsidRDefault="001E6B5B" w:rsidP="00282E12">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purpose of this document is to provide a definition of the project, including this project’s goals and objectives. </w:t>
      </w:r>
      <w:r w:rsidR="00D44380" w:rsidRPr="2881B317">
        <w:rPr>
          <w:rFonts w:asciiTheme="minorHAnsi" w:hAnsiTheme="minorHAnsi" w:cstheme="minorBidi"/>
          <w:sz w:val="22"/>
          <w:szCs w:val="22"/>
        </w:rPr>
        <w:t>Additionally, this plan will serve as a contract between the group members.</w:t>
      </w:r>
    </w:p>
    <w:p w14:paraId="48609C93" w14:textId="77777777" w:rsidR="00D44380" w:rsidRDefault="00D44380" w:rsidP="00713FCB">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The Project Plan defines the </w:t>
      </w:r>
      <w:r w:rsidR="00646C9E" w:rsidRPr="2881B317">
        <w:rPr>
          <w:rFonts w:asciiTheme="minorHAnsi" w:hAnsiTheme="minorHAnsi" w:cstheme="minorBidi"/>
          <w:sz w:val="22"/>
          <w:szCs w:val="22"/>
        </w:rPr>
        <w:t>following:</w:t>
      </w:r>
    </w:p>
    <w:p w14:paraId="40610C24"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Context of the situation</w:t>
      </w:r>
    </w:p>
    <w:p w14:paraId="1F3CB659"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Project</w:t>
      </w:r>
      <w:r w:rsidR="00D44380" w:rsidRPr="2881B317">
        <w:rPr>
          <w:rFonts w:asciiTheme="minorHAnsi" w:hAnsiTheme="minorHAnsi" w:cstheme="minorBidi"/>
          <w:sz w:val="22"/>
          <w:szCs w:val="22"/>
        </w:rPr>
        <w:t xml:space="preserve"> goals and objectives</w:t>
      </w:r>
    </w:p>
    <w:p w14:paraId="3EAF6F67" w14:textId="77777777" w:rsidR="00D44380"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Methodology of the project</w:t>
      </w:r>
    </w:p>
    <w:p w14:paraId="15EE5387" w14:textId="77777777" w:rsidR="00646C9E" w:rsidRDefault="00646C9E" w:rsidP="00D44380">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Risks and solutions</w:t>
      </w:r>
    </w:p>
    <w:p w14:paraId="7E71BEB7" w14:textId="77777777" w:rsidR="00646C9E" w:rsidRDefault="00646C9E" w:rsidP="00646C9E">
      <w:pPr>
        <w:pStyle w:val="NormalWeb"/>
        <w:numPr>
          <w:ilvl w:val="0"/>
          <w:numId w:val="6"/>
        </w:numPr>
        <w:rPr>
          <w:rFonts w:asciiTheme="minorHAnsi" w:hAnsiTheme="minorHAnsi" w:cstheme="minorBidi"/>
          <w:sz w:val="22"/>
          <w:szCs w:val="22"/>
        </w:rPr>
      </w:pPr>
      <w:r w:rsidRPr="2881B317">
        <w:rPr>
          <w:rFonts w:asciiTheme="minorHAnsi" w:hAnsiTheme="minorHAnsi" w:cstheme="minorBidi"/>
          <w:sz w:val="22"/>
          <w:szCs w:val="22"/>
        </w:rPr>
        <w:t>Task division and planning</w:t>
      </w:r>
    </w:p>
    <w:p w14:paraId="7C04F814" w14:textId="132E5811" w:rsidR="00646C9E" w:rsidRPr="00646C9E" w:rsidRDefault="00646C9E" w:rsidP="00646C9E">
      <w:pPr>
        <w:pStyle w:val="NormalWeb"/>
        <w:rPr>
          <w:rFonts w:asciiTheme="minorHAnsi" w:hAnsiTheme="minorHAnsi" w:cstheme="minorBidi"/>
          <w:sz w:val="22"/>
          <w:szCs w:val="22"/>
        </w:rPr>
      </w:pPr>
      <w:r w:rsidRPr="2881B317">
        <w:rPr>
          <w:rFonts w:asciiTheme="minorHAnsi" w:hAnsiTheme="minorHAnsi" w:cstheme="minorBidi"/>
          <w:sz w:val="22"/>
          <w:szCs w:val="22"/>
        </w:rPr>
        <w:t xml:space="preserve">Chapter </w:t>
      </w:r>
      <w:r w:rsidR="004640AD" w:rsidRPr="2881B317">
        <w:rPr>
          <w:rFonts w:asciiTheme="minorHAnsi" w:hAnsiTheme="minorHAnsi" w:cstheme="minorBidi"/>
          <w:sz w:val="22"/>
          <w:szCs w:val="22"/>
        </w:rPr>
        <w:t>2</w:t>
      </w:r>
      <w:r w:rsidRPr="2881B317">
        <w:rPr>
          <w:rFonts w:asciiTheme="minorHAnsi" w:hAnsiTheme="minorHAnsi" w:cstheme="minorBidi"/>
          <w:sz w:val="22"/>
          <w:szCs w:val="22"/>
        </w:rPr>
        <w:t xml:space="preserve"> will describe the context of the situation</w:t>
      </w:r>
      <w:r w:rsidR="004640AD" w:rsidRPr="2881B317">
        <w:rPr>
          <w:rFonts w:asciiTheme="minorHAnsi" w:hAnsiTheme="minorHAnsi" w:cstheme="minorBidi"/>
          <w:sz w:val="22"/>
          <w:szCs w:val="22"/>
        </w:rPr>
        <w:t xml:space="preserve">. There the needs of the client will be </w:t>
      </w:r>
      <w:r w:rsidR="006265EF" w:rsidRPr="2881B317">
        <w:rPr>
          <w:rFonts w:asciiTheme="minorHAnsi" w:hAnsiTheme="minorHAnsi" w:cstheme="minorBidi"/>
          <w:sz w:val="22"/>
          <w:szCs w:val="22"/>
        </w:rPr>
        <w:t>specified,</w:t>
      </w:r>
      <w:r w:rsidR="004640AD" w:rsidRPr="2881B317">
        <w:rPr>
          <w:rFonts w:asciiTheme="minorHAnsi" w:hAnsiTheme="minorHAnsi" w:cstheme="minorBidi"/>
          <w:sz w:val="22"/>
          <w:szCs w:val="22"/>
        </w:rPr>
        <w:t xml:space="preserve"> and the problem statement will be stated. In chapter 3 the goals of the project will be outlined, describing the main objectives of the project</w:t>
      </w:r>
      <w:r w:rsidR="0031721D" w:rsidRPr="2881B317">
        <w:rPr>
          <w:rFonts w:asciiTheme="minorHAnsi" w:hAnsiTheme="minorHAnsi" w:cstheme="minorBidi"/>
          <w:sz w:val="22"/>
          <w:szCs w:val="22"/>
        </w:rPr>
        <w:t xml:space="preserve">. </w:t>
      </w:r>
      <w:r w:rsidR="006265EF" w:rsidRPr="2881B317">
        <w:rPr>
          <w:rFonts w:asciiTheme="minorHAnsi" w:hAnsiTheme="minorHAnsi" w:cstheme="minorBidi"/>
          <w:sz w:val="22"/>
          <w:szCs w:val="22"/>
        </w:rPr>
        <w:t>Also,</w:t>
      </w:r>
      <w:r w:rsidR="0031721D" w:rsidRPr="2881B317">
        <w:rPr>
          <w:rFonts w:asciiTheme="minorHAnsi" w:hAnsiTheme="minorHAnsi" w:cstheme="minorBidi"/>
          <w:sz w:val="22"/>
          <w:szCs w:val="22"/>
        </w:rPr>
        <w:t xml:space="preserve"> the main research question and sub questions will be </w:t>
      </w:r>
      <w:r w:rsidR="001E330C">
        <w:rPr>
          <w:rFonts w:asciiTheme="minorHAnsi" w:hAnsiTheme="minorHAnsi" w:cstheme="minorBidi"/>
          <w:sz w:val="22"/>
          <w:szCs w:val="22"/>
        </w:rPr>
        <w:t xml:space="preserve">defined. In chapter </w:t>
      </w:r>
      <w:r w:rsidR="001F1C15">
        <w:rPr>
          <w:rFonts w:asciiTheme="minorHAnsi" w:hAnsiTheme="minorHAnsi" w:cstheme="minorBidi"/>
          <w:sz w:val="22"/>
          <w:szCs w:val="22"/>
        </w:rPr>
        <w:t>4</w:t>
      </w:r>
      <w:r w:rsidR="001E330C">
        <w:rPr>
          <w:rFonts w:asciiTheme="minorHAnsi" w:hAnsiTheme="minorHAnsi" w:cstheme="minorBidi"/>
          <w:sz w:val="22"/>
          <w:szCs w:val="22"/>
        </w:rPr>
        <w:t xml:space="preserve"> the methodology of the project </w:t>
      </w:r>
      <w:r w:rsidR="001F1C15">
        <w:rPr>
          <w:rFonts w:asciiTheme="minorHAnsi" w:hAnsiTheme="minorHAnsi" w:cstheme="minorBidi"/>
          <w:sz w:val="22"/>
          <w:szCs w:val="22"/>
        </w:rPr>
        <w:t>will be explained. Here the research design and strategy will be further described. In chapter 5 the risks and solutions will be assessed.</w:t>
      </w:r>
      <w:r w:rsidR="00076B6B">
        <w:rPr>
          <w:rFonts w:asciiTheme="minorHAnsi" w:hAnsiTheme="minorHAnsi" w:cstheme="minorBidi"/>
          <w:sz w:val="22"/>
          <w:szCs w:val="22"/>
        </w:rPr>
        <w:t xml:space="preserve"> Lastly the contact information of the group members and the instructors will be listed.</w:t>
      </w:r>
    </w:p>
    <w:p w14:paraId="02EB378F" w14:textId="77777777" w:rsidR="00D679AE" w:rsidRDefault="00D679AE">
      <w:pPr>
        <w:spacing w:after="240" w:line="252" w:lineRule="auto"/>
        <w:ind w:left="0" w:right="0"/>
        <w:rPr>
          <w:noProof/>
          <w:color w:val="775F55" w:themeColor="text2"/>
          <w:sz w:val="32"/>
          <w:szCs w:val="32"/>
        </w:rPr>
      </w:pPr>
      <w:r>
        <w:rPr>
          <w:noProof/>
          <w:color w:val="775F55" w:themeColor="text2"/>
          <w:sz w:val="32"/>
          <w:szCs w:val="32"/>
        </w:rPr>
        <w:br w:type="page"/>
      </w:r>
    </w:p>
    <w:p w14:paraId="4D5DB30E" w14:textId="0074A6A3" w:rsidR="00D679AE" w:rsidRDefault="00E73D69" w:rsidP="00112821">
      <w:pPr>
        <w:pStyle w:val="Heading1"/>
        <w:spacing w:before="120" w:after="120"/>
        <w:ind w:left="0" w:right="74"/>
      </w:pPr>
      <w:bookmarkStart w:id="2" w:name="_Toc517531907"/>
      <w:bookmarkStart w:id="3" w:name="_Toc530480949"/>
      <w:r>
        <w:lastRenderedPageBreak/>
        <w:t xml:space="preserve">2. </w:t>
      </w:r>
      <w:r w:rsidR="00D679AE">
        <w:t>Context</w:t>
      </w:r>
      <w:bookmarkEnd w:id="2"/>
      <w:bookmarkEnd w:id="3"/>
    </w:p>
    <w:p w14:paraId="3B7F5CE2" w14:textId="0B74062D" w:rsidR="002040CD" w:rsidRPr="008F0ACD" w:rsidRDefault="008F0ACD" w:rsidP="00C80BE4">
      <w:pPr>
        <w:spacing w:before="120"/>
        <w:ind w:left="0" w:right="74"/>
        <w:rPr>
          <w:lang w:val="en-AU"/>
        </w:rPr>
      </w:pPr>
      <w:bookmarkStart w:id="4" w:name="_Hlk531022791"/>
      <w:r w:rsidRPr="008F0ACD">
        <w:rPr>
          <w:lang w:val="en-AU"/>
        </w:rPr>
        <w:t>The Oostvaardersplassen is a close</w:t>
      </w:r>
      <w:r>
        <w:rPr>
          <w:lang w:val="en-AU"/>
        </w:rPr>
        <w:t>d nature reserve in the Netherlands. The area is home to many kinds of animals, the most prominent of which being large mammals. These large herbivores are supposed to have occurred in the Netherlands in the past and have helped shape the landscape. The general idea behind this nature reserve is to have the animals live as naturally as possible; for example, carcasses of dead animals will remain</w:t>
      </w:r>
      <w:r w:rsidR="00947E24">
        <w:rPr>
          <w:lang w:val="en-AU"/>
        </w:rPr>
        <w:t>,</w:t>
      </w:r>
      <w:r>
        <w:rPr>
          <w:lang w:val="en-AU"/>
        </w:rPr>
        <w:t xml:space="preserve"> and the animals are not fed in case of food shortages. However, this policy has led to animals starving and people seeing dead or suffering animals from the side of the road or train and feeling sorry for them. On the other hand, the general public protest when animals are shot to reduce the population and the strain on natural resources. There is no easy solution to this as every choice has its consequences.</w:t>
      </w:r>
    </w:p>
    <w:p w14:paraId="4A790D20" w14:textId="2F74698A" w:rsidR="00EA4C0C" w:rsidRPr="00264252" w:rsidRDefault="001C6629" w:rsidP="00112821">
      <w:pPr>
        <w:pStyle w:val="Heading2"/>
        <w:ind w:left="0" w:right="74"/>
      </w:pPr>
      <w:bookmarkStart w:id="5" w:name="_Toc517531908"/>
      <w:bookmarkStart w:id="6" w:name="_Toc530480950"/>
      <w:bookmarkEnd w:id="4"/>
      <w:r>
        <w:t>2.1 Situation in the organisation</w:t>
      </w:r>
      <w:bookmarkEnd w:id="5"/>
      <w:bookmarkEnd w:id="6"/>
    </w:p>
    <w:p w14:paraId="7C388ABD" w14:textId="4BD11180" w:rsidR="00EC0BA3" w:rsidRPr="0052025E" w:rsidRDefault="008713E2" w:rsidP="0052025E">
      <w:pPr>
        <w:ind w:left="0"/>
        <w:rPr>
          <w:lang w:val="en-GB"/>
        </w:rPr>
      </w:pPr>
      <w:bookmarkStart w:id="7" w:name="_Hlk531022805"/>
      <w:r>
        <w:t xml:space="preserve">Staatsbosbeheer, the organization owning the Oostavaardersplassen nature reserve, has asked Inholland University of Applied Sciences to develop an application </w:t>
      </w:r>
      <w:r w:rsidR="00A72C74">
        <w:t>which can predict the possible population given certain circumstances and thus give the best ethically acceptable solution to the problem.</w:t>
      </w:r>
      <w:r>
        <w:t xml:space="preserve"> </w:t>
      </w:r>
      <w:r>
        <w:rPr>
          <w:lang w:val="en-GB"/>
        </w:rPr>
        <w:t xml:space="preserve">By building multiple mathematical models of real-life situations in order to make predictions, </w:t>
      </w:r>
      <w:r w:rsidR="0052025E">
        <w:rPr>
          <w:lang w:val="en-GB"/>
        </w:rPr>
        <w:t>t</w:t>
      </w:r>
      <w:r>
        <w:rPr>
          <w:lang w:val="en-GB"/>
        </w:rPr>
        <w:t xml:space="preserve">he application will be able to offer multiple options and conditions to calculate different theoretical solutions. </w:t>
      </w:r>
    </w:p>
    <w:p w14:paraId="5253786B" w14:textId="77777777" w:rsidR="00EA4C0C" w:rsidRPr="008F7930" w:rsidRDefault="00E73D69" w:rsidP="004C0A1A">
      <w:pPr>
        <w:pStyle w:val="Heading2"/>
        <w:ind w:left="0"/>
        <w:rPr>
          <w:sz w:val="28"/>
          <w:szCs w:val="28"/>
        </w:rPr>
      </w:pPr>
      <w:bookmarkStart w:id="8" w:name="_Toc517531909"/>
      <w:bookmarkStart w:id="9" w:name="_Toc530480951"/>
      <w:bookmarkEnd w:id="7"/>
      <w:r w:rsidRPr="2881B317">
        <w:rPr>
          <w:rFonts w:asciiTheme="minorHAnsi" w:hAnsiTheme="minorHAnsi" w:cstheme="minorBidi"/>
        </w:rPr>
        <w:t xml:space="preserve">2.2 </w:t>
      </w:r>
      <w:r w:rsidR="00EC29CB" w:rsidRPr="2881B317">
        <w:rPr>
          <w:rFonts w:asciiTheme="minorHAnsi" w:hAnsiTheme="minorHAnsi" w:cstheme="minorBidi"/>
        </w:rPr>
        <w:t>Problem Statement</w:t>
      </w:r>
      <w:bookmarkEnd w:id="8"/>
      <w:bookmarkEnd w:id="9"/>
    </w:p>
    <w:p w14:paraId="6A05A809" w14:textId="20819FE4" w:rsidR="004A08ED" w:rsidRPr="0052025E" w:rsidRDefault="0052025E" w:rsidP="0052025E">
      <w:pPr>
        <w:ind w:left="0" w:right="0"/>
        <w:rPr>
          <w:lang w:val="en-GB"/>
        </w:rPr>
      </w:pPr>
      <w:bookmarkStart w:id="10" w:name="_Hlk531022828"/>
      <w:r>
        <w:rPr>
          <w:lang w:val="en-GB"/>
        </w:rPr>
        <w:t>In the Oostvaardersplassen nature reserve, three kinds of large herbivores are present: wild horses, wild cattle, and deer. Other major species are geese and birds of prey. As one can surmise from this, there are no major predators present. The ecological system in this nature reserve has been unbalanced from the beginning, partly due to the absence of a top predator and also due to the closed nature of the preserve, meaning the herbivores cannot migrate to new lands in search of food. This has caused overpopulation of these animals and this has led to animals starving, and the general public being very unhappy about this.</w:t>
      </w:r>
      <w:bookmarkEnd w:id="10"/>
      <w:r w:rsidR="004A08ED">
        <w:rPr>
          <w:rFonts w:cstheme="minorHAnsi"/>
        </w:rPr>
        <w:br w:type="page"/>
      </w:r>
    </w:p>
    <w:p w14:paraId="51C7F33C" w14:textId="77777777" w:rsidR="004177FC" w:rsidRPr="004177FC" w:rsidRDefault="00264252" w:rsidP="00853703">
      <w:pPr>
        <w:pStyle w:val="Heading1"/>
        <w:ind w:left="0" w:right="74"/>
      </w:pPr>
      <w:bookmarkStart w:id="11" w:name="_Toc517531910"/>
      <w:bookmarkStart w:id="12" w:name="_Toc530480952"/>
      <w:bookmarkStart w:id="13" w:name="_Hlk531022870"/>
      <w:r w:rsidRPr="1966C3F9">
        <w:lastRenderedPageBreak/>
        <w:t>3. Goals of the project</w:t>
      </w:r>
      <w:bookmarkEnd w:id="11"/>
      <w:bookmarkEnd w:id="12"/>
    </w:p>
    <w:p w14:paraId="5A39BBE3" w14:textId="27835AA6" w:rsidR="46987C1F" w:rsidRPr="00361DA4" w:rsidRDefault="00264252" w:rsidP="00235C96">
      <w:pPr>
        <w:pStyle w:val="Heading2"/>
        <w:ind w:left="0"/>
        <w:rPr>
          <w:rFonts w:asciiTheme="minorHAnsi" w:hAnsiTheme="minorHAnsi" w:cstheme="minorBidi"/>
        </w:rPr>
      </w:pPr>
      <w:bookmarkStart w:id="14" w:name="_Toc517531911"/>
      <w:bookmarkStart w:id="15" w:name="_Toc530480953"/>
      <w:r w:rsidRPr="2881B317">
        <w:rPr>
          <w:rFonts w:asciiTheme="minorHAnsi" w:hAnsiTheme="minorHAnsi" w:cstheme="minorBidi"/>
        </w:rPr>
        <w:t>3.1 Objectives</w:t>
      </w:r>
      <w:bookmarkEnd w:id="14"/>
      <w:bookmarkEnd w:id="15"/>
    </w:p>
    <w:p w14:paraId="63CCD688" w14:textId="6CC15206" w:rsidR="00DD78FB" w:rsidRPr="007473A8" w:rsidRDefault="00FD48B1" w:rsidP="00DD78FB">
      <w:pPr>
        <w:ind w:left="0"/>
        <w:rPr>
          <w:rFonts w:eastAsia="Calibri" w:cstheme="minorHAnsi"/>
          <w:lang w:val="en-AU"/>
        </w:rPr>
      </w:pPr>
      <w:r w:rsidRPr="007473A8">
        <w:rPr>
          <w:rFonts w:eastAsia="Calibri" w:cstheme="minorHAnsi"/>
          <w:lang w:val="en-AU"/>
        </w:rPr>
        <w:t xml:space="preserve">The objective of this project is to create </w:t>
      </w:r>
      <w:r w:rsidR="00EC0BA3" w:rsidRPr="007473A8">
        <w:rPr>
          <w:rFonts w:eastAsia="Calibri" w:cstheme="minorHAnsi"/>
          <w:lang w:val="en-AU"/>
        </w:rPr>
        <w:t xml:space="preserve">an application which implements the necessary mathematical models </w:t>
      </w:r>
      <w:r w:rsidR="00BF2EEA" w:rsidRPr="007473A8">
        <w:rPr>
          <w:rFonts w:eastAsia="Calibri" w:cstheme="minorHAnsi"/>
          <w:lang w:val="en-AU"/>
        </w:rPr>
        <w:t xml:space="preserve">which </w:t>
      </w:r>
      <w:r w:rsidR="006750FF">
        <w:rPr>
          <w:rFonts w:eastAsia="Calibri" w:cstheme="minorHAnsi"/>
          <w:lang w:val="en-AU"/>
        </w:rPr>
        <w:t xml:space="preserve">calculate the effects of certain conditions on the current situation and thus showing </w:t>
      </w:r>
      <w:r w:rsidR="00EC0BA3" w:rsidRPr="007473A8">
        <w:rPr>
          <w:rFonts w:eastAsia="Calibri" w:cstheme="minorHAnsi"/>
          <w:lang w:val="en-AU"/>
        </w:rPr>
        <w:t>the best possible solution to the described problem.</w:t>
      </w:r>
    </w:p>
    <w:p w14:paraId="2789A535" w14:textId="77777777" w:rsidR="008C1297" w:rsidRPr="00DD78FB" w:rsidRDefault="008C1297" w:rsidP="00DD78FB">
      <w:pPr>
        <w:ind w:left="0"/>
        <w:rPr>
          <w:rFonts w:ascii="Calibri" w:eastAsia="Calibri" w:hAnsi="Calibri" w:cs="Calibri"/>
          <w:lang w:val="en-AU"/>
        </w:rPr>
      </w:pPr>
    </w:p>
    <w:p w14:paraId="3DBEE281" w14:textId="1C137444" w:rsidR="10265DC4" w:rsidRDefault="00FF4013" w:rsidP="002E14BE">
      <w:pPr>
        <w:pStyle w:val="Heading2"/>
        <w:ind w:left="0"/>
        <w:rPr>
          <w:rFonts w:asciiTheme="minorHAnsi" w:hAnsiTheme="minorHAnsi" w:cstheme="minorBidi"/>
        </w:rPr>
      </w:pPr>
      <w:bookmarkStart w:id="16" w:name="_Toc517531912"/>
      <w:bookmarkStart w:id="17" w:name="_Toc530480954"/>
      <w:r w:rsidRPr="2881B317">
        <w:rPr>
          <w:rFonts w:asciiTheme="minorHAnsi" w:hAnsiTheme="minorHAnsi" w:cstheme="minorBidi"/>
        </w:rPr>
        <w:t>3.2 Main Research Question and Sub</w:t>
      </w:r>
      <w:r w:rsidR="0031721D" w:rsidRPr="2881B317">
        <w:rPr>
          <w:rFonts w:asciiTheme="minorHAnsi" w:hAnsiTheme="minorHAnsi" w:cstheme="minorBidi"/>
        </w:rPr>
        <w:t xml:space="preserve"> </w:t>
      </w:r>
      <w:r w:rsidRPr="2881B317">
        <w:rPr>
          <w:rFonts w:asciiTheme="minorHAnsi" w:hAnsiTheme="minorHAnsi" w:cstheme="minorBidi"/>
        </w:rPr>
        <w:t>questions</w:t>
      </w:r>
      <w:bookmarkEnd w:id="16"/>
      <w:bookmarkEnd w:id="17"/>
    </w:p>
    <w:p w14:paraId="7C845ACA" w14:textId="111E21E4" w:rsidR="003E6ECB" w:rsidRDefault="003E6ECB" w:rsidP="00EB2826">
      <w:pPr>
        <w:pStyle w:val="Heading3"/>
        <w:ind w:left="0" w:right="74"/>
      </w:pPr>
      <w:bookmarkStart w:id="18" w:name="_Toc517531913"/>
      <w:bookmarkStart w:id="19" w:name="_Toc530480955"/>
      <w:r w:rsidRPr="2881B317">
        <w:t>Main Research Question</w:t>
      </w:r>
      <w:bookmarkEnd w:id="18"/>
      <w:bookmarkEnd w:id="19"/>
    </w:p>
    <w:p w14:paraId="50F65780" w14:textId="3283DE82" w:rsidR="0074576F" w:rsidRDefault="00EC0BA3" w:rsidP="008C1297">
      <w:pPr>
        <w:pStyle w:val="NormalWeb"/>
        <w:spacing w:before="120" w:beforeAutospacing="0" w:after="120" w:afterAutospacing="0"/>
        <w:rPr>
          <w:rFonts w:asciiTheme="minorHAnsi" w:hAnsiTheme="minorHAnsi" w:cstheme="minorBidi"/>
          <w:sz w:val="22"/>
          <w:szCs w:val="22"/>
          <w:lang w:val="en-US"/>
        </w:rPr>
      </w:pPr>
      <w:r>
        <w:rPr>
          <w:rFonts w:asciiTheme="minorHAnsi" w:hAnsiTheme="minorHAnsi" w:cstheme="minorBidi"/>
          <w:sz w:val="22"/>
          <w:szCs w:val="22"/>
          <w:lang w:val="en-US"/>
        </w:rPr>
        <w:t xml:space="preserve">What is the best </w:t>
      </w:r>
      <w:r w:rsidR="00B5468F">
        <w:rPr>
          <w:rFonts w:asciiTheme="minorHAnsi" w:hAnsiTheme="minorHAnsi" w:cstheme="minorBidi"/>
          <w:sz w:val="22"/>
          <w:szCs w:val="22"/>
          <w:lang w:val="en-US"/>
        </w:rPr>
        <w:t>ethically</w:t>
      </w:r>
      <w:r>
        <w:rPr>
          <w:rFonts w:asciiTheme="minorHAnsi" w:hAnsiTheme="minorHAnsi" w:cstheme="minorBidi"/>
          <w:sz w:val="22"/>
          <w:szCs w:val="22"/>
          <w:lang w:val="en-US"/>
        </w:rPr>
        <w:t xml:space="preserve"> acceptable measure which can be taken to improve the ecological balance in the Oostvaardersplassen?</w:t>
      </w:r>
    </w:p>
    <w:p w14:paraId="1325230E" w14:textId="77777777" w:rsidR="00DD78FB" w:rsidRDefault="00DD78FB" w:rsidP="008C1297">
      <w:pPr>
        <w:pStyle w:val="NormalWeb"/>
        <w:spacing w:before="0" w:beforeAutospacing="0" w:after="0" w:afterAutospacing="0"/>
        <w:rPr>
          <w:rFonts w:asciiTheme="minorHAnsi" w:hAnsiTheme="minorHAnsi" w:cstheme="minorBidi"/>
          <w:sz w:val="22"/>
          <w:szCs w:val="22"/>
          <w:lang w:val="en-US"/>
        </w:rPr>
      </w:pPr>
    </w:p>
    <w:p w14:paraId="2F360671" w14:textId="73E598DF" w:rsidR="00506093" w:rsidRDefault="00FF056E" w:rsidP="002223AC">
      <w:pPr>
        <w:pStyle w:val="Heading3"/>
        <w:ind w:left="0" w:right="74"/>
      </w:pPr>
      <w:bookmarkStart w:id="20" w:name="_Toc517531914"/>
      <w:bookmarkStart w:id="21" w:name="_Toc530480956"/>
      <w:r>
        <w:t>S</w:t>
      </w:r>
      <w:r w:rsidR="00506093">
        <w:t>ub questions</w:t>
      </w:r>
      <w:bookmarkEnd w:id="20"/>
      <w:bookmarkEnd w:id="21"/>
    </w:p>
    <w:p w14:paraId="4C7A1392" w14:textId="77777777" w:rsidR="009939DC" w:rsidRPr="00350ECF" w:rsidRDefault="009939DC" w:rsidP="009939DC">
      <w:pPr>
        <w:ind w:left="0"/>
        <w:rPr>
          <w:lang w:val="en-AU"/>
        </w:rPr>
      </w:pPr>
      <w:r w:rsidRPr="00350ECF">
        <w:rPr>
          <w:lang w:val="en-AU"/>
        </w:rPr>
        <w:t>The sub questions are as follows:</w:t>
      </w:r>
    </w:p>
    <w:p w14:paraId="7B3D848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27D14C47" w14:textId="001BE434"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47691B94"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7BF058F0" w14:textId="39320E3F" w:rsidR="00EC0BA3" w:rsidRPr="00C80BE4" w:rsidRDefault="00F413D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7531010A" w14:textId="77777777" w:rsidR="00EC0BA3" w:rsidRPr="00C80BE4" w:rsidRDefault="00EC0BA3" w:rsidP="00BA2057">
      <w:pPr>
        <w:pStyle w:val="ListParagraph"/>
        <w:numPr>
          <w:ilvl w:val="0"/>
          <w:numId w:val="14"/>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bookmarkEnd w:id="13"/>
    <w:p w14:paraId="0E27B00A" w14:textId="5B7F5DE5" w:rsidR="00401F68" w:rsidRDefault="00401F68" w:rsidP="00BF59EE">
      <w:pPr>
        <w:pStyle w:val="NormalWeb"/>
        <w:rPr>
          <w:rFonts w:asciiTheme="minorHAnsi" w:hAnsiTheme="minorHAnsi" w:cstheme="minorBidi"/>
          <w:sz w:val="22"/>
          <w:szCs w:val="22"/>
          <w:lang w:val="en-US"/>
        </w:rPr>
      </w:pPr>
    </w:p>
    <w:p w14:paraId="4EF6785C" w14:textId="5C307587" w:rsidR="00A64997" w:rsidRDefault="00A64997" w:rsidP="00BF59EE">
      <w:pPr>
        <w:pStyle w:val="NormalWeb"/>
        <w:rPr>
          <w:rFonts w:asciiTheme="minorHAnsi" w:hAnsiTheme="minorHAnsi" w:cstheme="minorBidi"/>
          <w:sz w:val="22"/>
          <w:szCs w:val="22"/>
          <w:lang w:val="en-US"/>
        </w:rPr>
      </w:pPr>
    </w:p>
    <w:p w14:paraId="4A199CC6" w14:textId="4DDD08FE" w:rsidR="00A64997" w:rsidRDefault="00A64997" w:rsidP="00BF59EE">
      <w:pPr>
        <w:pStyle w:val="NormalWeb"/>
        <w:rPr>
          <w:rFonts w:asciiTheme="minorHAnsi" w:hAnsiTheme="minorHAnsi" w:cstheme="minorBidi"/>
          <w:sz w:val="22"/>
          <w:szCs w:val="22"/>
          <w:lang w:val="en-US"/>
        </w:rPr>
      </w:pPr>
    </w:p>
    <w:p w14:paraId="33AEDD6D" w14:textId="567180AE" w:rsidR="004E26D1" w:rsidRDefault="004E26D1" w:rsidP="00BF59EE">
      <w:pPr>
        <w:pStyle w:val="NormalWeb"/>
        <w:rPr>
          <w:rFonts w:asciiTheme="minorHAnsi" w:hAnsiTheme="minorHAnsi" w:cstheme="minorBidi"/>
          <w:sz w:val="22"/>
          <w:szCs w:val="22"/>
          <w:lang w:val="en-US"/>
        </w:rPr>
      </w:pPr>
    </w:p>
    <w:p w14:paraId="5B626422" w14:textId="68A84CC8" w:rsidR="004E26D1" w:rsidRDefault="004E26D1" w:rsidP="00BF59EE">
      <w:pPr>
        <w:pStyle w:val="NormalWeb"/>
        <w:rPr>
          <w:rFonts w:asciiTheme="minorHAnsi" w:hAnsiTheme="minorHAnsi" w:cstheme="minorBidi"/>
          <w:sz w:val="22"/>
          <w:szCs w:val="22"/>
          <w:lang w:val="en-US"/>
        </w:rPr>
      </w:pPr>
    </w:p>
    <w:p w14:paraId="1B968C18" w14:textId="79893CB9" w:rsidR="004E26D1" w:rsidRDefault="004E26D1" w:rsidP="00BF59EE">
      <w:pPr>
        <w:pStyle w:val="NormalWeb"/>
        <w:rPr>
          <w:rFonts w:asciiTheme="minorHAnsi" w:hAnsiTheme="minorHAnsi" w:cstheme="minorBidi"/>
          <w:sz w:val="22"/>
          <w:szCs w:val="22"/>
          <w:lang w:val="en-US"/>
        </w:rPr>
      </w:pPr>
    </w:p>
    <w:p w14:paraId="20EB7467" w14:textId="12BE84B0" w:rsidR="004E26D1" w:rsidRDefault="004E26D1" w:rsidP="00BF59EE">
      <w:pPr>
        <w:pStyle w:val="NormalWeb"/>
        <w:rPr>
          <w:rFonts w:asciiTheme="minorHAnsi" w:hAnsiTheme="minorHAnsi" w:cstheme="minorBidi"/>
          <w:sz w:val="22"/>
          <w:szCs w:val="22"/>
          <w:lang w:val="en-US"/>
        </w:rPr>
      </w:pPr>
    </w:p>
    <w:p w14:paraId="31F51B0C" w14:textId="231B5D4C" w:rsidR="00DD78FB" w:rsidRDefault="00DD78FB" w:rsidP="00BF59EE">
      <w:pPr>
        <w:pStyle w:val="NormalWeb"/>
        <w:rPr>
          <w:rFonts w:asciiTheme="minorHAnsi" w:hAnsiTheme="minorHAnsi" w:cstheme="minorBidi"/>
          <w:sz w:val="22"/>
          <w:szCs w:val="22"/>
          <w:lang w:val="en-US"/>
        </w:rPr>
      </w:pPr>
    </w:p>
    <w:p w14:paraId="6BD70074" w14:textId="323945CC" w:rsidR="00DD78FB" w:rsidRDefault="00DD78FB" w:rsidP="00965EE0">
      <w:pPr>
        <w:pStyle w:val="NormalWeb"/>
        <w:rPr>
          <w:rFonts w:asciiTheme="minorHAnsi" w:hAnsiTheme="minorHAnsi" w:cstheme="minorBidi"/>
          <w:sz w:val="22"/>
          <w:szCs w:val="22"/>
          <w:lang w:val="en-US"/>
        </w:rPr>
      </w:pPr>
    </w:p>
    <w:p w14:paraId="5A376D10" w14:textId="77777777" w:rsidR="00DD78FB" w:rsidRPr="0074576F" w:rsidRDefault="00DD78FB" w:rsidP="00BF59EE">
      <w:pPr>
        <w:pStyle w:val="NormalWeb"/>
        <w:rPr>
          <w:rFonts w:asciiTheme="minorHAnsi" w:hAnsiTheme="minorHAnsi" w:cstheme="minorBidi"/>
          <w:sz w:val="22"/>
          <w:szCs w:val="22"/>
          <w:lang w:val="en-US"/>
        </w:rPr>
      </w:pPr>
    </w:p>
    <w:p w14:paraId="7EF7277C" w14:textId="7AC0E0DA" w:rsidR="00401F68" w:rsidRDefault="00401F68" w:rsidP="00853703">
      <w:pPr>
        <w:pStyle w:val="Heading1"/>
        <w:ind w:left="0" w:right="74"/>
      </w:pPr>
      <w:bookmarkStart w:id="22" w:name="_Toc517531915"/>
      <w:bookmarkStart w:id="23" w:name="_Toc530480957"/>
      <w:bookmarkStart w:id="24" w:name="_Hlk531022892"/>
      <w:r>
        <w:lastRenderedPageBreak/>
        <w:t>4. Methodology</w:t>
      </w:r>
      <w:bookmarkEnd w:id="22"/>
      <w:bookmarkEnd w:id="23"/>
    </w:p>
    <w:p w14:paraId="7C40EDC3" w14:textId="05F60E70" w:rsidR="00880FE4" w:rsidRPr="002965ED" w:rsidRDefault="002965ED" w:rsidP="005A18C6">
      <w:pPr>
        <w:pStyle w:val="Heading2"/>
        <w:ind w:left="0" w:right="0"/>
        <w:rPr>
          <w:rFonts w:asciiTheme="minorHAnsi" w:hAnsiTheme="minorHAnsi" w:cstheme="minorBidi"/>
        </w:rPr>
      </w:pPr>
      <w:bookmarkStart w:id="25" w:name="_Toc517531916"/>
      <w:bookmarkStart w:id="26" w:name="_Toc530480958"/>
      <w:r>
        <w:rPr>
          <w:rFonts w:asciiTheme="minorHAnsi" w:hAnsiTheme="minorHAnsi" w:cstheme="minorBidi"/>
        </w:rPr>
        <w:t>4.1 Research Strategy</w:t>
      </w:r>
      <w:bookmarkEnd w:id="25"/>
      <w:bookmarkEnd w:id="26"/>
    </w:p>
    <w:p w14:paraId="1B155513" w14:textId="60692E69" w:rsidR="00112821" w:rsidRDefault="00D53AC9" w:rsidP="00112821">
      <w:pPr>
        <w:pStyle w:val="NormalWeb"/>
        <w:spacing w:before="0" w:beforeAutospacing="0" w:after="120" w:afterAutospacing="0"/>
        <w:rPr>
          <w:rFonts w:asciiTheme="minorHAnsi" w:hAnsiTheme="minorHAnsi" w:cstheme="minorBidi"/>
          <w:sz w:val="22"/>
          <w:szCs w:val="22"/>
        </w:rPr>
      </w:pPr>
      <w:bookmarkStart w:id="27" w:name="_Toc517531917"/>
      <w:r>
        <w:rPr>
          <w:rFonts w:asciiTheme="minorHAnsi" w:hAnsiTheme="minorHAnsi" w:cstheme="minorBidi"/>
          <w:sz w:val="22"/>
          <w:szCs w:val="22"/>
        </w:rPr>
        <w:t xml:space="preserve">To finish this project, and approach will be taken that is more directed on a literature study. Most things which are needed to complete this project will be found in primary or secondary literature. However, there will be some descriptive research </w:t>
      </w:r>
      <w:r w:rsidR="00E76896">
        <w:rPr>
          <w:rFonts w:asciiTheme="minorHAnsi" w:hAnsiTheme="minorHAnsi" w:cstheme="minorBidi"/>
          <w:sz w:val="22"/>
          <w:szCs w:val="22"/>
        </w:rPr>
        <w:t>and some experiments undergone to help answer some of the sub questions. The depth of the research will be exploratory since it is setting out to discover the right solution to the described problem.</w:t>
      </w:r>
    </w:p>
    <w:p w14:paraId="5340B690" w14:textId="6645722F" w:rsidR="00BF59EE" w:rsidRDefault="00BF59EE" w:rsidP="002E14BE">
      <w:pPr>
        <w:pStyle w:val="Heading2"/>
        <w:ind w:left="0"/>
        <w:rPr>
          <w:rFonts w:asciiTheme="minorHAnsi" w:hAnsiTheme="minorHAnsi" w:cstheme="minorBidi"/>
        </w:rPr>
      </w:pPr>
      <w:bookmarkStart w:id="28" w:name="_Toc530480959"/>
      <w:r>
        <w:rPr>
          <w:rFonts w:asciiTheme="minorHAnsi" w:hAnsiTheme="minorHAnsi" w:cstheme="minorBidi"/>
        </w:rPr>
        <w:t>4.</w:t>
      </w:r>
      <w:r w:rsidR="00583A91">
        <w:rPr>
          <w:rFonts w:asciiTheme="minorHAnsi" w:hAnsiTheme="minorHAnsi" w:cstheme="minorBidi"/>
        </w:rPr>
        <w:t>2</w:t>
      </w:r>
      <w:r>
        <w:rPr>
          <w:rFonts w:asciiTheme="minorHAnsi" w:hAnsiTheme="minorHAnsi" w:cstheme="minorBidi"/>
        </w:rPr>
        <w:t xml:space="preserve"> Research </w:t>
      </w:r>
      <w:r w:rsidR="00583A91">
        <w:rPr>
          <w:rFonts w:asciiTheme="minorHAnsi" w:hAnsiTheme="minorHAnsi" w:cstheme="minorBidi"/>
        </w:rPr>
        <w:t>Design</w:t>
      </w:r>
      <w:bookmarkEnd w:id="27"/>
      <w:bookmarkEnd w:id="28"/>
    </w:p>
    <w:p w14:paraId="12F58428" w14:textId="39443910" w:rsidR="006B4F58" w:rsidRDefault="006B4F58" w:rsidP="00112821">
      <w:pPr>
        <w:spacing w:after="240" w:line="252" w:lineRule="auto"/>
        <w:ind w:left="0" w:right="0"/>
      </w:pPr>
      <w:r>
        <w:t>In this section, we will go over each sub question and how we will answer them.</w:t>
      </w:r>
    </w:p>
    <w:p w14:paraId="6CBB8873" w14:textId="34109F82" w:rsidR="00BA2057" w:rsidRPr="00C80BE4" w:rsidRDefault="00BA2057" w:rsidP="00BA2057">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What are the needs of the client?</w:t>
      </w:r>
    </w:p>
    <w:p w14:paraId="3749C1D7" w14:textId="2634B125" w:rsidR="002D1901" w:rsidRDefault="00BB5148" w:rsidP="002D1901">
      <w:pPr>
        <w:pStyle w:val="ListParagraph"/>
        <w:suppressAutoHyphens/>
        <w:spacing w:after="60"/>
        <w:ind w:left="792"/>
        <w:contextualSpacing w:val="0"/>
        <w:rPr>
          <w:rFonts w:asciiTheme="minorHAnsi" w:hAnsiTheme="minorHAnsi" w:cstheme="minorHAnsi"/>
          <w:sz w:val="22"/>
          <w:lang w:val="en-US"/>
        </w:rPr>
      </w:pPr>
      <w:r>
        <w:rPr>
          <w:rFonts w:asciiTheme="minorHAnsi" w:hAnsiTheme="minorHAnsi" w:cstheme="minorHAnsi"/>
          <w:sz w:val="22"/>
          <w:lang w:val="en-US"/>
        </w:rPr>
        <w:t>To answer this question, first a</w:t>
      </w:r>
      <w:r w:rsidR="002D1901">
        <w:rPr>
          <w:rFonts w:asciiTheme="minorHAnsi" w:hAnsiTheme="minorHAnsi" w:cstheme="minorHAnsi"/>
          <w:sz w:val="22"/>
          <w:lang w:val="en-US"/>
        </w:rPr>
        <w:t xml:space="preserve"> literature study </w:t>
      </w:r>
      <w:r>
        <w:rPr>
          <w:rFonts w:asciiTheme="minorHAnsi" w:hAnsiTheme="minorHAnsi" w:cstheme="minorHAnsi"/>
          <w:sz w:val="22"/>
          <w:lang w:val="en-US"/>
        </w:rPr>
        <w:t xml:space="preserve">will be carried out </w:t>
      </w:r>
      <w:r w:rsidR="002D1901">
        <w:rPr>
          <w:rFonts w:asciiTheme="minorHAnsi" w:hAnsiTheme="minorHAnsi" w:cstheme="minorHAnsi"/>
          <w:sz w:val="22"/>
          <w:lang w:val="en-US"/>
        </w:rPr>
        <w:t>which focuses highly on the lessons of software engineering. During these lessons, the group will learn how to find the needs of a client and this knowledge will then be used to answer this question</w:t>
      </w:r>
      <w:r>
        <w:rPr>
          <w:rFonts w:asciiTheme="minorHAnsi" w:hAnsiTheme="minorHAnsi" w:cstheme="minorHAnsi"/>
          <w:sz w:val="22"/>
          <w:lang w:val="en-US"/>
        </w:rPr>
        <w:t xml:space="preserve"> by means of a descriptive study. </w:t>
      </w:r>
      <w:r w:rsidR="002D1901">
        <w:rPr>
          <w:rFonts w:asciiTheme="minorHAnsi" w:hAnsiTheme="minorHAnsi" w:cstheme="minorHAnsi"/>
          <w:sz w:val="22"/>
          <w:lang w:val="en-US"/>
        </w:rPr>
        <w:t>This will be qua</w:t>
      </w:r>
      <w:r w:rsidR="00133AF4">
        <w:rPr>
          <w:rFonts w:asciiTheme="minorHAnsi" w:hAnsiTheme="minorHAnsi" w:cstheme="minorHAnsi"/>
          <w:sz w:val="22"/>
          <w:lang w:val="en-US"/>
        </w:rPr>
        <w:t>l</w:t>
      </w:r>
      <w:r w:rsidR="002D1901">
        <w:rPr>
          <w:rFonts w:asciiTheme="minorHAnsi" w:hAnsiTheme="minorHAnsi" w:cstheme="minorHAnsi"/>
          <w:sz w:val="22"/>
          <w:lang w:val="en-US"/>
        </w:rPr>
        <w:t xml:space="preserve">itative research, as there will not be any numbers derived from it. </w:t>
      </w:r>
    </w:p>
    <w:p w14:paraId="2B10394D" w14:textId="77777777" w:rsidR="002D1901" w:rsidRPr="00EC0BA3" w:rsidRDefault="002D1901" w:rsidP="002D1901">
      <w:pPr>
        <w:pStyle w:val="ListParagraph"/>
        <w:suppressAutoHyphens/>
        <w:spacing w:after="60"/>
        <w:ind w:left="792"/>
        <w:contextualSpacing w:val="0"/>
        <w:rPr>
          <w:rFonts w:asciiTheme="minorHAnsi" w:hAnsiTheme="minorHAnsi" w:cstheme="minorHAnsi"/>
          <w:sz w:val="22"/>
          <w:lang w:val="en-US"/>
        </w:rPr>
      </w:pPr>
    </w:p>
    <w:p w14:paraId="716E9D9C" w14:textId="287316B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mathematical models are already available?</w:t>
      </w:r>
    </w:p>
    <w:p w14:paraId="10B1454E" w14:textId="6D256FB6" w:rsidR="00BB5148" w:rsidRDefault="00566045"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This question will be answered by means of</w:t>
      </w:r>
      <w:r w:rsidR="002D1901">
        <w:rPr>
          <w:rFonts w:asciiTheme="minorHAnsi" w:hAnsiTheme="minorHAnsi" w:cstheme="minorHAnsi"/>
          <w:sz w:val="22"/>
          <w:lang w:val="en-US"/>
        </w:rPr>
        <w:t xml:space="preserve"> a literature study will be carried out on the provided books and previous projects. This will provide the group with the knowledge that previous project groups and/or researchers have already acquired</w:t>
      </w:r>
      <w:r>
        <w:rPr>
          <w:rFonts w:asciiTheme="minorHAnsi" w:hAnsiTheme="minorHAnsi" w:cstheme="minorHAnsi"/>
          <w:sz w:val="22"/>
          <w:lang w:val="en-US"/>
        </w:rPr>
        <w:t xml:space="preserve"> which will in turn provide an answer to this question</w:t>
      </w:r>
      <w:r w:rsidR="002D1901">
        <w:rPr>
          <w:rFonts w:asciiTheme="minorHAnsi" w:hAnsiTheme="minorHAnsi" w:cstheme="minorHAnsi"/>
          <w:sz w:val="22"/>
          <w:lang w:val="en-US"/>
        </w:rPr>
        <w:t xml:space="preserve">. </w:t>
      </w:r>
      <w:r w:rsidR="00F31046">
        <w:rPr>
          <w:rFonts w:asciiTheme="minorHAnsi" w:hAnsiTheme="minorHAnsi" w:cstheme="minorHAnsi"/>
          <w:sz w:val="22"/>
          <w:lang w:val="en-US"/>
        </w:rPr>
        <w:t xml:space="preserve">This research will be </w:t>
      </w:r>
      <w:r w:rsidR="00EB0A4D">
        <w:rPr>
          <w:rFonts w:asciiTheme="minorHAnsi" w:hAnsiTheme="minorHAnsi" w:cstheme="minorHAnsi"/>
          <w:sz w:val="22"/>
          <w:lang w:val="en-US"/>
        </w:rPr>
        <w:t>quantitative</w:t>
      </w:r>
      <w:r w:rsidR="00BB5148">
        <w:rPr>
          <w:rFonts w:asciiTheme="minorHAnsi" w:hAnsiTheme="minorHAnsi" w:cstheme="minorHAnsi"/>
          <w:sz w:val="22"/>
          <w:lang w:val="en-US"/>
        </w:rPr>
        <w:t xml:space="preserve"> as </w:t>
      </w:r>
      <w:r w:rsidR="00FF3C04">
        <w:rPr>
          <w:rFonts w:asciiTheme="minorHAnsi" w:hAnsiTheme="minorHAnsi" w:cstheme="minorHAnsi"/>
          <w:sz w:val="22"/>
          <w:lang w:val="en-US"/>
        </w:rPr>
        <w:t>the existing</w:t>
      </w:r>
      <w:r w:rsidR="00BB5148">
        <w:rPr>
          <w:rFonts w:asciiTheme="minorHAnsi" w:hAnsiTheme="minorHAnsi" w:cstheme="minorHAnsi"/>
          <w:sz w:val="22"/>
          <w:lang w:val="en-US"/>
        </w:rPr>
        <w:t xml:space="preserve"> mathematical models will merely be defined.</w:t>
      </w:r>
    </w:p>
    <w:p w14:paraId="623B38DB" w14:textId="632800BD" w:rsidR="002D1901" w:rsidRPr="00EC0BA3" w:rsidRDefault="00BB5148" w:rsidP="002D1901">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 </w:t>
      </w:r>
    </w:p>
    <w:p w14:paraId="3BA15100" w14:textId="7BBC715D"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What variables should be taken into consideration when creating mathematical models?</w:t>
      </w:r>
    </w:p>
    <w:p w14:paraId="0755E730" w14:textId="0F949DD2" w:rsidR="00BB5148" w:rsidRDefault="00BB5148" w:rsidP="00BB5148">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 xml:space="preserve">To answer this question, a literature study will be </w:t>
      </w:r>
      <w:r w:rsidR="00566045">
        <w:rPr>
          <w:rFonts w:asciiTheme="minorHAnsi" w:hAnsiTheme="minorHAnsi" w:cstheme="minorHAnsi"/>
          <w:sz w:val="22"/>
          <w:lang w:val="en-US"/>
        </w:rPr>
        <w:t>carried out on the previously collected data.</w:t>
      </w:r>
      <w:r w:rsidR="009E3D56">
        <w:rPr>
          <w:rFonts w:asciiTheme="minorHAnsi" w:hAnsiTheme="minorHAnsi" w:cstheme="minorHAnsi"/>
          <w:sz w:val="22"/>
          <w:lang w:val="en-US"/>
        </w:rPr>
        <w:t xml:space="preserve"> </w:t>
      </w:r>
      <w:r w:rsidR="000A24DB">
        <w:rPr>
          <w:rFonts w:asciiTheme="minorHAnsi" w:hAnsiTheme="minorHAnsi" w:cstheme="minorHAnsi"/>
          <w:sz w:val="22"/>
          <w:lang w:val="en-US"/>
        </w:rPr>
        <w:t>Then the models will have to be studied to understand which variables are to be used.</w:t>
      </w:r>
    </w:p>
    <w:p w14:paraId="6BD79A55" w14:textId="77777777" w:rsidR="00BB5148" w:rsidRPr="00EC0BA3" w:rsidRDefault="00BB5148" w:rsidP="00BB5148">
      <w:pPr>
        <w:pStyle w:val="ListParagraph"/>
        <w:suppressAutoHyphens/>
        <w:spacing w:after="60"/>
        <w:ind w:left="788"/>
        <w:contextualSpacing w:val="0"/>
        <w:rPr>
          <w:rFonts w:asciiTheme="minorHAnsi" w:hAnsiTheme="minorHAnsi" w:cstheme="minorHAnsi"/>
          <w:sz w:val="22"/>
          <w:lang w:val="en-US"/>
        </w:rPr>
      </w:pPr>
    </w:p>
    <w:p w14:paraId="620DE723" w14:textId="77777777" w:rsidR="001224F9" w:rsidRPr="00C80BE4" w:rsidRDefault="001224F9" w:rsidP="001224F9">
      <w:pPr>
        <w:pStyle w:val="ListParagraph"/>
        <w:numPr>
          <w:ilvl w:val="0"/>
          <w:numId w:val="33"/>
        </w:numPr>
        <w:suppressAutoHyphens/>
        <w:spacing w:after="60"/>
        <w:contextualSpacing w:val="0"/>
        <w:rPr>
          <w:rFonts w:asciiTheme="minorHAnsi" w:hAnsiTheme="minorHAnsi" w:cstheme="minorHAnsi"/>
          <w:i/>
          <w:sz w:val="22"/>
          <w:lang w:val="en-US"/>
        </w:rPr>
      </w:pPr>
      <w:r w:rsidRPr="00C80BE4">
        <w:rPr>
          <w:rFonts w:asciiTheme="minorHAnsi" w:hAnsiTheme="minorHAnsi" w:cstheme="minorHAnsi"/>
          <w:i/>
          <w:sz w:val="22"/>
          <w:lang w:val="en-US"/>
        </w:rPr>
        <w:t>Which models are simple enough to use with the data acquired?</w:t>
      </w:r>
    </w:p>
    <w:p w14:paraId="0174C82D" w14:textId="4843CC5D" w:rsidR="009E3D56" w:rsidRDefault="009E3D56"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discover how the models can be simplified, a literature study will be carried out on the models already acquired, along with some experiments to define what or how the models can be simplified. This research will be qualitative.</w:t>
      </w:r>
    </w:p>
    <w:p w14:paraId="652E09EC" w14:textId="77777777" w:rsidR="009E3D56" w:rsidRPr="00EC0BA3" w:rsidRDefault="009E3D56" w:rsidP="009E3D56">
      <w:pPr>
        <w:pStyle w:val="ListParagraph"/>
        <w:suppressAutoHyphens/>
        <w:spacing w:after="60"/>
        <w:ind w:left="788"/>
        <w:contextualSpacing w:val="0"/>
        <w:rPr>
          <w:rFonts w:asciiTheme="minorHAnsi" w:hAnsiTheme="minorHAnsi" w:cstheme="minorHAnsi"/>
          <w:sz w:val="22"/>
          <w:lang w:val="en-US"/>
        </w:rPr>
      </w:pPr>
    </w:p>
    <w:p w14:paraId="2D8C99EC" w14:textId="6C03EC37" w:rsidR="00BA2057" w:rsidRPr="00C80BE4" w:rsidRDefault="00BA2057" w:rsidP="00BA2057">
      <w:pPr>
        <w:pStyle w:val="ListParagraph"/>
        <w:numPr>
          <w:ilvl w:val="0"/>
          <w:numId w:val="33"/>
        </w:numPr>
        <w:suppressAutoHyphens/>
        <w:spacing w:after="60"/>
        <w:ind w:left="788" w:hanging="357"/>
        <w:contextualSpacing w:val="0"/>
        <w:rPr>
          <w:rFonts w:asciiTheme="minorHAnsi" w:hAnsiTheme="minorHAnsi" w:cstheme="minorHAnsi"/>
          <w:i/>
          <w:sz w:val="22"/>
          <w:lang w:val="en-US"/>
        </w:rPr>
      </w:pPr>
      <w:r w:rsidRPr="00C80BE4">
        <w:rPr>
          <w:rFonts w:asciiTheme="minorHAnsi" w:hAnsiTheme="minorHAnsi" w:cstheme="minorHAnsi"/>
          <w:i/>
          <w:sz w:val="22"/>
          <w:lang w:val="en-US"/>
        </w:rPr>
        <w:t>How can the results of the models be displayed in an application?</w:t>
      </w:r>
    </w:p>
    <w:p w14:paraId="6D89F16A" w14:textId="35848D23" w:rsidR="009E3D56" w:rsidRPr="00EC0BA3" w:rsidRDefault="00E3265B" w:rsidP="009E3D56">
      <w:pPr>
        <w:pStyle w:val="ListParagraph"/>
        <w:suppressAutoHyphens/>
        <w:spacing w:after="60"/>
        <w:ind w:left="788"/>
        <w:contextualSpacing w:val="0"/>
        <w:rPr>
          <w:rFonts w:asciiTheme="minorHAnsi" w:hAnsiTheme="minorHAnsi" w:cstheme="minorHAnsi"/>
          <w:sz w:val="22"/>
          <w:lang w:val="en-US"/>
        </w:rPr>
      </w:pPr>
      <w:r>
        <w:rPr>
          <w:rFonts w:asciiTheme="minorHAnsi" w:hAnsiTheme="minorHAnsi" w:cstheme="minorHAnsi"/>
          <w:sz w:val="22"/>
          <w:lang w:val="en-US"/>
        </w:rPr>
        <w:t>To fin</w:t>
      </w:r>
      <w:r w:rsidR="00AA31D0">
        <w:rPr>
          <w:rFonts w:asciiTheme="minorHAnsi" w:hAnsiTheme="minorHAnsi" w:cstheme="minorHAnsi"/>
          <w:sz w:val="22"/>
          <w:lang w:val="en-US"/>
        </w:rPr>
        <w:t xml:space="preserve">d out </w:t>
      </w:r>
      <w:r>
        <w:rPr>
          <w:rFonts w:asciiTheme="minorHAnsi" w:hAnsiTheme="minorHAnsi" w:cstheme="minorHAnsi"/>
          <w:sz w:val="22"/>
          <w:lang w:val="en-US"/>
        </w:rPr>
        <w:t>how the results can be displayed in an application a qualitative literature study will be carried out on the previous classes of Object Oriented Programming</w:t>
      </w:r>
      <w:r w:rsidR="000F3E77">
        <w:rPr>
          <w:rFonts w:asciiTheme="minorHAnsi" w:hAnsiTheme="minorHAnsi" w:cstheme="minorHAnsi"/>
          <w:sz w:val="22"/>
          <w:lang w:val="en-US"/>
        </w:rPr>
        <w:t xml:space="preserve"> and the current classes of UML</w:t>
      </w:r>
      <w:r w:rsidR="00DC3009">
        <w:rPr>
          <w:rFonts w:asciiTheme="minorHAnsi" w:hAnsiTheme="minorHAnsi" w:cstheme="minorHAnsi"/>
          <w:sz w:val="22"/>
          <w:lang w:val="en-US"/>
        </w:rPr>
        <w:t>. This will</w:t>
      </w:r>
      <w:r>
        <w:rPr>
          <w:rFonts w:asciiTheme="minorHAnsi" w:hAnsiTheme="minorHAnsi" w:cstheme="minorHAnsi"/>
          <w:sz w:val="22"/>
          <w:lang w:val="en-US"/>
        </w:rPr>
        <w:t xml:space="preserve"> define what is possible to </w:t>
      </w:r>
      <w:r w:rsidR="001651CE">
        <w:rPr>
          <w:rFonts w:asciiTheme="minorHAnsi" w:hAnsiTheme="minorHAnsi" w:cstheme="minorHAnsi"/>
          <w:sz w:val="22"/>
          <w:lang w:val="en-US"/>
        </w:rPr>
        <w:t>do in the time of this project. Some exploratory research will also be carried out to find out the best and most effective way of di</w:t>
      </w:r>
      <w:r w:rsidR="00E3316E">
        <w:rPr>
          <w:rFonts w:asciiTheme="minorHAnsi" w:hAnsiTheme="minorHAnsi" w:cstheme="minorHAnsi"/>
          <w:sz w:val="22"/>
          <w:lang w:val="en-US"/>
        </w:rPr>
        <w:t>s</w:t>
      </w:r>
      <w:r w:rsidR="001651CE">
        <w:rPr>
          <w:rFonts w:asciiTheme="minorHAnsi" w:hAnsiTheme="minorHAnsi" w:cstheme="minorHAnsi"/>
          <w:sz w:val="22"/>
          <w:lang w:val="en-US"/>
        </w:rPr>
        <w:t>pla</w:t>
      </w:r>
      <w:r w:rsidR="00E3316E">
        <w:rPr>
          <w:rFonts w:asciiTheme="minorHAnsi" w:hAnsiTheme="minorHAnsi" w:cstheme="minorHAnsi"/>
          <w:sz w:val="22"/>
          <w:lang w:val="en-US"/>
        </w:rPr>
        <w:t>ying the results of the models in the application.</w:t>
      </w:r>
    </w:p>
    <w:bookmarkEnd w:id="24"/>
    <w:p w14:paraId="2F619926" w14:textId="23D63BA9" w:rsidR="00ED3C4D" w:rsidRPr="00496AC3" w:rsidRDefault="008D6F6F" w:rsidP="00496AC3">
      <w:pPr>
        <w:pStyle w:val="ListParagraph"/>
        <w:suppressAutoHyphens/>
        <w:spacing w:after="60"/>
        <w:ind w:left="788"/>
        <w:contextualSpacing w:val="0"/>
        <w:rPr>
          <w:rFonts w:asciiTheme="minorHAnsi" w:hAnsiTheme="minorHAnsi" w:cs="Calibri"/>
          <w:sz w:val="22"/>
          <w:szCs w:val="22"/>
          <w:lang w:val="en-AU"/>
        </w:rPr>
      </w:pPr>
      <w:r w:rsidRPr="00BF30AE">
        <w:rPr>
          <w:noProof/>
          <w:lang w:val="en-AU"/>
        </w:rPr>
        <w:br w:type="page"/>
      </w:r>
    </w:p>
    <w:p w14:paraId="73AE531F" w14:textId="77777777" w:rsidR="00A10B86" w:rsidRDefault="00ED3C4D" w:rsidP="004D6E3F">
      <w:pPr>
        <w:pStyle w:val="Heading1"/>
        <w:ind w:left="0" w:right="74"/>
      </w:pPr>
      <w:bookmarkStart w:id="29" w:name="_Toc517531918"/>
      <w:bookmarkStart w:id="30" w:name="_Toc530480960"/>
      <w:r w:rsidRPr="00ED3C4D">
        <w:lastRenderedPageBreak/>
        <w:t>5.</w:t>
      </w:r>
      <w:r>
        <w:t xml:space="preserve"> Task division and planning</w:t>
      </w:r>
      <w:bookmarkEnd w:id="29"/>
      <w:bookmarkEnd w:id="30"/>
      <w:r w:rsidR="00FF2070">
        <w:tab/>
      </w:r>
      <w:bookmarkStart w:id="31" w:name="_Toc517531921"/>
    </w:p>
    <w:p w14:paraId="2186B8DF" w14:textId="795CC72A" w:rsidR="001E0239" w:rsidRPr="001E0239" w:rsidRDefault="00813917" w:rsidP="00A10B86">
      <w:pPr>
        <w:pStyle w:val="Heading2"/>
        <w:ind w:left="0"/>
      </w:pPr>
      <w:bookmarkStart w:id="32" w:name="_Toc530480961"/>
      <w:r>
        <w:t>Task distribution</w:t>
      </w:r>
      <w:bookmarkEnd w:id="31"/>
      <w:bookmarkEnd w:id="32"/>
    </w:p>
    <w:p w14:paraId="09EBC314" w14:textId="77777777" w:rsidR="00A15676" w:rsidRDefault="00263828" w:rsidP="00263828">
      <w:pPr>
        <w:spacing w:after="0"/>
        <w:ind w:left="0"/>
      </w:pPr>
      <w:r w:rsidRPr="00263828">
        <w:t>This</w:t>
      </w:r>
      <w:r>
        <w:t xml:space="preserve"> paragraph will show the task distribution over the weeks of the project. </w:t>
      </w:r>
      <w:r w:rsidR="00A15676">
        <w:t>Group members will refer to this when completing their assigned work.</w:t>
      </w:r>
    </w:p>
    <w:p w14:paraId="2A9BA9C4" w14:textId="4A450673" w:rsidR="00F2561E" w:rsidRDefault="00F2561E" w:rsidP="00F2561E"/>
    <w:p w14:paraId="46FC4493" w14:textId="77777777" w:rsidR="00A55A9A" w:rsidRPr="001D0A2F" w:rsidRDefault="00A55A9A" w:rsidP="00EF28CF">
      <w:pPr>
        <w:pStyle w:val="Contactinfo"/>
        <w:ind w:left="0" w:right="74"/>
        <w:jc w:val="left"/>
        <w:rPr>
          <w:color w:val="DD8047" w:themeColor="accent2"/>
          <w:sz w:val="24"/>
        </w:rPr>
      </w:pPr>
      <w:r w:rsidRPr="001D0A2F">
        <w:rPr>
          <w:color w:val="DD8047" w:themeColor="accent2"/>
          <w:sz w:val="24"/>
        </w:rPr>
        <w:t>Planning</w:t>
      </w:r>
    </w:p>
    <w:tbl>
      <w:tblPr>
        <w:tblStyle w:val="ListTable6Colorful"/>
        <w:tblW w:w="5000" w:type="pct"/>
        <w:tblInd w:w="0" w:type="dxa"/>
        <w:tblLayout w:type="fixed"/>
        <w:tblCellMar>
          <w:left w:w="0" w:type="dxa"/>
        </w:tblCellMar>
        <w:tblLook w:val="0600" w:firstRow="0" w:lastRow="0" w:firstColumn="0" w:lastColumn="0" w:noHBand="1" w:noVBand="1"/>
        <w:tblDescription w:val="Agenda items table"/>
      </w:tblPr>
      <w:tblGrid>
        <w:gridCol w:w="851"/>
        <w:gridCol w:w="850"/>
        <w:gridCol w:w="6521"/>
        <w:gridCol w:w="1138"/>
      </w:tblGrid>
      <w:tr w:rsidR="00A55A9A" w14:paraId="65B2615A" w14:textId="77777777" w:rsidTr="007F4035">
        <w:trPr>
          <w:tblHeader/>
        </w:trPr>
        <w:tc>
          <w:tcPr>
            <w:tcW w:w="851" w:type="dxa"/>
            <w:tcBorders>
              <w:top w:val="single" w:sz="4" w:space="0" w:color="000000" w:themeColor="text1"/>
              <w:left w:val="nil"/>
              <w:bottom w:val="nil"/>
              <w:right w:val="nil"/>
            </w:tcBorders>
            <w:hideMark/>
          </w:tcPr>
          <w:p w14:paraId="56DF9338" w14:textId="77777777" w:rsidR="00A55A9A" w:rsidRDefault="00A55A9A" w:rsidP="00EF28CF">
            <w:pPr>
              <w:pStyle w:val="Contactinfo"/>
              <w:ind w:left="0"/>
              <w:jc w:val="left"/>
            </w:pPr>
            <w:r w:rsidRPr="001D0A2F">
              <w:rPr>
                <w:color w:val="DD8047" w:themeColor="accent2"/>
              </w:rPr>
              <w:t>Week</w:t>
            </w:r>
          </w:p>
        </w:tc>
        <w:tc>
          <w:tcPr>
            <w:tcW w:w="850" w:type="dxa"/>
            <w:tcBorders>
              <w:top w:val="single" w:sz="4" w:space="0" w:color="000000" w:themeColor="text1"/>
              <w:left w:val="nil"/>
              <w:bottom w:val="nil"/>
              <w:right w:val="nil"/>
            </w:tcBorders>
            <w:hideMark/>
          </w:tcPr>
          <w:p w14:paraId="5A1FA0B0" w14:textId="77777777" w:rsidR="00A55A9A" w:rsidRDefault="00A55A9A" w:rsidP="00EF28CF">
            <w:pPr>
              <w:pStyle w:val="Contactinfo"/>
              <w:ind w:left="0"/>
              <w:jc w:val="left"/>
            </w:pPr>
            <w:r w:rsidRPr="001D0A2F">
              <w:rPr>
                <w:color w:val="DD8047" w:themeColor="accent2"/>
              </w:rPr>
              <w:t>Date</w:t>
            </w:r>
          </w:p>
        </w:tc>
        <w:tc>
          <w:tcPr>
            <w:tcW w:w="6521" w:type="dxa"/>
            <w:tcBorders>
              <w:top w:val="single" w:sz="4" w:space="0" w:color="000000" w:themeColor="text1"/>
              <w:left w:val="nil"/>
              <w:bottom w:val="nil"/>
              <w:right w:val="nil"/>
            </w:tcBorders>
            <w:hideMark/>
          </w:tcPr>
          <w:p w14:paraId="0A645582" w14:textId="77777777" w:rsidR="00A55A9A" w:rsidRDefault="00A55A9A" w:rsidP="00EF28CF">
            <w:pPr>
              <w:pStyle w:val="Contactinfo"/>
              <w:ind w:left="0"/>
              <w:jc w:val="left"/>
            </w:pPr>
            <w:r w:rsidRPr="001D0A2F">
              <w:rPr>
                <w:color w:val="DD8047" w:themeColor="accent2"/>
              </w:rPr>
              <w:t>Completed</w:t>
            </w:r>
          </w:p>
        </w:tc>
        <w:tc>
          <w:tcPr>
            <w:tcW w:w="1138" w:type="dxa"/>
            <w:tcBorders>
              <w:top w:val="single" w:sz="4" w:space="0" w:color="000000" w:themeColor="text1"/>
              <w:left w:val="nil"/>
              <w:bottom w:val="nil"/>
              <w:right w:val="nil"/>
            </w:tcBorders>
            <w:hideMark/>
          </w:tcPr>
          <w:p w14:paraId="46312056" w14:textId="77777777" w:rsidR="00A55A9A" w:rsidRDefault="00A55A9A" w:rsidP="00EF28CF">
            <w:pPr>
              <w:pStyle w:val="Contactinfo"/>
              <w:ind w:left="0"/>
              <w:jc w:val="left"/>
            </w:pPr>
            <w:r w:rsidRPr="001D0A2F">
              <w:rPr>
                <w:color w:val="DD8047" w:themeColor="accent2"/>
              </w:rPr>
              <w:t>By</w:t>
            </w:r>
          </w:p>
        </w:tc>
      </w:tr>
      <w:tr w:rsidR="00A55A9A" w14:paraId="37E2731D" w14:textId="77777777" w:rsidTr="007F4035">
        <w:tc>
          <w:tcPr>
            <w:tcW w:w="851" w:type="dxa"/>
            <w:tcBorders>
              <w:top w:val="nil"/>
              <w:left w:val="nil"/>
              <w:bottom w:val="nil"/>
              <w:right w:val="nil"/>
            </w:tcBorders>
            <w:hideMark/>
          </w:tcPr>
          <w:p w14:paraId="074D98EF" w14:textId="23C1FD7F" w:rsidR="00A55A9A" w:rsidRDefault="00112821" w:rsidP="005B1F60">
            <w:pPr>
              <w:spacing w:after="100"/>
              <w:ind w:left="0"/>
            </w:pPr>
            <w:r>
              <w:t>1</w:t>
            </w:r>
          </w:p>
        </w:tc>
        <w:tc>
          <w:tcPr>
            <w:tcW w:w="850" w:type="dxa"/>
            <w:tcBorders>
              <w:top w:val="nil"/>
              <w:left w:val="nil"/>
              <w:bottom w:val="nil"/>
              <w:right w:val="nil"/>
            </w:tcBorders>
            <w:hideMark/>
          </w:tcPr>
          <w:p w14:paraId="46F0B721" w14:textId="76A4D78A" w:rsidR="00A55A9A" w:rsidRDefault="00112821" w:rsidP="005B1F60">
            <w:pPr>
              <w:spacing w:after="100"/>
              <w:ind w:left="0"/>
            </w:pPr>
            <w:r>
              <w:t>15-11</w:t>
            </w:r>
          </w:p>
        </w:tc>
        <w:tc>
          <w:tcPr>
            <w:tcW w:w="6521" w:type="dxa"/>
            <w:tcBorders>
              <w:top w:val="nil"/>
              <w:left w:val="nil"/>
              <w:bottom w:val="nil"/>
              <w:right w:val="nil"/>
            </w:tcBorders>
            <w:hideMark/>
          </w:tcPr>
          <w:p w14:paraId="1BAE5092" w14:textId="2F510FE3" w:rsidR="00A55A9A" w:rsidRDefault="00112821" w:rsidP="005B1F60">
            <w:pPr>
              <w:spacing w:after="100"/>
              <w:ind w:left="0"/>
            </w:pPr>
            <w:r>
              <w:t>GitHub repository set up and working</w:t>
            </w:r>
          </w:p>
        </w:tc>
        <w:tc>
          <w:tcPr>
            <w:tcW w:w="1138" w:type="dxa"/>
            <w:tcBorders>
              <w:top w:val="nil"/>
              <w:left w:val="nil"/>
              <w:bottom w:val="nil"/>
              <w:right w:val="nil"/>
            </w:tcBorders>
            <w:hideMark/>
          </w:tcPr>
          <w:p w14:paraId="0955B3E1" w14:textId="5610DF57" w:rsidR="00A55A9A" w:rsidRDefault="00112821" w:rsidP="00557990">
            <w:pPr>
              <w:spacing w:after="100"/>
              <w:ind w:left="0"/>
            </w:pPr>
            <w:r>
              <w:t>Justice</w:t>
            </w:r>
          </w:p>
        </w:tc>
      </w:tr>
      <w:tr w:rsidR="00112821" w14:paraId="00DDBAB5" w14:textId="77777777" w:rsidTr="007F4035">
        <w:tc>
          <w:tcPr>
            <w:tcW w:w="851" w:type="dxa"/>
            <w:tcBorders>
              <w:top w:val="nil"/>
              <w:left w:val="nil"/>
              <w:bottom w:val="nil"/>
              <w:right w:val="nil"/>
            </w:tcBorders>
          </w:tcPr>
          <w:p w14:paraId="44D7CB24" w14:textId="77777777" w:rsidR="00112821" w:rsidRDefault="00112821" w:rsidP="00112821">
            <w:pPr>
              <w:spacing w:after="100"/>
              <w:ind w:left="0"/>
            </w:pPr>
          </w:p>
        </w:tc>
        <w:tc>
          <w:tcPr>
            <w:tcW w:w="850" w:type="dxa"/>
            <w:tcBorders>
              <w:top w:val="nil"/>
              <w:left w:val="nil"/>
              <w:bottom w:val="nil"/>
              <w:right w:val="nil"/>
            </w:tcBorders>
          </w:tcPr>
          <w:p w14:paraId="2599045D" w14:textId="672764F9" w:rsidR="00112821" w:rsidRDefault="00112821" w:rsidP="00112821">
            <w:pPr>
              <w:spacing w:after="100"/>
              <w:ind w:left="0"/>
            </w:pPr>
            <w:r>
              <w:t>17-11</w:t>
            </w:r>
          </w:p>
        </w:tc>
        <w:tc>
          <w:tcPr>
            <w:tcW w:w="6521" w:type="dxa"/>
            <w:tcBorders>
              <w:top w:val="nil"/>
              <w:left w:val="nil"/>
              <w:bottom w:val="nil"/>
              <w:right w:val="nil"/>
            </w:tcBorders>
          </w:tcPr>
          <w:p w14:paraId="7A4926EB" w14:textId="60A7BEB5" w:rsidR="00112821" w:rsidRDefault="00112821" w:rsidP="00112821">
            <w:pPr>
              <w:spacing w:after="100"/>
              <w:ind w:left="0"/>
            </w:pPr>
            <w:r>
              <w:t>Draft project plan completed</w:t>
            </w:r>
          </w:p>
        </w:tc>
        <w:tc>
          <w:tcPr>
            <w:tcW w:w="1138" w:type="dxa"/>
            <w:tcBorders>
              <w:top w:val="nil"/>
              <w:left w:val="nil"/>
              <w:bottom w:val="nil"/>
              <w:right w:val="nil"/>
            </w:tcBorders>
          </w:tcPr>
          <w:p w14:paraId="6366FBFB" w14:textId="647C7D2F" w:rsidR="00112821" w:rsidRDefault="00112821" w:rsidP="00112821">
            <w:pPr>
              <w:spacing w:after="100"/>
              <w:ind w:left="0"/>
            </w:pPr>
            <w:r>
              <w:t>Bindu</w:t>
            </w:r>
          </w:p>
        </w:tc>
      </w:tr>
      <w:tr w:rsidR="00112821" w14:paraId="03AAB1AA" w14:textId="77777777" w:rsidTr="007F4035">
        <w:tc>
          <w:tcPr>
            <w:tcW w:w="851" w:type="dxa"/>
            <w:tcBorders>
              <w:top w:val="nil"/>
              <w:left w:val="nil"/>
              <w:bottom w:val="nil"/>
              <w:right w:val="nil"/>
            </w:tcBorders>
          </w:tcPr>
          <w:p w14:paraId="7CFA2F22" w14:textId="77777777" w:rsidR="00112821" w:rsidRDefault="00112821" w:rsidP="00112821">
            <w:pPr>
              <w:spacing w:after="100"/>
              <w:ind w:left="0"/>
            </w:pPr>
          </w:p>
        </w:tc>
        <w:tc>
          <w:tcPr>
            <w:tcW w:w="850" w:type="dxa"/>
            <w:tcBorders>
              <w:top w:val="nil"/>
              <w:left w:val="nil"/>
              <w:bottom w:val="nil"/>
              <w:right w:val="nil"/>
            </w:tcBorders>
          </w:tcPr>
          <w:p w14:paraId="24EF209E" w14:textId="297872BC" w:rsidR="00112821" w:rsidRDefault="00112821" w:rsidP="00112821">
            <w:pPr>
              <w:spacing w:after="100"/>
              <w:ind w:left="0"/>
            </w:pPr>
            <w:r>
              <w:t>18-11</w:t>
            </w:r>
          </w:p>
        </w:tc>
        <w:tc>
          <w:tcPr>
            <w:tcW w:w="6521" w:type="dxa"/>
            <w:tcBorders>
              <w:top w:val="nil"/>
              <w:left w:val="nil"/>
              <w:bottom w:val="nil"/>
              <w:right w:val="nil"/>
            </w:tcBorders>
          </w:tcPr>
          <w:p w14:paraId="04C30B38" w14:textId="26FD9297" w:rsidR="00112821" w:rsidRDefault="00112821" w:rsidP="00112821">
            <w:pPr>
              <w:spacing w:after="100"/>
              <w:ind w:left="0"/>
            </w:pPr>
            <w:r>
              <w:t>Possible challenges of project and their solutions defined</w:t>
            </w:r>
          </w:p>
        </w:tc>
        <w:tc>
          <w:tcPr>
            <w:tcW w:w="1138" w:type="dxa"/>
            <w:tcBorders>
              <w:top w:val="nil"/>
              <w:left w:val="nil"/>
              <w:bottom w:val="nil"/>
              <w:right w:val="nil"/>
            </w:tcBorders>
          </w:tcPr>
          <w:p w14:paraId="49921133" w14:textId="1C39EBA3" w:rsidR="00112821" w:rsidRDefault="00112821" w:rsidP="00112821">
            <w:pPr>
              <w:spacing w:after="100"/>
              <w:ind w:left="0"/>
            </w:pPr>
            <w:r>
              <w:t>Everyone</w:t>
            </w:r>
          </w:p>
        </w:tc>
      </w:tr>
      <w:tr w:rsidR="00112821" w14:paraId="28FA3E42" w14:textId="77777777" w:rsidTr="007F4035">
        <w:tc>
          <w:tcPr>
            <w:tcW w:w="851" w:type="dxa"/>
            <w:tcBorders>
              <w:top w:val="nil"/>
              <w:left w:val="nil"/>
              <w:bottom w:val="nil"/>
              <w:right w:val="nil"/>
            </w:tcBorders>
          </w:tcPr>
          <w:p w14:paraId="2A80FAF0" w14:textId="77777777" w:rsidR="00112821" w:rsidRDefault="00112821" w:rsidP="00112821">
            <w:pPr>
              <w:spacing w:after="100"/>
              <w:ind w:left="0"/>
            </w:pPr>
          </w:p>
        </w:tc>
        <w:tc>
          <w:tcPr>
            <w:tcW w:w="850" w:type="dxa"/>
            <w:tcBorders>
              <w:top w:val="nil"/>
              <w:left w:val="nil"/>
              <w:bottom w:val="nil"/>
              <w:right w:val="nil"/>
            </w:tcBorders>
          </w:tcPr>
          <w:p w14:paraId="31279B76" w14:textId="39EF7000" w:rsidR="00112821" w:rsidRDefault="00112821" w:rsidP="00112821">
            <w:pPr>
              <w:spacing w:after="100"/>
              <w:ind w:left="0"/>
            </w:pPr>
            <w:r>
              <w:t>19-11</w:t>
            </w:r>
          </w:p>
        </w:tc>
        <w:tc>
          <w:tcPr>
            <w:tcW w:w="6521" w:type="dxa"/>
            <w:tcBorders>
              <w:top w:val="nil"/>
              <w:left w:val="nil"/>
              <w:bottom w:val="nil"/>
              <w:right w:val="nil"/>
            </w:tcBorders>
          </w:tcPr>
          <w:p w14:paraId="5783C247" w14:textId="72980512" w:rsidR="00112821" w:rsidRDefault="00112821" w:rsidP="00112821">
            <w:pPr>
              <w:spacing w:after="100"/>
              <w:ind w:left="0"/>
            </w:pPr>
            <w:r>
              <w:t>Presentation on challenges and approach to project created</w:t>
            </w:r>
          </w:p>
        </w:tc>
        <w:tc>
          <w:tcPr>
            <w:tcW w:w="1138" w:type="dxa"/>
            <w:tcBorders>
              <w:top w:val="nil"/>
              <w:left w:val="nil"/>
              <w:bottom w:val="nil"/>
              <w:right w:val="nil"/>
            </w:tcBorders>
          </w:tcPr>
          <w:p w14:paraId="74C0F169" w14:textId="5CF6E5AE" w:rsidR="00112821" w:rsidRDefault="00112821" w:rsidP="00112821">
            <w:pPr>
              <w:spacing w:after="100"/>
              <w:ind w:left="0"/>
            </w:pPr>
            <w:r>
              <w:t>Everyone</w:t>
            </w:r>
          </w:p>
        </w:tc>
      </w:tr>
      <w:tr w:rsidR="00112821" w14:paraId="6A7DC0E0" w14:textId="77777777" w:rsidTr="007F4035">
        <w:tc>
          <w:tcPr>
            <w:tcW w:w="851" w:type="dxa"/>
            <w:tcBorders>
              <w:top w:val="nil"/>
              <w:left w:val="nil"/>
              <w:bottom w:val="nil"/>
              <w:right w:val="nil"/>
            </w:tcBorders>
          </w:tcPr>
          <w:p w14:paraId="31A7973F" w14:textId="77777777" w:rsidR="00112821" w:rsidRDefault="00112821" w:rsidP="00112821">
            <w:pPr>
              <w:spacing w:after="100"/>
              <w:ind w:left="0"/>
            </w:pPr>
          </w:p>
        </w:tc>
        <w:tc>
          <w:tcPr>
            <w:tcW w:w="850" w:type="dxa"/>
            <w:tcBorders>
              <w:top w:val="nil"/>
              <w:left w:val="nil"/>
              <w:bottom w:val="nil"/>
              <w:right w:val="nil"/>
            </w:tcBorders>
          </w:tcPr>
          <w:p w14:paraId="05621146" w14:textId="77777777" w:rsidR="00112821" w:rsidRDefault="00112821" w:rsidP="00112821">
            <w:pPr>
              <w:spacing w:after="100"/>
              <w:ind w:left="0"/>
            </w:pPr>
          </w:p>
        </w:tc>
        <w:tc>
          <w:tcPr>
            <w:tcW w:w="6521" w:type="dxa"/>
            <w:tcBorders>
              <w:top w:val="nil"/>
              <w:left w:val="nil"/>
              <w:bottom w:val="nil"/>
              <w:right w:val="nil"/>
            </w:tcBorders>
          </w:tcPr>
          <w:p w14:paraId="1E3D658D" w14:textId="77777777" w:rsidR="00112821" w:rsidRDefault="00112821" w:rsidP="00112821">
            <w:pPr>
              <w:spacing w:after="100"/>
              <w:ind w:left="0"/>
            </w:pPr>
          </w:p>
        </w:tc>
        <w:tc>
          <w:tcPr>
            <w:tcW w:w="1138" w:type="dxa"/>
            <w:tcBorders>
              <w:top w:val="nil"/>
              <w:left w:val="nil"/>
              <w:bottom w:val="nil"/>
              <w:right w:val="nil"/>
            </w:tcBorders>
          </w:tcPr>
          <w:p w14:paraId="346D91C3" w14:textId="77777777" w:rsidR="00112821" w:rsidRDefault="00112821" w:rsidP="00112821">
            <w:pPr>
              <w:spacing w:after="100"/>
              <w:ind w:left="0"/>
            </w:pPr>
          </w:p>
        </w:tc>
      </w:tr>
      <w:tr w:rsidR="00136BD6" w14:paraId="57941D6C" w14:textId="77777777" w:rsidTr="007F4035">
        <w:tc>
          <w:tcPr>
            <w:tcW w:w="851" w:type="dxa"/>
            <w:tcBorders>
              <w:top w:val="nil"/>
              <w:left w:val="nil"/>
              <w:bottom w:val="nil"/>
              <w:right w:val="nil"/>
            </w:tcBorders>
          </w:tcPr>
          <w:p w14:paraId="4E5ED5FD" w14:textId="755D45D0" w:rsidR="00136BD6" w:rsidRDefault="00136BD6" w:rsidP="00136BD6">
            <w:pPr>
              <w:spacing w:after="100"/>
              <w:ind w:left="0"/>
            </w:pPr>
            <w:r>
              <w:t>2</w:t>
            </w:r>
          </w:p>
        </w:tc>
        <w:tc>
          <w:tcPr>
            <w:tcW w:w="850" w:type="dxa"/>
            <w:tcBorders>
              <w:top w:val="nil"/>
              <w:left w:val="nil"/>
              <w:bottom w:val="nil"/>
              <w:right w:val="nil"/>
            </w:tcBorders>
          </w:tcPr>
          <w:p w14:paraId="27442615" w14:textId="206C0CBC" w:rsidR="00136BD6" w:rsidRDefault="00136BD6" w:rsidP="00136BD6">
            <w:pPr>
              <w:spacing w:after="100"/>
              <w:ind w:left="0"/>
            </w:pPr>
            <w:r>
              <w:t>20-11</w:t>
            </w:r>
          </w:p>
        </w:tc>
        <w:tc>
          <w:tcPr>
            <w:tcW w:w="6521" w:type="dxa"/>
            <w:tcBorders>
              <w:top w:val="nil"/>
              <w:left w:val="nil"/>
              <w:bottom w:val="nil"/>
              <w:right w:val="nil"/>
            </w:tcBorders>
          </w:tcPr>
          <w:p w14:paraId="7C75B124" w14:textId="20F7A5F3" w:rsidR="00136BD6" w:rsidRDefault="00136BD6" w:rsidP="00136BD6">
            <w:pPr>
              <w:spacing w:after="100"/>
              <w:ind w:left="0"/>
            </w:pPr>
            <w:r>
              <w:t>Final project plan completed</w:t>
            </w:r>
          </w:p>
        </w:tc>
        <w:tc>
          <w:tcPr>
            <w:tcW w:w="1138" w:type="dxa"/>
            <w:tcBorders>
              <w:top w:val="nil"/>
              <w:left w:val="nil"/>
              <w:bottom w:val="nil"/>
              <w:right w:val="nil"/>
            </w:tcBorders>
          </w:tcPr>
          <w:p w14:paraId="4A19B727" w14:textId="5AF6A7A6" w:rsidR="00136BD6" w:rsidRDefault="00136BD6" w:rsidP="00136BD6">
            <w:pPr>
              <w:spacing w:after="100"/>
              <w:ind w:left="0"/>
            </w:pPr>
            <w:r>
              <w:t>Everyone</w:t>
            </w:r>
          </w:p>
        </w:tc>
      </w:tr>
      <w:tr w:rsidR="00B17EA1" w14:paraId="4FEB0E79" w14:textId="77777777" w:rsidTr="007F4035">
        <w:tc>
          <w:tcPr>
            <w:tcW w:w="851" w:type="dxa"/>
            <w:tcBorders>
              <w:top w:val="nil"/>
              <w:left w:val="nil"/>
              <w:bottom w:val="nil"/>
              <w:right w:val="nil"/>
            </w:tcBorders>
          </w:tcPr>
          <w:p w14:paraId="75FE6962" w14:textId="77777777" w:rsidR="00B17EA1" w:rsidRDefault="00B17EA1" w:rsidP="00112821">
            <w:pPr>
              <w:spacing w:after="100"/>
              <w:ind w:left="0"/>
            </w:pPr>
          </w:p>
        </w:tc>
        <w:tc>
          <w:tcPr>
            <w:tcW w:w="850" w:type="dxa"/>
            <w:tcBorders>
              <w:top w:val="nil"/>
              <w:left w:val="nil"/>
              <w:bottom w:val="nil"/>
              <w:right w:val="nil"/>
            </w:tcBorders>
          </w:tcPr>
          <w:p w14:paraId="3C1DC36C" w14:textId="1379AD2E" w:rsidR="00B17EA1" w:rsidRDefault="00B17EA1" w:rsidP="00112821">
            <w:pPr>
              <w:spacing w:after="100"/>
              <w:ind w:left="0"/>
            </w:pPr>
            <w:r>
              <w:t>22-11</w:t>
            </w:r>
          </w:p>
        </w:tc>
        <w:tc>
          <w:tcPr>
            <w:tcW w:w="6521" w:type="dxa"/>
            <w:tcBorders>
              <w:top w:val="nil"/>
              <w:left w:val="nil"/>
              <w:bottom w:val="nil"/>
              <w:right w:val="nil"/>
            </w:tcBorders>
          </w:tcPr>
          <w:p w14:paraId="5CDED296" w14:textId="0B68A8EE" w:rsidR="00B17EA1" w:rsidRDefault="006C50C2" w:rsidP="00112821">
            <w:pPr>
              <w:spacing w:after="100"/>
              <w:ind w:left="0"/>
            </w:pPr>
            <w:r>
              <w:t>Data and literature collected</w:t>
            </w:r>
          </w:p>
        </w:tc>
        <w:tc>
          <w:tcPr>
            <w:tcW w:w="1138" w:type="dxa"/>
            <w:tcBorders>
              <w:top w:val="nil"/>
              <w:left w:val="nil"/>
              <w:bottom w:val="nil"/>
              <w:right w:val="nil"/>
            </w:tcBorders>
          </w:tcPr>
          <w:p w14:paraId="6B41A1DA" w14:textId="7AA9771C" w:rsidR="00B17EA1" w:rsidRDefault="00136BD6" w:rsidP="00112821">
            <w:pPr>
              <w:spacing w:after="100"/>
              <w:ind w:left="0"/>
            </w:pPr>
            <w:proofErr w:type="spellStart"/>
            <w:r>
              <w:t>Joud</w:t>
            </w:r>
            <w:proofErr w:type="spellEnd"/>
            <w:r>
              <w:t xml:space="preserve"> &amp; </w:t>
            </w:r>
            <w:proofErr w:type="spellStart"/>
            <w:r>
              <w:t>Assem</w:t>
            </w:r>
            <w:proofErr w:type="spellEnd"/>
          </w:p>
        </w:tc>
      </w:tr>
      <w:tr w:rsidR="00112821" w14:paraId="630D38CC" w14:textId="77777777" w:rsidTr="007F4035">
        <w:tc>
          <w:tcPr>
            <w:tcW w:w="851" w:type="dxa"/>
            <w:tcBorders>
              <w:top w:val="nil"/>
              <w:left w:val="nil"/>
              <w:bottom w:val="nil"/>
              <w:right w:val="nil"/>
            </w:tcBorders>
          </w:tcPr>
          <w:p w14:paraId="0566F81B" w14:textId="77777777" w:rsidR="00112821" w:rsidRDefault="00112821" w:rsidP="00112821">
            <w:pPr>
              <w:spacing w:after="100"/>
            </w:pPr>
          </w:p>
        </w:tc>
        <w:tc>
          <w:tcPr>
            <w:tcW w:w="850" w:type="dxa"/>
            <w:tcBorders>
              <w:top w:val="nil"/>
              <w:left w:val="nil"/>
              <w:bottom w:val="nil"/>
              <w:right w:val="nil"/>
            </w:tcBorders>
            <w:hideMark/>
          </w:tcPr>
          <w:p w14:paraId="5A48CBBE" w14:textId="42995181" w:rsidR="00112821" w:rsidRDefault="00112821" w:rsidP="00112821">
            <w:pPr>
              <w:spacing w:after="100"/>
              <w:ind w:left="0"/>
            </w:pPr>
            <w:r>
              <w:t>24-11</w:t>
            </w:r>
          </w:p>
        </w:tc>
        <w:tc>
          <w:tcPr>
            <w:tcW w:w="6521" w:type="dxa"/>
            <w:tcBorders>
              <w:top w:val="nil"/>
              <w:left w:val="nil"/>
              <w:bottom w:val="nil"/>
              <w:right w:val="nil"/>
            </w:tcBorders>
            <w:hideMark/>
          </w:tcPr>
          <w:p w14:paraId="35BD311C" w14:textId="7551E137" w:rsidR="00112821" w:rsidRDefault="00CC6D2F" w:rsidP="00112821">
            <w:pPr>
              <w:spacing w:after="100"/>
              <w:ind w:left="0"/>
            </w:pPr>
            <w:r>
              <w:t>First basic mathematical models researched</w:t>
            </w:r>
          </w:p>
        </w:tc>
        <w:tc>
          <w:tcPr>
            <w:tcW w:w="1138" w:type="dxa"/>
            <w:tcBorders>
              <w:top w:val="nil"/>
              <w:left w:val="nil"/>
              <w:bottom w:val="nil"/>
              <w:right w:val="nil"/>
            </w:tcBorders>
            <w:hideMark/>
          </w:tcPr>
          <w:p w14:paraId="3611C707" w14:textId="50219B7E" w:rsidR="00112821" w:rsidRDefault="00CD5529" w:rsidP="00112821">
            <w:pPr>
              <w:spacing w:after="100"/>
              <w:ind w:left="0"/>
            </w:pPr>
            <w:r>
              <w:t>Justice, Justin &amp; Bindu</w:t>
            </w:r>
          </w:p>
        </w:tc>
      </w:tr>
      <w:tr w:rsidR="00112821" w14:paraId="32FE8478" w14:textId="77777777" w:rsidTr="007F4035">
        <w:tc>
          <w:tcPr>
            <w:tcW w:w="851" w:type="dxa"/>
            <w:tcBorders>
              <w:top w:val="nil"/>
              <w:left w:val="nil"/>
              <w:bottom w:val="nil"/>
              <w:right w:val="nil"/>
            </w:tcBorders>
          </w:tcPr>
          <w:p w14:paraId="0D48E179" w14:textId="77777777" w:rsidR="00112821" w:rsidRDefault="00112821" w:rsidP="00112821">
            <w:pPr>
              <w:spacing w:after="100"/>
            </w:pPr>
          </w:p>
        </w:tc>
        <w:tc>
          <w:tcPr>
            <w:tcW w:w="850" w:type="dxa"/>
            <w:tcBorders>
              <w:top w:val="nil"/>
              <w:left w:val="nil"/>
              <w:bottom w:val="nil"/>
              <w:right w:val="nil"/>
            </w:tcBorders>
          </w:tcPr>
          <w:p w14:paraId="3FFE9FFF" w14:textId="15E9FC19" w:rsidR="00112821" w:rsidRDefault="00B17EA1" w:rsidP="00112821">
            <w:pPr>
              <w:spacing w:after="100"/>
              <w:ind w:left="0"/>
            </w:pPr>
            <w:r>
              <w:t>25-11</w:t>
            </w:r>
          </w:p>
        </w:tc>
        <w:tc>
          <w:tcPr>
            <w:tcW w:w="6521" w:type="dxa"/>
            <w:tcBorders>
              <w:top w:val="nil"/>
              <w:left w:val="nil"/>
              <w:bottom w:val="nil"/>
              <w:right w:val="nil"/>
            </w:tcBorders>
          </w:tcPr>
          <w:p w14:paraId="264CC697" w14:textId="69BD080F" w:rsidR="00112821" w:rsidRDefault="00136BD6" w:rsidP="00112821">
            <w:pPr>
              <w:spacing w:after="100"/>
              <w:ind w:left="0"/>
            </w:pPr>
            <w:r>
              <w:t>First report structure set up</w:t>
            </w:r>
          </w:p>
        </w:tc>
        <w:tc>
          <w:tcPr>
            <w:tcW w:w="1138" w:type="dxa"/>
            <w:tcBorders>
              <w:top w:val="nil"/>
              <w:left w:val="nil"/>
              <w:bottom w:val="nil"/>
              <w:right w:val="nil"/>
            </w:tcBorders>
          </w:tcPr>
          <w:p w14:paraId="6A6B573C" w14:textId="1D0EC3E1" w:rsidR="00112821" w:rsidRDefault="00136BD6" w:rsidP="00112821">
            <w:pPr>
              <w:spacing w:after="100"/>
              <w:ind w:left="0"/>
            </w:pPr>
            <w:r>
              <w:t>Bindu</w:t>
            </w:r>
          </w:p>
        </w:tc>
      </w:tr>
      <w:tr w:rsidR="00CC6D2F" w14:paraId="0D82151C" w14:textId="77777777" w:rsidTr="007F4035">
        <w:tc>
          <w:tcPr>
            <w:tcW w:w="851" w:type="dxa"/>
            <w:tcBorders>
              <w:top w:val="nil"/>
              <w:left w:val="nil"/>
              <w:bottom w:val="nil"/>
              <w:right w:val="nil"/>
            </w:tcBorders>
          </w:tcPr>
          <w:p w14:paraId="073D769A" w14:textId="77777777" w:rsidR="00CC6D2F" w:rsidRDefault="00CC6D2F" w:rsidP="00112821">
            <w:pPr>
              <w:spacing w:after="100"/>
            </w:pPr>
          </w:p>
        </w:tc>
        <w:tc>
          <w:tcPr>
            <w:tcW w:w="850" w:type="dxa"/>
            <w:tcBorders>
              <w:top w:val="nil"/>
              <w:left w:val="nil"/>
              <w:bottom w:val="nil"/>
              <w:right w:val="nil"/>
            </w:tcBorders>
          </w:tcPr>
          <w:p w14:paraId="5BFBAABD" w14:textId="77777777" w:rsidR="00CC6D2F" w:rsidRDefault="00CC6D2F" w:rsidP="00112821">
            <w:pPr>
              <w:spacing w:after="100"/>
              <w:ind w:left="0"/>
            </w:pPr>
          </w:p>
        </w:tc>
        <w:tc>
          <w:tcPr>
            <w:tcW w:w="6521" w:type="dxa"/>
            <w:tcBorders>
              <w:top w:val="nil"/>
              <w:left w:val="nil"/>
              <w:bottom w:val="nil"/>
              <w:right w:val="nil"/>
            </w:tcBorders>
          </w:tcPr>
          <w:p w14:paraId="60D208B9" w14:textId="77777777" w:rsidR="00CC6D2F" w:rsidRDefault="00CC6D2F" w:rsidP="00112821">
            <w:pPr>
              <w:spacing w:after="100"/>
              <w:ind w:left="0"/>
            </w:pPr>
          </w:p>
        </w:tc>
        <w:tc>
          <w:tcPr>
            <w:tcW w:w="1138" w:type="dxa"/>
            <w:tcBorders>
              <w:top w:val="nil"/>
              <w:left w:val="nil"/>
              <w:bottom w:val="nil"/>
              <w:right w:val="nil"/>
            </w:tcBorders>
          </w:tcPr>
          <w:p w14:paraId="74A588E8" w14:textId="77777777" w:rsidR="00CC6D2F" w:rsidRDefault="00CC6D2F" w:rsidP="00112821">
            <w:pPr>
              <w:spacing w:after="100"/>
              <w:ind w:left="0"/>
            </w:pPr>
          </w:p>
        </w:tc>
      </w:tr>
      <w:tr w:rsidR="00354681" w14:paraId="1E9A8D3E" w14:textId="77777777" w:rsidTr="007F4035">
        <w:tc>
          <w:tcPr>
            <w:tcW w:w="851" w:type="dxa"/>
            <w:tcBorders>
              <w:top w:val="nil"/>
              <w:left w:val="nil"/>
              <w:bottom w:val="nil"/>
              <w:right w:val="nil"/>
            </w:tcBorders>
          </w:tcPr>
          <w:p w14:paraId="2ECA9447" w14:textId="350D7D3A" w:rsidR="00354681" w:rsidRDefault="00523C3D" w:rsidP="00B17EA1">
            <w:pPr>
              <w:spacing w:after="100"/>
              <w:ind w:left="0" w:right="0"/>
            </w:pPr>
            <w:r>
              <w:t>3</w:t>
            </w:r>
          </w:p>
        </w:tc>
        <w:tc>
          <w:tcPr>
            <w:tcW w:w="850" w:type="dxa"/>
            <w:tcBorders>
              <w:top w:val="nil"/>
              <w:left w:val="nil"/>
              <w:bottom w:val="nil"/>
              <w:right w:val="nil"/>
            </w:tcBorders>
          </w:tcPr>
          <w:p w14:paraId="2CA73366" w14:textId="45F36E5E" w:rsidR="00354681" w:rsidRDefault="000743BA" w:rsidP="00112821">
            <w:pPr>
              <w:spacing w:after="100"/>
              <w:ind w:left="0"/>
            </w:pPr>
            <w:r>
              <w:t>28-11</w:t>
            </w:r>
          </w:p>
        </w:tc>
        <w:tc>
          <w:tcPr>
            <w:tcW w:w="6521" w:type="dxa"/>
            <w:tcBorders>
              <w:top w:val="nil"/>
              <w:left w:val="nil"/>
              <w:bottom w:val="nil"/>
              <w:right w:val="nil"/>
            </w:tcBorders>
          </w:tcPr>
          <w:p w14:paraId="256B8E19" w14:textId="6189DDF4" w:rsidR="00354681" w:rsidRDefault="000743BA" w:rsidP="00112821">
            <w:pPr>
              <w:spacing w:after="100"/>
              <w:ind w:left="0"/>
            </w:pPr>
            <w:r>
              <w:t>First mathematical model</w:t>
            </w:r>
            <w:r w:rsidR="00523C3D">
              <w:t>s</w:t>
            </w:r>
            <w:r>
              <w:t xml:space="preserve"> created</w:t>
            </w:r>
          </w:p>
        </w:tc>
        <w:tc>
          <w:tcPr>
            <w:tcW w:w="1138" w:type="dxa"/>
            <w:tcBorders>
              <w:top w:val="nil"/>
              <w:left w:val="nil"/>
              <w:bottom w:val="nil"/>
              <w:right w:val="nil"/>
            </w:tcBorders>
          </w:tcPr>
          <w:p w14:paraId="2A3717D8" w14:textId="1AB7A782" w:rsidR="00354681" w:rsidRDefault="00354681" w:rsidP="00112821">
            <w:pPr>
              <w:spacing w:after="100"/>
              <w:ind w:left="0"/>
            </w:pPr>
          </w:p>
        </w:tc>
      </w:tr>
      <w:tr w:rsidR="000743BA" w14:paraId="08195490" w14:textId="77777777" w:rsidTr="007F4035">
        <w:tc>
          <w:tcPr>
            <w:tcW w:w="851" w:type="dxa"/>
            <w:tcBorders>
              <w:top w:val="nil"/>
              <w:left w:val="nil"/>
              <w:bottom w:val="nil"/>
              <w:right w:val="nil"/>
            </w:tcBorders>
          </w:tcPr>
          <w:p w14:paraId="5BA33622" w14:textId="77777777" w:rsidR="000743BA" w:rsidRDefault="000743BA" w:rsidP="00B17EA1">
            <w:pPr>
              <w:spacing w:after="100"/>
              <w:ind w:left="0" w:right="0"/>
            </w:pPr>
          </w:p>
        </w:tc>
        <w:tc>
          <w:tcPr>
            <w:tcW w:w="850" w:type="dxa"/>
            <w:tcBorders>
              <w:top w:val="nil"/>
              <w:left w:val="nil"/>
              <w:bottom w:val="nil"/>
              <w:right w:val="nil"/>
            </w:tcBorders>
          </w:tcPr>
          <w:p w14:paraId="1F609031" w14:textId="0834F1F0" w:rsidR="000743BA" w:rsidRDefault="000743BA" w:rsidP="00112821">
            <w:pPr>
              <w:spacing w:after="100"/>
              <w:ind w:left="0"/>
            </w:pPr>
            <w:r>
              <w:t>30-11</w:t>
            </w:r>
          </w:p>
        </w:tc>
        <w:tc>
          <w:tcPr>
            <w:tcW w:w="6521" w:type="dxa"/>
            <w:tcBorders>
              <w:top w:val="nil"/>
              <w:left w:val="nil"/>
              <w:bottom w:val="nil"/>
              <w:right w:val="nil"/>
            </w:tcBorders>
          </w:tcPr>
          <w:p w14:paraId="56887979" w14:textId="56571CD2" w:rsidR="000743BA" w:rsidRDefault="00363071" w:rsidP="00112821">
            <w:pPr>
              <w:spacing w:after="100"/>
              <w:ind w:left="0"/>
            </w:pPr>
            <w:r>
              <w:t>Basic code for application created</w:t>
            </w:r>
          </w:p>
        </w:tc>
        <w:tc>
          <w:tcPr>
            <w:tcW w:w="1138" w:type="dxa"/>
            <w:tcBorders>
              <w:top w:val="nil"/>
              <w:left w:val="nil"/>
              <w:bottom w:val="nil"/>
              <w:right w:val="nil"/>
            </w:tcBorders>
          </w:tcPr>
          <w:p w14:paraId="4CA8F059" w14:textId="6040382B" w:rsidR="000743BA" w:rsidRDefault="000743BA" w:rsidP="00112821">
            <w:pPr>
              <w:spacing w:after="100"/>
              <w:ind w:left="0"/>
            </w:pPr>
          </w:p>
        </w:tc>
      </w:tr>
      <w:tr w:rsidR="00A036BD" w14:paraId="0FDEEE09" w14:textId="77777777" w:rsidTr="007F4035">
        <w:tc>
          <w:tcPr>
            <w:tcW w:w="851" w:type="dxa"/>
            <w:tcBorders>
              <w:top w:val="nil"/>
              <w:left w:val="nil"/>
              <w:bottom w:val="nil"/>
              <w:right w:val="nil"/>
            </w:tcBorders>
          </w:tcPr>
          <w:p w14:paraId="036A12A2" w14:textId="77777777" w:rsidR="00A036BD" w:rsidRDefault="00A036BD" w:rsidP="00B17EA1">
            <w:pPr>
              <w:spacing w:after="100"/>
              <w:ind w:left="0" w:right="0"/>
            </w:pPr>
          </w:p>
        </w:tc>
        <w:tc>
          <w:tcPr>
            <w:tcW w:w="850" w:type="dxa"/>
            <w:tcBorders>
              <w:top w:val="nil"/>
              <w:left w:val="nil"/>
              <w:bottom w:val="nil"/>
              <w:right w:val="nil"/>
            </w:tcBorders>
          </w:tcPr>
          <w:p w14:paraId="17598EF8" w14:textId="77777777" w:rsidR="00A036BD" w:rsidRDefault="00A036BD" w:rsidP="00112821">
            <w:pPr>
              <w:spacing w:after="100"/>
              <w:ind w:left="0"/>
            </w:pPr>
          </w:p>
        </w:tc>
        <w:tc>
          <w:tcPr>
            <w:tcW w:w="6521" w:type="dxa"/>
            <w:tcBorders>
              <w:top w:val="nil"/>
              <w:left w:val="nil"/>
              <w:bottom w:val="nil"/>
              <w:right w:val="nil"/>
            </w:tcBorders>
          </w:tcPr>
          <w:p w14:paraId="61CE89D2" w14:textId="77777777" w:rsidR="00A036BD" w:rsidRDefault="00A036BD" w:rsidP="00112821">
            <w:pPr>
              <w:spacing w:after="100"/>
              <w:ind w:left="0"/>
            </w:pPr>
          </w:p>
        </w:tc>
        <w:tc>
          <w:tcPr>
            <w:tcW w:w="1138" w:type="dxa"/>
            <w:tcBorders>
              <w:top w:val="nil"/>
              <w:left w:val="nil"/>
              <w:bottom w:val="nil"/>
              <w:right w:val="nil"/>
            </w:tcBorders>
          </w:tcPr>
          <w:p w14:paraId="4B8A334D" w14:textId="77777777" w:rsidR="00A036BD" w:rsidRDefault="00A036BD" w:rsidP="00112821">
            <w:pPr>
              <w:spacing w:after="100"/>
              <w:ind w:left="0"/>
            </w:pPr>
          </w:p>
        </w:tc>
      </w:tr>
      <w:tr w:rsidR="00523C3D" w14:paraId="5DB714ED" w14:textId="77777777" w:rsidTr="007F4035">
        <w:tc>
          <w:tcPr>
            <w:tcW w:w="851" w:type="dxa"/>
            <w:tcBorders>
              <w:top w:val="nil"/>
              <w:left w:val="nil"/>
              <w:bottom w:val="nil"/>
              <w:right w:val="nil"/>
            </w:tcBorders>
          </w:tcPr>
          <w:p w14:paraId="36A057CB" w14:textId="53AAA036" w:rsidR="00523C3D" w:rsidRDefault="00523C3D" w:rsidP="00523C3D">
            <w:pPr>
              <w:spacing w:after="100"/>
              <w:ind w:left="0" w:right="0"/>
            </w:pPr>
            <w:r>
              <w:t>4</w:t>
            </w:r>
          </w:p>
        </w:tc>
        <w:tc>
          <w:tcPr>
            <w:tcW w:w="850" w:type="dxa"/>
            <w:tcBorders>
              <w:top w:val="nil"/>
              <w:left w:val="nil"/>
              <w:bottom w:val="nil"/>
              <w:right w:val="nil"/>
            </w:tcBorders>
          </w:tcPr>
          <w:p w14:paraId="4054C563" w14:textId="550CF5C4" w:rsidR="00523C3D" w:rsidRDefault="00523C3D" w:rsidP="00523C3D">
            <w:pPr>
              <w:spacing w:after="100"/>
              <w:ind w:left="0"/>
            </w:pPr>
            <w:r>
              <w:t>4-12</w:t>
            </w:r>
          </w:p>
        </w:tc>
        <w:tc>
          <w:tcPr>
            <w:tcW w:w="6521" w:type="dxa"/>
            <w:tcBorders>
              <w:top w:val="nil"/>
              <w:left w:val="nil"/>
              <w:bottom w:val="nil"/>
              <w:right w:val="nil"/>
            </w:tcBorders>
          </w:tcPr>
          <w:p w14:paraId="0F253B1D" w14:textId="48C6D0BB" w:rsidR="00523C3D" w:rsidRDefault="00523C3D" w:rsidP="00523C3D">
            <w:pPr>
              <w:spacing w:after="100"/>
              <w:ind w:left="0"/>
            </w:pPr>
            <w:r>
              <w:t>Evaluation of project members contribution by project group</w:t>
            </w:r>
          </w:p>
        </w:tc>
        <w:tc>
          <w:tcPr>
            <w:tcW w:w="1138" w:type="dxa"/>
            <w:tcBorders>
              <w:top w:val="nil"/>
              <w:left w:val="nil"/>
              <w:bottom w:val="nil"/>
              <w:right w:val="nil"/>
            </w:tcBorders>
          </w:tcPr>
          <w:p w14:paraId="22597A57" w14:textId="77777777" w:rsidR="00523C3D" w:rsidRDefault="00523C3D" w:rsidP="00523C3D">
            <w:pPr>
              <w:spacing w:after="100"/>
              <w:ind w:left="0"/>
            </w:pPr>
          </w:p>
        </w:tc>
      </w:tr>
      <w:tr w:rsidR="00523C3D" w14:paraId="72BF954D" w14:textId="77777777" w:rsidTr="007F4035">
        <w:tc>
          <w:tcPr>
            <w:tcW w:w="851" w:type="dxa"/>
            <w:tcBorders>
              <w:top w:val="nil"/>
              <w:left w:val="nil"/>
              <w:bottom w:val="nil"/>
              <w:right w:val="nil"/>
            </w:tcBorders>
          </w:tcPr>
          <w:p w14:paraId="30975F5C" w14:textId="77777777" w:rsidR="00523C3D" w:rsidRDefault="00523C3D" w:rsidP="00523C3D">
            <w:pPr>
              <w:spacing w:after="100"/>
              <w:ind w:left="0" w:right="0"/>
            </w:pPr>
          </w:p>
        </w:tc>
        <w:tc>
          <w:tcPr>
            <w:tcW w:w="850" w:type="dxa"/>
            <w:tcBorders>
              <w:top w:val="nil"/>
              <w:left w:val="nil"/>
              <w:bottom w:val="nil"/>
              <w:right w:val="nil"/>
            </w:tcBorders>
          </w:tcPr>
          <w:p w14:paraId="3A321B52" w14:textId="15B1C906" w:rsidR="00523C3D" w:rsidRDefault="00523C3D" w:rsidP="00523C3D">
            <w:pPr>
              <w:spacing w:after="100"/>
              <w:ind w:left="0"/>
            </w:pPr>
            <w:r>
              <w:t>5-12</w:t>
            </w:r>
          </w:p>
        </w:tc>
        <w:tc>
          <w:tcPr>
            <w:tcW w:w="6521" w:type="dxa"/>
            <w:tcBorders>
              <w:top w:val="nil"/>
              <w:left w:val="nil"/>
              <w:bottom w:val="nil"/>
              <w:right w:val="nil"/>
            </w:tcBorders>
          </w:tcPr>
          <w:p w14:paraId="2F4EFCE5" w14:textId="28109C55" w:rsidR="00523C3D" w:rsidRDefault="00523C3D" w:rsidP="00523C3D">
            <w:pPr>
              <w:spacing w:after="100"/>
              <w:ind w:left="0"/>
            </w:pPr>
            <w:r>
              <w:t>Needs of the client specified</w:t>
            </w:r>
          </w:p>
        </w:tc>
        <w:tc>
          <w:tcPr>
            <w:tcW w:w="1138" w:type="dxa"/>
            <w:tcBorders>
              <w:top w:val="nil"/>
              <w:left w:val="nil"/>
              <w:bottom w:val="nil"/>
              <w:right w:val="nil"/>
            </w:tcBorders>
          </w:tcPr>
          <w:p w14:paraId="0448AA72" w14:textId="77777777" w:rsidR="00523C3D" w:rsidRDefault="00523C3D" w:rsidP="00523C3D">
            <w:pPr>
              <w:spacing w:after="100"/>
              <w:ind w:left="0"/>
            </w:pPr>
          </w:p>
        </w:tc>
      </w:tr>
      <w:tr w:rsidR="00523C3D" w14:paraId="06480145" w14:textId="77777777" w:rsidTr="007F4035">
        <w:tc>
          <w:tcPr>
            <w:tcW w:w="851" w:type="dxa"/>
            <w:tcBorders>
              <w:top w:val="nil"/>
              <w:left w:val="nil"/>
              <w:bottom w:val="nil"/>
              <w:right w:val="nil"/>
            </w:tcBorders>
          </w:tcPr>
          <w:p w14:paraId="135C64B6" w14:textId="77777777" w:rsidR="00523C3D" w:rsidRDefault="00523C3D" w:rsidP="00523C3D">
            <w:pPr>
              <w:spacing w:after="100"/>
              <w:ind w:left="0" w:right="0"/>
            </w:pPr>
          </w:p>
        </w:tc>
        <w:tc>
          <w:tcPr>
            <w:tcW w:w="850" w:type="dxa"/>
            <w:tcBorders>
              <w:top w:val="nil"/>
              <w:left w:val="nil"/>
              <w:bottom w:val="nil"/>
              <w:right w:val="nil"/>
            </w:tcBorders>
          </w:tcPr>
          <w:p w14:paraId="5A904E31" w14:textId="699DD523" w:rsidR="00523C3D" w:rsidRDefault="00523C3D" w:rsidP="00523C3D">
            <w:pPr>
              <w:spacing w:after="100"/>
              <w:ind w:left="0"/>
            </w:pPr>
            <w:r>
              <w:t>6-12</w:t>
            </w:r>
          </w:p>
        </w:tc>
        <w:tc>
          <w:tcPr>
            <w:tcW w:w="6521" w:type="dxa"/>
            <w:tcBorders>
              <w:top w:val="nil"/>
              <w:left w:val="nil"/>
              <w:bottom w:val="nil"/>
              <w:right w:val="nil"/>
            </w:tcBorders>
          </w:tcPr>
          <w:p w14:paraId="6D1490DB" w14:textId="772E303B" w:rsidR="00523C3D" w:rsidRDefault="00523C3D" w:rsidP="00523C3D">
            <w:pPr>
              <w:spacing w:after="100"/>
              <w:ind w:left="0"/>
            </w:pPr>
            <w:r>
              <w:t>Variables to be used defined</w:t>
            </w:r>
          </w:p>
        </w:tc>
        <w:tc>
          <w:tcPr>
            <w:tcW w:w="1138" w:type="dxa"/>
            <w:tcBorders>
              <w:top w:val="nil"/>
              <w:left w:val="nil"/>
              <w:bottom w:val="nil"/>
              <w:right w:val="nil"/>
            </w:tcBorders>
          </w:tcPr>
          <w:p w14:paraId="49060058" w14:textId="77777777" w:rsidR="00523C3D" w:rsidRDefault="00523C3D" w:rsidP="00523C3D">
            <w:pPr>
              <w:spacing w:after="100"/>
              <w:ind w:left="0"/>
            </w:pPr>
          </w:p>
        </w:tc>
      </w:tr>
      <w:tr w:rsidR="00523C3D" w14:paraId="2FB5C94B" w14:textId="77777777" w:rsidTr="007F4035">
        <w:tc>
          <w:tcPr>
            <w:tcW w:w="851" w:type="dxa"/>
            <w:tcBorders>
              <w:top w:val="nil"/>
              <w:left w:val="nil"/>
              <w:bottom w:val="nil"/>
              <w:right w:val="nil"/>
            </w:tcBorders>
          </w:tcPr>
          <w:p w14:paraId="03BE3E54" w14:textId="77777777" w:rsidR="00523C3D" w:rsidRDefault="00523C3D" w:rsidP="00523C3D">
            <w:pPr>
              <w:spacing w:after="100"/>
              <w:ind w:left="0" w:right="0"/>
            </w:pPr>
          </w:p>
        </w:tc>
        <w:tc>
          <w:tcPr>
            <w:tcW w:w="850" w:type="dxa"/>
            <w:tcBorders>
              <w:top w:val="nil"/>
              <w:left w:val="nil"/>
              <w:bottom w:val="nil"/>
              <w:right w:val="nil"/>
            </w:tcBorders>
          </w:tcPr>
          <w:p w14:paraId="3469C354" w14:textId="77777777" w:rsidR="00523C3D" w:rsidRDefault="00523C3D" w:rsidP="00523C3D">
            <w:pPr>
              <w:spacing w:after="100"/>
              <w:ind w:left="0"/>
            </w:pPr>
          </w:p>
        </w:tc>
        <w:tc>
          <w:tcPr>
            <w:tcW w:w="6521" w:type="dxa"/>
            <w:tcBorders>
              <w:top w:val="nil"/>
              <w:left w:val="nil"/>
              <w:bottom w:val="nil"/>
              <w:right w:val="nil"/>
            </w:tcBorders>
          </w:tcPr>
          <w:p w14:paraId="58774ACD" w14:textId="77777777" w:rsidR="00523C3D" w:rsidRDefault="00523C3D" w:rsidP="00523C3D">
            <w:pPr>
              <w:spacing w:after="100"/>
              <w:ind w:left="0"/>
            </w:pPr>
          </w:p>
        </w:tc>
        <w:tc>
          <w:tcPr>
            <w:tcW w:w="1138" w:type="dxa"/>
            <w:tcBorders>
              <w:top w:val="nil"/>
              <w:left w:val="nil"/>
              <w:bottom w:val="nil"/>
              <w:right w:val="nil"/>
            </w:tcBorders>
          </w:tcPr>
          <w:p w14:paraId="737D79C7" w14:textId="77777777" w:rsidR="00523C3D" w:rsidRDefault="00523C3D" w:rsidP="00523C3D">
            <w:pPr>
              <w:spacing w:after="100"/>
              <w:ind w:left="0"/>
            </w:pPr>
          </w:p>
        </w:tc>
      </w:tr>
      <w:tr w:rsidR="00523C3D" w14:paraId="60CB14A5" w14:textId="77777777" w:rsidTr="007F4035">
        <w:tc>
          <w:tcPr>
            <w:tcW w:w="851" w:type="dxa"/>
            <w:tcBorders>
              <w:top w:val="nil"/>
              <w:left w:val="nil"/>
              <w:bottom w:val="nil"/>
              <w:right w:val="nil"/>
            </w:tcBorders>
          </w:tcPr>
          <w:p w14:paraId="73F419F6" w14:textId="3EBF0472" w:rsidR="00523C3D" w:rsidRDefault="00523C3D" w:rsidP="00523C3D">
            <w:pPr>
              <w:spacing w:after="100"/>
              <w:ind w:left="0" w:right="0"/>
            </w:pPr>
            <w:r>
              <w:t>5</w:t>
            </w:r>
          </w:p>
        </w:tc>
        <w:tc>
          <w:tcPr>
            <w:tcW w:w="850" w:type="dxa"/>
            <w:tcBorders>
              <w:top w:val="nil"/>
              <w:left w:val="nil"/>
              <w:bottom w:val="nil"/>
              <w:right w:val="nil"/>
            </w:tcBorders>
          </w:tcPr>
          <w:p w14:paraId="7694F377" w14:textId="3C5F9F1D" w:rsidR="00523C3D" w:rsidRDefault="00523C3D" w:rsidP="00523C3D">
            <w:pPr>
              <w:spacing w:after="100"/>
              <w:ind w:left="0"/>
            </w:pPr>
            <w:r>
              <w:t>1</w:t>
            </w:r>
            <w:r w:rsidR="00331FE7">
              <w:t>1</w:t>
            </w:r>
            <w:r>
              <w:t>-1</w:t>
            </w:r>
            <w:r w:rsidR="00331FE7">
              <w:t>2</w:t>
            </w:r>
          </w:p>
        </w:tc>
        <w:tc>
          <w:tcPr>
            <w:tcW w:w="6521" w:type="dxa"/>
            <w:tcBorders>
              <w:top w:val="nil"/>
              <w:left w:val="nil"/>
              <w:bottom w:val="nil"/>
              <w:right w:val="nil"/>
            </w:tcBorders>
          </w:tcPr>
          <w:p w14:paraId="4B4D1B3C" w14:textId="3DE025A6" w:rsidR="00523C3D" w:rsidRDefault="00523C3D" w:rsidP="00523C3D">
            <w:pPr>
              <w:spacing w:after="100"/>
              <w:ind w:left="0"/>
            </w:pPr>
            <w:r>
              <w:t>Presenting preliminary results of modelling to group</w:t>
            </w:r>
          </w:p>
        </w:tc>
        <w:tc>
          <w:tcPr>
            <w:tcW w:w="1138" w:type="dxa"/>
            <w:tcBorders>
              <w:top w:val="nil"/>
              <w:left w:val="nil"/>
              <w:bottom w:val="nil"/>
              <w:right w:val="nil"/>
            </w:tcBorders>
          </w:tcPr>
          <w:p w14:paraId="681AA223" w14:textId="77777777" w:rsidR="00523C3D" w:rsidRDefault="00523C3D" w:rsidP="00523C3D">
            <w:pPr>
              <w:spacing w:after="100"/>
              <w:ind w:left="0"/>
            </w:pPr>
          </w:p>
        </w:tc>
      </w:tr>
      <w:tr w:rsidR="00523C3D" w14:paraId="194EBC24" w14:textId="77777777" w:rsidTr="007F4035">
        <w:tc>
          <w:tcPr>
            <w:tcW w:w="851" w:type="dxa"/>
            <w:tcBorders>
              <w:top w:val="nil"/>
              <w:left w:val="nil"/>
              <w:bottom w:val="nil"/>
              <w:right w:val="nil"/>
            </w:tcBorders>
          </w:tcPr>
          <w:p w14:paraId="659CAB1F" w14:textId="77777777" w:rsidR="00523C3D" w:rsidRDefault="00523C3D" w:rsidP="00523C3D">
            <w:pPr>
              <w:spacing w:after="100"/>
              <w:ind w:left="0" w:right="0"/>
            </w:pPr>
          </w:p>
        </w:tc>
        <w:tc>
          <w:tcPr>
            <w:tcW w:w="850" w:type="dxa"/>
            <w:tcBorders>
              <w:top w:val="nil"/>
              <w:left w:val="nil"/>
              <w:bottom w:val="nil"/>
              <w:right w:val="nil"/>
            </w:tcBorders>
          </w:tcPr>
          <w:p w14:paraId="465DBF5E" w14:textId="102BB5D7" w:rsidR="00523C3D" w:rsidRDefault="003478AA" w:rsidP="00523C3D">
            <w:pPr>
              <w:spacing w:after="100"/>
              <w:ind w:left="0"/>
            </w:pPr>
            <w:r>
              <w:t>12-12</w:t>
            </w:r>
          </w:p>
        </w:tc>
        <w:tc>
          <w:tcPr>
            <w:tcW w:w="6521" w:type="dxa"/>
            <w:tcBorders>
              <w:top w:val="nil"/>
              <w:left w:val="nil"/>
              <w:bottom w:val="nil"/>
              <w:right w:val="nil"/>
            </w:tcBorders>
          </w:tcPr>
          <w:p w14:paraId="158363B3" w14:textId="7D111A6A" w:rsidR="003478AA" w:rsidRDefault="003478AA" w:rsidP="00523C3D">
            <w:pPr>
              <w:spacing w:after="100"/>
              <w:ind w:left="0"/>
            </w:pPr>
            <w:r>
              <w:t>Basic logistics model complete including carrying capacity</w:t>
            </w:r>
          </w:p>
        </w:tc>
        <w:tc>
          <w:tcPr>
            <w:tcW w:w="1138" w:type="dxa"/>
            <w:tcBorders>
              <w:top w:val="nil"/>
              <w:left w:val="nil"/>
              <w:bottom w:val="nil"/>
              <w:right w:val="nil"/>
            </w:tcBorders>
          </w:tcPr>
          <w:p w14:paraId="6C9488BD" w14:textId="22695DA6" w:rsidR="00523C3D" w:rsidRDefault="003478AA" w:rsidP="00523C3D">
            <w:pPr>
              <w:spacing w:after="100"/>
              <w:ind w:left="0"/>
            </w:pPr>
            <w:proofErr w:type="spellStart"/>
            <w:r>
              <w:t>Joud</w:t>
            </w:r>
            <w:proofErr w:type="spellEnd"/>
            <w:r>
              <w:t xml:space="preserve">, Justin and </w:t>
            </w:r>
            <w:proofErr w:type="spellStart"/>
            <w:r>
              <w:t>Assem</w:t>
            </w:r>
            <w:proofErr w:type="spellEnd"/>
          </w:p>
        </w:tc>
      </w:tr>
      <w:tr w:rsidR="003478AA" w14:paraId="07178197" w14:textId="77777777" w:rsidTr="007F4035">
        <w:tc>
          <w:tcPr>
            <w:tcW w:w="851" w:type="dxa"/>
            <w:tcBorders>
              <w:top w:val="nil"/>
              <w:left w:val="nil"/>
              <w:bottom w:val="nil"/>
              <w:right w:val="nil"/>
            </w:tcBorders>
          </w:tcPr>
          <w:p w14:paraId="47FA3955" w14:textId="77777777" w:rsidR="003478AA" w:rsidRDefault="003478AA" w:rsidP="00523C3D">
            <w:pPr>
              <w:spacing w:after="100"/>
              <w:ind w:left="0" w:right="0"/>
            </w:pPr>
          </w:p>
        </w:tc>
        <w:tc>
          <w:tcPr>
            <w:tcW w:w="850" w:type="dxa"/>
            <w:tcBorders>
              <w:top w:val="nil"/>
              <w:left w:val="nil"/>
              <w:bottom w:val="nil"/>
              <w:right w:val="nil"/>
            </w:tcBorders>
          </w:tcPr>
          <w:p w14:paraId="65765BC0" w14:textId="7AFB65E1" w:rsidR="003478AA" w:rsidRDefault="003478AA" w:rsidP="00523C3D">
            <w:pPr>
              <w:spacing w:after="100"/>
              <w:ind w:left="0"/>
            </w:pPr>
            <w:r>
              <w:t>13-12</w:t>
            </w:r>
          </w:p>
        </w:tc>
        <w:tc>
          <w:tcPr>
            <w:tcW w:w="6521" w:type="dxa"/>
            <w:tcBorders>
              <w:top w:val="nil"/>
              <w:left w:val="nil"/>
              <w:bottom w:val="nil"/>
              <w:right w:val="nil"/>
            </w:tcBorders>
          </w:tcPr>
          <w:p w14:paraId="08AAC7D8" w14:textId="2C500B1F" w:rsidR="003478AA" w:rsidRDefault="003478AA" w:rsidP="00523C3D">
            <w:pPr>
              <w:spacing w:after="100"/>
              <w:ind w:left="0"/>
            </w:pPr>
            <w:r>
              <w:t>First and second model implemented in a graph</w:t>
            </w:r>
          </w:p>
        </w:tc>
        <w:tc>
          <w:tcPr>
            <w:tcW w:w="1138" w:type="dxa"/>
            <w:tcBorders>
              <w:top w:val="nil"/>
              <w:left w:val="nil"/>
              <w:bottom w:val="nil"/>
              <w:right w:val="nil"/>
            </w:tcBorders>
          </w:tcPr>
          <w:p w14:paraId="1AC15CF2" w14:textId="5612935E" w:rsidR="003478AA" w:rsidRDefault="003478AA" w:rsidP="00523C3D">
            <w:pPr>
              <w:spacing w:after="100"/>
              <w:ind w:left="0"/>
            </w:pPr>
            <w:r>
              <w:t>Bindu and Justice</w:t>
            </w:r>
          </w:p>
        </w:tc>
      </w:tr>
      <w:tr w:rsidR="003478AA" w14:paraId="27881B79" w14:textId="77777777" w:rsidTr="007F4035">
        <w:tc>
          <w:tcPr>
            <w:tcW w:w="851" w:type="dxa"/>
            <w:tcBorders>
              <w:top w:val="nil"/>
              <w:left w:val="nil"/>
              <w:bottom w:val="nil"/>
              <w:right w:val="nil"/>
            </w:tcBorders>
          </w:tcPr>
          <w:p w14:paraId="3DDAECAB" w14:textId="77777777" w:rsidR="003478AA" w:rsidRDefault="003478AA" w:rsidP="00523C3D">
            <w:pPr>
              <w:spacing w:after="100"/>
              <w:ind w:left="0" w:right="0"/>
            </w:pPr>
          </w:p>
        </w:tc>
        <w:tc>
          <w:tcPr>
            <w:tcW w:w="850" w:type="dxa"/>
            <w:tcBorders>
              <w:top w:val="nil"/>
              <w:left w:val="nil"/>
              <w:bottom w:val="nil"/>
              <w:right w:val="nil"/>
            </w:tcBorders>
          </w:tcPr>
          <w:p w14:paraId="12B62AE0" w14:textId="2F61AD0A" w:rsidR="003478AA" w:rsidRDefault="003478AA" w:rsidP="00523C3D">
            <w:pPr>
              <w:spacing w:after="100"/>
              <w:ind w:left="0"/>
            </w:pPr>
            <w:r>
              <w:t>15-12</w:t>
            </w:r>
          </w:p>
        </w:tc>
        <w:tc>
          <w:tcPr>
            <w:tcW w:w="6521" w:type="dxa"/>
            <w:tcBorders>
              <w:top w:val="nil"/>
              <w:left w:val="nil"/>
              <w:bottom w:val="nil"/>
              <w:right w:val="nil"/>
            </w:tcBorders>
          </w:tcPr>
          <w:p w14:paraId="7197832D" w14:textId="0BAE105D" w:rsidR="003478AA" w:rsidRDefault="003478AA" w:rsidP="00523C3D">
            <w:pPr>
              <w:spacing w:after="100"/>
              <w:ind w:left="0"/>
            </w:pPr>
            <w:r>
              <w:t>Basic model with food production complete</w:t>
            </w:r>
          </w:p>
        </w:tc>
        <w:tc>
          <w:tcPr>
            <w:tcW w:w="1138" w:type="dxa"/>
            <w:tcBorders>
              <w:top w:val="nil"/>
              <w:left w:val="nil"/>
              <w:bottom w:val="nil"/>
              <w:right w:val="nil"/>
            </w:tcBorders>
          </w:tcPr>
          <w:p w14:paraId="5C905134" w14:textId="116B44BF" w:rsidR="003478AA" w:rsidRDefault="003478AA" w:rsidP="00523C3D">
            <w:pPr>
              <w:spacing w:after="100"/>
              <w:ind w:left="0"/>
            </w:pPr>
            <w:proofErr w:type="spellStart"/>
            <w:r>
              <w:t>Joud</w:t>
            </w:r>
            <w:proofErr w:type="spellEnd"/>
            <w:r>
              <w:t xml:space="preserve">, Justin and </w:t>
            </w:r>
            <w:proofErr w:type="spellStart"/>
            <w:r>
              <w:t>Assem</w:t>
            </w:r>
            <w:proofErr w:type="spellEnd"/>
          </w:p>
        </w:tc>
      </w:tr>
      <w:tr w:rsidR="003478AA" w14:paraId="0EDEFFF8" w14:textId="77777777" w:rsidTr="007F4035">
        <w:tc>
          <w:tcPr>
            <w:tcW w:w="851" w:type="dxa"/>
            <w:tcBorders>
              <w:top w:val="nil"/>
              <w:left w:val="nil"/>
              <w:bottom w:val="nil"/>
              <w:right w:val="nil"/>
            </w:tcBorders>
          </w:tcPr>
          <w:p w14:paraId="05F3BBE2" w14:textId="77777777" w:rsidR="003478AA" w:rsidRDefault="003478AA" w:rsidP="00523C3D">
            <w:pPr>
              <w:spacing w:after="100"/>
              <w:ind w:left="0" w:right="0"/>
            </w:pPr>
          </w:p>
        </w:tc>
        <w:tc>
          <w:tcPr>
            <w:tcW w:w="850" w:type="dxa"/>
            <w:tcBorders>
              <w:top w:val="nil"/>
              <w:left w:val="nil"/>
              <w:bottom w:val="nil"/>
              <w:right w:val="nil"/>
            </w:tcBorders>
          </w:tcPr>
          <w:p w14:paraId="727B7B41" w14:textId="77777777" w:rsidR="003478AA" w:rsidRDefault="003478AA" w:rsidP="00523C3D">
            <w:pPr>
              <w:spacing w:after="100"/>
              <w:ind w:left="0"/>
            </w:pPr>
          </w:p>
        </w:tc>
        <w:tc>
          <w:tcPr>
            <w:tcW w:w="6521" w:type="dxa"/>
            <w:tcBorders>
              <w:top w:val="nil"/>
              <w:left w:val="nil"/>
              <w:bottom w:val="nil"/>
              <w:right w:val="nil"/>
            </w:tcBorders>
          </w:tcPr>
          <w:p w14:paraId="063468A0" w14:textId="77777777" w:rsidR="003478AA" w:rsidRDefault="003478AA" w:rsidP="00523C3D">
            <w:pPr>
              <w:spacing w:after="100"/>
              <w:ind w:left="0"/>
            </w:pPr>
          </w:p>
        </w:tc>
        <w:tc>
          <w:tcPr>
            <w:tcW w:w="1138" w:type="dxa"/>
            <w:tcBorders>
              <w:top w:val="nil"/>
              <w:left w:val="nil"/>
              <w:bottom w:val="nil"/>
              <w:right w:val="nil"/>
            </w:tcBorders>
          </w:tcPr>
          <w:p w14:paraId="239E66EB" w14:textId="77777777" w:rsidR="003478AA" w:rsidRDefault="003478AA" w:rsidP="00523C3D">
            <w:pPr>
              <w:spacing w:after="100"/>
              <w:ind w:left="0"/>
            </w:pPr>
          </w:p>
        </w:tc>
      </w:tr>
      <w:tr w:rsidR="00523C3D" w14:paraId="5557EE28" w14:textId="77777777" w:rsidTr="007F4035">
        <w:tc>
          <w:tcPr>
            <w:tcW w:w="851" w:type="dxa"/>
            <w:tcBorders>
              <w:top w:val="nil"/>
              <w:left w:val="nil"/>
              <w:bottom w:val="nil"/>
              <w:right w:val="nil"/>
            </w:tcBorders>
          </w:tcPr>
          <w:p w14:paraId="7F7F10E0" w14:textId="295845E8" w:rsidR="00523C3D" w:rsidRDefault="00523C3D" w:rsidP="00523C3D">
            <w:pPr>
              <w:spacing w:after="100"/>
              <w:ind w:left="0" w:right="0"/>
            </w:pPr>
            <w:r>
              <w:t>6</w:t>
            </w:r>
          </w:p>
        </w:tc>
        <w:tc>
          <w:tcPr>
            <w:tcW w:w="850" w:type="dxa"/>
            <w:tcBorders>
              <w:top w:val="nil"/>
              <w:left w:val="nil"/>
              <w:bottom w:val="nil"/>
              <w:right w:val="nil"/>
            </w:tcBorders>
          </w:tcPr>
          <w:p w14:paraId="48B7560A" w14:textId="6C18BE86" w:rsidR="00523C3D" w:rsidRDefault="00523C3D" w:rsidP="00523C3D">
            <w:pPr>
              <w:spacing w:after="100"/>
              <w:ind w:left="0"/>
            </w:pPr>
            <w:r>
              <w:t>17-12</w:t>
            </w:r>
          </w:p>
        </w:tc>
        <w:tc>
          <w:tcPr>
            <w:tcW w:w="6521" w:type="dxa"/>
            <w:tcBorders>
              <w:top w:val="nil"/>
              <w:left w:val="nil"/>
              <w:bottom w:val="nil"/>
              <w:right w:val="nil"/>
            </w:tcBorders>
          </w:tcPr>
          <w:p w14:paraId="3C6C906E" w14:textId="45AE43DF" w:rsidR="00523C3D" w:rsidRDefault="00523C3D" w:rsidP="00523C3D">
            <w:pPr>
              <w:spacing w:after="100"/>
              <w:ind w:left="0"/>
            </w:pPr>
            <w:r>
              <w:t xml:space="preserve">Handing in </w:t>
            </w:r>
            <w:r w:rsidR="00231B93">
              <w:t>first</w:t>
            </w:r>
            <w:r>
              <w:t xml:space="preserve"> models</w:t>
            </w:r>
          </w:p>
        </w:tc>
        <w:tc>
          <w:tcPr>
            <w:tcW w:w="1138" w:type="dxa"/>
            <w:tcBorders>
              <w:top w:val="nil"/>
              <w:left w:val="nil"/>
              <w:bottom w:val="nil"/>
              <w:right w:val="nil"/>
            </w:tcBorders>
          </w:tcPr>
          <w:p w14:paraId="2BED9AC9" w14:textId="77777777" w:rsidR="00523C3D" w:rsidRDefault="00523C3D" w:rsidP="00523C3D">
            <w:pPr>
              <w:spacing w:after="100"/>
              <w:ind w:left="0"/>
            </w:pPr>
          </w:p>
        </w:tc>
      </w:tr>
      <w:tr w:rsidR="00231B93" w14:paraId="3189786B" w14:textId="77777777" w:rsidTr="007F4035">
        <w:tc>
          <w:tcPr>
            <w:tcW w:w="851" w:type="dxa"/>
            <w:tcBorders>
              <w:top w:val="nil"/>
              <w:left w:val="nil"/>
              <w:bottom w:val="nil"/>
              <w:right w:val="nil"/>
            </w:tcBorders>
          </w:tcPr>
          <w:p w14:paraId="399F8AB6" w14:textId="77777777" w:rsidR="00231B93" w:rsidRDefault="00231B93" w:rsidP="00523C3D">
            <w:pPr>
              <w:spacing w:after="100"/>
              <w:ind w:left="0" w:right="0"/>
            </w:pPr>
          </w:p>
        </w:tc>
        <w:tc>
          <w:tcPr>
            <w:tcW w:w="850" w:type="dxa"/>
            <w:tcBorders>
              <w:top w:val="nil"/>
              <w:left w:val="nil"/>
              <w:bottom w:val="nil"/>
              <w:right w:val="nil"/>
            </w:tcBorders>
          </w:tcPr>
          <w:p w14:paraId="3899475B" w14:textId="77777777" w:rsidR="00231B93" w:rsidRDefault="00231B93" w:rsidP="00523C3D">
            <w:pPr>
              <w:spacing w:after="100"/>
              <w:ind w:left="0"/>
            </w:pPr>
          </w:p>
        </w:tc>
        <w:tc>
          <w:tcPr>
            <w:tcW w:w="6521" w:type="dxa"/>
            <w:tcBorders>
              <w:top w:val="nil"/>
              <w:left w:val="nil"/>
              <w:bottom w:val="nil"/>
              <w:right w:val="nil"/>
            </w:tcBorders>
          </w:tcPr>
          <w:p w14:paraId="6B53335D" w14:textId="77777777" w:rsidR="00231B93" w:rsidRDefault="00231B93" w:rsidP="00523C3D">
            <w:pPr>
              <w:spacing w:after="100"/>
              <w:ind w:left="0"/>
            </w:pPr>
          </w:p>
        </w:tc>
        <w:tc>
          <w:tcPr>
            <w:tcW w:w="1138" w:type="dxa"/>
            <w:tcBorders>
              <w:top w:val="nil"/>
              <w:left w:val="nil"/>
              <w:bottom w:val="nil"/>
              <w:right w:val="nil"/>
            </w:tcBorders>
          </w:tcPr>
          <w:p w14:paraId="71E677A9" w14:textId="77777777" w:rsidR="00231B93" w:rsidRDefault="00231B93" w:rsidP="00523C3D">
            <w:pPr>
              <w:spacing w:after="100"/>
              <w:ind w:left="0"/>
            </w:pPr>
          </w:p>
        </w:tc>
      </w:tr>
      <w:tr w:rsidR="00523C3D" w14:paraId="7D0EB3E0" w14:textId="77777777" w:rsidTr="007F4035">
        <w:tc>
          <w:tcPr>
            <w:tcW w:w="851" w:type="dxa"/>
            <w:tcBorders>
              <w:top w:val="nil"/>
              <w:left w:val="nil"/>
              <w:bottom w:val="nil"/>
              <w:right w:val="nil"/>
            </w:tcBorders>
          </w:tcPr>
          <w:p w14:paraId="5F430657" w14:textId="38178BEA" w:rsidR="00523C3D" w:rsidRDefault="00523C3D" w:rsidP="00523C3D">
            <w:pPr>
              <w:spacing w:after="100"/>
              <w:ind w:left="0" w:right="0"/>
            </w:pPr>
            <w:r>
              <w:t>7</w:t>
            </w:r>
          </w:p>
        </w:tc>
        <w:tc>
          <w:tcPr>
            <w:tcW w:w="850" w:type="dxa"/>
            <w:tcBorders>
              <w:top w:val="nil"/>
              <w:left w:val="nil"/>
              <w:bottom w:val="nil"/>
              <w:right w:val="nil"/>
            </w:tcBorders>
          </w:tcPr>
          <w:p w14:paraId="29571DA9" w14:textId="28DBCE45" w:rsidR="00523C3D" w:rsidRDefault="00467C68" w:rsidP="00523C3D">
            <w:pPr>
              <w:spacing w:after="100"/>
              <w:ind w:left="0"/>
            </w:pPr>
            <w:r>
              <w:t>07-01</w:t>
            </w:r>
          </w:p>
        </w:tc>
        <w:tc>
          <w:tcPr>
            <w:tcW w:w="6521" w:type="dxa"/>
            <w:tcBorders>
              <w:top w:val="nil"/>
              <w:left w:val="nil"/>
              <w:bottom w:val="nil"/>
              <w:right w:val="nil"/>
            </w:tcBorders>
          </w:tcPr>
          <w:p w14:paraId="0E199F02" w14:textId="36FBEC5D" w:rsidR="00523C3D" w:rsidRDefault="00523C3D" w:rsidP="00523C3D">
            <w:pPr>
              <w:spacing w:after="100"/>
              <w:ind w:left="0"/>
            </w:pPr>
            <w:r>
              <w:t>Handing in draft report</w:t>
            </w:r>
          </w:p>
        </w:tc>
        <w:tc>
          <w:tcPr>
            <w:tcW w:w="1138" w:type="dxa"/>
            <w:tcBorders>
              <w:top w:val="nil"/>
              <w:left w:val="nil"/>
              <w:bottom w:val="nil"/>
              <w:right w:val="nil"/>
            </w:tcBorders>
          </w:tcPr>
          <w:p w14:paraId="07F5D590" w14:textId="77777777" w:rsidR="00523C3D" w:rsidRDefault="00523C3D" w:rsidP="00523C3D">
            <w:pPr>
              <w:spacing w:after="100"/>
              <w:ind w:left="0"/>
            </w:pPr>
          </w:p>
        </w:tc>
      </w:tr>
      <w:tr w:rsidR="00523C3D" w14:paraId="635B28C0" w14:textId="77777777" w:rsidTr="007F4035">
        <w:tc>
          <w:tcPr>
            <w:tcW w:w="851" w:type="dxa"/>
            <w:tcBorders>
              <w:top w:val="nil"/>
              <w:left w:val="nil"/>
              <w:bottom w:val="nil"/>
              <w:right w:val="nil"/>
            </w:tcBorders>
          </w:tcPr>
          <w:p w14:paraId="67638BBE" w14:textId="3B373A66" w:rsidR="00523C3D" w:rsidRDefault="00523C3D" w:rsidP="00523C3D">
            <w:pPr>
              <w:spacing w:after="100"/>
              <w:ind w:left="0" w:right="0"/>
            </w:pPr>
            <w:r>
              <w:t>8</w:t>
            </w:r>
          </w:p>
        </w:tc>
        <w:tc>
          <w:tcPr>
            <w:tcW w:w="850" w:type="dxa"/>
            <w:tcBorders>
              <w:top w:val="nil"/>
              <w:left w:val="nil"/>
              <w:bottom w:val="nil"/>
              <w:right w:val="nil"/>
            </w:tcBorders>
          </w:tcPr>
          <w:p w14:paraId="70F4D635" w14:textId="4E02DDC4" w:rsidR="00523C3D" w:rsidRDefault="00467C68" w:rsidP="00523C3D">
            <w:pPr>
              <w:spacing w:after="100"/>
              <w:ind w:left="0"/>
            </w:pPr>
            <w:r>
              <w:t>14-01</w:t>
            </w:r>
            <w:bookmarkStart w:id="33" w:name="_GoBack"/>
            <w:bookmarkEnd w:id="33"/>
          </w:p>
        </w:tc>
        <w:tc>
          <w:tcPr>
            <w:tcW w:w="6521" w:type="dxa"/>
            <w:tcBorders>
              <w:top w:val="nil"/>
              <w:left w:val="nil"/>
              <w:bottom w:val="nil"/>
              <w:right w:val="nil"/>
            </w:tcBorders>
          </w:tcPr>
          <w:p w14:paraId="7BCA9574" w14:textId="172C0730" w:rsidR="00523C3D" w:rsidRDefault="00523C3D" w:rsidP="00523C3D">
            <w:pPr>
              <w:spacing w:after="100"/>
              <w:ind w:left="0"/>
            </w:pPr>
            <w:r>
              <w:t>Handing in final report</w:t>
            </w:r>
          </w:p>
        </w:tc>
        <w:tc>
          <w:tcPr>
            <w:tcW w:w="1138" w:type="dxa"/>
            <w:tcBorders>
              <w:top w:val="nil"/>
              <w:left w:val="nil"/>
              <w:bottom w:val="nil"/>
              <w:right w:val="nil"/>
            </w:tcBorders>
          </w:tcPr>
          <w:p w14:paraId="25D47A0E" w14:textId="77777777" w:rsidR="00523C3D" w:rsidRDefault="00523C3D" w:rsidP="00523C3D">
            <w:pPr>
              <w:spacing w:after="100"/>
              <w:ind w:left="0"/>
            </w:pPr>
          </w:p>
        </w:tc>
      </w:tr>
    </w:tbl>
    <w:p w14:paraId="06357979" w14:textId="77777777" w:rsidR="00CC6D2F" w:rsidRDefault="00CC6D2F" w:rsidP="003C1462">
      <w:pPr>
        <w:pStyle w:val="Heading1"/>
        <w:ind w:left="0" w:right="74"/>
      </w:pPr>
      <w:bookmarkStart w:id="34" w:name="_Toc517531922"/>
    </w:p>
    <w:p w14:paraId="29C71B6E" w14:textId="77777777" w:rsidR="00CC6D2F" w:rsidRDefault="00CC6D2F">
      <w:pPr>
        <w:spacing w:after="240" w:line="252" w:lineRule="auto"/>
        <w:ind w:left="0" w:right="0"/>
        <w:rPr>
          <w:rFonts w:asciiTheme="majorHAnsi" w:eastAsiaTheme="majorEastAsia" w:hAnsiTheme="majorHAnsi" w:cstheme="majorBidi"/>
          <w:caps/>
          <w:color w:val="94B6D2" w:themeColor="accent1"/>
          <w:sz w:val="28"/>
          <w:szCs w:val="28"/>
        </w:rPr>
      </w:pPr>
      <w:r>
        <w:br w:type="page"/>
      </w:r>
    </w:p>
    <w:p w14:paraId="0F118BE8" w14:textId="4C81C749" w:rsidR="00067A3B" w:rsidRDefault="00B31844" w:rsidP="003C1462">
      <w:pPr>
        <w:pStyle w:val="Heading1"/>
        <w:ind w:left="0" w:right="74"/>
      </w:pPr>
      <w:bookmarkStart w:id="35" w:name="_Toc530480962"/>
      <w:r>
        <w:lastRenderedPageBreak/>
        <w:t xml:space="preserve">6. </w:t>
      </w:r>
      <w:r w:rsidR="00067A3B">
        <w:t xml:space="preserve">Risks and </w:t>
      </w:r>
      <w:r w:rsidR="00033864">
        <w:t>I</w:t>
      </w:r>
      <w:r w:rsidR="00067A3B">
        <w:t>ssues management</w:t>
      </w:r>
      <w:bookmarkEnd w:id="34"/>
      <w:bookmarkEnd w:id="35"/>
    </w:p>
    <w:p w14:paraId="0F5685D0" w14:textId="09AB8E8E" w:rsidR="00B31844" w:rsidRPr="00B31844" w:rsidRDefault="00B31844" w:rsidP="00B31844">
      <w:pPr>
        <w:suppressAutoHyphens/>
        <w:ind w:left="0"/>
        <w:rPr>
          <w:color w:val="000000"/>
          <w:lang w:val="en-AU"/>
        </w:rPr>
      </w:pPr>
      <w:r>
        <w:t xml:space="preserve">In the following paragraph the </w:t>
      </w:r>
      <w:r w:rsidR="00820B47">
        <w:t>internal and external risks of the project will be stated. For each risk a value will be given to the probability of this risk occurring</w:t>
      </w:r>
      <w:r w:rsidR="0030161B">
        <w:t xml:space="preserve"> and </w:t>
      </w:r>
      <w:r w:rsidR="00820B47">
        <w:t xml:space="preserve">the impact this risk will have on the </w:t>
      </w:r>
      <w:r w:rsidR="0030161B">
        <w:t>project</w:t>
      </w:r>
      <w:r w:rsidR="00432ACE">
        <w:t xml:space="preserve">. These values range from 1 </w:t>
      </w:r>
      <w:r w:rsidR="00633121">
        <w:t xml:space="preserve">to 6. 1 being the lowest value and 6 being the highest. </w:t>
      </w:r>
      <w:r w:rsidR="003D41DD">
        <w:t xml:space="preserve">Also, the priority will be stated. This value is a multiplication of the probability and the impact and shows how </w:t>
      </w:r>
      <w:r w:rsidR="00F46E8A">
        <w:t>important this risk is.</w:t>
      </w:r>
    </w:p>
    <w:p w14:paraId="2DBF0D7D" w14:textId="3D89D3C6" w:rsidR="00067A3B" w:rsidRPr="00D72D93" w:rsidRDefault="00067A3B" w:rsidP="00A62DB5">
      <w:pPr>
        <w:pStyle w:val="Heading2"/>
        <w:ind w:left="0" w:right="74"/>
      </w:pPr>
      <w:bookmarkStart w:id="36" w:name="_Toc517531923"/>
      <w:bookmarkStart w:id="37" w:name="_Toc530480963"/>
      <w:r>
        <w:t>Internal risks and issues</w:t>
      </w:r>
      <w:bookmarkEnd w:id="36"/>
      <w:bookmarkEnd w:id="37"/>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70298671"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4D19DD52" w14:textId="77777777" w:rsidR="00067A3B" w:rsidRDefault="00067A3B" w:rsidP="00585CD8">
            <w:pPr>
              <w:pStyle w:val="Tabletext"/>
            </w:pPr>
            <w:r>
              <w:t>Risk description</w:t>
            </w:r>
          </w:p>
        </w:tc>
        <w:tc>
          <w:tcPr>
            <w:tcW w:w="708" w:type="dxa"/>
            <w:tcBorders>
              <w:top w:val="nil"/>
            </w:tcBorders>
            <w:vAlign w:val="bottom"/>
          </w:tcPr>
          <w:p w14:paraId="28D7EEA3" w14:textId="77777777" w:rsidR="00067A3B" w:rsidRDefault="00067A3B" w:rsidP="00585CD8">
            <w:pPr>
              <w:pStyle w:val="Tabletext"/>
            </w:pPr>
            <w:r>
              <w:t>Probability</w:t>
            </w:r>
          </w:p>
        </w:tc>
        <w:tc>
          <w:tcPr>
            <w:tcW w:w="567" w:type="dxa"/>
            <w:tcBorders>
              <w:top w:val="nil"/>
            </w:tcBorders>
            <w:vAlign w:val="bottom"/>
          </w:tcPr>
          <w:p w14:paraId="0590C468" w14:textId="77777777" w:rsidR="00067A3B" w:rsidRDefault="00067A3B" w:rsidP="00585CD8">
            <w:pPr>
              <w:pStyle w:val="Tabletext"/>
            </w:pPr>
            <w:r>
              <w:t>Impact</w:t>
            </w:r>
          </w:p>
        </w:tc>
        <w:tc>
          <w:tcPr>
            <w:tcW w:w="567" w:type="dxa"/>
            <w:tcBorders>
              <w:top w:val="nil"/>
            </w:tcBorders>
          </w:tcPr>
          <w:p w14:paraId="2E457704" w14:textId="77777777" w:rsidR="00067A3B" w:rsidRDefault="00067A3B" w:rsidP="00585CD8">
            <w:pPr>
              <w:pStyle w:val="Tabletext"/>
            </w:pPr>
            <w:r>
              <w:t>priority</w:t>
            </w:r>
          </w:p>
        </w:tc>
        <w:tc>
          <w:tcPr>
            <w:tcW w:w="4258" w:type="dxa"/>
            <w:tcBorders>
              <w:top w:val="nil"/>
              <w:right w:val="nil"/>
            </w:tcBorders>
            <w:vAlign w:val="bottom"/>
          </w:tcPr>
          <w:p w14:paraId="57F69640" w14:textId="77777777" w:rsidR="00067A3B" w:rsidRDefault="00067A3B" w:rsidP="00585CD8">
            <w:pPr>
              <w:pStyle w:val="Tabletext"/>
            </w:pPr>
            <w:r>
              <w:t>Corrective measure</w:t>
            </w:r>
          </w:p>
        </w:tc>
      </w:tr>
      <w:tr w:rsidR="00067A3B" w14:paraId="1BBEDA09" w14:textId="77777777" w:rsidTr="006A23B6">
        <w:tc>
          <w:tcPr>
            <w:tcW w:w="3261" w:type="dxa"/>
            <w:tcBorders>
              <w:bottom w:val="nil"/>
            </w:tcBorders>
          </w:tcPr>
          <w:p w14:paraId="3A3F02FB" w14:textId="6BEBA9E8" w:rsidR="00067A3B" w:rsidRDefault="00A62DB5" w:rsidP="003B0F83">
            <w:r>
              <w:t>A project member becomes ill and therefore cannot attend a meeting.</w:t>
            </w:r>
          </w:p>
        </w:tc>
        <w:tc>
          <w:tcPr>
            <w:tcW w:w="708" w:type="dxa"/>
            <w:tcBorders>
              <w:bottom w:val="nil"/>
            </w:tcBorders>
            <w:shd w:val="clear" w:color="auto" w:fill="EDEEE5" w:themeFill="accent3" w:themeFillTint="33"/>
            <w:vAlign w:val="center"/>
          </w:tcPr>
          <w:p w14:paraId="5FCD5EC4" w14:textId="79700AE3" w:rsidR="00067A3B" w:rsidRPr="00FE5860" w:rsidRDefault="00A62DB5" w:rsidP="003B0F83">
            <w:pPr>
              <w:pStyle w:val="Tabletext"/>
              <w:spacing w:before="0"/>
              <w:ind w:left="0" w:right="0"/>
              <w:jc w:val="center"/>
              <w:rPr>
                <w:b/>
              </w:rPr>
            </w:pPr>
            <w:r>
              <w:rPr>
                <w:b/>
              </w:rPr>
              <w:t>3</w:t>
            </w:r>
          </w:p>
        </w:tc>
        <w:tc>
          <w:tcPr>
            <w:tcW w:w="567" w:type="dxa"/>
            <w:tcBorders>
              <w:bottom w:val="nil"/>
            </w:tcBorders>
            <w:shd w:val="clear" w:color="auto" w:fill="F7EFDE" w:themeFill="accent4" w:themeFillTint="33"/>
            <w:vAlign w:val="center"/>
          </w:tcPr>
          <w:p w14:paraId="29B4EA11" w14:textId="465265F3" w:rsidR="00067A3B" w:rsidRPr="00FE5860" w:rsidRDefault="003B0F83" w:rsidP="003B0F83">
            <w:pPr>
              <w:pStyle w:val="Tabletext"/>
              <w:spacing w:before="0"/>
              <w:ind w:left="0" w:right="0"/>
              <w:jc w:val="center"/>
              <w:rPr>
                <w:b/>
              </w:rPr>
            </w:pPr>
            <w:r>
              <w:rPr>
                <w:b/>
              </w:rPr>
              <w:t>2</w:t>
            </w:r>
          </w:p>
        </w:tc>
        <w:tc>
          <w:tcPr>
            <w:tcW w:w="567" w:type="dxa"/>
            <w:tcBorders>
              <w:bottom w:val="nil"/>
            </w:tcBorders>
            <w:vAlign w:val="center"/>
          </w:tcPr>
          <w:p w14:paraId="526D80A2" w14:textId="50F5900A" w:rsidR="00067A3B" w:rsidRPr="00FE5860" w:rsidRDefault="003B0F83" w:rsidP="003B0F83">
            <w:pPr>
              <w:spacing w:after="0"/>
              <w:ind w:left="0" w:right="0"/>
              <w:jc w:val="center"/>
              <w:rPr>
                <w:b/>
              </w:rPr>
            </w:pPr>
            <w:r>
              <w:rPr>
                <w:b/>
              </w:rPr>
              <w:t>6</w:t>
            </w:r>
          </w:p>
        </w:tc>
        <w:tc>
          <w:tcPr>
            <w:tcW w:w="4258" w:type="dxa"/>
            <w:tcBorders>
              <w:bottom w:val="nil"/>
              <w:right w:val="nil"/>
            </w:tcBorders>
          </w:tcPr>
          <w:p w14:paraId="02F2C34E" w14:textId="44B3970A" w:rsidR="00067A3B" w:rsidRDefault="003B0F83" w:rsidP="003B0F83">
            <w:pPr>
              <w:ind w:left="74"/>
            </w:pPr>
            <w:r>
              <w:t>Another group member will take over the ill group members work.</w:t>
            </w:r>
          </w:p>
        </w:tc>
      </w:tr>
      <w:tr w:rsidR="003B0F83" w14:paraId="73A073A9" w14:textId="77777777" w:rsidTr="006A23B6">
        <w:tc>
          <w:tcPr>
            <w:tcW w:w="3261" w:type="dxa"/>
            <w:tcBorders>
              <w:top w:val="nil"/>
              <w:bottom w:val="nil"/>
            </w:tcBorders>
          </w:tcPr>
          <w:p w14:paraId="53037C46" w14:textId="03AAA75A" w:rsidR="003B0F83" w:rsidRDefault="003B0F83" w:rsidP="003B0F83">
            <w:r>
              <w:t>Running out of time or missing a deadline.</w:t>
            </w:r>
          </w:p>
        </w:tc>
        <w:tc>
          <w:tcPr>
            <w:tcW w:w="708" w:type="dxa"/>
            <w:tcBorders>
              <w:top w:val="nil"/>
              <w:bottom w:val="nil"/>
            </w:tcBorders>
            <w:shd w:val="clear" w:color="auto" w:fill="EDEEE5" w:themeFill="accent3" w:themeFillTint="33"/>
            <w:vAlign w:val="center"/>
          </w:tcPr>
          <w:p w14:paraId="47C3794C" w14:textId="5C68E858" w:rsidR="003B0F83" w:rsidRPr="00FE5860" w:rsidRDefault="003B0F83" w:rsidP="003B0F83">
            <w:pPr>
              <w:pStyle w:val="Tabletext"/>
              <w:spacing w:before="0"/>
              <w:ind w:left="0" w:right="0"/>
              <w:jc w:val="center"/>
              <w:rPr>
                <w:b/>
              </w:rPr>
            </w:pPr>
            <w:r>
              <w:rPr>
                <w:b/>
              </w:rPr>
              <w:t>4</w:t>
            </w:r>
          </w:p>
        </w:tc>
        <w:tc>
          <w:tcPr>
            <w:tcW w:w="567" w:type="dxa"/>
            <w:tcBorders>
              <w:top w:val="nil"/>
              <w:bottom w:val="nil"/>
            </w:tcBorders>
            <w:shd w:val="clear" w:color="auto" w:fill="F7EFDE" w:themeFill="accent4" w:themeFillTint="33"/>
            <w:vAlign w:val="center"/>
          </w:tcPr>
          <w:p w14:paraId="311139B8" w14:textId="3FA64E5D" w:rsidR="003B0F83" w:rsidRPr="00FE5860" w:rsidRDefault="003B0F83" w:rsidP="003B0F83">
            <w:pPr>
              <w:pStyle w:val="Tabletext"/>
              <w:spacing w:before="0"/>
              <w:ind w:left="0" w:right="0"/>
              <w:jc w:val="center"/>
              <w:rPr>
                <w:b/>
              </w:rPr>
            </w:pPr>
            <w:r>
              <w:rPr>
                <w:b/>
              </w:rPr>
              <w:t>5</w:t>
            </w:r>
          </w:p>
        </w:tc>
        <w:tc>
          <w:tcPr>
            <w:tcW w:w="567" w:type="dxa"/>
            <w:tcBorders>
              <w:top w:val="nil"/>
              <w:bottom w:val="nil"/>
            </w:tcBorders>
            <w:vAlign w:val="center"/>
          </w:tcPr>
          <w:p w14:paraId="7CE00AE7" w14:textId="5D9A946E" w:rsidR="003B0F83" w:rsidRPr="00FE5860" w:rsidRDefault="003B0F83" w:rsidP="003B0F83">
            <w:pPr>
              <w:spacing w:after="0"/>
              <w:ind w:left="0" w:right="0"/>
              <w:jc w:val="center"/>
              <w:rPr>
                <w:b/>
              </w:rPr>
            </w:pPr>
            <w:r>
              <w:rPr>
                <w:b/>
              </w:rPr>
              <w:t>20</w:t>
            </w:r>
          </w:p>
        </w:tc>
        <w:tc>
          <w:tcPr>
            <w:tcW w:w="4258" w:type="dxa"/>
            <w:tcBorders>
              <w:top w:val="nil"/>
              <w:bottom w:val="nil"/>
              <w:right w:val="nil"/>
            </w:tcBorders>
          </w:tcPr>
          <w:p w14:paraId="3A0F2F90" w14:textId="07F2B54B" w:rsidR="003B0F83" w:rsidRDefault="003B0F83" w:rsidP="003B0F83">
            <w:pPr>
              <w:ind w:left="74"/>
            </w:pPr>
            <w:r>
              <w:t>Make a realistic planning, be responsible and manage time well. Also being strict about consequences of being late or missing deadlines.</w:t>
            </w:r>
          </w:p>
        </w:tc>
      </w:tr>
      <w:tr w:rsidR="003B0F83" w14:paraId="0AE9E65D" w14:textId="77777777" w:rsidTr="006A23B6">
        <w:tc>
          <w:tcPr>
            <w:tcW w:w="3261" w:type="dxa"/>
            <w:tcBorders>
              <w:top w:val="nil"/>
            </w:tcBorders>
          </w:tcPr>
          <w:p w14:paraId="0301953F" w14:textId="79FD40C4" w:rsidR="003B0F83" w:rsidRDefault="003B0F83" w:rsidP="003B0F83">
            <w:r>
              <w:t>Communication problems and disagreements between the group or the group not working well together.</w:t>
            </w:r>
          </w:p>
        </w:tc>
        <w:tc>
          <w:tcPr>
            <w:tcW w:w="708" w:type="dxa"/>
            <w:tcBorders>
              <w:top w:val="nil"/>
            </w:tcBorders>
            <w:shd w:val="clear" w:color="auto" w:fill="EDEEE5" w:themeFill="accent3" w:themeFillTint="33"/>
            <w:vAlign w:val="center"/>
          </w:tcPr>
          <w:p w14:paraId="6EC74E34" w14:textId="44E2DCD2" w:rsidR="003B0F83" w:rsidRDefault="003B0F83" w:rsidP="003B0F83">
            <w:pPr>
              <w:pStyle w:val="Tabletext"/>
              <w:spacing w:before="0"/>
              <w:ind w:left="0" w:right="0"/>
              <w:jc w:val="center"/>
              <w:rPr>
                <w:b/>
              </w:rPr>
            </w:pPr>
            <w:r>
              <w:rPr>
                <w:b/>
              </w:rPr>
              <w:t>3</w:t>
            </w:r>
          </w:p>
        </w:tc>
        <w:tc>
          <w:tcPr>
            <w:tcW w:w="567" w:type="dxa"/>
            <w:tcBorders>
              <w:top w:val="nil"/>
            </w:tcBorders>
            <w:shd w:val="clear" w:color="auto" w:fill="F7EFDE" w:themeFill="accent4" w:themeFillTint="33"/>
            <w:vAlign w:val="center"/>
          </w:tcPr>
          <w:p w14:paraId="6F100332" w14:textId="4E3E35CF" w:rsidR="003B0F83" w:rsidRDefault="003B0F83" w:rsidP="003B0F83">
            <w:pPr>
              <w:pStyle w:val="Tabletext"/>
              <w:spacing w:before="0"/>
              <w:ind w:left="0" w:right="0"/>
              <w:jc w:val="center"/>
              <w:rPr>
                <w:b/>
              </w:rPr>
            </w:pPr>
            <w:r>
              <w:rPr>
                <w:b/>
              </w:rPr>
              <w:t>6</w:t>
            </w:r>
          </w:p>
        </w:tc>
        <w:tc>
          <w:tcPr>
            <w:tcW w:w="567" w:type="dxa"/>
            <w:tcBorders>
              <w:top w:val="nil"/>
            </w:tcBorders>
            <w:vAlign w:val="center"/>
          </w:tcPr>
          <w:p w14:paraId="54579212" w14:textId="67A8C7EB" w:rsidR="003B0F83" w:rsidRDefault="003B0F83" w:rsidP="003B0F83">
            <w:pPr>
              <w:spacing w:after="0"/>
              <w:ind w:left="0" w:right="0"/>
              <w:jc w:val="center"/>
              <w:rPr>
                <w:b/>
              </w:rPr>
            </w:pPr>
            <w:r>
              <w:rPr>
                <w:b/>
              </w:rPr>
              <w:t>18</w:t>
            </w:r>
          </w:p>
        </w:tc>
        <w:tc>
          <w:tcPr>
            <w:tcW w:w="4258" w:type="dxa"/>
            <w:tcBorders>
              <w:top w:val="nil"/>
              <w:right w:val="nil"/>
            </w:tcBorders>
          </w:tcPr>
          <w:p w14:paraId="3E8B8E96" w14:textId="6F461A9A" w:rsidR="003B0F83" w:rsidRDefault="003B0F83" w:rsidP="003B0F83">
            <w:pPr>
              <w:ind w:left="74"/>
            </w:pPr>
            <w:r>
              <w:t>Try to talk to each other, avoid criticism and blaming and encourage feedback instead.</w:t>
            </w:r>
          </w:p>
        </w:tc>
      </w:tr>
    </w:tbl>
    <w:p w14:paraId="34FF1C98" w14:textId="77777777" w:rsidR="00067A3B" w:rsidRDefault="00067A3B" w:rsidP="00067A3B">
      <w:pPr>
        <w:pStyle w:val="Heading3"/>
        <w:ind w:left="0"/>
      </w:pPr>
    </w:p>
    <w:p w14:paraId="6D072C0D" w14:textId="64EA128A" w:rsidR="00067A3B" w:rsidRPr="00D72D93" w:rsidRDefault="00067A3B" w:rsidP="003C1462">
      <w:pPr>
        <w:pStyle w:val="Heading2"/>
        <w:ind w:left="0" w:right="74"/>
      </w:pPr>
      <w:bookmarkStart w:id="38" w:name="_Toc517531924"/>
      <w:bookmarkStart w:id="39" w:name="_Toc530480964"/>
      <w:r>
        <w:t>External risks and issues</w:t>
      </w:r>
      <w:bookmarkEnd w:id="38"/>
      <w:bookmarkEnd w:id="39"/>
    </w:p>
    <w:tbl>
      <w:tblPr>
        <w:tblStyle w:val="GridTable1Light-Accent2"/>
        <w:tblW w:w="5003" w:type="pct"/>
        <w:tblInd w:w="-5" w:type="dxa"/>
        <w:tblLayout w:type="fixed"/>
        <w:tblCellMar>
          <w:left w:w="0" w:type="dxa"/>
          <w:right w:w="0" w:type="dxa"/>
        </w:tblCellMar>
        <w:tblLook w:val="0420" w:firstRow="1" w:lastRow="0" w:firstColumn="0" w:lastColumn="0" w:noHBand="0" w:noVBand="1"/>
        <w:tblDescription w:val="Tracking risks and issues"/>
      </w:tblPr>
      <w:tblGrid>
        <w:gridCol w:w="3261"/>
        <w:gridCol w:w="708"/>
        <w:gridCol w:w="567"/>
        <w:gridCol w:w="567"/>
        <w:gridCol w:w="4258"/>
      </w:tblGrid>
      <w:tr w:rsidR="00067A3B" w14:paraId="6C50D0FB" w14:textId="77777777" w:rsidTr="00585CD8">
        <w:trPr>
          <w:cnfStyle w:val="100000000000" w:firstRow="1" w:lastRow="0" w:firstColumn="0" w:lastColumn="0" w:oddVBand="0" w:evenVBand="0" w:oddHBand="0" w:evenHBand="0" w:firstRowFirstColumn="0" w:firstRowLastColumn="0" w:lastRowFirstColumn="0" w:lastRowLastColumn="0"/>
          <w:tblHeader/>
        </w:trPr>
        <w:tc>
          <w:tcPr>
            <w:tcW w:w="3261" w:type="dxa"/>
            <w:tcBorders>
              <w:top w:val="nil"/>
            </w:tcBorders>
            <w:vAlign w:val="bottom"/>
          </w:tcPr>
          <w:p w14:paraId="07EDF6EF" w14:textId="77777777" w:rsidR="00067A3B" w:rsidRDefault="00067A3B" w:rsidP="00585CD8">
            <w:pPr>
              <w:pStyle w:val="Tabletext"/>
            </w:pPr>
            <w:r>
              <w:t>Risk description</w:t>
            </w:r>
          </w:p>
        </w:tc>
        <w:tc>
          <w:tcPr>
            <w:tcW w:w="708" w:type="dxa"/>
            <w:tcBorders>
              <w:top w:val="nil"/>
            </w:tcBorders>
            <w:vAlign w:val="bottom"/>
          </w:tcPr>
          <w:p w14:paraId="3B4AE342" w14:textId="77777777" w:rsidR="00067A3B" w:rsidRDefault="00067A3B" w:rsidP="00585CD8">
            <w:pPr>
              <w:pStyle w:val="Tabletext"/>
            </w:pPr>
            <w:r>
              <w:t>Probability</w:t>
            </w:r>
          </w:p>
        </w:tc>
        <w:tc>
          <w:tcPr>
            <w:tcW w:w="567" w:type="dxa"/>
            <w:tcBorders>
              <w:top w:val="nil"/>
            </w:tcBorders>
            <w:vAlign w:val="bottom"/>
          </w:tcPr>
          <w:p w14:paraId="6A40592C" w14:textId="77777777" w:rsidR="00067A3B" w:rsidRDefault="00067A3B" w:rsidP="00585CD8">
            <w:pPr>
              <w:pStyle w:val="Tabletext"/>
            </w:pPr>
            <w:r>
              <w:t>Impact</w:t>
            </w:r>
          </w:p>
        </w:tc>
        <w:tc>
          <w:tcPr>
            <w:tcW w:w="567" w:type="dxa"/>
            <w:tcBorders>
              <w:top w:val="nil"/>
            </w:tcBorders>
          </w:tcPr>
          <w:p w14:paraId="534BD795" w14:textId="77777777" w:rsidR="00067A3B" w:rsidRDefault="00067A3B" w:rsidP="00585CD8">
            <w:pPr>
              <w:pStyle w:val="Tabletext"/>
            </w:pPr>
            <w:r>
              <w:t>priority</w:t>
            </w:r>
          </w:p>
        </w:tc>
        <w:tc>
          <w:tcPr>
            <w:tcW w:w="4258" w:type="dxa"/>
            <w:tcBorders>
              <w:top w:val="nil"/>
              <w:right w:val="nil"/>
            </w:tcBorders>
            <w:vAlign w:val="bottom"/>
          </w:tcPr>
          <w:p w14:paraId="4A06E186" w14:textId="77777777" w:rsidR="00067A3B" w:rsidRDefault="00067A3B" w:rsidP="00585CD8">
            <w:pPr>
              <w:pStyle w:val="Tabletext"/>
            </w:pPr>
            <w:r>
              <w:t>Corrective measure</w:t>
            </w:r>
          </w:p>
        </w:tc>
      </w:tr>
      <w:tr w:rsidR="00067A3B" w14:paraId="60DBB7DF" w14:textId="77777777" w:rsidTr="006A23B6">
        <w:tc>
          <w:tcPr>
            <w:tcW w:w="3261" w:type="dxa"/>
            <w:tcBorders>
              <w:bottom w:val="nil"/>
            </w:tcBorders>
          </w:tcPr>
          <w:p w14:paraId="19EC8B2F" w14:textId="307A8EB2" w:rsidR="00067A3B" w:rsidRDefault="00210D62" w:rsidP="00067A3B">
            <w:r>
              <w:t>Difficulty getting the right information/data needed</w:t>
            </w:r>
            <w:r w:rsidR="00DC67FD">
              <w:t>.</w:t>
            </w:r>
          </w:p>
        </w:tc>
        <w:tc>
          <w:tcPr>
            <w:tcW w:w="708" w:type="dxa"/>
            <w:tcBorders>
              <w:bottom w:val="nil"/>
            </w:tcBorders>
            <w:shd w:val="clear" w:color="auto" w:fill="EDEEE5" w:themeFill="accent3" w:themeFillTint="33"/>
            <w:vAlign w:val="center"/>
          </w:tcPr>
          <w:p w14:paraId="68D9363B" w14:textId="74033552" w:rsidR="00067A3B" w:rsidRPr="00FE5860" w:rsidRDefault="00210D62" w:rsidP="003B0F83">
            <w:pPr>
              <w:pStyle w:val="Tabletext"/>
              <w:spacing w:before="0"/>
              <w:ind w:left="0" w:right="0"/>
              <w:jc w:val="center"/>
              <w:rPr>
                <w:b/>
              </w:rPr>
            </w:pPr>
            <w:r>
              <w:rPr>
                <w:b/>
              </w:rPr>
              <w:t>5</w:t>
            </w:r>
          </w:p>
        </w:tc>
        <w:tc>
          <w:tcPr>
            <w:tcW w:w="567" w:type="dxa"/>
            <w:tcBorders>
              <w:bottom w:val="nil"/>
            </w:tcBorders>
            <w:shd w:val="clear" w:color="auto" w:fill="F7EFDE" w:themeFill="accent4" w:themeFillTint="33"/>
            <w:vAlign w:val="center"/>
          </w:tcPr>
          <w:p w14:paraId="279935FF" w14:textId="3A216EE5" w:rsidR="00067A3B" w:rsidRPr="00FE5860" w:rsidRDefault="00210D62" w:rsidP="003B0F83">
            <w:pPr>
              <w:pStyle w:val="Tabletext"/>
              <w:spacing w:before="0"/>
              <w:ind w:left="0" w:right="0"/>
              <w:jc w:val="center"/>
              <w:rPr>
                <w:b/>
              </w:rPr>
            </w:pPr>
            <w:r>
              <w:rPr>
                <w:b/>
              </w:rPr>
              <w:t>5</w:t>
            </w:r>
          </w:p>
        </w:tc>
        <w:tc>
          <w:tcPr>
            <w:tcW w:w="567" w:type="dxa"/>
            <w:tcBorders>
              <w:bottom w:val="nil"/>
            </w:tcBorders>
            <w:vAlign w:val="center"/>
          </w:tcPr>
          <w:p w14:paraId="48DF98D7" w14:textId="60614419" w:rsidR="00067A3B" w:rsidRPr="00FE5860" w:rsidRDefault="00DC67FD" w:rsidP="00210D62">
            <w:pPr>
              <w:spacing w:after="0"/>
              <w:ind w:left="0" w:right="0"/>
              <w:jc w:val="center"/>
              <w:rPr>
                <w:b/>
              </w:rPr>
            </w:pPr>
            <w:r>
              <w:rPr>
                <w:b/>
              </w:rPr>
              <w:t>25</w:t>
            </w:r>
          </w:p>
        </w:tc>
        <w:tc>
          <w:tcPr>
            <w:tcW w:w="4258" w:type="dxa"/>
            <w:tcBorders>
              <w:bottom w:val="nil"/>
              <w:right w:val="nil"/>
            </w:tcBorders>
          </w:tcPr>
          <w:p w14:paraId="3ED58A46" w14:textId="5822AA92" w:rsidR="00067A3B" w:rsidRDefault="00210D62" w:rsidP="00210D62">
            <w:pPr>
              <w:ind w:left="74" w:right="74"/>
            </w:pPr>
            <w:r>
              <w:t>Be selective with sources and amount of data and drop it if it is irrelevant.</w:t>
            </w:r>
          </w:p>
        </w:tc>
      </w:tr>
      <w:tr w:rsidR="00210D62" w14:paraId="753B2ECF" w14:textId="77777777" w:rsidTr="006A23B6">
        <w:tc>
          <w:tcPr>
            <w:tcW w:w="3261" w:type="dxa"/>
            <w:tcBorders>
              <w:top w:val="nil"/>
              <w:bottom w:val="nil"/>
            </w:tcBorders>
          </w:tcPr>
          <w:p w14:paraId="6A065633" w14:textId="68C0FCBB" w:rsidR="00210D62" w:rsidRDefault="00210D62" w:rsidP="00067A3B">
            <w:r>
              <w:t>Difficulty picking up the right mathematical models and implementing them in the application</w:t>
            </w:r>
            <w:r w:rsidR="00DC67FD">
              <w:t>.</w:t>
            </w:r>
          </w:p>
        </w:tc>
        <w:tc>
          <w:tcPr>
            <w:tcW w:w="708" w:type="dxa"/>
            <w:tcBorders>
              <w:top w:val="nil"/>
              <w:bottom w:val="nil"/>
            </w:tcBorders>
            <w:shd w:val="clear" w:color="auto" w:fill="EDEEE5" w:themeFill="accent3" w:themeFillTint="33"/>
            <w:vAlign w:val="center"/>
          </w:tcPr>
          <w:p w14:paraId="1025C07E" w14:textId="4EAC895E" w:rsidR="00210D62" w:rsidRDefault="00DC67FD" w:rsidP="003B0F83">
            <w:pPr>
              <w:pStyle w:val="Tabletext"/>
              <w:spacing w:before="0"/>
              <w:ind w:left="0" w:right="0"/>
              <w:jc w:val="center"/>
              <w:rPr>
                <w:b/>
              </w:rPr>
            </w:pPr>
            <w:r>
              <w:rPr>
                <w:b/>
              </w:rPr>
              <w:t>5</w:t>
            </w:r>
          </w:p>
        </w:tc>
        <w:tc>
          <w:tcPr>
            <w:tcW w:w="567" w:type="dxa"/>
            <w:tcBorders>
              <w:top w:val="nil"/>
              <w:bottom w:val="nil"/>
            </w:tcBorders>
            <w:shd w:val="clear" w:color="auto" w:fill="F7EFDE" w:themeFill="accent4" w:themeFillTint="33"/>
            <w:vAlign w:val="center"/>
          </w:tcPr>
          <w:p w14:paraId="13564CB6" w14:textId="4C1EC984" w:rsidR="00210D62" w:rsidRDefault="00DC67FD" w:rsidP="003B0F83">
            <w:pPr>
              <w:pStyle w:val="Tabletext"/>
              <w:spacing w:before="0"/>
              <w:ind w:left="0" w:right="0"/>
              <w:jc w:val="center"/>
              <w:rPr>
                <w:b/>
              </w:rPr>
            </w:pPr>
            <w:r>
              <w:rPr>
                <w:b/>
              </w:rPr>
              <w:t>6</w:t>
            </w:r>
          </w:p>
        </w:tc>
        <w:tc>
          <w:tcPr>
            <w:tcW w:w="567" w:type="dxa"/>
            <w:tcBorders>
              <w:top w:val="nil"/>
              <w:bottom w:val="nil"/>
            </w:tcBorders>
            <w:vAlign w:val="center"/>
          </w:tcPr>
          <w:p w14:paraId="70C998AA" w14:textId="211CEB98" w:rsidR="00210D62" w:rsidRDefault="00DC67FD" w:rsidP="00210D62">
            <w:pPr>
              <w:spacing w:after="0"/>
              <w:ind w:left="0" w:right="0"/>
              <w:jc w:val="center"/>
              <w:rPr>
                <w:b/>
              </w:rPr>
            </w:pPr>
            <w:r>
              <w:rPr>
                <w:b/>
              </w:rPr>
              <w:t>30</w:t>
            </w:r>
          </w:p>
        </w:tc>
        <w:tc>
          <w:tcPr>
            <w:tcW w:w="4258" w:type="dxa"/>
            <w:tcBorders>
              <w:top w:val="nil"/>
              <w:bottom w:val="nil"/>
              <w:right w:val="nil"/>
            </w:tcBorders>
          </w:tcPr>
          <w:p w14:paraId="00F29498" w14:textId="4D5B0CD8" w:rsidR="00210D62" w:rsidRDefault="00DC67FD" w:rsidP="00210D62">
            <w:pPr>
              <w:ind w:left="74" w:right="74"/>
            </w:pPr>
            <w:r>
              <w:t>Turn to the project instructors if needed and use previous projects as help.</w:t>
            </w:r>
          </w:p>
        </w:tc>
      </w:tr>
      <w:tr w:rsidR="00DC67FD" w14:paraId="2D6DF453" w14:textId="77777777" w:rsidTr="006A23B6">
        <w:tc>
          <w:tcPr>
            <w:tcW w:w="3261" w:type="dxa"/>
            <w:tcBorders>
              <w:top w:val="nil"/>
            </w:tcBorders>
          </w:tcPr>
          <w:p w14:paraId="3B5C310A" w14:textId="7E8586EE" w:rsidR="00DC67FD" w:rsidRDefault="00DC67FD" w:rsidP="00067A3B">
            <w:r>
              <w:t>Delivering a poor or incomplete product.</w:t>
            </w:r>
          </w:p>
        </w:tc>
        <w:tc>
          <w:tcPr>
            <w:tcW w:w="708" w:type="dxa"/>
            <w:tcBorders>
              <w:top w:val="nil"/>
            </w:tcBorders>
            <w:shd w:val="clear" w:color="auto" w:fill="EDEEE5" w:themeFill="accent3" w:themeFillTint="33"/>
            <w:vAlign w:val="center"/>
          </w:tcPr>
          <w:p w14:paraId="5AD21F21" w14:textId="6396555D" w:rsidR="00DC67FD" w:rsidRDefault="00DC67FD" w:rsidP="003B0F83">
            <w:pPr>
              <w:pStyle w:val="Tabletext"/>
              <w:spacing w:before="0"/>
              <w:ind w:left="0" w:right="0"/>
              <w:jc w:val="center"/>
              <w:rPr>
                <w:b/>
              </w:rPr>
            </w:pPr>
            <w:r>
              <w:rPr>
                <w:b/>
              </w:rPr>
              <w:t>4</w:t>
            </w:r>
          </w:p>
        </w:tc>
        <w:tc>
          <w:tcPr>
            <w:tcW w:w="567" w:type="dxa"/>
            <w:tcBorders>
              <w:top w:val="nil"/>
            </w:tcBorders>
            <w:shd w:val="clear" w:color="auto" w:fill="F7EFDE" w:themeFill="accent4" w:themeFillTint="33"/>
            <w:vAlign w:val="center"/>
          </w:tcPr>
          <w:p w14:paraId="4A010E4D" w14:textId="1955C933" w:rsidR="00DC67FD" w:rsidRDefault="00DC67FD" w:rsidP="003B0F83">
            <w:pPr>
              <w:pStyle w:val="Tabletext"/>
              <w:spacing w:before="0"/>
              <w:ind w:left="0" w:right="0"/>
              <w:jc w:val="center"/>
              <w:rPr>
                <w:b/>
              </w:rPr>
            </w:pPr>
            <w:r>
              <w:rPr>
                <w:b/>
              </w:rPr>
              <w:t>6</w:t>
            </w:r>
          </w:p>
        </w:tc>
        <w:tc>
          <w:tcPr>
            <w:tcW w:w="567" w:type="dxa"/>
            <w:tcBorders>
              <w:top w:val="nil"/>
            </w:tcBorders>
            <w:vAlign w:val="center"/>
          </w:tcPr>
          <w:p w14:paraId="258E8D98" w14:textId="26A867E4" w:rsidR="00DC67FD" w:rsidRDefault="00DC67FD" w:rsidP="00210D62">
            <w:pPr>
              <w:spacing w:after="0"/>
              <w:ind w:left="0" w:right="0"/>
              <w:jc w:val="center"/>
              <w:rPr>
                <w:b/>
              </w:rPr>
            </w:pPr>
            <w:r>
              <w:rPr>
                <w:b/>
              </w:rPr>
              <w:t>20</w:t>
            </w:r>
          </w:p>
        </w:tc>
        <w:tc>
          <w:tcPr>
            <w:tcW w:w="4258" w:type="dxa"/>
            <w:tcBorders>
              <w:top w:val="nil"/>
              <w:right w:val="nil"/>
            </w:tcBorders>
          </w:tcPr>
          <w:p w14:paraId="68DAD017" w14:textId="71D4DC4A" w:rsidR="00DC67FD" w:rsidRDefault="00DC67FD" w:rsidP="00210D62">
            <w:pPr>
              <w:ind w:left="74" w:right="74"/>
            </w:pPr>
            <w:r>
              <w:t>Work efficiently and always make sure to have a deliverable product.</w:t>
            </w:r>
          </w:p>
        </w:tc>
      </w:tr>
    </w:tbl>
    <w:p w14:paraId="6BD18F9B" w14:textId="389E3B9E" w:rsidR="00832811" w:rsidRDefault="00832811" w:rsidP="005C286E">
      <w:pPr>
        <w:pStyle w:val="Heading2"/>
        <w:ind w:left="0"/>
      </w:pPr>
    </w:p>
    <w:p w14:paraId="2961EDFF" w14:textId="77777777" w:rsidR="00832811" w:rsidRDefault="00832811">
      <w:pPr>
        <w:spacing w:after="240" w:line="252" w:lineRule="auto"/>
        <w:ind w:left="0" w:right="0"/>
        <w:rPr>
          <w:rFonts w:asciiTheme="majorHAnsi" w:eastAsiaTheme="majorEastAsia" w:hAnsiTheme="majorHAnsi" w:cstheme="majorBidi"/>
          <w:caps/>
          <w:color w:val="DD8047" w:themeColor="accent2"/>
          <w:sz w:val="24"/>
          <w:szCs w:val="24"/>
        </w:rPr>
      </w:pPr>
      <w:r>
        <w:br w:type="page"/>
      </w:r>
    </w:p>
    <w:p w14:paraId="1F486D85" w14:textId="0B325901" w:rsidR="00F57A53" w:rsidRDefault="00832811" w:rsidP="00C337E6">
      <w:pPr>
        <w:pStyle w:val="Heading1"/>
        <w:ind w:left="0" w:right="74"/>
      </w:pPr>
      <w:bookmarkStart w:id="40" w:name="_Toc517531925"/>
      <w:bookmarkStart w:id="41" w:name="_Toc530480965"/>
      <w:r>
        <w:lastRenderedPageBreak/>
        <w:t xml:space="preserve">7. Contact </w:t>
      </w:r>
      <w:r w:rsidR="00033864">
        <w:t>I</w:t>
      </w:r>
      <w:r>
        <w:t>nformation</w:t>
      </w:r>
      <w:bookmarkEnd w:id="40"/>
      <w:bookmarkEnd w:id="41"/>
    </w:p>
    <w:p w14:paraId="1D58D483" w14:textId="1B4066B3" w:rsidR="00AF748B" w:rsidRDefault="00F877C6" w:rsidP="00AF748B">
      <w:pPr>
        <w:ind w:left="0"/>
        <w:rPr>
          <w:rFonts w:eastAsia="Calibri" w:cs="Calibri"/>
          <w:b/>
          <w:bCs/>
        </w:rPr>
      </w:pPr>
      <w:r>
        <w:rPr>
          <w:rFonts w:eastAsia="Calibri" w:cs="Calibri"/>
          <w:b/>
          <w:bCs/>
        </w:rPr>
        <w:t>I</w:t>
      </w:r>
      <w:r w:rsidR="00985DC6">
        <w:rPr>
          <w:rFonts w:eastAsia="Calibri" w:cs="Calibri"/>
          <w:b/>
          <w:bCs/>
        </w:rPr>
        <w:t>n</w:t>
      </w:r>
      <w:r>
        <w:rPr>
          <w:rFonts w:eastAsia="Calibri" w:cs="Calibri"/>
          <w:b/>
          <w:bCs/>
        </w:rPr>
        <w:t>structor</w:t>
      </w:r>
      <w:r w:rsidR="00985DC6">
        <w:rPr>
          <w:rFonts w:eastAsia="Calibri" w:cs="Calibri"/>
          <w:b/>
          <w:bCs/>
        </w:rPr>
        <w:t>s</w:t>
      </w:r>
    </w:p>
    <w:p w14:paraId="1FF20F4A" w14:textId="2C187CCF" w:rsidR="00985DC6" w:rsidRDefault="00985DC6" w:rsidP="00AF748B">
      <w:pPr>
        <w:ind w:left="0"/>
      </w:pPr>
      <w:r>
        <w:t xml:space="preserve">Harald </w:t>
      </w:r>
      <w:proofErr w:type="spellStart"/>
      <w:r>
        <w:t>Drillenburg</w:t>
      </w:r>
      <w:proofErr w:type="spellEnd"/>
      <w:r w:rsidR="008C6FF7">
        <w:tab/>
      </w:r>
      <w:r w:rsidR="00C317A2">
        <w:tab/>
      </w:r>
      <w:r w:rsidR="00C317A2">
        <w:tab/>
      </w:r>
      <w:r w:rsidR="00C317A2">
        <w:tab/>
      </w:r>
      <w:r w:rsidR="00C317A2">
        <w:tab/>
      </w:r>
      <w:r w:rsidR="00C317A2">
        <w:tab/>
      </w:r>
      <w:r w:rsidR="00C317A2" w:rsidRPr="00C317A2">
        <w:t>herald.drillenburg@inholland.nl</w:t>
      </w:r>
    </w:p>
    <w:p w14:paraId="275D7477" w14:textId="39B55829" w:rsidR="00C317A2" w:rsidRDefault="00FE292D" w:rsidP="00AF748B">
      <w:pPr>
        <w:ind w:left="0"/>
        <w:rPr>
          <w:lang w:val="nl-NL"/>
        </w:rPr>
      </w:pPr>
      <w:r>
        <w:rPr>
          <w:lang w:val="nl-NL"/>
        </w:rPr>
        <w:t>Koos van Tubergen</w:t>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sidR="00C317A2" w:rsidRPr="001F4D59">
        <w:rPr>
          <w:lang w:val="nl-NL"/>
        </w:rPr>
        <w:tab/>
      </w:r>
      <w:r>
        <w:rPr>
          <w:lang w:val="nl-NL"/>
        </w:rPr>
        <w:t>koos.vantubergen</w:t>
      </w:r>
      <w:r w:rsidR="002D3A71" w:rsidRPr="002D3A71">
        <w:rPr>
          <w:lang w:val="nl-NL"/>
        </w:rPr>
        <w:t>@inholland.nl</w:t>
      </w:r>
    </w:p>
    <w:p w14:paraId="20D5F108" w14:textId="77777777" w:rsidR="002D3A71" w:rsidRDefault="002D3A71" w:rsidP="00AF748B">
      <w:pPr>
        <w:ind w:left="0"/>
        <w:rPr>
          <w:lang w:val="nl-NL"/>
        </w:rPr>
      </w:pPr>
    </w:p>
    <w:p w14:paraId="141B9F7E" w14:textId="1D2AAC4A" w:rsidR="001F4D59" w:rsidRPr="00570CB4" w:rsidRDefault="001F4D59" w:rsidP="00AF748B">
      <w:pPr>
        <w:ind w:left="0"/>
        <w:rPr>
          <w:rFonts w:eastAsia="Calibri" w:cs="Calibri"/>
          <w:b/>
          <w:bCs/>
          <w:lang w:val="nl-NL"/>
        </w:rPr>
      </w:pPr>
      <w:r w:rsidRPr="00570CB4">
        <w:rPr>
          <w:rFonts w:eastAsia="Calibri" w:cs="Calibri"/>
          <w:b/>
          <w:bCs/>
          <w:lang w:val="nl-NL"/>
        </w:rPr>
        <w:t>Group Members</w:t>
      </w:r>
    </w:p>
    <w:p w14:paraId="09206070" w14:textId="73765317" w:rsidR="001F4D59" w:rsidRPr="00DE3A1A" w:rsidRDefault="001F4D59" w:rsidP="00AF748B">
      <w:pPr>
        <w:ind w:left="0"/>
        <w:rPr>
          <w:lang w:val="nl-NL"/>
        </w:rPr>
      </w:pPr>
      <w:r w:rsidRPr="00DE3A1A">
        <w:rPr>
          <w:lang w:val="nl-NL"/>
        </w:rPr>
        <w:t xml:space="preserve">Bindu van Raak </w:t>
      </w:r>
      <w:r w:rsidRPr="00DE3A1A">
        <w:rPr>
          <w:lang w:val="nl-NL"/>
        </w:rPr>
        <w:tab/>
      </w:r>
      <w:r w:rsidRPr="00DE3A1A">
        <w:rPr>
          <w:lang w:val="nl-NL"/>
        </w:rPr>
        <w:tab/>
        <w:t>(611629)</w:t>
      </w:r>
      <w:r w:rsidR="00DE3A1A">
        <w:rPr>
          <w:lang w:val="nl-NL"/>
        </w:rPr>
        <w:tab/>
      </w:r>
      <w:r w:rsidR="00DE3A1A">
        <w:rPr>
          <w:lang w:val="nl-NL"/>
        </w:rPr>
        <w:tab/>
      </w:r>
      <w:r w:rsidR="00DE3A1A">
        <w:rPr>
          <w:lang w:val="nl-NL"/>
        </w:rPr>
        <w:tab/>
      </w:r>
      <w:r w:rsidR="00DE3A1A">
        <w:rPr>
          <w:lang w:val="nl-NL"/>
        </w:rPr>
        <w:tab/>
      </w:r>
      <w:r w:rsidR="009A3852">
        <w:rPr>
          <w:lang w:val="nl-NL"/>
        </w:rPr>
        <w:t>611629</w:t>
      </w:r>
      <w:r w:rsidR="00DE3A1A">
        <w:rPr>
          <w:lang w:val="nl-NL"/>
        </w:rPr>
        <w:t>@student.inholland.nl</w:t>
      </w:r>
    </w:p>
    <w:p w14:paraId="1CDE0302" w14:textId="06EEEC33" w:rsidR="001F4D59" w:rsidRPr="003900B2" w:rsidRDefault="003900B2" w:rsidP="001F4D59">
      <w:pPr>
        <w:ind w:left="0"/>
        <w:rPr>
          <w:lang w:val="en-AU"/>
        </w:rPr>
      </w:pPr>
      <w:r w:rsidRPr="003900B2">
        <w:rPr>
          <w:lang w:val="en-AU"/>
        </w:rPr>
        <w:t>Justin Mulder</w:t>
      </w:r>
      <w:r w:rsidRPr="003900B2">
        <w:rPr>
          <w:lang w:val="en-AU"/>
        </w:rPr>
        <w:tab/>
      </w:r>
      <w:r w:rsidR="001F4D59" w:rsidRPr="003900B2">
        <w:rPr>
          <w:lang w:val="en-AU"/>
        </w:rPr>
        <w:t xml:space="preserve"> </w:t>
      </w:r>
      <w:r w:rsidR="001F4D59" w:rsidRPr="003900B2">
        <w:rPr>
          <w:lang w:val="en-AU"/>
        </w:rPr>
        <w:tab/>
        <w:t>(</w:t>
      </w:r>
      <w:r w:rsidRPr="003900B2">
        <w:rPr>
          <w:lang w:val="en-AU"/>
        </w:rPr>
        <w:t>563558</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Pr="003900B2">
        <w:rPr>
          <w:lang w:val="en-AU"/>
        </w:rPr>
        <w:t>563558</w:t>
      </w:r>
      <w:r w:rsidR="009A3852" w:rsidRPr="003900B2">
        <w:rPr>
          <w:lang w:val="en-AU"/>
        </w:rPr>
        <w:t>@student.inholland.nl</w:t>
      </w:r>
    </w:p>
    <w:p w14:paraId="0C26249E" w14:textId="237D6C66" w:rsidR="001F4D59" w:rsidRPr="003900B2" w:rsidRDefault="003900B2" w:rsidP="001F4D59">
      <w:pPr>
        <w:ind w:left="0"/>
        <w:rPr>
          <w:lang w:val="en-AU"/>
        </w:rPr>
      </w:pPr>
      <w:proofErr w:type="spellStart"/>
      <w:r w:rsidRPr="003900B2">
        <w:rPr>
          <w:lang w:val="en-AU"/>
        </w:rPr>
        <w:t>Assem</w:t>
      </w:r>
      <w:proofErr w:type="spellEnd"/>
      <w:r>
        <w:rPr>
          <w:lang w:val="en-AU"/>
        </w:rPr>
        <w:t xml:space="preserve"> </w:t>
      </w:r>
      <w:proofErr w:type="spellStart"/>
      <w:r>
        <w:rPr>
          <w:lang w:val="en-AU"/>
        </w:rPr>
        <w:t>Abdellaoui</w:t>
      </w:r>
      <w:proofErr w:type="spellEnd"/>
      <w:r w:rsidR="001F4D59" w:rsidRPr="003900B2">
        <w:rPr>
          <w:lang w:val="en-AU"/>
        </w:rPr>
        <w:tab/>
        <w:t>(</w:t>
      </w:r>
      <w:r w:rsidR="008B55AB" w:rsidRPr="008B55AB">
        <w:rPr>
          <w:lang w:val="en-AU"/>
        </w:rPr>
        <w:t>566456</w:t>
      </w:r>
      <w:r w:rsidR="001F4D59" w:rsidRPr="003900B2">
        <w:rPr>
          <w:lang w:val="en-AU"/>
        </w:rPr>
        <w:t>)</w:t>
      </w:r>
      <w:r w:rsidR="009A3852" w:rsidRPr="003900B2">
        <w:rPr>
          <w:lang w:val="en-AU"/>
        </w:rPr>
        <w:tab/>
      </w:r>
      <w:r w:rsidR="009A3852" w:rsidRPr="003900B2">
        <w:rPr>
          <w:lang w:val="en-AU"/>
        </w:rPr>
        <w:tab/>
      </w:r>
      <w:r w:rsidR="009A3852" w:rsidRPr="003900B2">
        <w:rPr>
          <w:lang w:val="en-AU"/>
        </w:rPr>
        <w:tab/>
      </w:r>
      <w:r w:rsidR="009A3852" w:rsidRPr="003900B2">
        <w:rPr>
          <w:lang w:val="en-AU"/>
        </w:rPr>
        <w:tab/>
      </w:r>
      <w:r w:rsidR="008B55AB" w:rsidRPr="008B55AB">
        <w:rPr>
          <w:lang w:val="en-AU"/>
        </w:rPr>
        <w:t>566456</w:t>
      </w:r>
      <w:r w:rsidR="00642163" w:rsidRPr="003900B2">
        <w:rPr>
          <w:lang w:val="en-AU"/>
        </w:rPr>
        <w:t>@student.inholland.nl</w:t>
      </w:r>
    </w:p>
    <w:p w14:paraId="6E966892" w14:textId="0B909652" w:rsidR="001F4D59" w:rsidRDefault="008B55AB" w:rsidP="00AF748B">
      <w:pPr>
        <w:ind w:left="0"/>
        <w:rPr>
          <w:lang w:val="en-AU"/>
        </w:rPr>
      </w:pPr>
      <w:r>
        <w:rPr>
          <w:lang w:val="en-AU"/>
        </w:rPr>
        <w:t xml:space="preserve">Justice </w:t>
      </w:r>
      <w:proofErr w:type="spellStart"/>
      <w:r>
        <w:rPr>
          <w:lang w:val="en-AU"/>
        </w:rPr>
        <w:t>Pandt</w:t>
      </w:r>
      <w:proofErr w:type="spellEnd"/>
      <w:r w:rsidR="001F4D59" w:rsidRPr="003900B2">
        <w:rPr>
          <w:lang w:val="en-AU"/>
        </w:rPr>
        <w:tab/>
      </w:r>
      <w:r w:rsidR="001F4D59" w:rsidRPr="003900B2">
        <w:rPr>
          <w:lang w:val="en-AU"/>
        </w:rPr>
        <w:tab/>
        <w:t>(</w:t>
      </w:r>
      <w:r w:rsidRPr="008B55AB">
        <w:rPr>
          <w:lang w:val="en-AU"/>
        </w:rPr>
        <w:t>580014</w:t>
      </w:r>
      <w:r w:rsidR="001F4D59" w:rsidRPr="003900B2">
        <w:rPr>
          <w:lang w:val="en-AU"/>
        </w:rPr>
        <w:t>)</w:t>
      </w:r>
      <w:r w:rsidR="00642163" w:rsidRPr="003900B2">
        <w:rPr>
          <w:lang w:val="en-AU"/>
        </w:rPr>
        <w:tab/>
      </w:r>
      <w:r w:rsidR="00642163" w:rsidRPr="003900B2">
        <w:rPr>
          <w:lang w:val="en-AU"/>
        </w:rPr>
        <w:tab/>
      </w:r>
      <w:r w:rsidR="00642163" w:rsidRPr="003900B2">
        <w:rPr>
          <w:lang w:val="en-AU"/>
        </w:rPr>
        <w:tab/>
      </w:r>
      <w:r w:rsidR="00642163" w:rsidRPr="003900B2">
        <w:rPr>
          <w:lang w:val="en-AU"/>
        </w:rPr>
        <w:tab/>
      </w:r>
      <w:r w:rsidRPr="008B55AB">
        <w:rPr>
          <w:lang w:val="en-AU"/>
        </w:rPr>
        <w:t>580014@student.inholland.nl</w:t>
      </w:r>
    </w:p>
    <w:p w14:paraId="05AAD085" w14:textId="3DA8EAEB" w:rsidR="008B55AB" w:rsidRPr="008D659B" w:rsidRDefault="008B55AB" w:rsidP="008B55AB">
      <w:pPr>
        <w:ind w:left="0"/>
        <w:rPr>
          <w:lang w:val="en-AU"/>
        </w:rPr>
      </w:pPr>
      <w:proofErr w:type="spellStart"/>
      <w:r w:rsidRPr="008D659B">
        <w:rPr>
          <w:lang w:val="en-AU"/>
        </w:rPr>
        <w:t>Joud</w:t>
      </w:r>
      <w:proofErr w:type="spellEnd"/>
      <w:r w:rsidRPr="008D659B">
        <w:rPr>
          <w:lang w:val="en-AU"/>
        </w:rPr>
        <w:t xml:space="preserve"> </w:t>
      </w:r>
      <w:proofErr w:type="spellStart"/>
      <w:r w:rsidRPr="008D659B">
        <w:rPr>
          <w:lang w:val="en-AU"/>
        </w:rPr>
        <w:t>Beniamin</w:t>
      </w:r>
      <w:proofErr w:type="spellEnd"/>
      <w:r w:rsidRPr="008D659B">
        <w:rPr>
          <w:lang w:val="en-AU"/>
        </w:rPr>
        <w:tab/>
      </w:r>
      <w:r w:rsidRPr="008D659B">
        <w:rPr>
          <w:lang w:val="en-AU"/>
        </w:rPr>
        <w:tab/>
        <w:t>(617059)</w:t>
      </w:r>
      <w:r w:rsidRPr="008D659B">
        <w:rPr>
          <w:lang w:val="en-AU"/>
        </w:rPr>
        <w:tab/>
      </w:r>
      <w:r w:rsidRPr="008D659B">
        <w:rPr>
          <w:lang w:val="en-AU"/>
        </w:rPr>
        <w:tab/>
      </w:r>
      <w:r w:rsidRPr="008D659B">
        <w:rPr>
          <w:lang w:val="en-AU"/>
        </w:rPr>
        <w:tab/>
      </w:r>
      <w:r w:rsidRPr="008D659B">
        <w:rPr>
          <w:lang w:val="en-AU"/>
        </w:rPr>
        <w:tab/>
        <w:t>617059@student.inholland.nl</w:t>
      </w:r>
    </w:p>
    <w:p w14:paraId="3E6021D1" w14:textId="77777777" w:rsidR="008B55AB" w:rsidRPr="008D659B" w:rsidRDefault="008B55AB" w:rsidP="00AF748B">
      <w:pPr>
        <w:ind w:left="0"/>
        <w:rPr>
          <w:lang w:val="en-AU"/>
        </w:rPr>
      </w:pPr>
    </w:p>
    <w:sectPr w:rsidR="008B55AB" w:rsidRPr="008D659B">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562504" w14:textId="77777777" w:rsidR="008B109E" w:rsidRDefault="008B109E">
      <w:r>
        <w:separator/>
      </w:r>
    </w:p>
    <w:p w14:paraId="6BD6C0EC" w14:textId="77777777" w:rsidR="008B109E" w:rsidRDefault="008B109E"/>
  </w:endnote>
  <w:endnote w:type="continuationSeparator" w:id="0">
    <w:p w14:paraId="213AEE85" w14:textId="77777777" w:rsidR="008B109E" w:rsidRDefault="008B109E">
      <w:r>
        <w:continuationSeparator/>
      </w:r>
    </w:p>
    <w:p w14:paraId="6CDD2919" w14:textId="77777777" w:rsidR="008B109E" w:rsidRDefault="008B109E"/>
  </w:endnote>
  <w:endnote w:type="continuationNotice" w:id="1">
    <w:p w14:paraId="42FBA714" w14:textId="77777777" w:rsidR="008B109E" w:rsidRDefault="008B109E">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Description w:val="Footer table"/>
    </w:tblPr>
    <w:tblGrid>
      <w:gridCol w:w="1404"/>
      <w:gridCol w:w="6552"/>
      <w:gridCol w:w="1404"/>
    </w:tblGrid>
    <w:tr w:rsidR="00A974C6" w14:paraId="2DDB5A8F" w14:textId="77777777">
      <w:sdt>
        <w:sdtPr>
          <w:alias w:val="Date"/>
          <w:tag w:val=""/>
          <w:id w:val="-600561709"/>
          <w:dataBinding w:prefixMappings="xmlns:ns0='http://schemas.microsoft.com/office/2006/coverPageProps' " w:xpath="/ns0:CoverPageProperties[1]/ns0:PublishDate[1]" w:storeItemID="{55AF091B-3C7A-41E3-B477-F2FDAA23CFDA}"/>
          <w:date w:fullDate="2018-12-12T00:00:00Z">
            <w:dateFormat w:val="M/d/yyyy"/>
            <w:lid w:val="en-US"/>
            <w:storeMappedDataAs w:val="dateTime"/>
            <w:calendar w:val="gregorian"/>
          </w:date>
        </w:sdtPr>
        <w:sdtEndPr/>
        <w:sdtContent>
          <w:tc>
            <w:tcPr>
              <w:tcW w:w="750" w:type="pct"/>
            </w:tcPr>
            <w:p w14:paraId="25315CD8" w14:textId="2DD5DE35" w:rsidR="00A974C6" w:rsidRDefault="0087372C">
              <w:pPr>
                <w:pStyle w:val="Footer"/>
              </w:pPr>
              <w:r>
                <w:t>12/12/2018</w:t>
              </w:r>
            </w:p>
          </w:tc>
        </w:sdtContent>
      </w:sdt>
      <w:sdt>
        <w:sdtPr>
          <w:alias w:val="Title"/>
          <w:tag w:val=""/>
          <w:id w:val="1374816167"/>
          <w:showingPlcHdr/>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0AAB54D0" w14:textId="58DF7B54" w:rsidR="00A974C6" w:rsidRDefault="00256EB7">
              <w:pPr>
                <w:pStyle w:val="Footer"/>
                <w:jc w:val="center"/>
              </w:pPr>
              <w:r>
                <w:t xml:space="preserve">     </w:t>
              </w:r>
            </w:p>
          </w:tc>
        </w:sdtContent>
      </w:sdt>
      <w:tc>
        <w:tcPr>
          <w:tcW w:w="750" w:type="pct"/>
        </w:tcPr>
        <w:p w14:paraId="01A9202E" w14:textId="77777777" w:rsidR="00A974C6" w:rsidRDefault="00A974C6">
          <w:pPr>
            <w:pStyle w:val="Footer"/>
            <w:jc w:val="right"/>
          </w:pPr>
          <w:r>
            <w:fldChar w:fldCharType="begin"/>
          </w:r>
          <w:r>
            <w:instrText xml:space="preserve"> PAGE  \* Arabic </w:instrText>
          </w:r>
          <w:r>
            <w:fldChar w:fldCharType="separate"/>
          </w:r>
          <w:r w:rsidR="00067A3B">
            <w:rPr>
              <w:noProof/>
            </w:rPr>
            <w:t>8</w:t>
          </w:r>
          <w:r>
            <w:fldChar w:fldCharType="end"/>
          </w:r>
        </w:p>
      </w:tc>
    </w:tr>
  </w:tbl>
  <w:p w14:paraId="4B1F511A" w14:textId="77777777" w:rsidR="00A974C6" w:rsidRDefault="00A974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A85742" w14:textId="77777777" w:rsidR="008B109E" w:rsidRDefault="008B109E">
      <w:r>
        <w:separator/>
      </w:r>
    </w:p>
    <w:p w14:paraId="382845AC" w14:textId="77777777" w:rsidR="008B109E" w:rsidRDefault="008B109E"/>
  </w:footnote>
  <w:footnote w:type="continuationSeparator" w:id="0">
    <w:p w14:paraId="00BB76FA" w14:textId="77777777" w:rsidR="008B109E" w:rsidRDefault="008B109E">
      <w:r>
        <w:continuationSeparator/>
      </w:r>
    </w:p>
    <w:p w14:paraId="32CFFF02" w14:textId="77777777" w:rsidR="008B109E" w:rsidRDefault="008B109E"/>
  </w:footnote>
  <w:footnote w:type="continuationNotice" w:id="1">
    <w:p w14:paraId="13E3ED9C" w14:textId="77777777" w:rsidR="008B109E" w:rsidRDefault="008B109E">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1C6459"/>
    <w:multiLevelType w:val="hybridMultilevel"/>
    <w:tmpl w:val="10EA1D14"/>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F95769"/>
    <w:multiLevelType w:val="hybridMultilevel"/>
    <w:tmpl w:val="9FE0DED6"/>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08DD3AB6"/>
    <w:multiLevelType w:val="hybridMultilevel"/>
    <w:tmpl w:val="1B9EE06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4" w15:restartNumberingAfterBreak="0">
    <w:nsid w:val="0F073CD1"/>
    <w:multiLevelType w:val="hybridMultilevel"/>
    <w:tmpl w:val="B9B2689E"/>
    <w:lvl w:ilvl="0" w:tplc="0032E4BE">
      <w:start w:val="1"/>
      <w:numFmt w:val="bullet"/>
      <w:lvlText w:val=""/>
      <w:lvlJc w:val="left"/>
      <w:pPr>
        <w:ind w:left="720" w:hanging="360"/>
      </w:pPr>
      <w:rPr>
        <w:rFonts w:ascii="Symbol" w:hAnsi="Symbol" w:hint="default"/>
      </w:rPr>
    </w:lvl>
    <w:lvl w:ilvl="1" w:tplc="1382C396">
      <w:start w:val="1"/>
      <w:numFmt w:val="bullet"/>
      <w:lvlText w:val="o"/>
      <w:lvlJc w:val="left"/>
      <w:pPr>
        <w:ind w:left="1440" w:hanging="360"/>
      </w:pPr>
      <w:rPr>
        <w:rFonts w:ascii="Courier New" w:hAnsi="Courier New" w:hint="default"/>
      </w:rPr>
    </w:lvl>
    <w:lvl w:ilvl="2" w:tplc="E3944AAE">
      <w:start w:val="1"/>
      <w:numFmt w:val="bullet"/>
      <w:lvlText w:val=""/>
      <w:lvlJc w:val="left"/>
      <w:pPr>
        <w:ind w:left="2160" w:hanging="360"/>
      </w:pPr>
      <w:rPr>
        <w:rFonts w:ascii="Wingdings" w:hAnsi="Wingdings" w:hint="default"/>
      </w:rPr>
    </w:lvl>
    <w:lvl w:ilvl="3" w:tplc="59A0B546">
      <w:start w:val="1"/>
      <w:numFmt w:val="bullet"/>
      <w:lvlText w:val=""/>
      <w:lvlJc w:val="left"/>
      <w:pPr>
        <w:ind w:left="2880" w:hanging="360"/>
      </w:pPr>
      <w:rPr>
        <w:rFonts w:ascii="Symbol" w:hAnsi="Symbol" w:hint="default"/>
      </w:rPr>
    </w:lvl>
    <w:lvl w:ilvl="4" w:tplc="B456C4C8">
      <w:start w:val="1"/>
      <w:numFmt w:val="bullet"/>
      <w:lvlText w:val="o"/>
      <w:lvlJc w:val="left"/>
      <w:pPr>
        <w:ind w:left="3600" w:hanging="360"/>
      </w:pPr>
      <w:rPr>
        <w:rFonts w:ascii="Courier New" w:hAnsi="Courier New" w:hint="default"/>
      </w:rPr>
    </w:lvl>
    <w:lvl w:ilvl="5" w:tplc="D9D0C164">
      <w:start w:val="1"/>
      <w:numFmt w:val="bullet"/>
      <w:lvlText w:val=""/>
      <w:lvlJc w:val="left"/>
      <w:pPr>
        <w:ind w:left="4320" w:hanging="360"/>
      </w:pPr>
      <w:rPr>
        <w:rFonts w:ascii="Wingdings" w:hAnsi="Wingdings" w:hint="default"/>
      </w:rPr>
    </w:lvl>
    <w:lvl w:ilvl="6" w:tplc="C64AB318">
      <w:start w:val="1"/>
      <w:numFmt w:val="bullet"/>
      <w:lvlText w:val=""/>
      <w:lvlJc w:val="left"/>
      <w:pPr>
        <w:ind w:left="5040" w:hanging="360"/>
      </w:pPr>
      <w:rPr>
        <w:rFonts w:ascii="Symbol" w:hAnsi="Symbol" w:hint="default"/>
      </w:rPr>
    </w:lvl>
    <w:lvl w:ilvl="7" w:tplc="51F47FF2">
      <w:start w:val="1"/>
      <w:numFmt w:val="bullet"/>
      <w:lvlText w:val="o"/>
      <w:lvlJc w:val="left"/>
      <w:pPr>
        <w:ind w:left="5760" w:hanging="360"/>
      </w:pPr>
      <w:rPr>
        <w:rFonts w:ascii="Courier New" w:hAnsi="Courier New" w:hint="default"/>
      </w:rPr>
    </w:lvl>
    <w:lvl w:ilvl="8" w:tplc="01707836">
      <w:start w:val="1"/>
      <w:numFmt w:val="bullet"/>
      <w:lvlText w:val=""/>
      <w:lvlJc w:val="left"/>
      <w:pPr>
        <w:ind w:left="6480" w:hanging="360"/>
      </w:pPr>
      <w:rPr>
        <w:rFonts w:ascii="Wingdings" w:hAnsi="Wingdings" w:hint="default"/>
      </w:rPr>
    </w:lvl>
  </w:abstractNum>
  <w:abstractNum w:abstractNumId="5" w15:restartNumberingAfterBreak="0">
    <w:nsid w:val="1463586D"/>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6" w15:restartNumberingAfterBreak="0">
    <w:nsid w:val="1ABF4844"/>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7" w15:restartNumberingAfterBreak="0">
    <w:nsid w:val="1DAD3777"/>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8" w15:restartNumberingAfterBreak="0">
    <w:nsid w:val="1F052C6F"/>
    <w:multiLevelType w:val="hybridMultilevel"/>
    <w:tmpl w:val="93BE46CE"/>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9" w15:restartNumberingAfterBreak="0">
    <w:nsid w:val="20215A33"/>
    <w:multiLevelType w:val="hybridMultilevel"/>
    <w:tmpl w:val="1FD48C10"/>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1E4648B"/>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1"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C05D9E"/>
    <w:multiLevelType w:val="hybridMultilevel"/>
    <w:tmpl w:val="A5F6501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3" w15:restartNumberingAfterBreak="0">
    <w:nsid w:val="27854B9C"/>
    <w:multiLevelType w:val="hybridMultilevel"/>
    <w:tmpl w:val="C896AAB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4" w15:restartNumberingAfterBreak="0">
    <w:nsid w:val="290E4129"/>
    <w:multiLevelType w:val="hybridMultilevel"/>
    <w:tmpl w:val="2214B41C"/>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5" w15:restartNumberingAfterBreak="0">
    <w:nsid w:val="30404074"/>
    <w:multiLevelType w:val="hybridMultilevel"/>
    <w:tmpl w:val="E0C4669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6" w15:restartNumberingAfterBreak="0">
    <w:nsid w:val="3F9B4D64"/>
    <w:multiLevelType w:val="hybridMultilevel"/>
    <w:tmpl w:val="EC5E4F8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17" w15:restartNumberingAfterBreak="0">
    <w:nsid w:val="4F3F75EB"/>
    <w:multiLevelType w:val="hybridMultilevel"/>
    <w:tmpl w:val="F9FCEA0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8" w15:restartNumberingAfterBreak="0">
    <w:nsid w:val="52CA4D3C"/>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9" w15:restartNumberingAfterBreak="0">
    <w:nsid w:val="53A364AC"/>
    <w:multiLevelType w:val="hybridMultilevel"/>
    <w:tmpl w:val="D250D21C"/>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0" w15:restartNumberingAfterBreak="0">
    <w:nsid w:val="53B22601"/>
    <w:multiLevelType w:val="hybridMultilevel"/>
    <w:tmpl w:val="F8D21D7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54A62B20"/>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2" w15:restartNumberingAfterBreak="0">
    <w:nsid w:val="5741246C"/>
    <w:multiLevelType w:val="hybridMultilevel"/>
    <w:tmpl w:val="D504B226"/>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15:restartNumberingAfterBreak="0">
    <w:nsid w:val="58B44607"/>
    <w:multiLevelType w:val="hybridMultilevel"/>
    <w:tmpl w:val="D2EA1734"/>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4" w15:restartNumberingAfterBreak="0">
    <w:nsid w:val="5C0A46C0"/>
    <w:multiLevelType w:val="hybridMultilevel"/>
    <w:tmpl w:val="098A5D42"/>
    <w:lvl w:ilvl="0" w:tplc="0C09000F">
      <w:start w:val="1"/>
      <w:numFmt w:val="decimal"/>
      <w:lvlText w:val="%1."/>
      <w:lvlJc w:val="left"/>
      <w:pPr>
        <w:ind w:left="792" w:hanging="360"/>
      </w:p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25" w15:restartNumberingAfterBreak="0">
    <w:nsid w:val="5F6C7F8B"/>
    <w:multiLevelType w:val="hybridMultilevel"/>
    <w:tmpl w:val="9F587E4C"/>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6" w15:restartNumberingAfterBreak="0">
    <w:nsid w:val="61E01215"/>
    <w:multiLevelType w:val="hybridMultilevel"/>
    <w:tmpl w:val="BDB6A788"/>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27" w15:restartNumberingAfterBreak="0">
    <w:nsid w:val="62BE6E9C"/>
    <w:multiLevelType w:val="hybridMultilevel"/>
    <w:tmpl w:val="D30289A8"/>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28" w15:restartNumberingAfterBreak="0">
    <w:nsid w:val="62C9021D"/>
    <w:multiLevelType w:val="hybridMultilevel"/>
    <w:tmpl w:val="806E72B8"/>
    <w:lvl w:ilvl="0" w:tplc="0BC24F68">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3986C83"/>
    <w:multiLevelType w:val="hybridMultilevel"/>
    <w:tmpl w:val="3FA884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4577155"/>
    <w:multiLevelType w:val="hybridMultilevel"/>
    <w:tmpl w:val="54F0D372"/>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1" w15:restartNumberingAfterBreak="0">
    <w:nsid w:val="7DE92493"/>
    <w:multiLevelType w:val="hybridMultilevel"/>
    <w:tmpl w:val="5ADC0194"/>
    <w:lvl w:ilvl="0" w:tplc="0C090019">
      <w:start w:val="1"/>
      <w:numFmt w:val="lowerLetter"/>
      <w:lvlText w:val="%1."/>
      <w:lvlJc w:val="left"/>
      <w:pPr>
        <w:ind w:left="1152" w:hanging="360"/>
      </w:pPr>
    </w:lvl>
    <w:lvl w:ilvl="1" w:tplc="0C090019" w:tentative="1">
      <w:start w:val="1"/>
      <w:numFmt w:val="lowerLetter"/>
      <w:lvlText w:val="%2."/>
      <w:lvlJc w:val="left"/>
      <w:pPr>
        <w:ind w:left="1872" w:hanging="360"/>
      </w:pPr>
    </w:lvl>
    <w:lvl w:ilvl="2" w:tplc="0C09001B" w:tentative="1">
      <w:start w:val="1"/>
      <w:numFmt w:val="lowerRoman"/>
      <w:lvlText w:val="%3."/>
      <w:lvlJc w:val="right"/>
      <w:pPr>
        <w:ind w:left="2592" w:hanging="180"/>
      </w:pPr>
    </w:lvl>
    <w:lvl w:ilvl="3" w:tplc="0C09000F" w:tentative="1">
      <w:start w:val="1"/>
      <w:numFmt w:val="decimal"/>
      <w:lvlText w:val="%4."/>
      <w:lvlJc w:val="left"/>
      <w:pPr>
        <w:ind w:left="3312" w:hanging="360"/>
      </w:pPr>
    </w:lvl>
    <w:lvl w:ilvl="4" w:tplc="0C090019" w:tentative="1">
      <w:start w:val="1"/>
      <w:numFmt w:val="lowerLetter"/>
      <w:lvlText w:val="%5."/>
      <w:lvlJc w:val="left"/>
      <w:pPr>
        <w:ind w:left="4032" w:hanging="360"/>
      </w:pPr>
    </w:lvl>
    <w:lvl w:ilvl="5" w:tplc="0C09001B" w:tentative="1">
      <w:start w:val="1"/>
      <w:numFmt w:val="lowerRoman"/>
      <w:lvlText w:val="%6."/>
      <w:lvlJc w:val="right"/>
      <w:pPr>
        <w:ind w:left="4752" w:hanging="180"/>
      </w:pPr>
    </w:lvl>
    <w:lvl w:ilvl="6" w:tplc="0C09000F" w:tentative="1">
      <w:start w:val="1"/>
      <w:numFmt w:val="decimal"/>
      <w:lvlText w:val="%7."/>
      <w:lvlJc w:val="left"/>
      <w:pPr>
        <w:ind w:left="5472" w:hanging="360"/>
      </w:pPr>
    </w:lvl>
    <w:lvl w:ilvl="7" w:tplc="0C090019" w:tentative="1">
      <w:start w:val="1"/>
      <w:numFmt w:val="lowerLetter"/>
      <w:lvlText w:val="%8."/>
      <w:lvlJc w:val="left"/>
      <w:pPr>
        <w:ind w:left="6192" w:hanging="360"/>
      </w:pPr>
    </w:lvl>
    <w:lvl w:ilvl="8" w:tplc="0C09001B" w:tentative="1">
      <w:start w:val="1"/>
      <w:numFmt w:val="lowerRoman"/>
      <w:lvlText w:val="%9."/>
      <w:lvlJc w:val="right"/>
      <w:pPr>
        <w:ind w:left="6912" w:hanging="180"/>
      </w:pPr>
    </w:lvl>
  </w:abstractNum>
  <w:abstractNum w:abstractNumId="32" w15:restartNumberingAfterBreak="0">
    <w:nsid w:val="7E22235E"/>
    <w:multiLevelType w:val="hybridMultilevel"/>
    <w:tmpl w:val="BC9C477C"/>
    <w:lvl w:ilvl="0" w:tplc="0C090013">
      <w:start w:val="1"/>
      <w:numFmt w:val="upperRoman"/>
      <w:lvlText w:val="%1."/>
      <w:lvlJc w:val="righ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1">
    <w:abstractNumId w:val="0"/>
  </w:num>
  <w:num w:numId="2">
    <w:abstractNumId w:val="11"/>
  </w:num>
  <w:num w:numId="3">
    <w:abstractNumId w:val="29"/>
  </w:num>
  <w:num w:numId="4">
    <w:abstractNumId w:val="28"/>
  </w:num>
  <w:num w:numId="5">
    <w:abstractNumId w:val="17"/>
  </w:num>
  <w:num w:numId="6">
    <w:abstractNumId w:val="9"/>
  </w:num>
  <w:num w:numId="7">
    <w:abstractNumId w:val="1"/>
  </w:num>
  <w:num w:numId="8">
    <w:abstractNumId w:val="4"/>
  </w:num>
  <w:num w:numId="9">
    <w:abstractNumId w:val="12"/>
  </w:num>
  <w:num w:numId="10">
    <w:abstractNumId w:val="32"/>
  </w:num>
  <w:num w:numId="11">
    <w:abstractNumId w:val="15"/>
  </w:num>
  <w:num w:numId="12">
    <w:abstractNumId w:val="26"/>
  </w:num>
  <w:num w:numId="13">
    <w:abstractNumId w:val="18"/>
  </w:num>
  <w:num w:numId="14">
    <w:abstractNumId w:val="5"/>
  </w:num>
  <w:num w:numId="15">
    <w:abstractNumId w:val="27"/>
  </w:num>
  <w:num w:numId="16">
    <w:abstractNumId w:val="13"/>
  </w:num>
  <w:num w:numId="17">
    <w:abstractNumId w:val="25"/>
  </w:num>
  <w:num w:numId="18">
    <w:abstractNumId w:val="31"/>
  </w:num>
  <w:num w:numId="19">
    <w:abstractNumId w:val="23"/>
  </w:num>
  <w:num w:numId="20">
    <w:abstractNumId w:val="24"/>
  </w:num>
  <w:num w:numId="21">
    <w:abstractNumId w:val="20"/>
  </w:num>
  <w:num w:numId="22">
    <w:abstractNumId w:val="10"/>
  </w:num>
  <w:num w:numId="23">
    <w:abstractNumId w:val="16"/>
  </w:num>
  <w:num w:numId="24">
    <w:abstractNumId w:val="14"/>
  </w:num>
  <w:num w:numId="25">
    <w:abstractNumId w:val="21"/>
  </w:num>
  <w:num w:numId="26">
    <w:abstractNumId w:val="7"/>
  </w:num>
  <w:num w:numId="27">
    <w:abstractNumId w:val="6"/>
  </w:num>
  <w:num w:numId="28">
    <w:abstractNumId w:val="19"/>
  </w:num>
  <w:num w:numId="29">
    <w:abstractNumId w:val="3"/>
  </w:num>
  <w:num w:numId="30">
    <w:abstractNumId w:val="30"/>
  </w:num>
  <w:num w:numId="31">
    <w:abstractNumId w:val="8"/>
  </w:num>
  <w:num w:numId="32">
    <w:abstractNumId w:val="22"/>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5D5C"/>
    <w:rsid w:val="000040E5"/>
    <w:rsid w:val="00013116"/>
    <w:rsid w:val="00014D4D"/>
    <w:rsid w:val="00015DCC"/>
    <w:rsid w:val="00027CE5"/>
    <w:rsid w:val="00033864"/>
    <w:rsid w:val="00037EE5"/>
    <w:rsid w:val="000454A6"/>
    <w:rsid w:val="00045D5C"/>
    <w:rsid w:val="000474B2"/>
    <w:rsid w:val="00050164"/>
    <w:rsid w:val="00055161"/>
    <w:rsid w:val="00055874"/>
    <w:rsid w:val="000609B2"/>
    <w:rsid w:val="00064427"/>
    <w:rsid w:val="00066105"/>
    <w:rsid w:val="00067A3B"/>
    <w:rsid w:val="0007122B"/>
    <w:rsid w:val="000743BA"/>
    <w:rsid w:val="00075064"/>
    <w:rsid w:val="00076AF6"/>
    <w:rsid w:val="00076B6B"/>
    <w:rsid w:val="000825D4"/>
    <w:rsid w:val="00086C72"/>
    <w:rsid w:val="00093307"/>
    <w:rsid w:val="00097F74"/>
    <w:rsid w:val="000A24DB"/>
    <w:rsid w:val="000A2671"/>
    <w:rsid w:val="000A448D"/>
    <w:rsid w:val="000A7A36"/>
    <w:rsid w:val="000B0D9D"/>
    <w:rsid w:val="000B7230"/>
    <w:rsid w:val="000B74AD"/>
    <w:rsid w:val="000C337B"/>
    <w:rsid w:val="000C4503"/>
    <w:rsid w:val="000C60A7"/>
    <w:rsid w:val="000F152A"/>
    <w:rsid w:val="000F3AFA"/>
    <w:rsid w:val="000F3E77"/>
    <w:rsid w:val="0010205E"/>
    <w:rsid w:val="00102348"/>
    <w:rsid w:val="001062FF"/>
    <w:rsid w:val="001065D8"/>
    <w:rsid w:val="00112821"/>
    <w:rsid w:val="00112CD5"/>
    <w:rsid w:val="00115445"/>
    <w:rsid w:val="001224F9"/>
    <w:rsid w:val="00126676"/>
    <w:rsid w:val="001330BC"/>
    <w:rsid w:val="0013351E"/>
    <w:rsid w:val="00133AF4"/>
    <w:rsid w:val="00136BD6"/>
    <w:rsid w:val="0014116D"/>
    <w:rsid w:val="00152202"/>
    <w:rsid w:val="001552B2"/>
    <w:rsid w:val="0016301E"/>
    <w:rsid w:val="0016370B"/>
    <w:rsid w:val="001651CE"/>
    <w:rsid w:val="00166CC4"/>
    <w:rsid w:val="00171F19"/>
    <w:rsid w:val="001813B2"/>
    <w:rsid w:val="001815BA"/>
    <w:rsid w:val="00183D18"/>
    <w:rsid w:val="00184188"/>
    <w:rsid w:val="001867D1"/>
    <w:rsid w:val="0019041D"/>
    <w:rsid w:val="00194A6E"/>
    <w:rsid w:val="00195A90"/>
    <w:rsid w:val="00195C25"/>
    <w:rsid w:val="001A24F0"/>
    <w:rsid w:val="001A253F"/>
    <w:rsid w:val="001A2C4E"/>
    <w:rsid w:val="001A3737"/>
    <w:rsid w:val="001A52D2"/>
    <w:rsid w:val="001A5EE8"/>
    <w:rsid w:val="001B03AB"/>
    <w:rsid w:val="001B297C"/>
    <w:rsid w:val="001B49B4"/>
    <w:rsid w:val="001C20BA"/>
    <w:rsid w:val="001C5496"/>
    <w:rsid w:val="001C6629"/>
    <w:rsid w:val="001C7ECE"/>
    <w:rsid w:val="001D0A2F"/>
    <w:rsid w:val="001D0AA1"/>
    <w:rsid w:val="001D0E99"/>
    <w:rsid w:val="001D16C4"/>
    <w:rsid w:val="001E0239"/>
    <w:rsid w:val="001E250C"/>
    <w:rsid w:val="001E330C"/>
    <w:rsid w:val="001E52DC"/>
    <w:rsid w:val="001E6B5B"/>
    <w:rsid w:val="001E7D7A"/>
    <w:rsid w:val="001F124D"/>
    <w:rsid w:val="001F1C15"/>
    <w:rsid w:val="001F4D59"/>
    <w:rsid w:val="00201BDA"/>
    <w:rsid w:val="002040CD"/>
    <w:rsid w:val="00210D62"/>
    <w:rsid w:val="00211405"/>
    <w:rsid w:val="00211C67"/>
    <w:rsid w:val="0021734D"/>
    <w:rsid w:val="002223AC"/>
    <w:rsid w:val="00224A76"/>
    <w:rsid w:val="002253EB"/>
    <w:rsid w:val="00225B8D"/>
    <w:rsid w:val="00225B99"/>
    <w:rsid w:val="002306AA"/>
    <w:rsid w:val="00231B93"/>
    <w:rsid w:val="00232C83"/>
    <w:rsid w:val="00235C96"/>
    <w:rsid w:val="00240201"/>
    <w:rsid w:val="002419EE"/>
    <w:rsid w:val="00242AC7"/>
    <w:rsid w:val="00242CC8"/>
    <w:rsid w:val="00245A29"/>
    <w:rsid w:val="00245B28"/>
    <w:rsid w:val="00246129"/>
    <w:rsid w:val="0025082E"/>
    <w:rsid w:val="00251E9F"/>
    <w:rsid w:val="002532C3"/>
    <w:rsid w:val="00256EB7"/>
    <w:rsid w:val="00256FDF"/>
    <w:rsid w:val="00263828"/>
    <w:rsid w:val="00264252"/>
    <w:rsid w:val="00266C18"/>
    <w:rsid w:val="00266E98"/>
    <w:rsid w:val="00273A68"/>
    <w:rsid w:val="00273EAC"/>
    <w:rsid w:val="00277583"/>
    <w:rsid w:val="00280BEB"/>
    <w:rsid w:val="00282B31"/>
    <w:rsid w:val="00282E12"/>
    <w:rsid w:val="00284F1E"/>
    <w:rsid w:val="00291294"/>
    <w:rsid w:val="0029268D"/>
    <w:rsid w:val="002930CB"/>
    <w:rsid w:val="002941D8"/>
    <w:rsid w:val="002965ED"/>
    <w:rsid w:val="002A4935"/>
    <w:rsid w:val="002A5152"/>
    <w:rsid w:val="002A5516"/>
    <w:rsid w:val="002A6176"/>
    <w:rsid w:val="002A70E1"/>
    <w:rsid w:val="002B298A"/>
    <w:rsid w:val="002B4933"/>
    <w:rsid w:val="002B54E3"/>
    <w:rsid w:val="002B5F28"/>
    <w:rsid w:val="002C07BE"/>
    <w:rsid w:val="002C40B2"/>
    <w:rsid w:val="002C5462"/>
    <w:rsid w:val="002D1901"/>
    <w:rsid w:val="002D36CB"/>
    <w:rsid w:val="002D3A71"/>
    <w:rsid w:val="002D5054"/>
    <w:rsid w:val="002DC212"/>
    <w:rsid w:val="002E14BE"/>
    <w:rsid w:val="002E358C"/>
    <w:rsid w:val="002E69DF"/>
    <w:rsid w:val="002F4883"/>
    <w:rsid w:val="0030146E"/>
    <w:rsid w:val="0030161B"/>
    <w:rsid w:val="003126B6"/>
    <w:rsid w:val="00313E31"/>
    <w:rsid w:val="00315323"/>
    <w:rsid w:val="0031721D"/>
    <w:rsid w:val="0032351E"/>
    <w:rsid w:val="00331D9D"/>
    <w:rsid w:val="00331FE7"/>
    <w:rsid w:val="00342540"/>
    <w:rsid w:val="00342BA4"/>
    <w:rsid w:val="0034520D"/>
    <w:rsid w:val="00346631"/>
    <w:rsid w:val="003478AA"/>
    <w:rsid w:val="003478AB"/>
    <w:rsid w:val="00350ECF"/>
    <w:rsid w:val="00354681"/>
    <w:rsid w:val="00361DA4"/>
    <w:rsid w:val="00361E4B"/>
    <w:rsid w:val="00363071"/>
    <w:rsid w:val="003640EC"/>
    <w:rsid w:val="0037218B"/>
    <w:rsid w:val="003728BE"/>
    <w:rsid w:val="00372DF4"/>
    <w:rsid w:val="00384979"/>
    <w:rsid w:val="00386366"/>
    <w:rsid w:val="0038670E"/>
    <w:rsid w:val="003900B2"/>
    <w:rsid w:val="003911D0"/>
    <w:rsid w:val="00393F5C"/>
    <w:rsid w:val="003953C8"/>
    <w:rsid w:val="003A18FD"/>
    <w:rsid w:val="003A45FA"/>
    <w:rsid w:val="003A52D7"/>
    <w:rsid w:val="003A5F85"/>
    <w:rsid w:val="003A6367"/>
    <w:rsid w:val="003A663C"/>
    <w:rsid w:val="003B0D84"/>
    <w:rsid w:val="003B0F83"/>
    <w:rsid w:val="003B1BB3"/>
    <w:rsid w:val="003C1462"/>
    <w:rsid w:val="003C485B"/>
    <w:rsid w:val="003C567B"/>
    <w:rsid w:val="003C7C27"/>
    <w:rsid w:val="003D0C3E"/>
    <w:rsid w:val="003D1785"/>
    <w:rsid w:val="003D41DD"/>
    <w:rsid w:val="003D56F8"/>
    <w:rsid w:val="003E5916"/>
    <w:rsid w:val="003E6ECB"/>
    <w:rsid w:val="003F3B2B"/>
    <w:rsid w:val="003F6B9C"/>
    <w:rsid w:val="00401F68"/>
    <w:rsid w:val="004043E2"/>
    <w:rsid w:val="004048ED"/>
    <w:rsid w:val="004079C2"/>
    <w:rsid w:val="00407E73"/>
    <w:rsid w:val="004102F4"/>
    <w:rsid w:val="004129D7"/>
    <w:rsid w:val="00415D7F"/>
    <w:rsid w:val="00416571"/>
    <w:rsid w:val="004177FC"/>
    <w:rsid w:val="0042318C"/>
    <w:rsid w:val="00423E36"/>
    <w:rsid w:val="00425DF3"/>
    <w:rsid w:val="0042678F"/>
    <w:rsid w:val="00426F17"/>
    <w:rsid w:val="00432ACE"/>
    <w:rsid w:val="00433F5F"/>
    <w:rsid w:val="00433FF0"/>
    <w:rsid w:val="00434803"/>
    <w:rsid w:val="004366B0"/>
    <w:rsid w:val="0043696D"/>
    <w:rsid w:val="00442C23"/>
    <w:rsid w:val="004463AB"/>
    <w:rsid w:val="00446C2A"/>
    <w:rsid w:val="00450412"/>
    <w:rsid w:val="00453F71"/>
    <w:rsid w:val="00463AA0"/>
    <w:rsid w:val="004640AD"/>
    <w:rsid w:val="004654C6"/>
    <w:rsid w:val="00465D2F"/>
    <w:rsid w:val="00467C68"/>
    <w:rsid w:val="0047024C"/>
    <w:rsid w:val="00471E1A"/>
    <w:rsid w:val="00473767"/>
    <w:rsid w:val="00474C53"/>
    <w:rsid w:val="004802A3"/>
    <w:rsid w:val="004812CD"/>
    <w:rsid w:val="004834AC"/>
    <w:rsid w:val="00486577"/>
    <w:rsid w:val="00490610"/>
    <w:rsid w:val="004931DA"/>
    <w:rsid w:val="00496AC3"/>
    <w:rsid w:val="004A08ED"/>
    <w:rsid w:val="004A0BFC"/>
    <w:rsid w:val="004B0902"/>
    <w:rsid w:val="004B25D0"/>
    <w:rsid w:val="004C0917"/>
    <w:rsid w:val="004C0A1A"/>
    <w:rsid w:val="004C59B6"/>
    <w:rsid w:val="004C5CE6"/>
    <w:rsid w:val="004D0839"/>
    <w:rsid w:val="004D2702"/>
    <w:rsid w:val="004D3F0E"/>
    <w:rsid w:val="004D6E3F"/>
    <w:rsid w:val="004E074F"/>
    <w:rsid w:val="004E1EA8"/>
    <w:rsid w:val="004E26D1"/>
    <w:rsid w:val="004E600F"/>
    <w:rsid w:val="004E62C0"/>
    <w:rsid w:val="004E70A9"/>
    <w:rsid w:val="004F20E0"/>
    <w:rsid w:val="004F2D6A"/>
    <w:rsid w:val="00503B2A"/>
    <w:rsid w:val="00506093"/>
    <w:rsid w:val="00507357"/>
    <w:rsid w:val="00515F57"/>
    <w:rsid w:val="00516045"/>
    <w:rsid w:val="0052025E"/>
    <w:rsid w:val="00520E73"/>
    <w:rsid w:val="0052308C"/>
    <w:rsid w:val="00523638"/>
    <w:rsid w:val="00523C3D"/>
    <w:rsid w:val="00526BA2"/>
    <w:rsid w:val="005300F8"/>
    <w:rsid w:val="005357A2"/>
    <w:rsid w:val="00535A1F"/>
    <w:rsid w:val="00537562"/>
    <w:rsid w:val="00547D56"/>
    <w:rsid w:val="005513A1"/>
    <w:rsid w:val="005513C5"/>
    <w:rsid w:val="00555F84"/>
    <w:rsid w:val="00557990"/>
    <w:rsid w:val="00563CD8"/>
    <w:rsid w:val="00565897"/>
    <w:rsid w:val="00566045"/>
    <w:rsid w:val="00570CB4"/>
    <w:rsid w:val="005728F5"/>
    <w:rsid w:val="005746BA"/>
    <w:rsid w:val="00583996"/>
    <w:rsid w:val="00583A91"/>
    <w:rsid w:val="00584C40"/>
    <w:rsid w:val="0059033A"/>
    <w:rsid w:val="0059376A"/>
    <w:rsid w:val="00595132"/>
    <w:rsid w:val="00595F3C"/>
    <w:rsid w:val="005A0D51"/>
    <w:rsid w:val="005A18C6"/>
    <w:rsid w:val="005A1995"/>
    <w:rsid w:val="005A29A1"/>
    <w:rsid w:val="005B1F60"/>
    <w:rsid w:val="005B6A01"/>
    <w:rsid w:val="005B7902"/>
    <w:rsid w:val="005C2605"/>
    <w:rsid w:val="005C286E"/>
    <w:rsid w:val="005C5D48"/>
    <w:rsid w:val="005D483C"/>
    <w:rsid w:val="005D5BA1"/>
    <w:rsid w:val="005D7808"/>
    <w:rsid w:val="005E5271"/>
    <w:rsid w:val="005E5F45"/>
    <w:rsid w:val="005F03A1"/>
    <w:rsid w:val="005F2693"/>
    <w:rsid w:val="005F4CEA"/>
    <w:rsid w:val="005F505B"/>
    <w:rsid w:val="005F597F"/>
    <w:rsid w:val="005F70C5"/>
    <w:rsid w:val="0062307A"/>
    <w:rsid w:val="006265EF"/>
    <w:rsid w:val="00633121"/>
    <w:rsid w:val="006418F3"/>
    <w:rsid w:val="00642163"/>
    <w:rsid w:val="00645150"/>
    <w:rsid w:val="00646C9E"/>
    <w:rsid w:val="006650B9"/>
    <w:rsid w:val="00666180"/>
    <w:rsid w:val="00667CF2"/>
    <w:rsid w:val="006711F7"/>
    <w:rsid w:val="006721EA"/>
    <w:rsid w:val="0067261C"/>
    <w:rsid w:val="006739AD"/>
    <w:rsid w:val="006750FF"/>
    <w:rsid w:val="00676724"/>
    <w:rsid w:val="006773FE"/>
    <w:rsid w:val="00680047"/>
    <w:rsid w:val="00683F3F"/>
    <w:rsid w:val="00684573"/>
    <w:rsid w:val="0069254B"/>
    <w:rsid w:val="006A235D"/>
    <w:rsid w:val="006A23B6"/>
    <w:rsid w:val="006B1DA3"/>
    <w:rsid w:val="006B2D28"/>
    <w:rsid w:val="006B42C3"/>
    <w:rsid w:val="006B4F58"/>
    <w:rsid w:val="006C1A25"/>
    <w:rsid w:val="006C50C2"/>
    <w:rsid w:val="006C7F88"/>
    <w:rsid w:val="006D28B5"/>
    <w:rsid w:val="006D6F06"/>
    <w:rsid w:val="006E11EB"/>
    <w:rsid w:val="006E5060"/>
    <w:rsid w:val="006F69C1"/>
    <w:rsid w:val="006F78C8"/>
    <w:rsid w:val="00702B08"/>
    <w:rsid w:val="00703FB7"/>
    <w:rsid w:val="007130D2"/>
    <w:rsid w:val="00713FCB"/>
    <w:rsid w:val="007158E5"/>
    <w:rsid w:val="0071768E"/>
    <w:rsid w:val="00720DF8"/>
    <w:rsid w:val="00724746"/>
    <w:rsid w:val="00724F46"/>
    <w:rsid w:val="007254EE"/>
    <w:rsid w:val="00725A42"/>
    <w:rsid w:val="00725F6C"/>
    <w:rsid w:val="007302CF"/>
    <w:rsid w:val="007333BD"/>
    <w:rsid w:val="00736198"/>
    <w:rsid w:val="0073742F"/>
    <w:rsid w:val="0074231B"/>
    <w:rsid w:val="0074569E"/>
    <w:rsid w:val="0074576F"/>
    <w:rsid w:val="007473A8"/>
    <w:rsid w:val="007511E6"/>
    <w:rsid w:val="00752265"/>
    <w:rsid w:val="00770336"/>
    <w:rsid w:val="007766D4"/>
    <w:rsid w:val="00781BFA"/>
    <w:rsid w:val="00783EFA"/>
    <w:rsid w:val="007848EC"/>
    <w:rsid w:val="007905C2"/>
    <w:rsid w:val="007950F9"/>
    <w:rsid w:val="007A72AE"/>
    <w:rsid w:val="007C2CA3"/>
    <w:rsid w:val="007C6986"/>
    <w:rsid w:val="007C6D1E"/>
    <w:rsid w:val="007C76DD"/>
    <w:rsid w:val="007D1763"/>
    <w:rsid w:val="007D2938"/>
    <w:rsid w:val="007E2A48"/>
    <w:rsid w:val="007E2E73"/>
    <w:rsid w:val="007E6035"/>
    <w:rsid w:val="007E712E"/>
    <w:rsid w:val="007F0B88"/>
    <w:rsid w:val="007F287A"/>
    <w:rsid w:val="007F2E6A"/>
    <w:rsid w:val="007F4035"/>
    <w:rsid w:val="007F4ED5"/>
    <w:rsid w:val="0080570B"/>
    <w:rsid w:val="00813917"/>
    <w:rsid w:val="00814FBD"/>
    <w:rsid w:val="00817FD1"/>
    <w:rsid w:val="00820B47"/>
    <w:rsid w:val="008255CF"/>
    <w:rsid w:val="00830A82"/>
    <w:rsid w:val="00832811"/>
    <w:rsid w:val="008330DE"/>
    <w:rsid w:val="008451FC"/>
    <w:rsid w:val="00853703"/>
    <w:rsid w:val="00862544"/>
    <w:rsid w:val="0086277D"/>
    <w:rsid w:val="00864539"/>
    <w:rsid w:val="00867450"/>
    <w:rsid w:val="008713E2"/>
    <w:rsid w:val="0087372C"/>
    <w:rsid w:val="0087430C"/>
    <w:rsid w:val="00875580"/>
    <w:rsid w:val="008777F6"/>
    <w:rsid w:val="00880FE4"/>
    <w:rsid w:val="0088114C"/>
    <w:rsid w:val="0088122E"/>
    <w:rsid w:val="008857D8"/>
    <w:rsid w:val="0088760E"/>
    <w:rsid w:val="00894499"/>
    <w:rsid w:val="008950F2"/>
    <w:rsid w:val="008958F0"/>
    <w:rsid w:val="00897920"/>
    <w:rsid w:val="008A5F57"/>
    <w:rsid w:val="008B109E"/>
    <w:rsid w:val="008B1A90"/>
    <w:rsid w:val="008B2607"/>
    <w:rsid w:val="008B55AB"/>
    <w:rsid w:val="008C124D"/>
    <w:rsid w:val="008C1297"/>
    <w:rsid w:val="008C6FF7"/>
    <w:rsid w:val="008D3071"/>
    <w:rsid w:val="008D659B"/>
    <w:rsid w:val="008D65B2"/>
    <w:rsid w:val="008D6F6F"/>
    <w:rsid w:val="008E2CFA"/>
    <w:rsid w:val="008E3EE6"/>
    <w:rsid w:val="008E50E8"/>
    <w:rsid w:val="008E77D8"/>
    <w:rsid w:val="008F0ACD"/>
    <w:rsid w:val="008F39ED"/>
    <w:rsid w:val="008F698D"/>
    <w:rsid w:val="008F7930"/>
    <w:rsid w:val="00900A22"/>
    <w:rsid w:val="00903B53"/>
    <w:rsid w:val="009104B4"/>
    <w:rsid w:val="00910757"/>
    <w:rsid w:val="00912D26"/>
    <w:rsid w:val="00913352"/>
    <w:rsid w:val="009137BF"/>
    <w:rsid w:val="009139B3"/>
    <w:rsid w:val="00916E6F"/>
    <w:rsid w:val="00921C0C"/>
    <w:rsid w:val="00925902"/>
    <w:rsid w:val="00926ABE"/>
    <w:rsid w:val="009301D2"/>
    <w:rsid w:val="00930207"/>
    <w:rsid w:val="009313BA"/>
    <w:rsid w:val="009314D5"/>
    <w:rsid w:val="00931A4A"/>
    <w:rsid w:val="009326F4"/>
    <w:rsid w:val="00937BEA"/>
    <w:rsid w:val="00937FC3"/>
    <w:rsid w:val="009446E8"/>
    <w:rsid w:val="00946AD8"/>
    <w:rsid w:val="00946CF3"/>
    <w:rsid w:val="00947E24"/>
    <w:rsid w:val="00954306"/>
    <w:rsid w:val="00956E21"/>
    <w:rsid w:val="00961FFF"/>
    <w:rsid w:val="00962A8C"/>
    <w:rsid w:val="00964384"/>
    <w:rsid w:val="00964E8F"/>
    <w:rsid w:val="00965EE0"/>
    <w:rsid w:val="00975002"/>
    <w:rsid w:val="0098216C"/>
    <w:rsid w:val="00984DDE"/>
    <w:rsid w:val="00985DC6"/>
    <w:rsid w:val="00990AAD"/>
    <w:rsid w:val="009939DC"/>
    <w:rsid w:val="00993B22"/>
    <w:rsid w:val="009966F1"/>
    <w:rsid w:val="009968DD"/>
    <w:rsid w:val="00996D85"/>
    <w:rsid w:val="0099738D"/>
    <w:rsid w:val="009A215E"/>
    <w:rsid w:val="009A2EA4"/>
    <w:rsid w:val="009A3852"/>
    <w:rsid w:val="009A5210"/>
    <w:rsid w:val="009A7A3C"/>
    <w:rsid w:val="009B22F7"/>
    <w:rsid w:val="009B725F"/>
    <w:rsid w:val="009C3604"/>
    <w:rsid w:val="009C3D7C"/>
    <w:rsid w:val="009E1F50"/>
    <w:rsid w:val="009E3D56"/>
    <w:rsid w:val="009E4EE5"/>
    <w:rsid w:val="009E73F1"/>
    <w:rsid w:val="009F0157"/>
    <w:rsid w:val="009F73D9"/>
    <w:rsid w:val="00A036BD"/>
    <w:rsid w:val="00A044BB"/>
    <w:rsid w:val="00A052B6"/>
    <w:rsid w:val="00A06271"/>
    <w:rsid w:val="00A06E7A"/>
    <w:rsid w:val="00A10B86"/>
    <w:rsid w:val="00A15676"/>
    <w:rsid w:val="00A17651"/>
    <w:rsid w:val="00A17CD6"/>
    <w:rsid w:val="00A23613"/>
    <w:rsid w:val="00A242D4"/>
    <w:rsid w:val="00A24423"/>
    <w:rsid w:val="00A278D8"/>
    <w:rsid w:val="00A33E42"/>
    <w:rsid w:val="00A352CF"/>
    <w:rsid w:val="00A36F3C"/>
    <w:rsid w:val="00A4031F"/>
    <w:rsid w:val="00A42153"/>
    <w:rsid w:val="00A43B92"/>
    <w:rsid w:val="00A507CD"/>
    <w:rsid w:val="00A50A37"/>
    <w:rsid w:val="00A55A9A"/>
    <w:rsid w:val="00A61F7E"/>
    <w:rsid w:val="00A62DB5"/>
    <w:rsid w:val="00A64997"/>
    <w:rsid w:val="00A6767D"/>
    <w:rsid w:val="00A70639"/>
    <w:rsid w:val="00A72C74"/>
    <w:rsid w:val="00A73D04"/>
    <w:rsid w:val="00A77C05"/>
    <w:rsid w:val="00A812EA"/>
    <w:rsid w:val="00A92475"/>
    <w:rsid w:val="00A9372E"/>
    <w:rsid w:val="00A94FA2"/>
    <w:rsid w:val="00A974C6"/>
    <w:rsid w:val="00A97777"/>
    <w:rsid w:val="00AA2AE0"/>
    <w:rsid w:val="00AA31D0"/>
    <w:rsid w:val="00AA7EAA"/>
    <w:rsid w:val="00AB04E9"/>
    <w:rsid w:val="00AB4DC4"/>
    <w:rsid w:val="00AB5C7E"/>
    <w:rsid w:val="00AC078A"/>
    <w:rsid w:val="00AC49D8"/>
    <w:rsid w:val="00AC71F8"/>
    <w:rsid w:val="00AD1232"/>
    <w:rsid w:val="00AD239C"/>
    <w:rsid w:val="00AE0A38"/>
    <w:rsid w:val="00AE1393"/>
    <w:rsid w:val="00AE599A"/>
    <w:rsid w:val="00AF2DA2"/>
    <w:rsid w:val="00AF60E6"/>
    <w:rsid w:val="00AF6CC1"/>
    <w:rsid w:val="00AF7081"/>
    <w:rsid w:val="00AF748B"/>
    <w:rsid w:val="00AF7834"/>
    <w:rsid w:val="00B02BFE"/>
    <w:rsid w:val="00B03372"/>
    <w:rsid w:val="00B059DB"/>
    <w:rsid w:val="00B06361"/>
    <w:rsid w:val="00B07D1E"/>
    <w:rsid w:val="00B10F53"/>
    <w:rsid w:val="00B135D8"/>
    <w:rsid w:val="00B17677"/>
    <w:rsid w:val="00B17EA1"/>
    <w:rsid w:val="00B21297"/>
    <w:rsid w:val="00B21CE4"/>
    <w:rsid w:val="00B25B57"/>
    <w:rsid w:val="00B31844"/>
    <w:rsid w:val="00B4128F"/>
    <w:rsid w:val="00B4646F"/>
    <w:rsid w:val="00B46A60"/>
    <w:rsid w:val="00B47225"/>
    <w:rsid w:val="00B5468F"/>
    <w:rsid w:val="00B64353"/>
    <w:rsid w:val="00B64F1E"/>
    <w:rsid w:val="00B66272"/>
    <w:rsid w:val="00B66D9B"/>
    <w:rsid w:val="00B67403"/>
    <w:rsid w:val="00B7381C"/>
    <w:rsid w:val="00B826C2"/>
    <w:rsid w:val="00B83257"/>
    <w:rsid w:val="00B904F8"/>
    <w:rsid w:val="00B90563"/>
    <w:rsid w:val="00BA09CB"/>
    <w:rsid w:val="00BA1063"/>
    <w:rsid w:val="00BA2057"/>
    <w:rsid w:val="00BB0F2F"/>
    <w:rsid w:val="00BB1C88"/>
    <w:rsid w:val="00BB5148"/>
    <w:rsid w:val="00BB79FD"/>
    <w:rsid w:val="00BC1931"/>
    <w:rsid w:val="00BC1AFE"/>
    <w:rsid w:val="00BC1CA2"/>
    <w:rsid w:val="00BC4B34"/>
    <w:rsid w:val="00BD4492"/>
    <w:rsid w:val="00BD4F81"/>
    <w:rsid w:val="00BE1C6D"/>
    <w:rsid w:val="00BE32F0"/>
    <w:rsid w:val="00BE60B4"/>
    <w:rsid w:val="00BF2AFC"/>
    <w:rsid w:val="00BF2EEA"/>
    <w:rsid w:val="00BF30AE"/>
    <w:rsid w:val="00BF59EE"/>
    <w:rsid w:val="00C010E3"/>
    <w:rsid w:val="00C019D0"/>
    <w:rsid w:val="00C01BDC"/>
    <w:rsid w:val="00C0220D"/>
    <w:rsid w:val="00C043B0"/>
    <w:rsid w:val="00C04834"/>
    <w:rsid w:val="00C11537"/>
    <w:rsid w:val="00C25BD0"/>
    <w:rsid w:val="00C3148D"/>
    <w:rsid w:val="00C317A2"/>
    <w:rsid w:val="00C337E6"/>
    <w:rsid w:val="00C3395F"/>
    <w:rsid w:val="00C357C2"/>
    <w:rsid w:val="00C37B03"/>
    <w:rsid w:val="00C41771"/>
    <w:rsid w:val="00C444E3"/>
    <w:rsid w:val="00C44A4A"/>
    <w:rsid w:val="00C528EE"/>
    <w:rsid w:val="00C605DB"/>
    <w:rsid w:val="00C61452"/>
    <w:rsid w:val="00C63BC8"/>
    <w:rsid w:val="00C64578"/>
    <w:rsid w:val="00C64999"/>
    <w:rsid w:val="00C661C2"/>
    <w:rsid w:val="00C67615"/>
    <w:rsid w:val="00C72546"/>
    <w:rsid w:val="00C73CA4"/>
    <w:rsid w:val="00C758EE"/>
    <w:rsid w:val="00C80BE4"/>
    <w:rsid w:val="00C848C9"/>
    <w:rsid w:val="00C850EB"/>
    <w:rsid w:val="00C87617"/>
    <w:rsid w:val="00C95972"/>
    <w:rsid w:val="00C97DEC"/>
    <w:rsid w:val="00CA0319"/>
    <w:rsid w:val="00CA1676"/>
    <w:rsid w:val="00CA57F9"/>
    <w:rsid w:val="00CB055A"/>
    <w:rsid w:val="00CB176B"/>
    <w:rsid w:val="00CC693A"/>
    <w:rsid w:val="00CC6D2F"/>
    <w:rsid w:val="00CD0F7C"/>
    <w:rsid w:val="00CD3AB7"/>
    <w:rsid w:val="00CD5529"/>
    <w:rsid w:val="00CD5F52"/>
    <w:rsid w:val="00CE4E95"/>
    <w:rsid w:val="00CF2D35"/>
    <w:rsid w:val="00CF55C8"/>
    <w:rsid w:val="00CF7E06"/>
    <w:rsid w:val="00D0729C"/>
    <w:rsid w:val="00D07A38"/>
    <w:rsid w:val="00D176C5"/>
    <w:rsid w:val="00D304E1"/>
    <w:rsid w:val="00D37B0C"/>
    <w:rsid w:val="00D4292E"/>
    <w:rsid w:val="00D44380"/>
    <w:rsid w:val="00D44551"/>
    <w:rsid w:val="00D517C2"/>
    <w:rsid w:val="00D51833"/>
    <w:rsid w:val="00D53AC9"/>
    <w:rsid w:val="00D55210"/>
    <w:rsid w:val="00D63AEA"/>
    <w:rsid w:val="00D6598A"/>
    <w:rsid w:val="00D679AE"/>
    <w:rsid w:val="00D709AB"/>
    <w:rsid w:val="00D7397D"/>
    <w:rsid w:val="00D87F9D"/>
    <w:rsid w:val="00D910B3"/>
    <w:rsid w:val="00D931F2"/>
    <w:rsid w:val="00DA0E67"/>
    <w:rsid w:val="00DA1230"/>
    <w:rsid w:val="00DA30C0"/>
    <w:rsid w:val="00DA3CDA"/>
    <w:rsid w:val="00DA4A90"/>
    <w:rsid w:val="00DA6F48"/>
    <w:rsid w:val="00DB0FEC"/>
    <w:rsid w:val="00DB3C59"/>
    <w:rsid w:val="00DB486C"/>
    <w:rsid w:val="00DB7E9B"/>
    <w:rsid w:val="00DC3009"/>
    <w:rsid w:val="00DC3B5D"/>
    <w:rsid w:val="00DC464C"/>
    <w:rsid w:val="00DC6760"/>
    <w:rsid w:val="00DC67FD"/>
    <w:rsid w:val="00DC7B74"/>
    <w:rsid w:val="00DD738D"/>
    <w:rsid w:val="00DD7760"/>
    <w:rsid w:val="00DD78FB"/>
    <w:rsid w:val="00DE22F4"/>
    <w:rsid w:val="00DE3185"/>
    <w:rsid w:val="00DE339B"/>
    <w:rsid w:val="00DE3A1A"/>
    <w:rsid w:val="00DE6759"/>
    <w:rsid w:val="00E00A3F"/>
    <w:rsid w:val="00E010B1"/>
    <w:rsid w:val="00E010BD"/>
    <w:rsid w:val="00E014C5"/>
    <w:rsid w:val="00E1594E"/>
    <w:rsid w:val="00E167BD"/>
    <w:rsid w:val="00E20DAB"/>
    <w:rsid w:val="00E237B8"/>
    <w:rsid w:val="00E30042"/>
    <w:rsid w:val="00E306F4"/>
    <w:rsid w:val="00E3265B"/>
    <w:rsid w:val="00E32877"/>
    <w:rsid w:val="00E3316E"/>
    <w:rsid w:val="00E363BB"/>
    <w:rsid w:val="00E36581"/>
    <w:rsid w:val="00E40AD1"/>
    <w:rsid w:val="00E424F1"/>
    <w:rsid w:val="00E43503"/>
    <w:rsid w:val="00E45F61"/>
    <w:rsid w:val="00E47ACF"/>
    <w:rsid w:val="00E51145"/>
    <w:rsid w:val="00E5737E"/>
    <w:rsid w:val="00E612C4"/>
    <w:rsid w:val="00E652F5"/>
    <w:rsid w:val="00E737B3"/>
    <w:rsid w:val="00E73D69"/>
    <w:rsid w:val="00E76896"/>
    <w:rsid w:val="00E81EBA"/>
    <w:rsid w:val="00EA1894"/>
    <w:rsid w:val="00EA448C"/>
    <w:rsid w:val="00EA4C0C"/>
    <w:rsid w:val="00EB0A4D"/>
    <w:rsid w:val="00EB14A6"/>
    <w:rsid w:val="00EB1CC2"/>
    <w:rsid w:val="00EB2826"/>
    <w:rsid w:val="00EB4BB8"/>
    <w:rsid w:val="00EC0BA3"/>
    <w:rsid w:val="00EC1F27"/>
    <w:rsid w:val="00EC29CB"/>
    <w:rsid w:val="00EC58DD"/>
    <w:rsid w:val="00EC714E"/>
    <w:rsid w:val="00ED0DF1"/>
    <w:rsid w:val="00ED10E2"/>
    <w:rsid w:val="00ED3327"/>
    <w:rsid w:val="00ED3C4D"/>
    <w:rsid w:val="00EE1233"/>
    <w:rsid w:val="00EE14A1"/>
    <w:rsid w:val="00EE165A"/>
    <w:rsid w:val="00EE2D37"/>
    <w:rsid w:val="00EF28CF"/>
    <w:rsid w:val="00EF50DE"/>
    <w:rsid w:val="00F02E98"/>
    <w:rsid w:val="00F0312E"/>
    <w:rsid w:val="00F04DE3"/>
    <w:rsid w:val="00F05B1D"/>
    <w:rsid w:val="00F06749"/>
    <w:rsid w:val="00F1004E"/>
    <w:rsid w:val="00F12B5B"/>
    <w:rsid w:val="00F12E0C"/>
    <w:rsid w:val="00F13D83"/>
    <w:rsid w:val="00F24440"/>
    <w:rsid w:val="00F2561E"/>
    <w:rsid w:val="00F279A7"/>
    <w:rsid w:val="00F30558"/>
    <w:rsid w:val="00F31046"/>
    <w:rsid w:val="00F32CFC"/>
    <w:rsid w:val="00F367BA"/>
    <w:rsid w:val="00F413D3"/>
    <w:rsid w:val="00F43758"/>
    <w:rsid w:val="00F46E8A"/>
    <w:rsid w:val="00F47BF9"/>
    <w:rsid w:val="00F50B8C"/>
    <w:rsid w:val="00F52754"/>
    <w:rsid w:val="00F55DAE"/>
    <w:rsid w:val="00F561E1"/>
    <w:rsid w:val="00F564CC"/>
    <w:rsid w:val="00F57A53"/>
    <w:rsid w:val="00F608DC"/>
    <w:rsid w:val="00F60D27"/>
    <w:rsid w:val="00F63D8D"/>
    <w:rsid w:val="00F701F9"/>
    <w:rsid w:val="00F7120B"/>
    <w:rsid w:val="00F76649"/>
    <w:rsid w:val="00F805A5"/>
    <w:rsid w:val="00F83460"/>
    <w:rsid w:val="00F86A65"/>
    <w:rsid w:val="00F877C6"/>
    <w:rsid w:val="00F955DD"/>
    <w:rsid w:val="00F96B5D"/>
    <w:rsid w:val="00FA18E7"/>
    <w:rsid w:val="00FA4F43"/>
    <w:rsid w:val="00FB0680"/>
    <w:rsid w:val="00FB2B9E"/>
    <w:rsid w:val="00FB2EBE"/>
    <w:rsid w:val="00FB6D3A"/>
    <w:rsid w:val="00FB7D2F"/>
    <w:rsid w:val="00FD277D"/>
    <w:rsid w:val="00FD48B1"/>
    <w:rsid w:val="00FD5120"/>
    <w:rsid w:val="00FE1AFA"/>
    <w:rsid w:val="00FE292D"/>
    <w:rsid w:val="00FE30CC"/>
    <w:rsid w:val="00FE601B"/>
    <w:rsid w:val="00FE627D"/>
    <w:rsid w:val="00FF056E"/>
    <w:rsid w:val="00FF2070"/>
    <w:rsid w:val="00FF2513"/>
    <w:rsid w:val="00FF3C04"/>
    <w:rsid w:val="00FF4013"/>
    <w:rsid w:val="0C4BC36D"/>
    <w:rsid w:val="10265DC4"/>
    <w:rsid w:val="11231F8C"/>
    <w:rsid w:val="11EE7E04"/>
    <w:rsid w:val="1966C3F9"/>
    <w:rsid w:val="1A8AA104"/>
    <w:rsid w:val="1CC70D1A"/>
    <w:rsid w:val="22F523EA"/>
    <w:rsid w:val="2353635A"/>
    <w:rsid w:val="2580F17E"/>
    <w:rsid w:val="2881B317"/>
    <w:rsid w:val="3E2DFB3B"/>
    <w:rsid w:val="3EE5E2BA"/>
    <w:rsid w:val="3F536FFA"/>
    <w:rsid w:val="46987C1F"/>
    <w:rsid w:val="4C806C71"/>
    <w:rsid w:val="54DA548E"/>
    <w:rsid w:val="6A2C14CE"/>
    <w:rsid w:val="7E711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37131C5"/>
  <w15:chartTrackingRefBased/>
  <w15:docId w15:val="{F19F8F08-CCBC-464E-98B8-516787F16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0"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240" w:lineRule="auto"/>
      <w:ind w:left="72" w:right="72"/>
    </w:pPr>
  </w:style>
  <w:style w:type="paragraph" w:styleId="Heading1">
    <w:name w:val="heading 1"/>
    <w:basedOn w:val="Normal"/>
    <w:next w:val="Normal"/>
    <w:link w:val="Heading1Char"/>
    <w:uiPriority w:val="1"/>
    <w:qFormat/>
    <w:pPr>
      <w:keepNext/>
      <w:keepLines/>
      <w:spacing w:after="40"/>
      <w:outlineLvl w:val="0"/>
    </w:pPr>
    <w:rPr>
      <w:rFonts w:asciiTheme="majorHAnsi" w:eastAsiaTheme="majorEastAsia" w:hAnsiTheme="majorHAnsi" w:cstheme="majorBidi"/>
      <w:caps/>
      <w:color w:val="94B6D2" w:themeColor="accent1"/>
      <w:sz w:val="28"/>
      <w:szCs w:val="28"/>
    </w:rPr>
  </w:style>
  <w:style w:type="paragraph" w:styleId="Heading2">
    <w:name w:val="heading 2"/>
    <w:basedOn w:val="Normal"/>
    <w:next w:val="Normal"/>
    <w:link w:val="Heading2Char"/>
    <w:uiPriority w:val="1"/>
    <w:qFormat/>
    <w:pPr>
      <w:keepNext/>
      <w:keepLines/>
      <w:spacing w:before="120"/>
      <w:outlineLvl w:val="1"/>
    </w:pPr>
    <w:rPr>
      <w:rFonts w:asciiTheme="majorHAnsi" w:eastAsiaTheme="majorEastAsia" w:hAnsiTheme="majorHAnsi" w:cstheme="majorBidi"/>
      <w:caps/>
      <w:color w:val="DD8047" w:themeColor="accent2"/>
      <w:sz w:val="24"/>
      <w:szCs w:val="24"/>
    </w:rPr>
  </w:style>
  <w:style w:type="paragraph" w:styleId="Heading3">
    <w:name w:val="heading 3"/>
    <w:basedOn w:val="Normal"/>
    <w:next w:val="Normal"/>
    <w:link w:val="Heading3Char"/>
    <w:uiPriority w:val="1"/>
    <w:qFormat/>
    <w:pPr>
      <w:keepNext/>
      <w:keepLines/>
      <w:spacing w:before="120"/>
      <w:outlineLvl w:val="2"/>
    </w:pPr>
    <w:rPr>
      <w:rFonts w:asciiTheme="majorHAnsi" w:eastAsiaTheme="majorEastAsia" w:hAnsiTheme="majorHAnsi" w:cstheme="majorBidi"/>
      <w:caps/>
      <w:color w:val="80865A" w:themeColor="accent3" w:themeShade="BF"/>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Pr>
      <w:rFonts w:asciiTheme="majorHAnsi" w:eastAsiaTheme="majorEastAsia" w:hAnsiTheme="majorHAnsi" w:cstheme="majorBidi"/>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spacing w:after="0"/>
      <w:jc w:val="right"/>
    </w:pPr>
    <w:rPr>
      <w:rFonts w:asciiTheme="majorHAnsi" w:eastAsiaTheme="majorEastAsia" w:hAnsiTheme="majorHAnsi" w:cstheme="majorBidi"/>
      <w:caps/>
      <w:color w:val="DD8047" w:themeColor="accent2"/>
      <w:sz w:val="52"/>
      <w:szCs w:val="52"/>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spacing w:after="0"/>
    </w:p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pPr>
  </w:style>
  <w:style w:type="character" w:styleId="Hyperlink">
    <w:name w:val="Hyperlink"/>
    <w:basedOn w:val="DefaultParagraphFont"/>
    <w:uiPriority w:val="99"/>
    <w:unhideWhenUsed/>
    <w:rsid w:val="00D679AE"/>
    <w:rPr>
      <w:color w:val="F7B615" w:themeColor="hyperlink"/>
      <w:u w:val="single"/>
    </w:rPr>
  </w:style>
  <w:style w:type="paragraph" w:styleId="TOC1">
    <w:name w:val="toc 1"/>
    <w:basedOn w:val="Normal"/>
    <w:next w:val="Normal"/>
    <w:autoRedefine/>
    <w:uiPriority w:val="39"/>
    <w:unhideWhenUsed/>
    <w:rsid w:val="00D679AE"/>
    <w:pPr>
      <w:spacing w:after="100" w:line="276" w:lineRule="auto"/>
      <w:ind w:left="0" w:right="0"/>
    </w:pPr>
    <w:rPr>
      <w:rFonts w:ascii="Arial" w:eastAsiaTheme="minorHAnsi" w:hAnsi="Arial" w:cs="Arial"/>
      <w:kern w:val="0"/>
      <w:sz w:val="20"/>
      <w:lang w:val="nl-NL" w:eastAsia="en-US"/>
      <w14:ligatures w14:val="none"/>
    </w:rPr>
  </w:style>
  <w:style w:type="paragraph" w:styleId="TOC2">
    <w:name w:val="toc 2"/>
    <w:basedOn w:val="Normal"/>
    <w:next w:val="Normal"/>
    <w:autoRedefine/>
    <w:uiPriority w:val="39"/>
    <w:unhideWhenUsed/>
    <w:rsid w:val="00975002"/>
    <w:pPr>
      <w:tabs>
        <w:tab w:val="right" w:leader="dot" w:pos="9350"/>
      </w:tabs>
      <w:spacing w:after="100" w:line="276" w:lineRule="auto"/>
      <w:ind w:left="200" w:right="0"/>
    </w:pPr>
    <w:rPr>
      <w:rFonts w:ascii="Arial" w:eastAsiaTheme="minorHAnsi" w:hAnsi="Arial" w:cs="Arial"/>
      <w:noProof/>
      <w:kern w:val="0"/>
      <w:sz w:val="20"/>
      <w:lang w:val="en-AU" w:eastAsia="en-US"/>
      <w14:ligatures w14:val="none"/>
    </w:rPr>
  </w:style>
  <w:style w:type="character" w:styleId="FollowedHyperlink">
    <w:name w:val="FollowedHyperlink"/>
    <w:basedOn w:val="DefaultParagraphFont"/>
    <w:uiPriority w:val="99"/>
    <w:semiHidden/>
    <w:unhideWhenUsed/>
    <w:rsid w:val="00D679AE"/>
    <w:rPr>
      <w:color w:val="704404" w:themeColor="followedHyperlink"/>
      <w:u w:val="single"/>
    </w:rPr>
  </w:style>
  <w:style w:type="paragraph" w:styleId="TOC3">
    <w:name w:val="toc 3"/>
    <w:basedOn w:val="Normal"/>
    <w:next w:val="Normal"/>
    <w:autoRedefine/>
    <w:uiPriority w:val="39"/>
    <w:unhideWhenUsed/>
    <w:rsid w:val="00894499"/>
    <w:pPr>
      <w:spacing w:after="100"/>
      <w:ind w:left="440"/>
    </w:pPr>
  </w:style>
  <w:style w:type="paragraph" w:styleId="NormalWeb">
    <w:name w:val="Normal (Web)"/>
    <w:basedOn w:val="Normal"/>
    <w:uiPriority w:val="99"/>
    <w:unhideWhenUsed/>
    <w:rsid w:val="00B4646F"/>
    <w:pPr>
      <w:spacing w:before="100" w:beforeAutospacing="1" w:after="100" w:afterAutospacing="1"/>
      <w:ind w:left="0" w:right="0"/>
    </w:pPr>
    <w:rPr>
      <w:rFonts w:ascii="Times New Roman" w:eastAsia="Times New Roman" w:hAnsi="Times New Roman" w:cs="Times New Roman"/>
      <w:kern w:val="0"/>
      <w:sz w:val="24"/>
      <w:szCs w:val="24"/>
      <w:lang w:val="en-AU" w:eastAsia="en-AU"/>
      <w14:ligatures w14:val="none"/>
    </w:rPr>
  </w:style>
  <w:style w:type="paragraph" w:styleId="ListParagraph">
    <w:name w:val="List Paragraph"/>
    <w:basedOn w:val="Normal"/>
    <w:qFormat/>
    <w:rsid w:val="00B826C2"/>
    <w:pPr>
      <w:spacing w:after="0"/>
      <w:ind w:left="720" w:right="0"/>
      <w:contextualSpacing/>
    </w:pPr>
    <w:rPr>
      <w:rFonts w:ascii="Arial" w:eastAsia="Times New Roman" w:hAnsi="Arial" w:cs="Times New Roman"/>
      <w:kern w:val="0"/>
      <w:sz w:val="20"/>
      <w:szCs w:val="20"/>
      <w:lang w:val="nl-NL" w:eastAsia="nl-NL"/>
      <w14:ligatures w14:val="none"/>
    </w:rPr>
  </w:style>
  <w:style w:type="paragraph" w:styleId="Revision">
    <w:name w:val="Revision"/>
    <w:hidden/>
    <w:uiPriority w:val="99"/>
    <w:semiHidden/>
    <w:rsid w:val="00490610"/>
    <w:pPr>
      <w:spacing w:after="0" w:line="240" w:lineRule="auto"/>
    </w:pPr>
  </w:style>
  <w:style w:type="paragraph" w:styleId="BalloonText">
    <w:name w:val="Balloon Text"/>
    <w:basedOn w:val="Normal"/>
    <w:link w:val="BalloonTextChar"/>
    <w:uiPriority w:val="99"/>
    <w:semiHidden/>
    <w:unhideWhenUsed/>
    <w:rsid w:val="00490610"/>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610"/>
    <w:rPr>
      <w:rFonts w:ascii="Segoe UI" w:hAnsi="Segoe UI" w:cs="Segoe UI"/>
      <w:sz w:val="18"/>
      <w:szCs w:val="18"/>
    </w:rPr>
  </w:style>
  <w:style w:type="character" w:styleId="UnresolvedMention">
    <w:name w:val="Unresolved Mention"/>
    <w:basedOn w:val="DefaultParagraphFont"/>
    <w:uiPriority w:val="99"/>
    <w:semiHidden/>
    <w:unhideWhenUsed/>
    <w:rsid w:val="00C317A2"/>
    <w:rPr>
      <w:color w:val="808080"/>
      <w:shd w:val="clear" w:color="auto" w:fill="E6E6E6"/>
    </w:rPr>
  </w:style>
  <w:style w:type="table" w:styleId="ListTable6Colorful">
    <w:name w:val="List Table 6 Colorful"/>
    <w:basedOn w:val="TableNormal"/>
    <w:uiPriority w:val="51"/>
    <w:rsid w:val="00A55A9A"/>
    <w:pPr>
      <w:spacing w:before="100" w:after="100" w:line="240" w:lineRule="auto"/>
    </w:pPr>
    <w:rPr>
      <w:color w:val="000000" w:themeColor="text1"/>
      <w:kern w:val="0"/>
      <w14:ligatures w14:val="none"/>
    </w:rPr>
    <w:tblPr>
      <w:tblStyleRowBandSize w:val="1"/>
      <w:tblStyleColBandSize w:val="1"/>
      <w:tblInd w:w="0" w:type="nil"/>
      <w:tblBorders>
        <w:top w:val="single" w:sz="4" w:space="0" w:color="000000" w:themeColor="text1"/>
        <w:bottom w:val="single" w:sz="4" w:space="0" w:color="000000" w:themeColor="text1"/>
      </w:tblBorders>
      <w:tblCellMar>
        <w:left w:w="115" w:type="dxa"/>
        <w:right w:w="115"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5706236">
      <w:bodyDiv w:val="1"/>
      <w:marLeft w:val="0"/>
      <w:marRight w:val="0"/>
      <w:marTop w:val="0"/>
      <w:marBottom w:val="0"/>
      <w:divBdr>
        <w:top w:val="none" w:sz="0" w:space="0" w:color="auto"/>
        <w:left w:val="none" w:sz="0" w:space="0" w:color="auto"/>
        <w:bottom w:val="none" w:sz="0" w:space="0" w:color="auto"/>
        <w:right w:val="none" w:sz="0" w:space="0" w:color="auto"/>
      </w:divBdr>
    </w:div>
    <w:div w:id="832183215">
      <w:bodyDiv w:val="1"/>
      <w:marLeft w:val="0"/>
      <w:marRight w:val="0"/>
      <w:marTop w:val="0"/>
      <w:marBottom w:val="0"/>
      <w:divBdr>
        <w:top w:val="none" w:sz="0" w:space="0" w:color="auto"/>
        <w:left w:val="none" w:sz="0" w:space="0" w:color="auto"/>
        <w:bottom w:val="none" w:sz="0" w:space="0" w:color="auto"/>
        <w:right w:val="none" w:sz="0" w:space="0" w:color="auto"/>
      </w:divBdr>
    </w:div>
    <w:div w:id="1021200052">
      <w:bodyDiv w:val="1"/>
      <w:marLeft w:val="0"/>
      <w:marRight w:val="0"/>
      <w:marTop w:val="0"/>
      <w:marBottom w:val="0"/>
      <w:divBdr>
        <w:top w:val="none" w:sz="0" w:space="0" w:color="auto"/>
        <w:left w:val="none" w:sz="0" w:space="0" w:color="auto"/>
        <w:bottom w:val="none" w:sz="0" w:space="0" w:color="auto"/>
        <w:right w:val="none" w:sz="0" w:space="0" w:color="auto"/>
      </w:divBdr>
    </w:div>
    <w:div w:id="1110587595">
      <w:bodyDiv w:val="1"/>
      <w:marLeft w:val="0"/>
      <w:marRight w:val="0"/>
      <w:marTop w:val="0"/>
      <w:marBottom w:val="0"/>
      <w:divBdr>
        <w:top w:val="none" w:sz="0" w:space="0" w:color="auto"/>
        <w:left w:val="none" w:sz="0" w:space="0" w:color="auto"/>
        <w:bottom w:val="none" w:sz="0" w:space="0" w:color="auto"/>
        <w:right w:val="none" w:sz="0" w:space="0" w:color="auto"/>
      </w:divBdr>
    </w:div>
    <w:div w:id="1186094820">
      <w:bodyDiv w:val="1"/>
      <w:marLeft w:val="0"/>
      <w:marRight w:val="0"/>
      <w:marTop w:val="0"/>
      <w:marBottom w:val="0"/>
      <w:divBdr>
        <w:top w:val="none" w:sz="0" w:space="0" w:color="auto"/>
        <w:left w:val="none" w:sz="0" w:space="0" w:color="auto"/>
        <w:bottom w:val="none" w:sz="0" w:space="0" w:color="auto"/>
        <w:right w:val="none" w:sz="0" w:space="0" w:color="auto"/>
      </w:divBdr>
    </w:div>
    <w:div w:id="1275362497">
      <w:bodyDiv w:val="1"/>
      <w:marLeft w:val="0"/>
      <w:marRight w:val="0"/>
      <w:marTop w:val="0"/>
      <w:marBottom w:val="0"/>
      <w:divBdr>
        <w:top w:val="none" w:sz="0" w:space="0" w:color="auto"/>
        <w:left w:val="none" w:sz="0" w:space="0" w:color="auto"/>
        <w:bottom w:val="none" w:sz="0" w:space="0" w:color="auto"/>
        <w:right w:val="none" w:sz="0" w:space="0" w:color="auto"/>
      </w:divBdr>
    </w:div>
    <w:div w:id="169549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indu\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2018-12-12T00:00:00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75CD4571-0190-4B9B-BE50-55EA01A22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plan.dotx</Template>
  <TotalTime>1390</TotalTime>
  <Pages>10</Pages>
  <Words>1706</Words>
  <Characters>9730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Group 2 Project Plan</dc:subject>
  <dc:creator>bindu v raak</dc:creator>
  <cp:keywords/>
  <cp:lastModifiedBy>Bindu van Raak</cp:lastModifiedBy>
  <cp:revision>701</cp:revision>
  <cp:lastPrinted>2018-06-23T13:46:00Z</cp:lastPrinted>
  <dcterms:created xsi:type="dcterms:W3CDTF">2018-04-15T14:43:00Z</dcterms:created>
  <dcterms:modified xsi:type="dcterms:W3CDTF">2018-12-18T20:53:00Z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