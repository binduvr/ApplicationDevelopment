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Assem Abdellaoui</w:t>
                            </w:r>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Justice Pandt</w:t>
                            </w:r>
                            <w:r w:rsidRPr="00B4646F">
                              <w:rPr>
                                <w:sz w:val="28"/>
                                <w:lang w:val="en-AU"/>
                              </w:rPr>
                              <w:tab/>
                              <w:t>(</w:t>
                            </w:r>
                            <w:r w:rsidR="006E5060">
                              <w:rPr>
                                <w:sz w:val="28"/>
                                <w:lang w:val="en-AU"/>
                              </w:rPr>
                              <w:t>580014</w:t>
                            </w:r>
                            <w:r w:rsidRPr="00B4646F">
                              <w:rPr>
                                <w:sz w:val="28"/>
                                <w:lang w:val="en-AU"/>
                              </w:rPr>
                              <w:t>)</w:t>
                            </w:r>
                          </w:p>
                          <w:p w14:paraId="7FDDF7F0" w14:textId="04EA1CB2" w:rsidR="00A974C6" w:rsidRPr="004C0A1A" w:rsidRDefault="006E5060" w:rsidP="00C010E3">
                            <w:pPr>
                              <w:rPr>
                                <w:sz w:val="28"/>
                                <w:lang w:val="en-AU"/>
                              </w:rPr>
                            </w:pPr>
                            <w:r>
                              <w:rPr>
                                <w:sz w:val="28"/>
                                <w:lang w:val="en-AU"/>
                              </w:rPr>
                              <w:tab/>
                            </w:r>
                            <w:r>
                              <w:rPr>
                                <w:sz w:val="28"/>
                                <w:lang w:val="en-AU"/>
                              </w:rPr>
                              <w:tab/>
                            </w:r>
                            <w:r>
                              <w:rPr>
                                <w:sz w:val="28"/>
                                <w:lang w:val="en-AU"/>
                              </w:rPr>
                              <w:tab/>
                            </w:r>
                            <w:r>
                              <w:rPr>
                                <w:sz w:val="28"/>
                                <w:lang w:val="en-AU"/>
                              </w:rPr>
                              <w:tab/>
                              <w:t>Joud Beniamin</w:t>
                            </w:r>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Assem Abdellaoui</w:t>
                      </w:r>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Justice Pandt</w:t>
                      </w:r>
                      <w:r w:rsidRPr="00B4646F">
                        <w:rPr>
                          <w:sz w:val="28"/>
                          <w:lang w:val="en-AU"/>
                        </w:rPr>
                        <w:tab/>
                        <w:t>(</w:t>
                      </w:r>
                      <w:r w:rsidR="006E5060">
                        <w:rPr>
                          <w:sz w:val="28"/>
                          <w:lang w:val="en-AU"/>
                        </w:rPr>
                        <w:t>580014</w:t>
                      </w:r>
                      <w:r w:rsidRPr="00B4646F">
                        <w:rPr>
                          <w:sz w:val="28"/>
                          <w:lang w:val="en-AU"/>
                        </w:rPr>
                        <w:t>)</w:t>
                      </w:r>
                    </w:p>
                    <w:p w14:paraId="7FDDF7F0" w14:textId="04EA1CB2" w:rsidR="00A974C6" w:rsidRPr="004C0A1A" w:rsidRDefault="006E5060" w:rsidP="00C010E3">
                      <w:pPr>
                        <w:rPr>
                          <w:sz w:val="28"/>
                          <w:lang w:val="en-AU"/>
                        </w:rPr>
                      </w:pPr>
                      <w:r>
                        <w:rPr>
                          <w:sz w:val="28"/>
                          <w:lang w:val="en-AU"/>
                        </w:rPr>
                        <w:tab/>
                      </w:r>
                      <w:r>
                        <w:rPr>
                          <w:sz w:val="28"/>
                          <w:lang w:val="en-AU"/>
                        </w:rPr>
                        <w:tab/>
                      </w:r>
                      <w:r>
                        <w:rPr>
                          <w:sz w:val="28"/>
                          <w:lang w:val="en-AU"/>
                        </w:rPr>
                        <w:tab/>
                      </w:r>
                      <w:r>
                        <w:rPr>
                          <w:sz w:val="28"/>
                          <w:lang w:val="en-AU"/>
                        </w:rPr>
                        <w:tab/>
                        <w:t>Joud Beniamin</w:t>
                      </w:r>
                      <w:r>
                        <w:rPr>
                          <w:sz w:val="28"/>
                          <w:lang w:val="en-AU"/>
                        </w:rPr>
                        <w:tab/>
                        <w:t>(617059)</w:t>
                      </w: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07B39A6E" w:rsidR="00A974C6" w:rsidRDefault="00A974C6">
                                <w:pPr>
                                  <w:pStyle w:val="Subtitle"/>
                                </w:pPr>
                                <w:r>
                                  <w:t xml:space="preserve">Version </w:t>
                                </w:r>
                                <w:sdt>
                                  <w:sdtPr>
                                    <w:id w:val="725191026"/>
                                  </w:sdtPr>
                                  <w:sdtEndPr/>
                                  <w:sdtContent>
                                    <w:r w:rsidR="00781BFA">
                                      <w:t>1.</w:t>
                                    </w:r>
                                    <w:r w:rsidR="009A2EA4">
                                      <w:t>3</w:t>
                                    </w:r>
                                  </w:sdtContent>
                                </w:sdt>
                              </w:p>
                              <w:sdt>
                                <w:sdtPr>
                                  <w:alias w:val="Date"/>
                                  <w:tag w:val=""/>
                                  <w:id w:val="1001242125"/>
                                  <w:dataBinding w:prefixMappings="xmlns:ns0='http://schemas.microsoft.com/office/2006/coverPageProps' " w:xpath="/ns0:CoverPageProperties[1]/ns0:PublishDate[1]" w:storeItemID="{55AF091B-3C7A-41E3-B477-F2FDAA23CFDA}"/>
                                  <w:date w:fullDate="2018-12-05T00:00:00Z">
                                    <w:dateFormat w:val="MMMM d, yyyy"/>
                                    <w:lid w:val="en-US"/>
                                    <w:storeMappedDataAs w:val="dateTime"/>
                                    <w:calendar w:val="gregorian"/>
                                  </w:date>
                                </w:sdtPr>
                                <w:sdtEndPr/>
                                <w:sdtContent>
                                  <w:p w14:paraId="3C4F39A3" w14:textId="42DE50E1" w:rsidR="00A974C6" w:rsidRDefault="009A2EA4">
                                    <w:pPr>
                                      <w:pStyle w:val="Subtitle"/>
                                    </w:pPr>
                                    <w:r>
                                      <w:t>December 5</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07B39A6E" w:rsidR="00A974C6" w:rsidRDefault="00A974C6">
                          <w:pPr>
                            <w:pStyle w:val="Subtitle"/>
                          </w:pPr>
                          <w:r>
                            <w:t xml:space="preserve">Version </w:t>
                          </w:r>
                          <w:sdt>
                            <w:sdtPr>
                              <w:id w:val="725191026"/>
                            </w:sdtPr>
                            <w:sdtEndPr/>
                            <w:sdtContent>
                              <w:r w:rsidR="00781BFA">
                                <w:t>1.</w:t>
                              </w:r>
                              <w:r w:rsidR="009A2EA4">
                                <w:t>3</w:t>
                              </w:r>
                            </w:sdtContent>
                          </w:sdt>
                        </w:p>
                        <w:sdt>
                          <w:sdtPr>
                            <w:alias w:val="Date"/>
                            <w:tag w:val=""/>
                            <w:id w:val="1001242125"/>
                            <w:dataBinding w:prefixMappings="xmlns:ns0='http://schemas.microsoft.com/office/2006/coverPageProps' " w:xpath="/ns0:CoverPageProperties[1]/ns0:PublishDate[1]" w:storeItemID="{55AF091B-3C7A-41E3-B477-F2FDAA23CFDA}"/>
                            <w:date w:fullDate="2018-12-05T00:00:00Z">
                              <w:dateFormat w:val="MMMM d, yyyy"/>
                              <w:lid w:val="en-US"/>
                              <w:storeMappedDataAs w:val="dateTime"/>
                              <w:calendar w:val="gregorian"/>
                            </w:date>
                          </w:sdtPr>
                          <w:sdtEndPr/>
                          <w:sdtContent>
                            <w:p w14:paraId="3C4F39A3" w14:textId="42DE50E1" w:rsidR="00A974C6" w:rsidRDefault="009A2EA4">
                              <w:pPr>
                                <w:pStyle w:val="Subtitle"/>
                              </w:pPr>
                              <w:r>
                                <w:t>December 5</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a="http://schemas.openxmlformats.org/drawingml/2006/main" xmlns:wp14="http://schemas.microsoft.com/office/word/2010/wordml">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329E7F63" w14:textId="1E92B6EF" w:rsidR="0006610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30480948" w:history="1">
            <w:r w:rsidR="00066105" w:rsidRPr="00241FD5">
              <w:rPr>
                <w:rStyle w:val="Hyperlink"/>
                <w:noProof/>
              </w:rPr>
              <w:t>1. Introduction</w:t>
            </w:r>
            <w:r w:rsidR="00066105">
              <w:rPr>
                <w:noProof/>
                <w:webHidden/>
              </w:rPr>
              <w:tab/>
            </w:r>
            <w:r w:rsidR="00066105">
              <w:rPr>
                <w:noProof/>
                <w:webHidden/>
              </w:rPr>
              <w:fldChar w:fldCharType="begin"/>
            </w:r>
            <w:r w:rsidR="00066105">
              <w:rPr>
                <w:noProof/>
                <w:webHidden/>
              </w:rPr>
              <w:instrText xml:space="preserve"> PAGEREF _Toc530480948 \h </w:instrText>
            </w:r>
            <w:r w:rsidR="00066105">
              <w:rPr>
                <w:noProof/>
                <w:webHidden/>
              </w:rPr>
            </w:r>
            <w:r w:rsidR="00066105">
              <w:rPr>
                <w:noProof/>
                <w:webHidden/>
              </w:rPr>
              <w:fldChar w:fldCharType="separate"/>
            </w:r>
            <w:r w:rsidR="00066105">
              <w:rPr>
                <w:noProof/>
                <w:webHidden/>
              </w:rPr>
              <w:t>2</w:t>
            </w:r>
            <w:r w:rsidR="00066105">
              <w:rPr>
                <w:noProof/>
                <w:webHidden/>
              </w:rPr>
              <w:fldChar w:fldCharType="end"/>
            </w:r>
          </w:hyperlink>
        </w:p>
        <w:p w14:paraId="0589BB35" w14:textId="5614AF60" w:rsidR="00066105" w:rsidRDefault="00ED037A">
          <w:pPr>
            <w:pStyle w:val="TOC1"/>
            <w:tabs>
              <w:tab w:val="right" w:leader="dot" w:pos="9350"/>
            </w:tabs>
            <w:rPr>
              <w:rFonts w:asciiTheme="minorHAnsi" w:eastAsiaTheme="minorEastAsia" w:hAnsiTheme="minorHAnsi" w:cstheme="minorBidi"/>
              <w:noProof/>
              <w:sz w:val="22"/>
              <w:lang w:val="en-AU" w:eastAsia="en-AU"/>
            </w:rPr>
          </w:pPr>
          <w:hyperlink w:anchor="_Toc530480949" w:history="1">
            <w:r w:rsidR="00066105" w:rsidRPr="00241FD5">
              <w:rPr>
                <w:rStyle w:val="Hyperlink"/>
                <w:noProof/>
              </w:rPr>
              <w:t>2. Context</w:t>
            </w:r>
            <w:r w:rsidR="00066105">
              <w:rPr>
                <w:noProof/>
                <w:webHidden/>
              </w:rPr>
              <w:tab/>
            </w:r>
            <w:r w:rsidR="00066105">
              <w:rPr>
                <w:noProof/>
                <w:webHidden/>
              </w:rPr>
              <w:fldChar w:fldCharType="begin"/>
            </w:r>
            <w:r w:rsidR="00066105">
              <w:rPr>
                <w:noProof/>
                <w:webHidden/>
              </w:rPr>
              <w:instrText xml:space="preserve"> PAGEREF _Toc530480949 \h </w:instrText>
            </w:r>
            <w:r w:rsidR="00066105">
              <w:rPr>
                <w:noProof/>
                <w:webHidden/>
              </w:rPr>
            </w:r>
            <w:r w:rsidR="00066105">
              <w:rPr>
                <w:noProof/>
                <w:webHidden/>
              </w:rPr>
              <w:fldChar w:fldCharType="separate"/>
            </w:r>
            <w:r w:rsidR="00066105">
              <w:rPr>
                <w:noProof/>
                <w:webHidden/>
              </w:rPr>
              <w:t>3</w:t>
            </w:r>
            <w:r w:rsidR="00066105">
              <w:rPr>
                <w:noProof/>
                <w:webHidden/>
              </w:rPr>
              <w:fldChar w:fldCharType="end"/>
            </w:r>
          </w:hyperlink>
        </w:p>
        <w:p w14:paraId="0FDF8340" w14:textId="371AC71E" w:rsidR="00066105" w:rsidRDefault="00ED037A">
          <w:pPr>
            <w:pStyle w:val="TOC2"/>
            <w:rPr>
              <w:rFonts w:asciiTheme="minorHAnsi" w:eastAsiaTheme="minorEastAsia" w:hAnsiTheme="minorHAnsi" w:cstheme="minorBidi"/>
              <w:sz w:val="22"/>
              <w:lang w:eastAsia="en-AU"/>
            </w:rPr>
          </w:pPr>
          <w:hyperlink w:anchor="_Toc530480950" w:history="1">
            <w:r w:rsidR="00066105" w:rsidRPr="00241FD5">
              <w:rPr>
                <w:rStyle w:val="Hyperlink"/>
              </w:rPr>
              <w:t>2.1 Situation in the organisation</w:t>
            </w:r>
            <w:r w:rsidR="00066105">
              <w:rPr>
                <w:webHidden/>
              </w:rPr>
              <w:tab/>
            </w:r>
            <w:r w:rsidR="00066105">
              <w:rPr>
                <w:webHidden/>
              </w:rPr>
              <w:fldChar w:fldCharType="begin"/>
            </w:r>
            <w:r w:rsidR="00066105">
              <w:rPr>
                <w:webHidden/>
              </w:rPr>
              <w:instrText xml:space="preserve"> PAGEREF _Toc530480950 \h </w:instrText>
            </w:r>
            <w:r w:rsidR="00066105">
              <w:rPr>
                <w:webHidden/>
              </w:rPr>
            </w:r>
            <w:r w:rsidR="00066105">
              <w:rPr>
                <w:webHidden/>
              </w:rPr>
              <w:fldChar w:fldCharType="separate"/>
            </w:r>
            <w:r w:rsidR="00066105">
              <w:rPr>
                <w:webHidden/>
              </w:rPr>
              <w:t>3</w:t>
            </w:r>
            <w:r w:rsidR="00066105">
              <w:rPr>
                <w:webHidden/>
              </w:rPr>
              <w:fldChar w:fldCharType="end"/>
            </w:r>
          </w:hyperlink>
        </w:p>
        <w:p w14:paraId="0CBADB10" w14:textId="0B66C9EF" w:rsidR="00066105" w:rsidRDefault="00ED037A">
          <w:pPr>
            <w:pStyle w:val="TOC2"/>
            <w:rPr>
              <w:rFonts w:asciiTheme="minorHAnsi" w:eastAsiaTheme="minorEastAsia" w:hAnsiTheme="minorHAnsi" w:cstheme="minorBidi"/>
              <w:sz w:val="22"/>
              <w:lang w:eastAsia="en-AU"/>
            </w:rPr>
          </w:pPr>
          <w:hyperlink w:anchor="_Toc530480951" w:history="1">
            <w:r w:rsidR="00066105" w:rsidRPr="00241FD5">
              <w:rPr>
                <w:rStyle w:val="Hyperlink"/>
              </w:rPr>
              <w:t>2.2 Problem Statement</w:t>
            </w:r>
            <w:r w:rsidR="00066105">
              <w:rPr>
                <w:webHidden/>
              </w:rPr>
              <w:tab/>
            </w:r>
            <w:r w:rsidR="00066105">
              <w:rPr>
                <w:webHidden/>
              </w:rPr>
              <w:fldChar w:fldCharType="begin"/>
            </w:r>
            <w:r w:rsidR="00066105">
              <w:rPr>
                <w:webHidden/>
              </w:rPr>
              <w:instrText xml:space="preserve"> PAGEREF _Toc530480951 \h </w:instrText>
            </w:r>
            <w:r w:rsidR="00066105">
              <w:rPr>
                <w:webHidden/>
              </w:rPr>
            </w:r>
            <w:r w:rsidR="00066105">
              <w:rPr>
                <w:webHidden/>
              </w:rPr>
              <w:fldChar w:fldCharType="separate"/>
            </w:r>
            <w:r w:rsidR="00066105">
              <w:rPr>
                <w:webHidden/>
              </w:rPr>
              <w:t>3</w:t>
            </w:r>
            <w:r w:rsidR="00066105">
              <w:rPr>
                <w:webHidden/>
              </w:rPr>
              <w:fldChar w:fldCharType="end"/>
            </w:r>
          </w:hyperlink>
        </w:p>
        <w:p w14:paraId="777299C0" w14:textId="1FFF35C9" w:rsidR="00066105" w:rsidRDefault="00ED037A">
          <w:pPr>
            <w:pStyle w:val="TOC1"/>
            <w:tabs>
              <w:tab w:val="right" w:leader="dot" w:pos="9350"/>
            </w:tabs>
            <w:rPr>
              <w:rFonts w:asciiTheme="minorHAnsi" w:eastAsiaTheme="minorEastAsia" w:hAnsiTheme="minorHAnsi" w:cstheme="minorBidi"/>
              <w:noProof/>
              <w:sz w:val="22"/>
              <w:lang w:val="en-AU" w:eastAsia="en-AU"/>
            </w:rPr>
          </w:pPr>
          <w:hyperlink w:anchor="_Toc530480952" w:history="1">
            <w:r w:rsidR="00066105" w:rsidRPr="00241FD5">
              <w:rPr>
                <w:rStyle w:val="Hyperlink"/>
                <w:noProof/>
              </w:rPr>
              <w:t>3. Goals of the project</w:t>
            </w:r>
            <w:r w:rsidR="00066105">
              <w:rPr>
                <w:noProof/>
                <w:webHidden/>
              </w:rPr>
              <w:tab/>
            </w:r>
            <w:r w:rsidR="00066105">
              <w:rPr>
                <w:noProof/>
                <w:webHidden/>
              </w:rPr>
              <w:fldChar w:fldCharType="begin"/>
            </w:r>
            <w:r w:rsidR="00066105">
              <w:rPr>
                <w:noProof/>
                <w:webHidden/>
              </w:rPr>
              <w:instrText xml:space="preserve"> PAGEREF _Toc530480952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028149A6" w14:textId="27D31E8E" w:rsidR="00066105" w:rsidRDefault="00ED037A">
          <w:pPr>
            <w:pStyle w:val="TOC2"/>
            <w:rPr>
              <w:rFonts w:asciiTheme="minorHAnsi" w:eastAsiaTheme="minorEastAsia" w:hAnsiTheme="minorHAnsi" w:cstheme="minorBidi"/>
              <w:sz w:val="22"/>
              <w:lang w:eastAsia="en-AU"/>
            </w:rPr>
          </w:pPr>
          <w:hyperlink w:anchor="_Toc530480953" w:history="1">
            <w:r w:rsidR="00066105" w:rsidRPr="00241FD5">
              <w:rPr>
                <w:rStyle w:val="Hyperlink"/>
              </w:rPr>
              <w:t>3.1 Objectives</w:t>
            </w:r>
            <w:r w:rsidR="00066105">
              <w:rPr>
                <w:webHidden/>
              </w:rPr>
              <w:tab/>
            </w:r>
            <w:r w:rsidR="00066105">
              <w:rPr>
                <w:webHidden/>
              </w:rPr>
              <w:fldChar w:fldCharType="begin"/>
            </w:r>
            <w:r w:rsidR="00066105">
              <w:rPr>
                <w:webHidden/>
              </w:rPr>
              <w:instrText xml:space="preserve"> PAGEREF _Toc530480953 \h </w:instrText>
            </w:r>
            <w:r w:rsidR="00066105">
              <w:rPr>
                <w:webHidden/>
              </w:rPr>
            </w:r>
            <w:r w:rsidR="00066105">
              <w:rPr>
                <w:webHidden/>
              </w:rPr>
              <w:fldChar w:fldCharType="separate"/>
            </w:r>
            <w:r w:rsidR="00066105">
              <w:rPr>
                <w:webHidden/>
              </w:rPr>
              <w:t>4</w:t>
            </w:r>
            <w:r w:rsidR="00066105">
              <w:rPr>
                <w:webHidden/>
              </w:rPr>
              <w:fldChar w:fldCharType="end"/>
            </w:r>
          </w:hyperlink>
        </w:p>
        <w:p w14:paraId="34F31230" w14:textId="047034F6" w:rsidR="00066105" w:rsidRDefault="00ED037A">
          <w:pPr>
            <w:pStyle w:val="TOC2"/>
            <w:rPr>
              <w:rFonts w:asciiTheme="minorHAnsi" w:eastAsiaTheme="minorEastAsia" w:hAnsiTheme="minorHAnsi" w:cstheme="minorBidi"/>
              <w:sz w:val="22"/>
              <w:lang w:eastAsia="en-AU"/>
            </w:rPr>
          </w:pPr>
          <w:hyperlink w:anchor="_Toc530480954" w:history="1">
            <w:r w:rsidR="00066105" w:rsidRPr="00241FD5">
              <w:rPr>
                <w:rStyle w:val="Hyperlink"/>
              </w:rPr>
              <w:t>3.2 Main Research Question and Sub questions</w:t>
            </w:r>
            <w:r w:rsidR="00066105">
              <w:rPr>
                <w:webHidden/>
              </w:rPr>
              <w:tab/>
            </w:r>
            <w:r w:rsidR="00066105">
              <w:rPr>
                <w:webHidden/>
              </w:rPr>
              <w:fldChar w:fldCharType="begin"/>
            </w:r>
            <w:r w:rsidR="00066105">
              <w:rPr>
                <w:webHidden/>
              </w:rPr>
              <w:instrText xml:space="preserve"> PAGEREF _Toc530480954 \h </w:instrText>
            </w:r>
            <w:r w:rsidR="00066105">
              <w:rPr>
                <w:webHidden/>
              </w:rPr>
            </w:r>
            <w:r w:rsidR="00066105">
              <w:rPr>
                <w:webHidden/>
              </w:rPr>
              <w:fldChar w:fldCharType="separate"/>
            </w:r>
            <w:r w:rsidR="00066105">
              <w:rPr>
                <w:webHidden/>
              </w:rPr>
              <w:t>4</w:t>
            </w:r>
            <w:r w:rsidR="00066105">
              <w:rPr>
                <w:webHidden/>
              </w:rPr>
              <w:fldChar w:fldCharType="end"/>
            </w:r>
          </w:hyperlink>
        </w:p>
        <w:p w14:paraId="6C0D8DB5" w14:textId="3331A3D2" w:rsidR="00066105" w:rsidRDefault="00ED037A">
          <w:pPr>
            <w:pStyle w:val="TOC3"/>
            <w:tabs>
              <w:tab w:val="right" w:leader="dot" w:pos="9350"/>
            </w:tabs>
            <w:rPr>
              <w:noProof/>
              <w:kern w:val="0"/>
              <w:lang w:val="en-AU" w:eastAsia="en-AU"/>
              <w14:ligatures w14:val="none"/>
            </w:rPr>
          </w:pPr>
          <w:hyperlink w:anchor="_Toc530480955" w:history="1">
            <w:r w:rsidR="00066105" w:rsidRPr="00241FD5">
              <w:rPr>
                <w:rStyle w:val="Hyperlink"/>
                <w:noProof/>
              </w:rPr>
              <w:t>Main Research Question</w:t>
            </w:r>
            <w:r w:rsidR="00066105">
              <w:rPr>
                <w:noProof/>
                <w:webHidden/>
              </w:rPr>
              <w:tab/>
            </w:r>
            <w:r w:rsidR="00066105">
              <w:rPr>
                <w:noProof/>
                <w:webHidden/>
              </w:rPr>
              <w:fldChar w:fldCharType="begin"/>
            </w:r>
            <w:r w:rsidR="00066105">
              <w:rPr>
                <w:noProof/>
                <w:webHidden/>
              </w:rPr>
              <w:instrText xml:space="preserve"> PAGEREF _Toc530480955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5F025A87" w14:textId="37F6A89F" w:rsidR="00066105" w:rsidRDefault="00ED037A">
          <w:pPr>
            <w:pStyle w:val="TOC3"/>
            <w:tabs>
              <w:tab w:val="right" w:leader="dot" w:pos="9350"/>
            </w:tabs>
            <w:rPr>
              <w:noProof/>
              <w:kern w:val="0"/>
              <w:lang w:val="en-AU" w:eastAsia="en-AU"/>
              <w14:ligatures w14:val="none"/>
            </w:rPr>
          </w:pPr>
          <w:hyperlink w:anchor="_Toc530480956" w:history="1">
            <w:r w:rsidR="00066105" w:rsidRPr="00241FD5">
              <w:rPr>
                <w:rStyle w:val="Hyperlink"/>
                <w:noProof/>
              </w:rPr>
              <w:t>Sub questions</w:t>
            </w:r>
            <w:r w:rsidR="00066105">
              <w:rPr>
                <w:noProof/>
                <w:webHidden/>
              </w:rPr>
              <w:tab/>
            </w:r>
            <w:r w:rsidR="00066105">
              <w:rPr>
                <w:noProof/>
                <w:webHidden/>
              </w:rPr>
              <w:fldChar w:fldCharType="begin"/>
            </w:r>
            <w:r w:rsidR="00066105">
              <w:rPr>
                <w:noProof/>
                <w:webHidden/>
              </w:rPr>
              <w:instrText xml:space="preserve"> PAGEREF _Toc530480956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7857DDF5" w14:textId="21C7C401" w:rsidR="00066105" w:rsidRDefault="00ED037A">
          <w:pPr>
            <w:pStyle w:val="TOC1"/>
            <w:tabs>
              <w:tab w:val="right" w:leader="dot" w:pos="9350"/>
            </w:tabs>
            <w:rPr>
              <w:rFonts w:asciiTheme="minorHAnsi" w:eastAsiaTheme="minorEastAsia" w:hAnsiTheme="minorHAnsi" w:cstheme="minorBidi"/>
              <w:noProof/>
              <w:sz w:val="22"/>
              <w:lang w:val="en-AU" w:eastAsia="en-AU"/>
            </w:rPr>
          </w:pPr>
          <w:hyperlink w:anchor="_Toc530480957" w:history="1">
            <w:r w:rsidR="00066105" w:rsidRPr="00241FD5">
              <w:rPr>
                <w:rStyle w:val="Hyperlink"/>
                <w:noProof/>
              </w:rPr>
              <w:t>4. Methodology</w:t>
            </w:r>
            <w:r w:rsidR="00066105">
              <w:rPr>
                <w:noProof/>
                <w:webHidden/>
              </w:rPr>
              <w:tab/>
            </w:r>
            <w:r w:rsidR="00066105">
              <w:rPr>
                <w:noProof/>
                <w:webHidden/>
              </w:rPr>
              <w:fldChar w:fldCharType="begin"/>
            </w:r>
            <w:r w:rsidR="00066105">
              <w:rPr>
                <w:noProof/>
                <w:webHidden/>
              </w:rPr>
              <w:instrText xml:space="preserve"> PAGEREF _Toc530480957 \h </w:instrText>
            </w:r>
            <w:r w:rsidR="00066105">
              <w:rPr>
                <w:noProof/>
                <w:webHidden/>
              </w:rPr>
            </w:r>
            <w:r w:rsidR="00066105">
              <w:rPr>
                <w:noProof/>
                <w:webHidden/>
              </w:rPr>
              <w:fldChar w:fldCharType="separate"/>
            </w:r>
            <w:r w:rsidR="00066105">
              <w:rPr>
                <w:noProof/>
                <w:webHidden/>
              </w:rPr>
              <w:t>5</w:t>
            </w:r>
            <w:r w:rsidR="00066105">
              <w:rPr>
                <w:noProof/>
                <w:webHidden/>
              </w:rPr>
              <w:fldChar w:fldCharType="end"/>
            </w:r>
          </w:hyperlink>
        </w:p>
        <w:p w14:paraId="5DEAF5F1" w14:textId="0C6EC34F" w:rsidR="00066105" w:rsidRDefault="00ED037A">
          <w:pPr>
            <w:pStyle w:val="TOC2"/>
            <w:rPr>
              <w:rFonts w:asciiTheme="minorHAnsi" w:eastAsiaTheme="minorEastAsia" w:hAnsiTheme="minorHAnsi" w:cstheme="minorBidi"/>
              <w:sz w:val="22"/>
              <w:lang w:eastAsia="en-AU"/>
            </w:rPr>
          </w:pPr>
          <w:hyperlink w:anchor="_Toc530480958" w:history="1">
            <w:r w:rsidR="00066105" w:rsidRPr="00241FD5">
              <w:rPr>
                <w:rStyle w:val="Hyperlink"/>
              </w:rPr>
              <w:t>4.1 Research Strategy</w:t>
            </w:r>
            <w:r w:rsidR="00066105">
              <w:rPr>
                <w:webHidden/>
              </w:rPr>
              <w:tab/>
            </w:r>
            <w:r w:rsidR="00066105">
              <w:rPr>
                <w:webHidden/>
              </w:rPr>
              <w:fldChar w:fldCharType="begin"/>
            </w:r>
            <w:r w:rsidR="00066105">
              <w:rPr>
                <w:webHidden/>
              </w:rPr>
              <w:instrText xml:space="preserve"> PAGEREF _Toc530480958 \h </w:instrText>
            </w:r>
            <w:r w:rsidR="00066105">
              <w:rPr>
                <w:webHidden/>
              </w:rPr>
            </w:r>
            <w:r w:rsidR="00066105">
              <w:rPr>
                <w:webHidden/>
              </w:rPr>
              <w:fldChar w:fldCharType="separate"/>
            </w:r>
            <w:r w:rsidR="00066105">
              <w:rPr>
                <w:webHidden/>
              </w:rPr>
              <w:t>5</w:t>
            </w:r>
            <w:r w:rsidR="00066105">
              <w:rPr>
                <w:webHidden/>
              </w:rPr>
              <w:fldChar w:fldCharType="end"/>
            </w:r>
          </w:hyperlink>
        </w:p>
        <w:p w14:paraId="19E9F4CC" w14:textId="310A4688" w:rsidR="00066105" w:rsidRDefault="00ED037A">
          <w:pPr>
            <w:pStyle w:val="TOC2"/>
            <w:rPr>
              <w:rFonts w:asciiTheme="minorHAnsi" w:eastAsiaTheme="minorEastAsia" w:hAnsiTheme="minorHAnsi" w:cstheme="minorBidi"/>
              <w:sz w:val="22"/>
              <w:lang w:eastAsia="en-AU"/>
            </w:rPr>
          </w:pPr>
          <w:hyperlink w:anchor="_Toc530480959" w:history="1">
            <w:r w:rsidR="00066105" w:rsidRPr="00241FD5">
              <w:rPr>
                <w:rStyle w:val="Hyperlink"/>
              </w:rPr>
              <w:t>4.2 Research Design</w:t>
            </w:r>
            <w:r w:rsidR="00066105">
              <w:rPr>
                <w:webHidden/>
              </w:rPr>
              <w:tab/>
            </w:r>
            <w:r w:rsidR="00066105">
              <w:rPr>
                <w:webHidden/>
              </w:rPr>
              <w:fldChar w:fldCharType="begin"/>
            </w:r>
            <w:r w:rsidR="00066105">
              <w:rPr>
                <w:webHidden/>
              </w:rPr>
              <w:instrText xml:space="preserve"> PAGEREF _Toc530480959 \h </w:instrText>
            </w:r>
            <w:r w:rsidR="00066105">
              <w:rPr>
                <w:webHidden/>
              </w:rPr>
            </w:r>
            <w:r w:rsidR="00066105">
              <w:rPr>
                <w:webHidden/>
              </w:rPr>
              <w:fldChar w:fldCharType="separate"/>
            </w:r>
            <w:r w:rsidR="00066105">
              <w:rPr>
                <w:webHidden/>
              </w:rPr>
              <w:t>5</w:t>
            </w:r>
            <w:r w:rsidR="00066105">
              <w:rPr>
                <w:webHidden/>
              </w:rPr>
              <w:fldChar w:fldCharType="end"/>
            </w:r>
          </w:hyperlink>
        </w:p>
        <w:p w14:paraId="3F60EC35" w14:textId="4E4B2CE1" w:rsidR="00066105" w:rsidRDefault="00ED037A">
          <w:pPr>
            <w:pStyle w:val="TOC1"/>
            <w:tabs>
              <w:tab w:val="right" w:leader="dot" w:pos="9350"/>
            </w:tabs>
            <w:rPr>
              <w:rFonts w:asciiTheme="minorHAnsi" w:eastAsiaTheme="minorEastAsia" w:hAnsiTheme="minorHAnsi" w:cstheme="minorBidi"/>
              <w:noProof/>
              <w:sz w:val="22"/>
              <w:lang w:val="en-AU" w:eastAsia="en-AU"/>
            </w:rPr>
          </w:pPr>
          <w:hyperlink w:anchor="_Toc530480960" w:history="1">
            <w:r w:rsidR="00066105" w:rsidRPr="00241FD5">
              <w:rPr>
                <w:rStyle w:val="Hyperlink"/>
                <w:noProof/>
              </w:rPr>
              <w:t>5. Task division and planning</w:t>
            </w:r>
            <w:r w:rsidR="00066105">
              <w:rPr>
                <w:noProof/>
                <w:webHidden/>
              </w:rPr>
              <w:tab/>
            </w:r>
            <w:r w:rsidR="00066105">
              <w:rPr>
                <w:noProof/>
                <w:webHidden/>
              </w:rPr>
              <w:fldChar w:fldCharType="begin"/>
            </w:r>
            <w:r w:rsidR="00066105">
              <w:rPr>
                <w:noProof/>
                <w:webHidden/>
              </w:rPr>
              <w:instrText xml:space="preserve"> PAGEREF _Toc530480960 \h </w:instrText>
            </w:r>
            <w:r w:rsidR="00066105">
              <w:rPr>
                <w:noProof/>
                <w:webHidden/>
              </w:rPr>
            </w:r>
            <w:r w:rsidR="00066105">
              <w:rPr>
                <w:noProof/>
                <w:webHidden/>
              </w:rPr>
              <w:fldChar w:fldCharType="separate"/>
            </w:r>
            <w:r w:rsidR="00066105">
              <w:rPr>
                <w:noProof/>
                <w:webHidden/>
              </w:rPr>
              <w:t>6</w:t>
            </w:r>
            <w:r w:rsidR="00066105">
              <w:rPr>
                <w:noProof/>
                <w:webHidden/>
              </w:rPr>
              <w:fldChar w:fldCharType="end"/>
            </w:r>
          </w:hyperlink>
        </w:p>
        <w:p w14:paraId="04528CA4" w14:textId="579CC985" w:rsidR="00066105" w:rsidRDefault="00ED037A">
          <w:pPr>
            <w:pStyle w:val="TOC2"/>
            <w:rPr>
              <w:rFonts w:asciiTheme="minorHAnsi" w:eastAsiaTheme="minorEastAsia" w:hAnsiTheme="minorHAnsi" w:cstheme="minorBidi"/>
              <w:sz w:val="22"/>
              <w:lang w:eastAsia="en-AU"/>
            </w:rPr>
          </w:pPr>
          <w:hyperlink w:anchor="_Toc530480961" w:history="1">
            <w:r w:rsidR="00066105" w:rsidRPr="00241FD5">
              <w:rPr>
                <w:rStyle w:val="Hyperlink"/>
              </w:rPr>
              <w:t>Task distribution</w:t>
            </w:r>
            <w:r w:rsidR="00066105">
              <w:rPr>
                <w:webHidden/>
              </w:rPr>
              <w:tab/>
            </w:r>
            <w:r w:rsidR="00066105">
              <w:rPr>
                <w:webHidden/>
              </w:rPr>
              <w:fldChar w:fldCharType="begin"/>
            </w:r>
            <w:r w:rsidR="00066105">
              <w:rPr>
                <w:webHidden/>
              </w:rPr>
              <w:instrText xml:space="preserve"> PAGEREF _Toc530480961 \h </w:instrText>
            </w:r>
            <w:r w:rsidR="00066105">
              <w:rPr>
                <w:webHidden/>
              </w:rPr>
            </w:r>
            <w:r w:rsidR="00066105">
              <w:rPr>
                <w:webHidden/>
              </w:rPr>
              <w:fldChar w:fldCharType="separate"/>
            </w:r>
            <w:r w:rsidR="00066105">
              <w:rPr>
                <w:webHidden/>
              </w:rPr>
              <w:t>6</w:t>
            </w:r>
            <w:r w:rsidR="00066105">
              <w:rPr>
                <w:webHidden/>
              </w:rPr>
              <w:fldChar w:fldCharType="end"/>
            </w:r>
          </w:hyperlink>
        </w:p>
        <w:p w14:paraId="6DEA2BD1" w14:textId="1D553F3A" w:rsidR="00066105" w:rsidRDefault="00ED037A">
          <w:pPr>
            <w:pStyle w:val="TOC1"/>
            <w:tabs>
              <w:tab w:val="right" w:leader="dot" w:pos="9350"/>
            </w:tabs>
            <w:rPr>
              <w:rFonts w:asciiTheme="minorHAnsi" w:eastAsiaTheme="minorEastAsia" w:hAnsiTheme="minorHAnsi" w:cstheme="minorBidi"/>
              <w:noProof/>
              <w:sz w:val="22"/>
              <w:lang w:val="en-AU" w:eastAsia="en-AU"/>
            </w:rPr>
          </w:pPr>
          <w:hyperlink w:anchor="_Toc530480962" w:history="1">
            <w:r w:rsidR="00066105" w:rsidRPr="00241FD5">
              <w:rPr>
                <w:rStyle w:val="Hyperlink"/>
                <w:noProof/>
              </w:rPr>
              <w:t>6. Risks and Issues management</w:t>
            </w:r>
            <w:r w:rsidR="00066105">
              <w:rPr>
                <w:noProof/>
                <w:webHidden/>
              </w:rPr>
              <w:tab/>
            </w:r>
            <w:r w:rsidR="00066105">
              <w:rPr>
                <w:noProof/>
                <w:webHidden/>
              </w:rPr>
              <w:fldChar w:fldCharType="begin"/>
            </w:r>
            <w:r w:rsidR="00066105">
              <w:rPr>
                <w:noProof/>
                <w:webHidden/>
              </w:rPr>
              <w:instrText xml:space="preserve"> PAGEREF _Toc530480962 \h </w:instrText>
            </w:r>
            <w:r w:rsidR="00066105">
              <w:rPr>
                <w:noProof/>
                <w:webHidden/>
              </w:rPr>
            </w:r>
            <w:r w:rsidR="00066105">
              <w:rPr>
                <w:noProof/>
                <w:webHidden/>
              </w:rPr>
              <w:fldChar w:fldCharType="separate"/>
            </w:r>
            <w:r w:rsidR="00066105">
              <w:rPr>
                <w:noProof/>
                <w:webHidden/>
              </w:rPr>
              <w:t>8</w:t>
            </w:r>
            <w:r w:rsidR="00066105">
              <w:rPr>
                <w:noProof/>
                <w:webHidden/>
              </w:rPr>
              <w:fldChar w:fldCharType="end"/>
            </w:r>
          </w:hyperlink>
        </w:p>
        <w:p w14:paraId="4B9FF2A0" w14:textId="0804DBA3" w:rsidR="00066105" w:rsidRDefault="00ED037A">
          <w:pPr>
            <w:pStyle w:val="TOC2"/>
            <w:rPr>
              <w:rFonts w:asciiTheme="minorHAnsi" w:eastAsiaTheme="minorEastAsia" w:hAnsiTheme="minorHAnsi" w:cstheme="minorBidi"/>
              <w:sz w:val="22"/>
              <w:lang w:eastAsia="en-AU"/>
            </w:rPr>
          </w:pPr>
          <w:hyperlink w:anchor="_Toc530480963" w:history="1">
            <w:r w:rsidR="00066105" w:rsidRPr="00241FD5">
              <w:rPr>
                <w:rStyle w:val="Hyperlink"/>
              </w:rPr>
              <w:t>Internal risks and issues</w:t>
            </w:r>
            <w:r w:rsidR="00066105">
              <w:rPr>
                <w:webHidden/>
              </w:rPr>
              <w:tab/>
            </w:r>
            <w:r w:rsidR="00066105">
              <w:rPr>
                <w:webHidden/>
              </w:rPr>
              <w:fldChar w:fldCharType="begin"/>
            </w:r>
            <w:r w:rsidR="00066105">
              <w:rPr>
                <w:webHidden/>
              </w:rPr>
              <w:instrText xml:space="preserve"> PAGEREF _Toc530480963 \h </w:instrText>
            </w:r>
            <w:r w:rsidR="00066105">
              <w:rPr>
                <w:webHidden/>
              </w:rPr>
            </w:r>
            <w:r w:rsidR="00066105">
              <w:rPr>
                <w:webHidden/>
              </w:rPr>
              <w:fldChar w:fldCharType="separate"/>
            </w:r>
            <w:r w:rsidR="00066105">
              <w:rPr>
                <w:webHidden/>
              </w:rPr>
              <w:t>8</w:t>
            </w:r>
            <w:r w:rsidR="00066105">
              <w:rPr>
                <w:webHidden/>
              </w:rPr>
              <w:fldChar w:fldCharType="end"/>
            </w:r>
          </w:hyperlink>
        </w:p>
        <w:p w14:paraId="522BCE26" w14:textId="2D3FB40C" w:rsidR="00066105" w:rsidRDefault="00ED037A">
          <w:pPr>
            <w:pStyle w:val="TOC2"/>
            <w:rPr>
              <w:rFonts w:asciiTheme="minorHAnsi" w:eastAsiaTheme="minorEastAsia" w:hAnsiTheme="minorHAnsi" w:cstheme="minorBidi"/>
              <w:sz w:val="22"/>
              <w:lang w:eastAsia="en-AU"/>
            </w:rPr>
          </w:pPr>
          <w:hyperlink w:anchor="_Toc530480964" w:history="1">
            <w:r w:rsidR="00066105" w:rsidRPr="00241FD5">
              <w:rPr>
                <w:rStyle w:val="Hyperlink"/>
              </w:rPr>
              <w:t>External risks and issues</w:t>
            </w:r>
            <w:r w:rsidR="00066105">
              <w:rPr>
                <w:webHidden/>
              </w:rPr>
              <w:tab/>
            </w:r>
            <w:r w:rsidR="00066105">
              <w:rPr>
                <w:webHidden/>
              </w:rPr>
              <w:fldChar w:fldCharType="begin"/>
            </w:r>
            <w:r w:rsidR="00066105">
              <w:rPr>
                <w:webHidden/>
              </w:rPr>
              <w:instrText xml:space="preserve"> PAGEREF _Toc530480964 \h </w:instrText>
            </w:r>
            <w:r w:rsidR="00066105">
              <w:rPr>
                <w:webHidden/>
              </w:rPr>
            </w:r>
            <w:r w:rsidR="00066105">
              <w:rPr>
                <w:webHidden/>
              </w:rPr>
              <w:fldChar w:fldCharType="separate"/>
            </w:r>
            <w:r w:rsidR="00066105">
              <w:rPr>
                <w:webHidden/>
              </w:rPr>
              <w:t>8</w:t>
            </w:r>
            <w:r w:rsidR="00066105">
              <w:rPr>
                <w:webHidden/>
              </w:rPr>
              <w:fldChar w:fldCharType="end"/>
            </w:r>
          </w:hyperlink>
        </w:p>
        <w:p w14:paraId="75906277" w14:textId="5F6EEA7E" w:rsidR="00066105" w:rsidRDefault="00ED037A">
          <w:pPr>
            <w:pStyle w:val="TOC1"/>
            <w:tabs>
              <w:tab w:val="right" w:leader="dot" w:pos="9350"/>
            </w:tabs>
            <w:rPr>
              <w:rFonts w:asciiTheme="minorHAnsi" w:eastAsiaTheme="minorEastAsia" w:hAnsiTheme="minorHAnsi" w:cstheme="minorBidi"/>
              <w:noProof/>
              <w:sz w:val="22"/>
              <w:lang w:val="en-AU" w:eastAsia="en-AU"/>
            </w:rPr>
          </w:pPr>
          <w:hyperlink w:anchor="_Toc530480965" w:history="1">
            <w:r w:rsidR="00066105" w:rsidRPr="00241FD5">
              <w:rPr>
                <w:rStyle w:val="Hyperlink"/>
                <w:noProof/>
              </w:rPr>
              <w:t>7. Contact Information</w:t>
            </w:r>
            <w:r w:rsidR="00066105">
              <w:rPr>
                <w:noProof/>
                <w:webHidden/>
              </w:rPr>
              <w:tab/>
            </w:r>
            <w:r w:rsidR="00066105">
              <w:rPr>
                <w:noProof/>
                <w:webHidden/>
              </w:rPr>
              <w:fldChar w:fldCharType="begin"/>
            </w:r>
            <w:r w:rsidR="00066105">
              <w:rPr>
                <w:noProof/>
                <w:webHidden/>
              </w:rPr>
              <w:instrText xml:space="preserve"> PAGEREF _Toc530480965 \h </w:instrText>
            </w:r>
            <w:r w:rsidR="00066105">
              <w:rPr>
                <w:noProof/>
                <w:webHidden/>
              </w:rPr>
            </w:r>
            <w:r w:rsidR="00066105">
              <w:rPr>
                <w:noProof/>
                <w:webHidden/>
              </w:rPr>
              <w:fldChar w:fldCharType="separate"/>
            </w:r>
            <w:r w:rsidR="00066105">
              <w:rPr>
                <w:noProof/>
                <w:webHidden/>
              </w:rPr>
              <w:t>9</w:t>
            </w:r>
            <w:r w:rsidR="00066105">
              <w:rPr>
                <w:noProof/>
                <w:webHidden/>
              </w:rPr>
              <w:fldChar w:fldCharType="end"/>
            </w:r>
          </w:hyperlink>
        </w:p>
        <w:p w14:paraId="7DBFE919" w14:textId="62996AAE"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32A36C38" w14:textId="4CAD1949" w:rsidR="00D679AE" w:rsidRDefault="00E73D69" w:rsidP="00853703">
      <w:pPr>
        <w:pStyle w:val="Heading1"/>
        <w:ind w:left="0" w:right="74"/>
      </w:pPr>
      <w:bookmarkStart w:id="1" w:name="_Toc530480948"/>
      <w:r>
        <w:lastRenderedPageBreak/>
        <w:t xml:space="preserve">1. </w:t>
      </w:r>
      <w:r w:rsidR="00D679AE">
        <w:t>Introduction</w:t>
      </w:r>
      <w:bookmarkEnd w:id="0"/>
      <w:bookmarkEnd w:id="1"/>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0074A6A3" w:rsidR="00D679AE" w:rsidRDefault="00E73D69" w:rsidP="00112821">
      <w:pPr>
        <w:pStyle w:val="Heading1"/>
        <w:spacing w:before="120" w:after="120"/>
        <w:ind w:left="0" w:right="74"/>
      </w:pPr>
      <w:bookmarkStart w:id="2" w:name="_Toc517531907"/>
      <w:bookmarkStart w:id="3" w:name="_Toc530480949"/>
      <w:r>
        <w:lastRenderedPageBreak/>
        <w:t xml:space="preserve">2. </w:t>
      </w:r>
      <w:r w:rsidR="00D679AE">
        <w:t>Context</w:t>
      </w:r>
      <w:bookmarkEnd w:id="2"/>
      <w:bookmarkEnd w:id="3"/>
    </w:p>
    <w:p w14:paraId="3B7F5CE2" w14:textId="0B74062D" w:rsidR="002040CD" w:rsidRPr="008F0ACD" w:rsidRDefault="008F0ACD" w:rsidP="00C80BE4">
      <w:pPr>
        <w:spacing w:before="120"/>
        <w:ind w:left="0" w:right="74"/>
        <w:rPr>
          <w:lang w:val="en-AU"/>
        </w:rPr>
      </w:pPr>
      <w:bookmarkStart w:id="4" w:name="_Hlk531022791"/>
      <w:r w:rsidRPr="008F0ACD">
        <w:rPr>
          <w:lang w:val="en-AU"/>
        </w:rPr>
        <w:t>The Oostvaardersplassen is a close</w:t>
      </w:r>
      <w:r>
        <w:rPr>
          <w:lang w:val="en-AU"/>
        </w:rPr>
        <w:t>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w:t>
      </w:r>
      <w:r w:rsidR="00947E24">
        <w:rPr>
          <w:lang w:val="en-AU"/>
        </w:rPr>
        <w:t>,</w:t>
      </w:r>
      <w:r>
        <w:rPr>
          <w:lang w:val="en-AU"/>
        </w:rPr>
        <w:t xml:space="preserve">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4A790D20" w14:textId="2F74698A" w:rsidR="00EA4C0C" w:rsidRPr="00264252" w:rsidRDefault="001C6629" w:rsidP="00112821">
      <w:pPr>
        <w:pStyle w:val="Heading2"/>
        <w:ind w:left="0" w:right="74"/>
      </w:pPr>
      <w:bookmarkStart w:id="5" w:name="_Toc517531908"/>
      <w:bookmarkStart w:id="6" w:name="_Toc530480950"/>
      <w:bookmarkEnd w:id="4"/>
      <w:r>
        <w:t>2.1 Situation in the organisation</w:t>
      </w:r>
      <w:bookmarkEnd w:id="5"/>
      <w:bookmarkEnd w:id="6"/>
    </w:p>
    <w:p w14:paraId="7C388ABD" w14:textId="4BD11180" w:rsidR="00EC0BA3" w:rsidRPr="0052025E" w:rsidRDefault="008713E2" w:rsidP="0052025E">
      <w:pPr>
        <w:ind w:left="0"/>
        <w:rPr>
          <w:lang w:val="en-GB"/>
        </w:rPr>
      </w:pPr>
      <w:bookmarkStart w:id="7" w:name="_Hlk531022805"/>
      <w:r>
        <w:t xml:space="preserve">Staatsbosbeheer, the organization owning the Oostavaardersplassen nature reserve, has asked Inholland University of Applied Sciences to develop an application </w:t>
      </w:r>
      <w:r w:rsidR="00A72C74">
        <w:t>which can predict the possible population given certain circumstances and thus give the best ethically acceptable solution to the problem.</w:t>
      </w:r>
      <w:r>
        <w:t xml:space="preserve"> </w:t>
      </w:r>
      <w:r>
        <w:rPr>
          <w:lang w:val="en-GB"/>
        </w:rPr>
        <w:t xml:space="preserve">By building multiple mathematical models of real-life situations in order to make predictions, </w:t>
      </w:r>
      <w:r w:rsidR="0052025E">
        <w:rPr>
          <w:lang w:val="en-GB"/>
        </w:rPr>
        <w:t>t</w:t>
      </w:r>
      <w:r>
        <w:rPr>
          <w:lang w:val="en-GB"/>
        </w:rPr>
        <w:t xml:space="preserve">he application will be able to offer multiple options and conditions to calculate different theoretical solutions. </w:t>
      </w:r>
    </w:p>
    <w:p w14:paraId="5253786B" w14:textId="77777777" w:rsidR="00EA4C0C" w:rsidRPr="008F7930" w:rsidRDefault="00E73D69" w:rsidP="004C0A1A">
      <w:pPr>
        <w:pStyle w:val="Heading2"/>
        <w:ind w:left="0"/>
        <w:rPr>
          <w:sz w:val="28"/>
          <w:szCs w:val="28"/>
        </w:rPr>
      </w:pPr>
      <w:bookmarkStart w:id="8" w:name="_Toc517531909"/>
      <w:bookmarkStart w:id="9" w:name="_Toc530480951"/>
      <w:bookmarkEnd w:id="7"/>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8"/>
      <w:bookmarkEnd w:id="9"/>
    </w:p>
    <w:p w14:paraId="6A05A809" w14:textId="20819FE4" w:rsidR="004A08ED" w:rsidRPr="0052025E" w:rsidRDefault="0052025E" w:rsidP="0052025E">
      <w:pPr>
        <w:ind w:left="0" w:right="0"/>
        <w:rPr>
          <w:lang w:val="en-GB"/>
        </w:rPr>
      </w:pPr>
      <w:bookmarkStart w:id="10" w:name="_Hlk531022828"/>
      <w:r>
        <w:rPr>
          <w:lang w:val="en-GB"/>
        </w:rPr>
        <w:t>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and also due to the closed nature of the preserve, meaning the herbivores cannot migrate to new lands in search of food. This has caused overpopulation of these animals and this has led to animals starving, and the general public being very unhappy about this.</w:t>
      </w:r>
      <w:bookmarkEnd w:id="10"/>
      <w:r w:rsidR="004A08ED">
        <w:rPr>
          <w:rFonts w:cstheme="minorHAnsi"/>
        </w:rPr>
        <w:br w:type="page"/>
      </w:r>
    </w:p>
    <w:p w14:paraId="51C7F33C" w14:textId="77777777" w:rsidR="004177FC" w:rsidRPr="004177FC" w:rsidRDefault="00264252" w:rsidP="00853703">
      <w:pPr>
        <w:pStyle w:val="Heading1"/>
        <w:ind w:left="0" w:right="74"/>
      </w:pPr>
      <w:bookmarkStart w:id="11" w:name="_Toc517531910"/>
      <w:bookmarkStart w:id="12" w:name="_Toc530480952"/>
      <w:bookmarkStart w:id="13" w:name="_Hlk531022870"/>
      <w:r w:rsidRPr="1966C3F9">
        <w:lastRenderedPageBreak/>
        <w:t>3. Goals of the project</w:t>
      </w:r>
      <w:bookmarkEnd w:id="11"/>
      <w:bookmarkEnd w:id="12"/>
    </w:p>
    <w:p w14:paraId="5A39BBE3" w14:textId="27835AA6" w:rsidR="46987C1F" w:rsidRPr="00361DA4" w:rsidRDefault="00264252" w:rsidP="00235C96">
      <w:pPr>
        <w:pStyle w:val="Heading2"/>
        <w:ind w:left="0"/>
        <w:rPr>
          <w:rFonts w:asciiTheme="minorHAnsi" w:hAnsiTheme="minorHAnsi" w:cstheme="minorBidi"/>
        </w:rPr>
      </w:pPr>
      <w:bookmarkStart w:id="14" w:name="_Toc517531911"/>
      <w:bookmarkStart w:id="15" w:name="_Toc530480953"/>
      <w:r w:rsidRPr="2881B317">
        <w:rPr>
          <w:rFonts w:asciiTheme="minorHAnsi" w:hAnsiTheme="minorHAnsi" w:cstheme="minorBidi"/>
        </w:rPr>
        <w:t>3.1 Objectives</w:t>
      </w:r>
      <w:bookmarkEnd w:id="14"/>
      <w:bookmarkEnd w:id="15"/>
    </w:p>
    <w:p w14:paraId="63CCD688" w14:textId="6CC1520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6750FF">
        <w:rPr>
          <w:rFonts w:eastAsia="Calibri" w:cstheme="minorHAnsi"/>
          <w:lang w:val="en-AU"/>
        </w:rPr>
        <w:t xml:space="preserve">calculate the effects of certain conditions on the current situation and thus showing </w:t>
      </w:r>
      <w:r w:rsidR="00EC0BA3" w:rsidRPr="007473A8">
        <w:rPr>
          <w:rFonts w:eastAsia="Calibri" w:cstheme="minorHAnsi"/>
          <w:lang w:val="en-AU"/>
        </w:rPr>
        <w:t>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6" w:name="_Toc517531912"/>
      <w:bookmarkStart w:id="17" w:name="_Toc530480954"/>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6"/>
      <w:bookmarkEnd w:id="17"/>
    </w:p>
    <w:p w14:paraId="7C845ACA" w14:textId="111E21E4" w:rsidR="003E6ECB" w:rsidRDefault="003E6ECB" w:rsidP="00EB2826">
      <w:pPr>
        <w:pStyle w:val="Heading3"/>
        <w:ind w:left="0" w:right="74"/>
      </w:pPr>
      <w:bookmarkStart w:id="18" w:name="_Toc517531913"/>
      <w:bookmarkStart w:id="19" w:name="_Toc530480955"/>
      <w:r w:rsidRPr="2881B317">
        <w:t>Main Research Question</w:t>
      </w:r>
      <w:bookmarkEnd w:id="18"/>
      <w:bookmarkEnd w:id="19"/>
    </w:p>
    <w:p w14:paraId="50F65780" w14:textId="3283DE82"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the best </w:t>
      </w:r>
      <w:r w:rsidR="00B5468F">
        <w:rPr>
          <w:rFonts w:asciiTheme="minorHAnsi" w:hAnsiTheme="minorHAnsi" w:cstheme="minorBidi"/>
          <w:sz w:val="22"/>
          <w:szCs w:val="22"/>
          <w:lang w:val="en-US"/>
        </w:rPr>
        <w:t>ethically</w:t>
      </w:r>
      <w:r>
        <w:rPr>
          <w:rFonts w:asciiTheme="minorHAnsi" w:hAnsiTheme="minorHAnsi" w:cstheme="minorBidi"/>
          <w:sz w:val="22"/>
          <w:szCs w:val="22"/>
          <w:lang w:val="en-US"/>
        </w:rPr>
        <w:t xml:space="preserve">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20" w:name="_Toc517531914"/>
      <w:bookmarkStart w:id="21" w:name="_Toc530480956"/>
      <w:r>
        <w:t>S</w:t>
      </w:r>
      <w:r w:rsidR="00506093">
        <w:t>ub questions</w:t>
      </w:r>
      <w:bookmarkEnd w:id="20"/>
      <w:bookmarkEnd w:id="21"/>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are the needs of the client?</w:t>
      </w:r>
    </w:p>
    <w:p w14:paraId="27D14C47" w14:textId="001BE434"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mathematical models are already available?</w:t>
      </w:r>
    </w:p>
    <w:p w14:paraId="47691B94"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variables should be taken into consideration when creating mathematical models?</w:t>
      </w:r>
    </w:p>
    <w:p w14:paraId="7BF058F0" w14:textId="39320E3F" w:rsidR="00EC0BA3" w:rsidRPr="00C80BE4" w:rsidRDefault="00F413D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Which models are simple enough to use with the data acquired?</w:t>
      </w:r>
    </w:p>
    <w:p w14:paraId="7531010A"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How can the results of the models be displayed in an application?</w:t>
      </w:r>
    </w:p>
    <w:bookmarkEnd w:id="13"/>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22" w:name="_Toc517531915"/>
      <w:bookmarkStart w:id="23" w:name="_Toc530480957"/>
      <w:bookmarkStart w:id="24" w:name="_Hlk531022892"/>
      <w:r>
        <w:lastRenderedPageBreak/>
        <w:t>4. Methodology</w:t>
      </w:r>
      <w:bookmarkEnd w:id="22"/>
      <w:bookmarkEnd w:id="23"/>
    </w:p>
    <w:p w14:paraId="7C40EDC3" w14:textId="05F60E70" w:rsidR="00880FE4" w:rsidRPr="002965ED" w:rsidRDefault="002965ED" w:rsidP="005A18C6">
      <w:pPr>
        <w:pStyle w:val="Heading2"/>
        <w:ind w:left="0" w:right="0"/>
        <w:rPr>
          <w:rFonts w:asciiTheme="minorHAnsi" w:hAnsiTheme="minorHAnsi" w:cstheme="minorBidi"/>
        </w:rPr>
      </w:pPr>
      <w:bookmarkStart w:id="25" w:name="_Toc517531916"/>
      <w:bookmarkStart w:id="26" w:name="_Toc530480958"/>
      <w:r>
        <w:rPr>
          <w:rFonts w:asciiTheme="minorHAnsi" w:hAnsiTheme="minorHAnsi" w:cstheme="minorBidi"/>
        </w:rPr>
        <w:t>4.1 Research Strategy</w:t>
      </w:r>
      <w:bookmarkEnd w:id="25"/>
      <w:bookmarkEnd w:id="26"/>
    </w:p>
    <w:p w14:paraId="1B155513" w14:textId="60692E69" w:rsidR="00112821" w:rsidRDefault="00D53AC9" w:rsidP="00112821">
      <w:pPr>
        <w:pStyle w:val="NormalWeb"/>
        <w:spacing w:before="0" w:beforeAutospacing="0" w:after="120" w:afterAutospacing="0"/>
        <w:rPr>
          <w:rFonts w:asciiTheme="minorHAnsi" w:hAnsiTheme="minorHAnsi" w:cstheme="minorBidi"/>
          <w:sz w:val="22"/>
          <w:szCs w:val="22"/>
        </w:rPr>
      </w:pPr>
      <w:bookmarkStart w:id="27" w:name="_Toc517531917"/>
      <w:r>
        <w:rPr>
          <w:rFonts w:asciiTheme="minorHAnsi" w:hAnsiTheme="minorHAnsi" w:cstheme="minorBidi"/>
          <w:sz w:val="22"/>
          <w:szCs w:val="22"/>
        </w:rPr>
        <w:t xml:space="preserve">To finish this project, and approach will be taken that is more directed on a literature study. Most things which are needed to complete this project will be found in primary or secondary literature. However, there will be some descriptive research </w:t>
      </w:r>
      <w:r w:rsidR="00E76896">
        <w:rPr>
          <w:rFonts w:asciiTheme="minorHAnsi" w:hAnsiTheme="minorHAnsi" w:cstheme="minorBidi"/>
          <w:sz w:val="22"/>
          <w:szCs w:val="22"/>
        </w:rPr>
        <w:t>and some experiments undergone to help answer some of the sub questions. The depth of the research will be exploratory since it is setting out to discover the right solution to the described problem.</w:t>
      </w:r>
    </w:p>
    <w:p w14:paraId="5340B690" w14:textId="6645722F" w:rsidR="00BF59EE" w:rsidRDefault="00BF59EE" w:rsidP="002E14BE">
      <w:pPr>
        <w:pStyle w:val="Heading2"/>
        <w:ind w:left="0"/>
        <w:rPr>
          <w:rFonts w:asciiTheme="minorHAnsi" w:hAnsiTheme="minorHAnsi" w:cstheme="minorBidi"/>
        </w:rPr>
      </w:pPr>
      <w:bookmarkStart w:id="28" w:name="_Toc530480959"/>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7"/>
      <w:bookmarkEnd w:id="28"/>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Pr="00C80BE4" w:rsidRDefault="00BA2057" w:rsidP="00BA2057">
      <w:pPr>
        <w:pStyle w:val="ListParagraph"/>
        <w:numPr>
          <w:ilvl w:val="0"/>
          <w:numId w:val="33"/>
        </w:numPr>
        <w:suppressAutoHyphens/>
        <w:spacing w:after="60"/>
        <w:contextualSpacing w:val="0"/>
        <w:rPr>
          <w:rFonts w:asciiTheme="minorHAnsi" w:hAnsiTheme="minorHAnsi" w:cstheme="minorHAnsi"/>
          <w:i/>
          <w:sz w:val="22"/>
          <w:lang w:val="en-US"/>
        </w:rPr>
      </w:pPr>
      <w:r w:rsidRPr="00C80BE4">
        <w:rPr>
          <w:rFonts w:asciiTheme="minorHAnsi" w:hAnsiTheme="minorHAnsi" w:cstheme="minorHAnsi"/>
          <w: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mathematical models are already available?</w:t>
      </w:r>
    </w:p>
    <w:p w14:paraId="10B1454E" w14:textId="6D256FB6"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 xml:space="preserve">This research will be </w:t>
      </w:r>
      <w:r w:rsidR="00EB0A4D">
        <w:rPr>
          <w:rFonts w:asciiTheme="minorHAnsi" w:hAnsiTheme="minorHAnsi" w:cstheme="minorHAnsi"/>
          <w:sz w:val="22"/>
          <w:lang w:val="en-US"/>
        </w:rPr>
        <w:t>quantitative</w:t>
      </w:r>
      <w:r w:rsidR="00BB5148">
        <w:rPr>
          <w:rFonts w:asciiTheme="minorHAnsi" w:hAnsiTheme="minorHAnsi" w:cstheme="minorHAnsi"/>
          <w:sz w:val="22"/>
          <w:lang w:val="en-US"/>
        </w:rPr>
        <w:t xml:space="preserve"> as </w:t>
      </w:r>
      <w:r w:rsidR="00FF3C04">
        <w:rPr>
          <w:rFonts w:asciiTheme="minorHAnsi" w:hAnsiTheme="minorHAnsi" w:cstheme="minorHAnsi"/>
          <w:sz w:val="22"/>
          <w:lang w:val="en-US"/>
        </w:rPr>
        <w:t>the existing</w:t>
      </w:r>
      <w:r w:rsidR="00BB5148">
        <w:rPr>
          <w:rFonts w:asciiTheme="minorHAnsi" w:hAnsiTheme="minorHAnsi" w:cstheme="minorHAnsi"/>
          <w:sz w:val="22"/>
          <w:lang w:val="en-US"/>
        </w:rPr>
        <w:t xml:space="preserve">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variables should be taken into consideration when creating mathematical models?</w:t>
      </w:r>
    </w:p>
    <w:p w14:paraId="0755E730" w14:textId="0F949DD2"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w:t>
      </w:r>
      <w:r w:rsidR="000A24DB">
        <w:rPr>
          <w:rFonts w:asciiTheme="minorHAnsi" w:hAnsiTheme="minorHAnsi" w:cstheme="minorHAnsi"/>
          <w:sz w:val="22"/>
          <w:lang w:val="en-US"/>
        </w:rPr>
        <w:t>Then the models will have to be studied to understand which variables are to be used.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620DE723" w14:textId="77777777" w:rsidR="001224F9" w:rsidRPr="00C80BE4" w:rsidRDefault="001224F9" w:rsidP="001224F9">
      <w:pPr>
        <w:pStyle w:val="ListParagraph"/>
        <w:numPr>
          <w:ilvl w:val="0"/>
          <w:numId w:val="33"/>
        </w:numPr>
        <w:suppressAutoHyphens/>
        <w:spacing w:after="60"/>
        <w:contextualSpacing w:val="0"/>
        <w:rPr>
          <w:rFonts w:asciiTheme="minorHAnsi" w:hAnsiTheme="minorHAnsi" w:cstheme="minorHAnsi"/>
          <w:i/>
          <w:sz w:val="22"/>
          <w:lang w:val="en-US"/>
        </w:rPr>
      </w:pPr>
      <w:r w:rsidRPr="00C80BE4">
        <w:rPr>
          <w:rFonts w:asciiTheme="minorHAnsi" w:hAnsiTheme="minorHAnsi" w:cstheme="minorHAnsi"/>
          <w:i/>
          <w:sz w:val="22"/>
          <w:lang w:val="en-US"/>
        </w:rPr>
        <w:t>Which models are simple enough to use with the data acquired?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How can the results of the models be displayed in an application?</w:t>
      </w:r>
    </w:p>
    <w:p w14:paraId="6D89F16A" w14:textId="35848D23"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how the results can be displayed in an application a qualitative literature study will be carried out on the previous classes of Object Oriented Programming</w:t>
      </w:r>
      <w:r w:rsidR="000F3E77">
        <w:rPr>
          <w:rFonts w:asciiTheme="minorHAnsi" w:hAnsiTheme="minorHAnsi" w:cstheme="minorHAnsi"/>
          <w:sz w:val="22"/>
          <w:lang w:val="en-US"/>
        </w:rPr>
        <w:t xml:space="preserve"> and the current classes of UML</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bookmarkEnd w:id="24"/>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73AE531F" w14:textId="77777777" w:rsidR="00A10B86" w:rsidRDefault="00ED3C4D" w:rsidP="004D6E3F">
      <w:pPr>
        <w:pStyle w:val="Heading1"/>
        <w:ind w:left="0" w:right="74"/>
      </w:pPr>
      <w:bookmarkStart w:id="29" w:name="_Toc517531918"/>
      <w:bookmarkStart w:id="30" w:name="_Toc530480960"/>
      <w:r w:rsidRPr="00ED3C4D">
        <w:lastRenderedPageBreak/>
        <w:t>5.</w:t>
      </w:r>
      <w:r>
        <w:t xml:space="preserve"> Task division and planning</w:t>
      </w:r>
      <w:bookmarkEnd w:id="29"/>
      <w:bookmarkEnd w:id="30"/>
      <w:r w:rsidR="00FF2070">
        <w:tab/>
      </w:r>
      <w:bookmarkStart w:id="31" w:name="_Toc517531921"/>
    </w:p>
    <w:p w14:paraId="2186B8DF" w14:textId="795CC72A" w:rsidR="001E0239" w:rsidRPr="001E0239" w:rsidRDefault="00813917" w:rsidP="00A10B86">
      <w:pPr>
        <w:pStyle w:val="Heading2"/>
        <w:ind w:left="0"/>
      </w:pPr>
      <w:bookmarkStart w:id="32" w:name="_Toc530480961"/>
      <w:r>
        <w:t>Task distribution</w:t>
      </w:r>
      <w:bookmarkEnd w:id="31"/>
      <w:bookmarkEnd w:id="32"/>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36BD6" w14:paraId="57941D6C" w14:textId="77777777" w:rsidTr="007F4035">
        <w:tc>
          <w:tcPr>
            <w:tcW w:w="851" w:type="dxa"/>
            <w:tcBorders>
              <w:top w:val="nil"/>
              <w:left w:val="nil"/>
              <w:bottom w:val="nil"/>
              <w:right w:val="nil"/>
            </w:tcBorders>
          </w:tcPr>
          <w:p w14:paraId="4E5ED5FD" w14:textId="755D45D0" w:rsidR="00136BD6" w:rsidRDefault="00136BD6" w:rsidP="00136BD6">
            <w:pPr>
              <w:spacing w:after="100"/>
              <w:ind w:left="0"/>
            </w:pPr>
            <w:r>
              <w:t>2</w:t>
            </w:r>
          </w:p>
        </w:tc>
        <w:tc>
          <w:tcPr>
            <w:tcW w:w="850" w:type="dxa"/>
            <w:tcBorders>
              <w:top w:val="nil"/>
              <w:left w:val="nil"/>
              <w:bottom w:val="nil"/>
              <w:right w:val="nil"/>
            </w:tcBorders>
          </w:tcPr>
          <w:p w14:paraId="27442615" w14:textId="206C0CBC" w:rsidR="00136BD6" w:rsidRDefault="00136BD6" w:rsidP="00136BD6">
            <w:pPr>
              <w:spacing w:after="100"/>
              <w:ind w:left="0"/>
            </w:pPr>
            <w:r>
              <w:t>20-11</w:t>
            </w:r>
          </w:p>
        </w:tc>
        <w:tc>
          <w:tcPr>
            <w:tcW w:w="6521" w:type="dxa"/>
            <w:tcBorders>
              <w:top w:val="nil"/>
              <w:left w:val="nil"/>
              <w:bottom w:val="nil"/>
              <w:right w:val="nil"/>
            </w:tcBorders>
          </w:tcPr>
          <w:p w14:paraId="7C75B124" w14:textId="20F7A5F3" w:rsidR="00136BD6" w:rsidRDefault="00136BD6" w:rsidP="00136BD6">
            <w:pPr>
              <w:spacing w:after="100"/>
              <w:ind w:left="0"/>
            </w:pPr>
            <w:r>
              <w:t>Final project plan completed</w:t>
            </w:r>
          </w:p>
        </w:tc>
        <w:tc>
          <w:tcPr>
            <w:tcW w:w="1138" w:type="dxa"/>
            <w:tcBorders>
              <w:top w:val="nil"/>
              <w:left w:val="nil"/>
              <w:bottom w:val="nil"/>
              <w:right w:val="nil"/>
            </w:tcBorders>
          </w:tcPr>
          <w:p w14:paraId="4A19B727" w14:textId="5AF6A7A6" w:rsidR="00136BD6" w:rsidRDefault="00136BD6" w:rsidP="00136BD6">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7AA9771C" w:rsidR="00B17EA1" w:rsidRDefault="00136BD6" w:rsidP="00112821">
            <w:pPr>
              <w:spacing w:after="100"/>
              <w:ind w:left="0"/>
            </w:pPr>
            <w:r>
              <w:t>Joud &amp; Assem</w:t>
            </w:r>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50219B7E" w:rsidR="00112821" w:rsidRDefault="00CD5529" w:rsidP="00112821">
            <w:pPr>
              <w:spacing w:after="100"/>
              <w:ind w:left="0"/>
            </w:pPr>
            <w:r>
              <w:t>Justice, Justin &amp; Bindu</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69BD080F" w:rsidR="00112821" w:rsidRDefault="00136BD6" w:rsidP="00112821">
            <w:pPr>
              <w:spacing w:after="100"/>
              <w:ind w:left="0"/>
            </w:pPr>
            <w:r>
              <w:t>First report structure set up</w:t>
            </w:r>
          </w:p>
        </w:tc>
        <w:tc>
          <w:tcPr>
            <w:tcW w:w="1138" w:type="dxa"/>
            <w:tcBorders>
              <w:top w:val="nil"/>
              <w:left w:val="nil"/>
              <w:bottom w:val="nil"/>
              <w:right w:val="nil"/>
            </w:tcBorders>
          </w:tcPr>
          <w:p w14:paraId="6A6B573C" w14:textId="1D0EC3E1" w:rsidR="00112821" w:rsidRDefault="00136BD6" w:rsidP="00112821">
            <w:pPr>
              <w:spacing w:after="100"/>
              <w:ind w:left="0"/>
            </w:pPr>
            <w:r>
              <w:t>Bindu</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354681" w14:paraId="1E9A8D3E" w14:textId="77777777" w:rsidTr="007F4035">
        <w:tc>
          <w:tcPr>
            <w:tcW w:w="851" w:type="dxa"/>
            <w:tcBorders>
              <w:top w:val="nil"/>
              <w:left w:val="nil"/>
              <w:bottom w:val="nil"/>
              <w:right w:val="nil"/>
            </w:tcBorders>
          </w:tcPr>
          <w:p w14:paraId="2ECA9447" w14:textId="350D7D3A" w:rsidR="00354681" w:rsidRDefault="00523C3D" w:rsidP="00B17EA1">
            <w:pPr>
              <w:spacing w:after="100"/>
              <w:ind w:left="0" w:right="0"/>
            </w:pPr>
            <w:r>
              <w:t>3</w:t>
            </w:r>
          </w:p>
        </w:tc>
        <w:tc>
          <w:tcPr>
            <w:tcW w:w="850" w:type="dxa"/>
            <w:tcBorders>
              <w:top w:val="nil"/>
              <w:left w:val="nil"/>
              <w:bottom w:val="nil"/>
              <w:right w:val="nil"/>
            </w:tcBorders>
          </w:tcPr>
          <w:p w14:paraId="2CA73366" w14:textId="45F36E5E" w:rsidR="00354681" w:rsidRDefault="000743BA" w:rsidP="00112821">
            <w:pPr>
              <w:spacing w:after="100"/>
              <w:ind w:left="0"/>
            </w:pPr>
            <w:r>
              <w:t>28-11</w:t>
            </w:r>
          </w:p>
        </w:tc>
        <w:tc>
          <w:tcPr>
            <w:tcW w:w="6521" w:type="dxa"/>
            <w:tcBorders>
              <w:top w:val="nil"/>
              <w:left w:val="nil"/>
              <w:bottom w:val="nil"/>
              <w:right w:val="nil"/>
            </w:tcBorders>
          </w:tcPr>
          <w:p w14:paraId="256B8E19" w14:textId="6189DDF4" w:rsidR="00354681" w:rsidRDefault="000743BA" w:rsidP="00112821">
            <w:pPr>
              <w:spacing w:after="100"/>
              <w:ind w:left="0"/>
            </w:pPr>
            <w:r>
              <w:t>First mathematical model</w:t>
            </w:r>
            <w:r w:rsidR="00523C3D">
              <w:t>s</w:t>
            </w:r>
            <w:r>
              <w:t xml:space="preserve"> created</w:t>
            </w:r>
          </w:p>
        </w:tc>
        <w:tc>
          <w:tcPr>
            <w:tcW w:w="1138" w:type="dxa"/>
            <w:tcBorders>
              <w:top w:val="nil"/>
              <w:left w:val="nil"/>
              <w:bottom w:val="nil"/>
              <w:right w:val="nil"/>
            </w:tcBorders>
          </w:tcPr>
          <w:p w14:paraId="2A3717D8" w14:textId="1AB7A782" w:rsidR="00354681" w:rsidRDefault="00354681" w:rsidP="00112821">
            <w:pPr>
              <w:spacing w:after="100"/>
              <w:ind w:left="0"/>
            </w:pPr>
          </w:p>
        </w:tc>
      </w:tr>
      <w:tr w:rsidR="000743BA" w14:paraId="08195490" w14:textId="77777777" w:rsidTr="007F4035">
        <w:tc>
          <w:tcPr>
            <w:tcW w:w="851" w:type="dxa"/>
            <w:tcBorders>
              <w:top w:val="nil"/>
              <w:left w:val="nil"/>
              <w:bottom w:val="nil"/>
              <w:right w:val="nil"/>
            </w:tcBorders>
          </w:tcPr>
          <w:p w14:paraId="5BA33622" w14:textId="77777777" w:rsidR="000743BA" w:rsidRDefault="000743BA" w:rsidP="00B17EA1">
            <w:pPr>
              <w:spacing w:after="100"/>
              <w:ind w:left="0" w:right="0"/>
            </w:pPr>
          </w:p>
        </w:tc>
        <w:tc>
          <w:tcPr>
            <w:tcW w:w="850" w:type="dxa"/>
            <w:tcBorders>
              <w:top w:val="nil"/>
              <w:left w:val="nil"/>
              <w:bottom w:val="nil"/>
              <w:right w:val="nil"/>
            </w:tcBorders>
          </w:tcPr>
          <w:p w14:paraId="1F609031" w14:textId="0834F1F0" w:rsidR="000743BA" w:rsidRDefault="000743BA" w:rsidP="00112821">
            <w:pPr>
              <w:spacing w:after="100"/>
              <w:ind w:left="0"/>
            </w:pPr>
            <w:r>
              <w:t>30-11</w:t>
            </w:r>
          </w:p>
        </w:tc>
        <w:tc>
          <w:tcPr>
            <w:tcW w:w="6521" w:type="dxa"/>
            <w:tcBorders>
              <w:top w:val="nil"/>
              <w:left w:val="nil"/>
              <w:bottom w:val="nil"/>
              <w:right w:val="nil"/>
            </w:tcBorders>
          </w:tcPr>
          <w:p w14:paraId="56887979" w14:textId="56571CD2" w:rsidR="000743BA" w:rsidRDefault="00363071" w:rsidP="00112821">
            <w:pPr>
              <w:spacing w:after="100"/>
              <w:ind w:left="0"/>
            </w:pPr>
            <w:r>
              <w:t>Basic code for application created</w:t>
            </w:r>
          </w:p>
        </w:tc>
        <w:tc>
          <w:tcPr>
            <w:tcW w:w="1138" w:type="dxa"/>
            <w:tcBorders>
              <w:top w:val="nil"/>
              <w:left w:val="nil"/>
              <w:bottom w:val="nil"/>
              <w:right w:val="nil"/>
            </w:tcBorders>
          </w:tcPr>
          <w:p w14:paraId="4CA8F059" w14:textId="6040382B" w:rsidR="000743BA" w:rsidRDefault="000743BA" w:rsidP="00112821">
            <w:pPr>
              <w:spacing w:after="100"/>
              <w:ind w:left="0"/>
            </w:pPr>
          </w:p>
        </w:tc>
      </w:tr>
      <w:tr w:rsidR="00A036BD" w14:paraId="0FDEEE09" w14:textId="77777777" w:rsidTr="007F4035">
        <w:tc>
          <w:tcPr>
            <w:tcW w:w="851" w:type="dxa"/>
            <w:tcBorders>
              <w:top w:val="nil"/>
              <w:left w:val="nil"/>
              <w:bottom w:val="nil"/>
              <w:right w:val="nil"/>
            </w:tcBorders>
          </w:tcPr>
          <w:p w14:paraId="036A12A2" w14:textId="77777777" w:rsidR="00A036BD" w:rsidRDefault="00A036BD" w:rsidP="00B17EA1">
            <w:pPr>
              <w:spacing w:after="100"/>
              <w:ind w:left="0" w:right="0"/>
            </w:pPr>
          </w:p>
        </w:tc>
        <w:tc>
          <w:tcPr>
            <w:tcW w:w="850" w:type="dxa"/>
            <w:tcBorders>
              <w:top w:val="nil"/>
              <w:left w:val="nil"/>
              <w:bottom w:val="nil"/>
              <w:right w:val="nil"/>
            </w:tcBorders>
          </w:tcPr>
          <w:p w14:paraId="17598EF8" w14:textId="77777777" w:rsidR="00A036BD" w:rsidRDefault="00A036BD" w:rsidP="00112821">
            <w:pPr>
              <w:spacing w:after="100"/>
              <w:ind w:left="0"/>
            </w:pPr>
          </w:p>
        </w:tc>
        <w:tc>
          <w:tcPr>
            <w:tcW w:w="6521" w:type="dxa"/>
            <w:tcBorders>
              <w:top w:val="nil"/>
              <w:left w:val="nil"/>
              <w:bottom w:val="nil"/>
              <w:right w:val="nil"/>
            </w:tcBorders>
          </w:tcPr>
          <w:p w14:paraId="61CE89D2" w14:textId="77777777" w:rsidR="00A036BD" w:rsidRDefault="00A036BD" w:rsidP="00112821">
            <w:pPr>
              <w:spacing w:after="100"/>
              <w:ind w:left="0"/>
            </w:pPr>
          </w:p>
        </w:tc>
        <w:tc>
          <w:tcPr>
            <w:tcW w:w="1138" w:type="dxa"/>
            <w:tcBorders>
              <w:top w:val="nil"/>
              <w:left w:val="nil"/>
              <w:bottom w:val="nil"/>
              <w:right w:val="nil"/>
            </w:tcBorders>
          </w:tcPr>
          <w:p w14:paraId="4B8A334D" w14:textId="77777777" w:rsidR="00A036BD" w:rsidRDefault="00A036BD" w:rsidP="00112821">
            <w:pPr>
              <w:spacing w:after="100"/>
              <w:ind w:left="0"/>
            </w:pPr>
          </w:p>
        </w:tc>
      </w:tr>
      <w:tr w:rsidR="00523C3D" w14:paraId="5DB714ED" w14:textId="77777777" w:rsidTr="007F4035">
        <w:tc>
          <w:tcPr>
            <w:tcW w:w="851" w:type="dxa"/>
            <w:tcBorders>
              <w:top w:val="nil"/>
              <w:left w:val="nil"/>
              <w:bottom w:val="nil"/>
              <w:right w:val="nil"/>
            </w:tcBorders>
          </w:tcPr>
          <w:p w14:paraId="36A057CB" w14:textId="53AAA036" w:rsidR="00523C3D" w:rsidRDefault="00523C3D" w:rsidP="00523C3D">
            <w:pPr>
              <w:spacing w:after="100"/>
              <w:ind w:left="0" w:right="0"/>
            </w:pPr>
            <w:r>
              <w:t>4</w:t>
            </w:r>
          </w:p>
        </w:tc>
        <w:tc>
          <w:tcPr>
            <w:tcW w:w="850" w:type="dxa"/>
            <w:tcBorders>
              <w:top w:val="nil"/>
              <w:left w:val="nil"/>
              <w:bottom w:val="nil"/>
              <w:right w:val="nil"/>
            </w:tcBorders>
          </w:tcPr>
          <w:p w14:paraId="4054C563" w14:textId="550CF5C4" w:rsidR="00523C3D" w:rsidRDefault="00523C3D" w:rsidP="00523C3D">
            <w:pPr>
              <w:spacing w:after="100"/>
              <w:ind w:left="0"/>
            </w:pPr>
            <w:r>
              <w:t>4-12</w:t>
            </w:r>
          </w:p>
        </w:tc>
        <w:tc>
          <w:tcPr>
            <w:tcW w:w="6521" w:type="dxa"/>
            <w:tcBorders>
              <w:top w:val="nil"/>
              <w:left w:val="nil"/>
              <w:bottom w:val="nil"/>
              <w:right w:val="nil"/>
            </w:tcBorders>
          </w:tcPr>
          <w:p w14:paraId="0F253B1D" w14:textId="48C6D0BB" w:rsidR="00523C3D" w:rsidRDefault="00523C3D" w:rsidP="00523C3D">
            <w:pPr>
              <w:spacing w:after="100"/>
              <w:ind w:left="0"/>
            </w:pPr>
            <w:r>
              <w:t>Evaluation of project members contribution by project group</w:t>
            </w:r>
          </w:p>
        </w:tc>
        <w:tc>
          <w:tcPr>
            <w:tcW w:w="1138" w:type="dxa"/>
            <w:tcBorders>
              <w:top w:val="nil"/>
              <w:left w:val="nil"/>
              <w:bottom w:val="nil"/>
              <w:right w:val="nil"/>
            </w:tcBorders>
          </w:tcPr>
          <w:p w14:paraId="22597A57" w14:textId="77777777" w:rsidR="00523C3D" w:rsidRDefault="00523C3D" w:rsidP="00523C3D">
            <w:pPr>
              <w:spacing w:after="100"/>
              <w:ind w:left="0"/>
            </w:pPr>
          </w:p>
        </w:tc>
      </w:tr>
      <w:tr w:rsidR="00523C3D" w14:paraId="72BF954D" w14:textId="77777777" w:rsidTr="007F4035">
        <w:tc>
          <w:tcPr>
            <w:tcW w:w="851" w:type="dxa"/>
            <w:tcBorders>
              <w:top w:val="nil"/>
              <w:left w:val="nil"/>
              <w:bottom w:val="nil"/>
              <w:right w:val="nil"/>
            </w:tcBorders>
          </w:tcPr>
          <w:p w14:paraId="30975F5C" w14:textId="77777777" w:rsidR="00523C3D" w:rsidRDefault="00523C3D" w:rsidP="00523C3D">
            <w:pPr>
              <w:spacing w:after="100"/>
              <w:ind w:left="0" w:right="0"/>
            </w:pPr>
          </w:p>
        </w:tc>
        <w:tc>
          <w:tcPr>
            <w:tcW w:w="850" w:type="dxa"/>
            <w:tcBorders>
              <w:top w:val="nil"/>
              <w:left w:val="nil"/>
              <w:bottom w:val="nil"/>
              <w:right w:val="nil"/>
            </w:tcBorders>
          </w:tcPr>
          <w:p w14:paraId="3A321B52" w14:textId="15B1C906" w:rsidR="00523C3D" w:rsidRDefault="00523C3D" w:rsidP="00523C3D">
            <w:pPr>
              <w:spacing w:after="100"/>
              <w:ind w:left="0"/>
            </w:pPr>
            <w:r>
              <w:t>5-12</w:t>
            </w:r>
          </w:p>
        </w:tc>
        <w:tc>
          <w:tcPr>
            <w:tcW w:w="6521" w:type="dxa"/>
            <w:tcBorders>
              <w:top w:val="nil"/>
              <w:left w:val="nil"/>
              <w:bottom w:val="nil"/>
              <w:right w:val="nil"/>
            </w:tcBorders>
          </w:tcPr>
          <w:p w14:paraId="2F4EFCE5" w14:textId="28109C55" w:rsidR="00523C3D" w:rsidRDefault="00523C3D" w:rsidP="00523C3D">
            <w:pPr>
              <w:spacing w:after="100"/>
              <w:ind w:left="0"/>
            </w:pPr>
            <w:r>
              <w:t>Needs of the client specified</w:t>
            </w:r>
          </w:p>
        </w:tc>
        <w:tc>
          <w:tcPr>
            <w:tcW w:w="1138" w:type="dxa"/>
            <w:tcBorders>
              <w:top w:val="nil"/>
              <w:left w:val="nil"/>
              <w:bottom w:val="nil"/>
              <w:right w:val="nil"/>
            </w:tcBorders>
          </w:tcPr>
          <w:p w14:paraId="0448AA72" w14:textId="77777777" w:rsidR="00523C3D" w:rsidRDefault="00523C3D" w:rsidP="00523C3D">
            <w:pPr>
              <w:spacing w:after="100"/>
              <w:ind w:left="0"/>
            </w:pPr>
          </w:p>
        </w:tc>
      </w:tr>
      <w:tr w:rsidR="00523C3D" w14:paraId="06480145" w14:textId="77777777" w:rsidTr="007F4035">
        <w:tc>
          <w:tcPr>
            <w:tcW w:w="851" w:type="dxa"/>
            <w:tcBorders>
              <w:top w:val="nil"/>
              <w:left w:val="nil"/>
              <w:bottom w:val="nil"/>
              <w:right w:val="nil"/>
            </w:tcBorders>
          </w:tcPr>
          <w:p w14:paraId="135C64B6" w14:textId="77777777" w:rsidR="00523C3D" w:rsidRDefault="00523C3D" w:rsidP="00523C3D">
            <w:pPr>
              <w:spacing w:after="100"/>
              <w:ind w:left="0" w:right="0"/>
            </w:pPr>
          </w:p>
        </w:tc>
        <w:tc>
          <w:tcPr>
            <w:tcW w:w="850" w:type="dxa"/>
            <w:tcBorders>
              <w:top w:val="nil"/>
              <w:left w:val="nil"/>
              <w:bottom w:val="nil"/>
              <w:right w:val="nil"/>
            </w:tcBorders>
          </w:tcPr>
          <w:p w14:paraId="5A904E31" w14:textId="699DD523" w:rsidR="00523C3D" w:rsidRDefault="00523C3D" w:rsidP="00523C3D">
            <w:pPr>
              <w:spacing w:after="100"/>
              <w:ind w:left="0"/>
            </w:pPr>
            <w:r>
              <w:t>6-12</w:t>
            </w:r>
          </w:p>
        </w:tc>
        <w:tc>
          <w:tcPr>
            <w:tcW w:w="6521" w:type="dxa"/>
            <w:tcBorders>
              <w:top w:val="nil"/>
              <w:left w:val="nil"/>
              <w:bottom w:val="nil"/>
              <w:right w:val="nil"/>
            </w:tcBorders>
          </w:tcPr>
          <w:p w14:paraId="6D1490DB" w14:textId="772E303B" w:rsidR="00523C3D" w:rsidRDefault="00523C3D" w:rsidP="00523C3D">
            <w:pPr>
              <w:spacing w:after="100"/>
              <w:ind w:left="0"/>
            </w:pPr>
            <w:r>
              <w:t>Variables to be used defined</w:t>
            </w:r>
          </w:p>
        </w:tc>
        <w:tc>
          <w:tcPr>
            <w:tcW w:w="1138" w:type="dxa"/>
            <w:tcBorders>
              <w:top w:val="nil"/>
              <w:left w:val="nil"/>
              <w:bottom w:val="nil"/>
              <w:right w:val="nil"/>
            </w:tcBorders>
          </w:tcPr>
          <w:p w14:paraId="49060058" w14:textId="77777777" w:rsidR="00523C3D" w:rsidRDefault="00523C3D" w:rsidP="00523C3D">
            <w:pPr>
              <w:spacing w:after="100"/>
              <w:ind w:left="0"/>
            </w:pPr>
          </w:p>
        </w:tc>
      </w:tr>
      <w:tr w:rsidR="00523C3D" w14:paraId="52CC0EC6" w14:textId="77777777" w:rsidTr="007F4035">
        <w:tc>
          <w:tcPr>
            <w:tcW w:w="851" w:type="dxa"/>
            <w:tcBorders>
              <w:top w:val="nil"/>
              <w:left w:val="nil"/>
              <w:bottom w:val="nil"/>
              <w:right w:val="nil"/>
            </w:tcBorders>
          </w:tcPr>
          <w:p w14:paraId="5DB2541D" w14:textId="77777777" w:rsidR="00523C3D" w:rsidRDefault="00523C3D" w:rsidP="00523C3D">
            <w:pPr>
              <w:spacing w:after="100"/>
              <w:ind w:left="0" w:right="0"/>
            </w:pPr>
          </w:p>
        </w:tc>
        <w:tc>
          <w:tcPr>
            <w:tcW w:w="850" w:type="dxa"/>
            <w:tcBorders>
              <w:top w:val="nil"/>
              <w:left w:val="nil"/>
              <w:bottom w:val="nil"/>
              <w:right w:val="nil"/>
            </w:tcBorders>
          </w:tcPr>
          <w:p w14:paraId="1D51C955" w14:textId="376C88B3" w:rsidR="00523C3D" w:rsidRDefault="00523C3D" w:rsidP="00523C3D">
            <w:pPr>
              <w:spacing w:after="100"/>
              <w:ind w:left="0"/>
            </w:pPr>
            <w:r>
              <w:t>8-12</w:t>
            </w:r>
          </w:p>
        </w:tc>
        <w:tc>
          <w:tcPr>
            <w:tcW w:w="6521" w:type="dxa"/>
            <w:tcBorders>
              <w:top w:val="nil"/>
              <w:left w:val="nil"/>
              <w:bottom w:val="nil"/>
              <w:right w:val="nil"/>
            </w:tcBorders>
          </w:tcPr>
          <w:p w14:paraId="65A591D3" w14:textId="7FBE773E" w:rsidR="00523C3D" w:rsidRDefault="00523C3D" w:rsidP="00523C3D">
            <w:pPr>
              <w:spacing w:after="100"/>
              <w:ind w:left="0"/>
            </w:pPr>
            <w:r>
              <w:t>First draft of final models created</w:t>
            </w:r>
          </w:p>
        </w:tc>
        <w:tc>
          <w:tcPr>
            <w:tcW w:w="1138" w:type="dxa"/>
            <w:tcBorders>
              <w:top w:val="nil"/>
              <w:left w:val="nil"/>
              <w:bottom w:val="nil"/>
              <w:right w:val="nil"/>
            </w:tcBorders>
          </w:tcPr>
          <w:p w14:paraId="1BD84497" w14:textId="77777777" w:rsidR="00523C3D" w:rsidRDefault="00523C3D" w:rsidP="00523C3D">
            <w:pPr>
              <w:spacing w:after="100"/>
              <w:ind w:left="0"/>
            </w:pPr>
          </w:p>
        </w:tc>
      </w:tr>
      <w:tr w:rsidR="00523C3D" w14:paraId="2FB5C94B" w14:textId="77777777" w:rsidTr="007F4035">
        <w:tc>
          <w:tcPr>
            <w:tcW w:w="851" w:type="dxa"/>
            <w:tcBorders>
              <w:top w:val="nil"/>
              <w:left w:val="nil"/>
              <w:bottom w:val="nil"/>
              <w:right w:val="nil"/>
            </w:tcBorders>
          </w:tcPr>
          <w:p w14:paraId="03BE3E54" w14:textId="77777777" w:rsidR="00523C3D" w:rsidRDefault="00523C3D" w:rsidP="00523C3D">
            <w:pPr>
              <w:spacing w:after="100"/>
              <w:ind w:left="0" w:right="0"/>
            </w:pPr>
          </w:p>
        </w:tc>
        <w:tc>
          <w:tcPr>
            <w:tcW w:w="850" w:type="dxa"/>
            <w:tcBorders>
              <w:top w:val="nil"/>
              <w:left w:val="nil"/>
              <w:bottom w:val="nil"/>
              <w:right w:val="nil"/>
            </w:tcBorders>
          </w:tcPr>
          <w:p w14:paraId="3469C354" w14:textId="77777777" w:rsidR="00523C3D" w:rsidRDefault="00523C3D" w:rsidP="00523C3D">
            <w:pPr>
              <w:spacing w:after="100"/>
              <w:ind w:left="0"/>
            </w:pPr>
          </w:p>
        </w:tc>
        <w:tc>
          <w:tcPr>
            <w:tcW w:w="6521" w:type="dxa"/>
            <w:tcBorders>
              <w:top w:val="nil"/>
              <w:left w:val="nil"/>
              <w:bottom w:val="nil"/>
              <w:right w:val="nil"/>
            </w:tcBorders>
          </w:tcPr>
          <w:p w14:paraId="58774ACD" w14:textId="77777777" w:rsidR="00523C3D" w:rsidRDefault="00523C3D" w:rsidP="00523C3D">
            <w:pPr>
              <w:spacing w:after="100"/>
              <w:ind w:left="0"/>
            </w:pPr>
          </w:p>
        </w:tc>
        <w:tc>
          <w:tcPr>
            <w:tcW w:w="1138" w:type="dxa"/>
            <w:tcBorders>
              <w:top w:val="nil"/>
              <w:left w:val="nil"/>
              <w:bottom w:val="nil"/>
              <w:right w:val="nil"/>
            </w:tcBorders>
          </w:tcPr>
          <w:p w14:paraId="737D79C7" w14:textId="77777777" w:rsidR="00523C3D" w:rsidRDefault="00523C3D" w:rsidP="00523C3D">
            <w:pPr>
              <w:spacing w:after="100"/>
              <w:ind w:left="0"/>
            </w:pPr>
          </w:p>
        </w:tc>
      </w:tr>
      <w:tr w:rsidR="00523C3D" w14:paraId="60CB14A5" w14:textId="77777777" w:rsidTr="007F4035">
        <w:tc>
          <w:tcPr>
            <w:tcW w:w="851" w:type="dxa"/>
            <w:tcBorders>
              <w:top w:val="nil"/>
              <w:left w:val="nil"/>
              <w:bottom w:val="nil"/>
              <w:right w:val="nil"/>
            </w:tcBorders>
          </w:tcPr>
          <w:p w14:paraId="73F419F6" w14:textId="3EBF0472" w:rsidR="00523C3D" w:rsidRDefault="00523C3D" w:rsidP="00523C3D">
            <w:pPr>
              <w:spacing w:after="100"/>
              <w:ind w:left="0" w:right="0"/>
            </w:pPr>
            <w:r>
              <w:t>5</w:t>
            </w:r>
          </w:p>
        </w:tc>
        <w:tc>
          <w:tcPr>
            <w:tcW w:w="850" w:type="dxa"/>
            <w:tcBorders>
              <w:top w:val="nil"/>
              <w:left w:val="nil"/>
              <w:bottom w:val="nil"/>
              <w:right w:val="nil"/>
            </w:tcBorders>
          </w:tcPr>
          <w:p w14:paraId="7694F377" w14:textId="3C5F9F1D" w:rsidR="00523C3D" w:rsidRDefault="00523C3D" w:rsidP="00523C3D">
            <w:pPr>
              <w:spacing w:after="100"/>
              <w:ind w:left="0"/>
            </w:pPr>
            <w:r>
              <w:t>1</w:t>
            </w:r>
            <w:r w:rsidR="00331FE7">
              <w:t>1</w:t>
            </w:r>
            <w:r>
              <w:t>-1</w:t>
            </w:r>
            <w:r w:rsidR="00331FE7">
              <w:t>2</w:t>
            </w:r>
          </w:p>
        </w:tc>
        <w:tc>
          <w:tcPr>
            <w:tcW w:w="6521" w:type="dxa"/>
            <w:tcBorders>
              <w:top w:val="nil"/>
              <w:left w:val="nil"/>
              <w:bottom w:val="nil"/>
              <w:right w:val="nil"/>
            </w:tcBorders>
          </w:tcPr>
          <w:p w14:paraId="4B4D1B3C" w14:textId="3DE025A6" w:rsidR="00523C3D" w:rsidRDefault="00523C3D" w:rsidP="00523C3D">
            <w:pPr>
              <w:spacing w:after="100"/>
              <w:ind w:left="0"/>
            </w:pPr>
            <w:r>
              <w:t>Presenting preliminary results of modelling to group</w:t>
            </w:r>
          </w:p>
        </w:tc>
        <w:tc>
          <w:tcPr>
            <w:tcW w:w="1138" w:type="dxa"/>
            <w:tcBorders>
              <w:top w:val="nil"/>
              <w:left w:val="nil"/>
              <w:bottom w:val="nil"/>
              <w:right w:val="nil"/>
            </w:tcBorders>
          </w:tcPr>
          <w:p w14:paraId="681AA223" w14:textId="77777777" w:rsidR="00523C3D" w:rsidRDefault="00523C3D" w:rsidP="00523C3D">
            <w:pPr>
              <w:spacing w:after="100"/>
              <w:ind w:left="0"/>
            </w:pPr>
          </w:p>
        </w:tc>
      </w:tr>
      <w:tr w:rsidR="00331FE7" w14:paraId="54541C09" w14:textId="77777777" w:rsidTr="007F4035">
        <w:tc>
          <w:tcPr>
            <w:tcW w:w="851" w:type="dxa"/>
            <w:tcBorders>
              <w:top w:val="nil"/>
              <w:left w:val="nil"/>
              <w:bottom w:val="nil"/>
              <w:right w:val="nil"/>
            </w:tcBorders>
          </w:tcPr>
          <w:p w14:paraId="4A8D6200" w14:textId="77777777" w:rsidR="00331FE7" w:rsidRDefault="00331FE7" w:rsidP="00523C3D">
            <w:pPr>
              <w:spacing w:after="100"/>
              <w:ind w:left="0" w:right="0"/>
            </w:pPr>
          </w:p>
        </w:tc>
        <w:tc>
          <w:tcPr>
            <w:tcW w:w="850" w:type="dxa"/>
            <w:tcBorders>
              <w:top w:val="nil"/>
              <w:left w:val="nil"/>
              <w:bottom w:val="nil"/>
              <w:right w:val="nil"/>
            </w:tcBorders>
          </w:tcPr>
          <w:p w14:paraId="2CF569F3" w14:textId="0CFE8954" w:rsidR="00331FE7" w:rsidRDefault="00331FE7" w:rsidP="00523C3D">
            <w:pPr>
              <w:spacing w:after="100"/>
              <w:ind w:left="0"/>
            </w:pPr>
            <w:r>
              <w:t>11-12</w:t>
            </w:r>
          </w:p>
        </w:tc>
        <w:tc>
          <w:tcPr>
            <w:tcW w:w="6521" w:type="dxa"/>
            <w:tcBorders>
              <w:top w:val="nil"/>
              <w:left w:val="nil"/>
              <w:bottom w:val="nil"/>
              <w:right w:val="nil"/>
            </w:tcBorders>
          </w:tcPr>
          <w:p w14:paraId="5DEE61D9" w14:textId="5BE36902" w:rsidR="00331FE7" w:rsidRDefault="00331FE7" w:rsidP="00523C3D">
            <w:pPr>
              <w:spacing w:after="100"/>
              <w:ind w:left="0"/>
            </w:pPr>
            <w:r>
              <w:t>Presenting evaluation of challenges and approaches to project group</w:t>
            </w:r>
          </w:p>
        </w:tc>
        <w:tc>
          <w:tcPr>
            <w:tcW w:w="1138" w:type="dxa"/>
            <w:tcBorders>
              <w:top w:val="nil"/>
              <w:left w:val="nil"/>
              <w:bottom w:val="nil"/>
              <w:right w:val="nil"/>
            </w:tcBorders>
          </w:tcPr>
          <w:p w14:paraId="1D2CA21E" w14:textId="77777777" w:rsidR="00331FE7" w:rsidRDefault="00331FE7" w:rsidP="00523C3D">
            <w:pPr>
              <w:spacing w:after="100"/>
              <w:ind w:left="0"/>
            </w:pPr>
          </w:p>
        </w:tc>
      </w:tr>
      <w:tr w:rsidR="00523C3D" w14:paraId="194EBC24" w14:textId="77777777" w:rsidTr="007F4035">
        <w:tc>
          <w:tcPr>
            <w:tcW w:w="851" w:type="dxa"/>
            <w:tcBorders>
              <w:top w:val="nil"/>
              <w:left w:val="nil"/>
              <w:bottom w:val="nil"/>
              <w:right w:val="nil"/>
            </w:tcBorders>
          </w:tcPr>
          <w:p w14:paraId="659CAB1F" w14:textId="77777777" w:rsidR="00523C3D" w:rsidRDefault="00523C3D" w:rsidP="00523C3D">
            <w:pPr>
              <w:spacing w:after="100"/>
              <w:ind w:left="0" w:right="0"/>
            </w:pPr>
          </w:p>
        </w:tc>
        <w:tc>
          <w:tcPr>
            <w:tcW w:w="850" w:type="dxa"/>
            <w:tcBorders>
              <w:top w:val="nil"/>
              <w:left w:val="nil"/>
              <w:bottom w:val="nil"/>
              <w:right w:val="nil"/>
            </w:tcBorders>
          </w:tcPr>
          <w:p w14:paraId="465DBF5E" w14:textId="77777777" w:rsidR="00523C3D" w:rsidRDefault="00523C3D" w:rsidP="00523C3D">
            <w:pPr>
              <w:spacing w:after="100"/>
              <w:ind w:left="0"/>
            </w:pPr>
          </w:p>
        </w:tc>
        <w:tc>
          <w:tcPr>
            <w:tcW w:w="6521" w:type="dxa"/>
            <w:tcBorders>
              <w:top w:val="nil"/>
              <w:left w:val="nil"/>
              <w:bottom w:val="nil"/>
              <w:right w:val="nil"/>
            </w:tcBorders>
          </w:tcPr>
          <w:p w14:paraId="158363B3" w14:textId="77777777" w:rsidR="00523C3D" w:rsidRDefault="00523C3D" w:rsidP="00523C3D">
            <w:pPr>
              <w:spacing w:after="100"/>
              <w:ind w:left="0"/>
            </w:pPr>
          </w:p>
        </w:tc>
        <w:tc>
          <w:tcPr>
            <w:tcW w:w="1138" w:type="dxa"/>
            <w:tcBorders>
              <w:top w:val="nil"/>
              <w:left w:val="nil"/>
              <w:bottom w:val="nil"/>
              <w:right w:val="nil"/>
            </w:tcBorders>
          </w:tcPr>
          <w:p w14:paraId="6C9488BD" w14:textId="77777777" w:rsidR="00523C3D" w:rsidRDefault="00523C3D" w:rsidP="00523C3D">
            <w:pPr>
              <w:spacing w:after="100"/>
              <w:ind w:left="0"/>
            </w:pPr>
          </w:p>
        </w:tc>
      </w:tr>
      <w:tr w:rsidR="00523C3D" w14:paraId="5557EE28" w14:textId="77777777" w:rsidTr="007F4035">
        <w:tc>
          <w:tcPr>
            <w:tcW w:w="851" w:type="dxa"/>
            <w:tcBorders>
              <w:top w:val="nil"/>
              <w:left w:val="nil"/>
              <w:bottom w:val="nil"/>
              <w:right w:val="nil"/>
            </w:tcBorders>
          </w:tcPr>
          <w:p w14:paraId="7F7F10E0" w14:textId="295845E8" w:rsidR="00523C3D" w:rsidRDefault="00523C3D" w:rsidP="00523C3D">
            <w:pPr>
              <w:spacing w:after="100"/>
              <w:ind w:left="0" w:right="0"/>
            </w:pPr>
            <w:r>
              <w:t>6</w:t>
            </w:r>
          </w:p>
        </w:tc>
        <w:tc>
          <w:tcPr>
            <w:tcW w:w="850" w:type="dxa"/>
            <w:tcBorders>
              <w:top w:val="nil"/>
              <w:left w:val="nil"/>
              <w:bottom w:val="nil"/>
              <w:right w:val="nil"/>
            </w:tcBorders>
          </w:tcPr>
          <w:p w14:paraId="48B7560A" w14:textId="6C18BE86" w:rsidR="00523C3D" w:rsidRDefault="00523C3D" w:rsidP="00523C3D">
            <w:pPr>
              <w:spacing w:after="100"/>
              <w:ind w:left="0"/>
            </w:pPr>
            <w:r>
              <w:t>17-12</w:t>
            </w:r>
          </w:p>
        </w:tc>
        <w:tc>
          <w:tcPr>
            <w:tcW w:w="6521" w:type="dxa"/>
            <w:tcBorders>
              <w:top w:val="nil"/>
              <w:left w:val="nil"/>
              <w:bottom w:val="nil"/>
              <w:right w:val="nil"/>
            </w:tcBorders>
          </w:tcPr>
          <w:p w14:paraId="3C6C906E" w14:textId="4A7DF68D" w:rsidR="00523C3D" w:rsidRDefault="00523C3D" w:rsidP="00523C3D">
            <w:pPr>
              <w:spacing w:after="100"/>
              <w:ind w:left="0"/>
            </w:pPr>
            <w:r>
              <w:t>Handing in draft of final models</w:t>
            </w:r>
          </w:p>
        </w:tc>
        <w:tc>
          <w:tcPr>
            <w:tcW w:w="1138" w:type="dxa"/>
            <w:tcBorders>
              <w:top w:val="nil"/>
              <w:left w:val="nil"/>
              <w:bottom w:val="nil"/>
              <w:right w:val="nil"/>
            </w:tcBorders>
          </w:tcPr>
          <w:p w14:paraId="2BED9AC9" w14:textId="77777777" w:rsidR="00523C3D" w:rsidRDefault="00523C3D" w:rsidP="00523C3D">
            <w:pPr>
              <w:spacing w:after="100"/>
              <w:ind w:left="0"/>
            </w:pPr>
          </w:p>
        </w:tc>
      </w:tr>
      <w:tr w:rsidR="00523C3D" w14:paraId="7D0EB3E0" w14:textId="77777777" w:rsidTr="007F4035">
        <w:tc>
          <w:tcPr>
            <w:tcW w:w="851" w:type="dxa"/>
            <w:tcBorders>
              <w:top w:val="nil"/>
              <w:left w:val="nil"/>
              <w:bottom w:val="nil"/>
              <w:right w:val="nil"/>
            </w:tcBorders>
          </w:tcPr>
          <w:p w14:paraId="5F430657" w14:textId="38178BEA" w:rsidR="00523C3D" w:rsidRDefault="00523C3D" w:rsidP="00523C3D">
            <w:pPr>
              <w:spacing w:after="100"/>
              <w:ind w:left="0" w:right="0"/>
            </w:pPr>
            <w:r>
              <w:t>7</w:t>
            </w:r>
          </w:p>
        </w:tc>
        <w:tc>
          <w:tcPr>
            <w:tcW w:w="850" w:type="dxa"/>
            <w:tcBorders>
              <w:top w:val="nil"/>
              <w:left w:val="nil"/>
              <w:bottom w:val="nil"/>
              <w:right w:val="nil"/>
            </w:tcBorders>
          </w:tcPr>
          <w:p w14:paraId="29571DA9" w14:textId="06253D5B" w:rsidR="00523C3D" w:rsidRDefault="00523C3D" w:rsidP="00523C3D">
            <w:pPr>
              <w:spacing w:after="100"/>
              <w:ind w:left="0"/>
            </w:pPr>
            <w:r>
              <w:t>24-12</w:t>
            </w:r>
          </w:p>
        </w:tc>
        <w:tc>
          <w:tcPr>
            <w:tcW w:w="6521" w:type="dxa"/>
            <w:tcBorders>
              <w:top w:val="nil"/>
              <w:left w:val="nil"/>
              <w:bottom w:val="nil"/>
              <w:right w:val="nil"/>
            </w:tcBorders>
          </w:tcPr>
          <w:p w14:paraId="0E199F02" w14:textId="36FBEC5D" w:rsidR="00523C3D" w:rsidRDefault="00523C3D" w:rsidP="00523C3D">
            <w:pPr>
              <w:spacing w:after="100"/>
              <w:ind w:left="0"/>
            </w:pPr>
            <w:r>
              <w:t>Handing in draft report</w:t>
            </w:r>
          </w:p>
        </w:tc>
        <w:tc>
          <w:tcPr>
            <w:tcW w:w="1138" w:type="dxa"/>
            <w:tcBorders>
              <w:top w:val="nil"/>
              <w:left w:val="nil"/>
              <w:bottom w:val="nil"/>
              <w:right w:val="nil"/>
            </w:tcBorders>
          </w:tcPr>
          <w:p w14:paraId="07F5D590" w14:textId="77777777" w:rsidR="00523C3D" w:rsidRDefault="00523C3D" w:rsidP="00523C3D">
            <w:pPr>
              <w:spacing w:after="100"/>
              <w:ind w:left="0"/>
            </w:pPr>
          </w:p>
        </w:tc>
      </w:tr>
      <w:tr w:rsidR="00523C3D" w14:paraId="635B28C0" w14:textId="77777777" w:rsidTr="007F4035">
        <w:tc>
          <w:tcPr>
            <w:tcW w:w="851" w:type="dxa"/>
            <w:tcBorders>
              <w:top w:val="nil"/>
              <w:left w:val="nil"/>
              <w:bottom w:val="nil"/>
              <w:right w:val="nil"/>
            </w:tcBorders>
          </w:tcPr>
          <w:p w14:paraId="67638BBE" w14:textId="3B373A66" w:rsidR="00523C3D" w:rsidRDefault="00523C3D" w:rsidP="00523C3D">
            <w:pPr>
              <w:spacing w:after="100"/>
              <w:ind w:left="0" w:right="0"/>
            </w:pPr>
            <w:r>
              <w:t>8</w:t>
            </w:r>
          </w:p>
        </w:tc>
        <w:tc>
          <w:tcPr>
            <w:tcW w:w="850" w:type="dxa"/>
            <w:tcBorders>
              <w:top w:val="nil"/>
              <w:left w:val="nil"/>
              <w:bottom w:val="nil"/>
              <w:right w:val="nil"/>
            </w:tcBorders>
          </w:tcPr>
          <w:p w14:paraId="70F4D635" w14:textId="4D8C917E" w:rsidR="00523C3D" w:rsidRDefault="00523C3D" w:rsidP="00523C3D">
            <w:pPr>
              <w:spacing w:after="100"/>
              <w:ind w:left="0"/>
            </w:pPr>
            <w:r>
              <w:t>31-12</w:t>
            </w:r>
          </w:p>
        </w:tc>
        <w:tc>
          <w:tcPr>
            <w:tcW w:w="6521" w:type="dxa"/>
            <w:tcBorders>
              <w:top w:val="nil"/>
              <w:left w:val="nil"/>
              <w:bottom w:val="nil"/>
              <w:right w:val="nil"/>
            </w:tcBorders>
          </w:tcPr>
          <w:p w14:paraId="7BCA9574" w14:textId="172C0730" w:rsidR="00523C3D" w:rsidRDefault="00523C3D" w:rsidP="00523C3D">
            <w:pPr>
              <w:spacing w:after="100"/>
              <w:ind w:left="0"/>
            </w:pPr>
            <w:r>
              <w:t>Handing in final report</w:t>
            </w:r>
          </w:p>
        </w:tc>
        <w:tc>
          <w:tcPr>
            <w:tcW w:w="1138" w:type="dxa"/>
            <w:tcBorders>
              <w:top w:val="nil"/>
              <w:left w:val="nil"/>
              <w:bottom w:val="nil"/>
              <w:right w:val="nil"/>
            </w:tcBorders>
          </w:tcPr>
          <w:p w14:paraId="25D47A0E" w14:textId="77777777" w:rsidR="00523C3D" w:rsidRDefault="00523C3D" w:rsidP="00523C3D">
            <w:pPr>
              <w:spacing w:after="100"/>
              <w:ind w:left="0"/>
            </w:pPr>
          </w:p>
        </w:tc>
      </w:tr>
    </w:tbl>
    <w:p w14:paraId="06357979" w14:textId="77777777" w:rsidR="00CC6D2F" w:rsidRDefault="00CC6D2F" w:rsidP="003C1462">
      <w:pPr>
        <w:pStyle w:val="Heading1"/>
        <w:ind w:left="0" w:right="74"/>
      </w:pPr>
      <w:bookmarkStart w:id="33" w:name="_Toc517531922"/>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bookmarkStart w:id="34" w:name="_Toc530480962"/>
      <w:r>
        <w:lastRenderedPageBreak/>
        <w:t xml:space="preserve">6. </w:t>
      </w:r>
      <w:r w:rsidR="00067A3B">
        <w:t xml:space="preserve">Risks and </w:t>
      </w:r>
      <w:r w:rsidR="00033864">
        <w:t>I</w:t>
      </w:r>
      <w:r w:rsidR="00067A3B">
        <w:t>ssues management</w:t>
      </w:r>
      <w:bookmarkEnd w:id="33"/>
      <w:bookmarkEnd w:id="34"/>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2DBF0D7D" w14:textId="3D89D3C6" w:rsidR="00067A3B" w:rsidRPr="00D72D93" w:rsidRDefault="00067A3B" w:rsidP="00A62DB5">
      <w:pPr>
        <w:pStyle w:val="Heading2"/>
        <w:ind w:left="0" w:right="74"/>
      </w:pPr>
      <w:bookmarkStart w:id="35" w:name="_Toc517531923"/>
      <w:bookmarkStart w:id="36" w:name="_Toc530480963"/>
      <w:r>
        <w:t>Internal risks and issues</w:t>
      </w:r>
      <w:bookmarkEnd w:id="35"/>
      <w:bookmarkEnd w:id="36"/>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6A23B6">
        <w:tc>
          <w:tcPr>
            <w:tcW w:w="3261" w:type="dxa"/>
            <w:tcBorders>
              <w:bottom w:val="nil"/>
            </w:tcBorders>
          </w:tcPr>
          <w:p w14:paraId="3A3F02FB" w14:textId="6BEBA9E8" w:rsidR="00067A3B" w:rsidRDefault="00A62DB5" w:rsidP="003B0F83">
            <w:r>
              <w:t>A project member becomes ill and therefore cannot attend a meeting.</w:t>
            </w:r>
          </w:p>
        </w:tc>
        <w:tc>
          <w:tcPr>
            <w:tcW w:w="708" w:type="dxa"/>
            <w:tcBorders>
              <w:bottom w:val="nil"/>
            </w:tcBorders>
            <w:shd w:val="clear" w:color="auto" w:fill="EDEEE5" w:themeFill="accent3" w:themeFillTint="33"/>
            <w:vAlign w:val="center"/>
          </w:tcPr>
          <w:p w14:paraId="5FCD5EC4" w14:textId="79700AE3" w:rsidR="00067A3B" w:rsidRPr="00FE5860" w:rsidRDefault="00A62DB5" w:rsidP="003B0F83">
            <w:pPr>
              <w:pStyle w:val="Tabletext"/>
              <w:spacing w:before="0"/>
              <w:ind w:left="0" w:right="0"/>
              <w:jc w:val="center"/>
              <w:rPr>
                <w:b/>
              </w:rPr>
            </w:pPr>
            <w:r>
              <w:rPr>
                <w:b/>
              </w:rPr>
              <w:t>3</w:t>
            </w:r>
          </w:p>
        </w:tc>
        <w:tc>
          <w:tcPr>
            <w:tcW w:w="567" w:type="dxa"/>
            <w:tcBorders>
              <w:bottom w:val="nil"/>
            </w:tcBorders>
            <w:shd w:val="clear" w:color="auto" w:fill="F7EFDE" w:themeFill="accent4" w:themeFillTint="33"/>
            <w:vAlign w:val="center"/>
          </w:tcPr>
          <w:p w14:paraId="29B4EA11" w14:textId="465265F3" w:rsidR="00067A3B" w:rsidRPr="00FE5860" w:rsidRDefault="003B0F83" w:rsidP="003B0F83">
            <w:pPr>
              <w:pStyle w:val="Tabletext"/>
              <w:spacing w:before="0"/>
              <w:ind w:left="0" w:right="0"/>
              <w:jc w:val="center"/>
              <w:rPr>
                <w:b/>
              </w:rPr>
            </w:pPr>
            <w:r>
              <w:rPr>
                <w:b/>
              </w:rPr>
              <w:t>2</w:t>
            </w:r>
          </w:p>
        </w:tc>
        <w:tc>
          <w:tcPr>
            <w:tcW w:w="567" w:type="dxa"/>
            <w:tcBorders>
              <w:bottom w:val="nil"/>
            </w:tcBorders>
            <w:vAlign w:val="center"/>
          </w:tcPr>
          <w:p w14:paraId="526D80A2" w14:textId="50F5900A" w:rsidR="00067A3B" w:rsidRPr="00FE5860" w:rsidRDefault="003B0F83" w:rsidP="003B0F83">
            <w:pPr>
              <w:spacing w:after="0"/>
              <w:ind w:left="0" w:right="0"/>
              <w:jc w:val="center"/>
              <w:rPr>
                <w:b/>
              </w:rPr>
            </w:pPr>
            <w:r>
              <w:rPr>
                <w:b/>
              </w:rPr>
              <w:t>6</w:t>
            </w:r>
          </w:p>
        </w:tc>
        <w:tc>
          <w:tcPr>
            <w:tcW w:w="4258" w:type="dxa"/>
            <w:tcBorders>
              <w:bottom w:val="nil"/>
              <w:right w:val="nil"/>
            </w:tcBorders>
          </w:tcPr>
          <w:p w14:paraId="02F2C34E" w14:textId="44B3970A" w:rsidR="00067A3B" w:rsidRDefault="003B0F83" w:rsidP="003B0F83">
            <w:pPr>
              <w:ind w:left="74"/>
            </w:pPr>
            <w:r>
              <w:t>Another group member will take over the ill group members work.</w:t>
            </w:r>
          </w:p>
        </w:tc>
      </w:tr>
      <w:tr w:rsidR="003B0F83" w14:paraId="73A073A9" w14:textId="77777777" w:rsidTr="006A23B6">
        <w:tc>
          <w:tcPr>
            <w:tcW w:w="3261" w:type="dxa"/>
            <w:tcBorders>
              <w:top w:val="nil"/>
              <w:bottom w:val="nil"/>
            </w:tcBorders>
          </w:tcPr>
          <w:p w14:paraId="53037C46" w14:textId="03AAA75A" w:rsidR="003B0F83" w:rsidRDefault="003B0F83" w:rsidP="003B0F83">
            <w:r>
              <w:t>Running out of time or missing a deadline.</w:t>
            </w:r>
          </w:p>
        </w:tc>
        <w:tc>
          <w:tcPr>
            <w:tcW w:w="708" w:type="dxa"/>
            <w:tcBorders>
              <w:top w:val="nil"/>
              <w:bottom w:val="nil"/>
            </w:tcBorders>
            <w:shd w:val="clear" w:color="auto" w:fill="EDEEE5" w:themeFill="accent3" w:themeFillTint="33"/>
            <w:vAlign w:val="center"/>
          </w:tcPr>
          <w:p w14:paraId="47C3794C" w14:textId="5C68E858" w:rsidR="003B0F83" w:rsidRPr="00FE5860" w:rsidRDefault="003B0F83" w:rsidP="003B0F83">
            <w:pPr>
              <w:pStyle w:val="Tabletext"/>
              <w:spacing w:before="0"/>
              <w:ind w:left="0" w:right="0"/>
              <w:jc w:val="center"/>
              <w:rPr>
                <w:b/>
              </w:rPr>
            </w:pPr>
            <w:r>
              <w:rPr>
                <w:b/>
              </w:rPr>
              <w:t>4</w:t>
            </w:r>
          </w:p>
        </w:tc>
        <w:tc>
          <w:tcPr>
            <w:tcW w:w="567" w:type="dxa"/>
            <w:tcBorders>
              <w:top w:val="nil"/>
              <w:bottom w:val="nil"/>
            </w:tcBorders>
            <w:shd w:val="clear" w:color="auto" w:fill="F7EFDE" w:themeFill="accent4" w:themeFillTint="33"/>
            <w:vAlign w:val="center"/>
          </w:tcPr>
          <w:p w14:paraId="311139B8" w14:textId="3FA64E5D" w:rsidR="003B0F83" w:rsidRPr="00FE5860" w:rsidRDefault="003B0F83" w:rsidP="003B0F83">
            <w:pPr>
              <w:pStyle w:val="Tabletext"/>
              <w:spacing w:before="0"/>
              <w:ind w:left="0" w:right="0"/>
              <w:jc w:val="center"/>
              <w:rPr>
                <w:b/>
              </w:rPr>
            </w:pPr>
            <w:r>
              <w:rPr>
                <w:b/>
              </w:rPr>
              <w:t>5</w:t>
            </w:r>
          </w:p>
        </w:tc>
        <w:tc>
          <w:tcPr>
            <w:tcW w:w="567" w:type="dxa"/>
            <w:tcBorders>
              <w:top w:val="nil"/>
              <w:bottom w:val="nil"/>
            </w:tcBorders>
            <w:vAlign w:val="center"/>
          </w:tcPr>
          <w:p w14:paraId="7CE00AE7" w14:textId="5D9A946E" w:rsidR="003B0F83" w:rsidRPr="00FE5860" w:rsidRDefault="003B0F83" w:rsidP="003B0F83">
            <w:pPr>
              <w:spacing w:after="0"/>
              <w:ind w:left="0" w:right="0"/>
              <w:jc w:val="center"/>
              <w:rPr>
                <w:b/>
              </w:rPr>
            </w:pPr>
            <w:r>
              <w:rPr>
                <w:b/>
              </w:rPr>
              <w:t>20</w:t>
            </w:r>
          </w:p>
        </w:tc>
        <w:tc>
          <w:tcPr>
            <w:tcW w:w="4258" w:type="dxa"/>
            <w:tcBorders>
              <w:top w:val="nil"/>
              <w:bottom w:val="nil"/>
              <w:right w:val="nil"/>
            </w:tcBorders>
          </w:tcPr>
          <w:p w14:paraId="3A0F2F90" w14:textId="07F2B54B" w:rsidR="003B0F83" w:rsidRDefault="003B0F83" w:rsidP="003B0F83">
            <w:pPr>
              <w:ind w:left="74"/>
            </w:pPr>
            <w:r>
              <w:t>Make a realistic planning, be responsible and manage time well. Also being strict about consequences of being late or missing deadlines.</w:t>
            </w:r>
          </w:p>
        </w:tc>
      </w:tr>
      <w:tr w:rsidR="003B0F83" w14:paraId="0AE9E65D" w14:textId="77777777" w:rsidTr="006A23B6">
        <w:tc>
          <w:tcPr>
            <w:tcW w:w="3261" w:type="dxa"/>
            <w:tcBorders>
              <w:top w:val="nil"/>
            </w:tcBorders>
          </w:tcPr>
          <w:p w14:paraId="0301953F" w14:textId="79FD40C4" w:rsidR="003B0F83" w:rsidRDefault="003B0F83" w:rsidP="003B0F83">
            <w:r>
              <w:t>Communication problems and disagreements between the group or the group not working well together.</w:t>
            </w:r>
          </w:p>
        </w:tc>
        <w:tc>
          <w:tcPr>
            <w:tcW w:w="708" w:type="dxa"/>
            <w:tcBorders>
              <w:top w:val="nil"/>
            </w:tcBorders>
            <w:shd w:val="clear" w:color="auto" w:fill="EDEEE5" w:themeFill="accent3" w:themeFillTint="33"/>
            <w:vAlign w:val="center"/>
          </w:tcPr>
          <w:p w14:paraId="6EC74E34" w14:textId="44E2DCD2" w:rsidR="003B0F83" w:rsidRDefault="003B0F83" w:rsidP="003B0F83">
            <w:pPr>
              <w:pStyle w:val="Tabletext"/>
              <w:spacing w:before="0"/>
              <w:ind w:left="0" w:right="0"/>
              <w:jc w:val="center"/>
              <w:rPr>
                <w:b/>
              </w:rPr>
            </w:pPr>
            <w:r>
              <w:rPr>
                <w:b/>
              </w:rPr>
              <w:t>3</w:t>
            </w:r>
          </w:p>
        </w:tc>
        <w:tc>
          <w:tcPr>
            <w:tcW w:w="567" w:type="dxa"/>
            <w:tcBorders>
              <w:top w:val="nil"/>
            </w:tcBorders>
            <w:shd w:val="clear" w:color="auto" w:fill="F7EFDE" w:themeFill="accent4" w:themeFillTint="33"/>
            <w:vAlign w:val="center"/>
          </w:tcPr>
          <w:p w14:paraId="6F100332" w14:textId="4E3E35CF" w:rsidR="003B0F83" w:rsidRDefault="003B0F83" w:rsidP="003B0F83">
            <w:pPr>
              <w:pStyle w:val="Tabletext"/>
              <w:spacing w:before="0"/>
              <w:ind w:left="0" w:right="0"/>
              <w:jc w:val="center"/>
              <w:rPr>
                <w:b/>
              </w:rPr>
            </w:pPr>
            <w:r>
              <w:rPr>
                <w:b/>
              </w:rPr>
              <w:t>6</w:t>
            </w:r>
          </w:p>
        </w:tc>
        <w:tc>
          <w:tcPr>
            <w:tcW w:w="567" w:type="dxa"/>
            <w:tcBorders>
              <w:top w:val="nil"/>
            </w:tcBorders>
            <w:vAlign w:val="center"/>
          </w:tcPr>
          <w:p w14:paraId="54579212" w14:textId="67A8C7EB" w:rsidR="003B0F83" w:rsidRDefault="003B0F83" w:rsidP="003B0F83">
            <w:pPr>
              <w:spacing w:after="0"/>
              <w:ind w:left="0" w:right="0"/>
              <w:jc w:val="center"/>
              <w:rPr>
                <w:b/>
              </w:rPr>
            </w:pPr>
            <w:r>
              <w:rPr>
                <w:b/>
              </w:rPr>
              <w:t>18</w:t>
            </w:r>
          </w:p>
        </w:tc>
        <w:tc>
          <w:tcPr>
            <w:tcW w:w="4258" w:type="dxa"/>
            <w:tcBorders>
              <w:top w:val="nil"/>
              <w:right w:val="nil"/>
            </w:tcBorders>
          </w:tcPr>
          <w:p w14:paraId="3E8B8E96" w14:textId="6F461A9A" w:rsidR="003B0F83" w:rsidRDefault="003B0F83" w:rsidP="003B0F83">
            <w:pPr>
              <w:ind w:left="74"/>
            </w:pPr>
            <w:r>
              <w:t>Try to talk to each other, avoid criticism and blaming and encourage feedback instead.</w:t>
            </w:r>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7" w:name="_Toc517531924"/>
      <w:bookmarkStart w:id="38" w:name="_Toc530480964"/>
      <w:r>
        <w:t>External risks and issues</w:t>
      </w:r>
      <w:bookmarkEnd w:id="37"/>
      <w:bookmarkEnd w:id="38"/>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6A23B6">
        <w:tc>
          <w:tcPr>
            <w:tcW w:w="3261" w:type="dxa"/>
            <w:tcBorders>
              <w:bottom w:val="nil"/>
            </w:tcBorders>
          </w:tcPr>
          <w:p w14:paraId="19EC8B2F" w14:textId="307A8EB2" w:rsidR="00067A3B" w:rsidRDefault="00210D62" w:rsidP="00067A3B">
            <w:r>
              <w:t>Difficulty getting the right information/data needed</w:t>
            </w:r>
            <w:r w:rsidR="00DC67FD">
              <w:t>.</w:t>
            </w:r>
          </w:p>
        </w:tc>
        <w:tc>
          <w:tcPr>
            <w:tcW w:w="708" w:type="dxa"/>
            <w:tcBorders>
              <w:bottom w:val="nil"/>
            </w:tcBorders>
            <w:shd w:val="clear" w:color="auto" w:fill="EDEEE5" w:themeFill="accent3" w:themeFillTint="33"/>
            <w:vAlign w:val="center"/>
          </w:tcPr>
          <w:p w14:paraId="68D9363B" w14:textId="74033552" w:rsidR="00067A3B" w:rsidRPr="00FE5860" w:rsidRDefault="00210D62" w:rsidP="003B0F83">
            <w:pPr>
              <w:pStyle w:val="Tabletext"/>
              <w:spacing w:before="0"/>
              <w:ind w:left="0" w:right="0"/>
              <w:jc w:val="center"/>
              <w:rPr>
                <w:b/>
              </w:rPr>
            </w:pPr>
            <w:r>
              <w:rPr>
                <w:b/>
              </w:rPr>
              <w:t>5</w:t>
            </w:r>
          </w:p>
        </w:tc>
        <w:tc>
          <w:tcPr>
            <w:tcW w:w="567" w:type="dxa"/>
            <w:tcBorders>
              <w:bottom w:val="nil"/>
            </w:tcBorders>
            <w:shd w:val="clear" w:color="auto" w:fill="F7EFDE" w:themeFill="accent4" w:themeFillTint="33"/>
            <w:vAlign w:val="center"/>
          </w:tcPr>
          <w:p w14:paraId="279935FF" w14:textId="3A216EE5" w:rsidR="00067A3B" w:rsidRPr="00FE5860" w:rsidRDefault="00210D62" w:rsidP="003B0F83">
            <w:pPr>
              <w:pStyle w:val="Tabletext"/>
              <w:spacing w:before="0"/>
              <w:ind w:left="0" w:right="0"/>
              <w:jc w:val="center"/>
              <w:rPr>
                <w:b/>
              </w:rPr>
            </w:pPr>
            <w:r>
              <w:rPr>
                <w:b/>
              </w:rPr>
              <w:t>5</w:t>
            </w:r>
          </w:p>
        </w:tc>
        <w:tc>
          <w:tcPr>
            <w:tcW w:w="567" w:type="dxa"/>
            <w:tcBorders>
              <w:bottom w:val="nil"/>
            </w:tcBorders>
            <w:vAlign w:val="center"/>
          </w:tcPr>
          <w:p w14:paraId="48DF98D7" w14:textId="60614419" w:rsidR="00067A3B" w:rsidRPr="00FE5860" w:rsidRDefault="00DC67FD" w:rsidP="00210D62">
            <w:pPr>
              <w:spacing w:after="0"/>
              <w:ind w:left="0" w:right="0"/>
              <w:jc w:val="center"/>
              <w:rPr>
                <w:b/>
              </w:rPr>
            </w:pPr>
            <w:r>
              <w:rPr>
                <w:b/>
              </w:rPr>
              <w:t>25</w:t>
            </w:r>
          </w:p>
        </w:tc>
        <w:tc>
          <w:tcPr>
            <w:tcW w:w="4258" w:type="dxa"/>
            <w:tcBorders>
              <w:bottom w:val="nil"/>
              <w:right w:val="nil"/>
            </w:tcBorders>
          </w:tcPr>
          <w:p w14:paraId="3ED58A46" w14:textId="5822AA92" w:rsidR="00067A3B" w:rsidRDefault="00210D62" w:rsidP="00210D62">
            <w:pPr>
              <w:ind w:left="74" w:right="74"/>
            </w:pPr>
            <w:r>
              <w:t>Be selective with sources and amount of data and drop it if it is irrelevant.</w:t>
            </w:r>
          </w:p>
        </w:tc>
      </w:tr>
      <w:tr w:rsidR="00210D62" w14:paraId="753B2ECF" w14:textId="77777777" w:rsidTr="006A23B6">
        <w:tc>
          <w:tcPr>
            <w:tcW w:w="3261" w:type="dxa"/>
            <w:tcBorders>
              <w:top w:val="nil"/>
              <w:bottom w:val="nil"/>
            </w:tcBorders>
          </w:tcPr>
          <w:p w14:paraId="6A065633" w14:textId="68C0FCBB" w:rsidR="00210D62" w:rsidRDefault="00210D62" w:rsidP="00067A3B">
            <w:r>
              <w:t>Difficulty picking up the right mathematical models and implementing them in the application</w:t>
            </w:r>
            <w:r w:rsidR="00DC67FD">
              <w:t>.</w:t>
            </w:r>
          </w:p>
        </w:tc>
        <w:tc>
          <w:tcPr>
            <w:tcW w:w="708" w:type="dxa"/>
            <w:tcBorders>
              <w:top w:val="nil"/>
              <w:bottom w:val="nil"/>
            </w:tcBorders>
            <w:shd w:val="clear" w:color="auto" w:fill="EDEEE5" w:themeFill="accent3" w:themeFillTint="33"/>
            <w:vAlign w:val="center"/>
          </w:tcPr>
          <w:p w14:paraId="1025C07E" w14:textId="4EAC895E" w:rsidR="00210D62" w:rsidRDefault="00DC67FD" w:rsidP="003B0F83">
            <w:pPr>
              <w:pStyle w:val="Tabletext"/>
              <w:spacing w:before="0"/>
              <w:ind w:left="0" w:right="0"/>
              <w:jc w:val="center"/>
              <w:rPr>
                <w:b/>
              </w:rPr>
            </w:pPr>
            <w:r>
              <w:rPr>
                <w:b/>
              </w:rPr>
              <w:t>5</w:t>
            </w:r>
          </w:p>
        </w:tc>
        <w:tc>
          <w:tcPr>
            <w:tcW w:w="567" w:type="dxa"/>
            <w:tcBorders>
              <w:top w:val="nil"/>
              <w:bottom w:val="nil"/>
            </w:tcBorders>
            <w:shd w:val="clear" w:color="auto" w:fill="F7EFDE" w:themeFill="accent4" w:themeFillTint="33"/>
            <w:vAlign w:val="center"/>
          </w:tcPr>
          <w:p w14:paraId="13564CB6" w14:textId="4C1EC984" w:rsidR="00210D62" w:rsidRDefault="00DC67FD" w:rsidP="003B0F83">
            <w:pPr>
              <w:pStyle w:val="Tabletext"/>
              <w:spacing w:before="0"/>
              <w:ind w:left="0" w:right="0"/>
              <w:jc w:val="center"/>
              <w:rPr>
                <w:b/>
              </w:rPr>
            </w:pPr>
            <w:r>
              <w:rPr>
                <w:b/>
              </w:rPr>
              <w:t>6</w:t>
            </w:r>
          </w:p>
        </w:tc>
        <w:tc>
          <w:tcPr>
            <w:tcW w:w="567" w:type="dxa"/>
            <w:tcBorders>
              <w:top w:val="nil"/>
              <w:bottom w:val="nil"/>
            </w:tcBorders>
            <w:vAlign w:val="center"/>
          </w:tcPr>
          <w:p w14:paraId="70C998AA" w14:textId="211CEB98" w:rsidR="00210D62" w:rsidRDefault="00DC67FD" w:rsidP="00210D62">
            <w:pPr>
              <w:spacing w:after="0"/>
              <w:ind w:left="0" w:right="0"/>
              <w:jc w:val="center"/>
              <w:rPr>
                <w:b/>
              </w:rPr>
            </w:pPr>
            <w:r>
              <w:rPr>
                <w:b/>
              </w:rPr>
              <w:t>30</w:t>
            </w:r>
          </w:p>
        </w:tc>
        <w:tc>
          <w:tcPr>
            <w:tcW w:w="4258" w:type="dxa"/>
            <w:tcBorders>
              <w:top w:val="nil"/>
              <w:bottom w:val="nil"/>
              <w:right w:val="nil"/>
            </w:tcBorders>
          </w:tcPr>
          <w:p w14:paraId="00F29498" w14:textId="4D5B0CD8" w:rsidR="00210D62" w:rsidRDefault="00DC67FD" w:rsidP="00210D62">
            <w:pPr>
              <w:ind w:left="74" w:right="74"/>
            </w:pPr>
            <w:r>
              <w:t>Turn to the project instructors if needed and use previous projects as help.</w:t>
            </w:r>
          </w:p>
        </w:tc>
      </w:tr>
      <w:tr w:rsidR="00DC67FD" w14:paraId="2D6DF453" w14:textId="77777777" w:rsidTr="006A23B6">
        <w:tc>
          <w:tcPr>
            <w:tcW w:w="3261" w:type="dxa"/>
            <w:tcBorders>
              <w:top w:val="nil"/>
            </w:tcBorders>
          </w:tcPr>
          <w:p w14:paraId="3B5C310A" w14:textId="7E8586EE" w:rsidR="00DC67FD" w:rsidRDefault="00DC67FD" w:rsidP="00067A3B">
            <w:r>
              <w:t>Delivering a poor or incomplete product.</w:t>
            </w:r>
          </w:p>
        </w:tc>
        <w:tc>
          <w:tcPr>
            <w:tcW w:w="708" w:type="dxa"/>
            <w:tcBorders>
              <w:top w:val="nil"/>
            </w:tcBorders>
            <w:shd w:val="clear" w:color="auto" w:fill="EDEEE5" w:themeFill="accent3" w:themeFillTint="33"/>
            <w:vAlign w:val="center"/>
          </w:tcPr>
          <w:p w14:paraId="5AD21F21" w14:textId="6396555D" w:rsidR="00DC67FD" w:rsidRDefault="00DC67FD" w:rsidP="003B0F83">
            <w:pPr>
              <w:pStyle w:val="Tabletext"/>
              <w:spacing w:before="0"/>
              <w:ind w:left="0" w:right="0"/>
              <w:jc w:val="center"/>
              <w:rPr>
                <w:b/>
              </w:rPr>
            </w:pPr>
            <w:r>
              <w:rPr>
                <w:b/>
              </w:rPr>
              <w:t>4</w:t>
            </w:r>
          </w:p>
        </w:tc>
        <w:tc>
          <w:tcPr>
            <w:tcW w:w="567" w:type="dxa"/>
            <w:tcBorders>
              <w:top w:val="nil"/>
            </w:tcBorders>
            <w:shd w:val="clear" w:color="auto" w:fill="F7EFDE" w:themeFill="accent4" w:themeFillTint="33"/>
            <w:vAlign w:val="center"/>
          </w:tcPr>
          <w:p w14:paraId="4A010E4D" w14:textId="1955C933" w:rsidR="00DC67FD" w:rsidRDefault="00DC67FD" w:rsidP="003B0F83">
            <w:pPr>
              <w:pStyle w:val="Tabletext"/>
              <w:spacing w:before="0"/>
              <w:ind w:left="0" w:right="0"/>
              <w:jc w:val="center"/>
              <w:rPr>
                <w:b/>
              </w:rPr>
            </w:pPr>
            <w:r>
              <w:rPr>
                <w:b/>
              </w:rPr>
              <w:t>6</w:t>
            </w:r>
          </w:p>
        </w:tc>
        <w:tc>
          <w:tcPr>
            <w:tcW w:w="567" w:type="dxa"/>
            <w:tcBorders>
              <w:top w:val="nil"/>
            </w:tcBorders>
            <w:vAlign w:val="center"/>
          </w:tcPr>
          <w:p w14:paraId="258E8D98" w14:textId="26A867E4" w:rsidR="00DC67FD" w:rsidRDefault="00DC67FD" w:rsidP="00210D62">
            <w:pPr>
              <w:spacing w:after="0"/>
              <w:ind w:left="0" w:right="0"/>
              <w:jc w:val="center"/>
              <w:rPr>
                <w:b/>
              </w:rPr>
            </w:pPr>
            <w:r>
              <w:rPr>
                <w:b/>
              </w:rPr>
              <w:t>20</w:t>
            </w:r>
          </w:p>
        </w:tc>
        <w:tc>
          <w:tcPr>
            <w:tcW w:w="4258" w:type="dxa"/>
            <w:tcBorders>
              <w:top w:val="nil"/>
              <w:right w:val="nil"/>
            </w:tcBorders>
          </w:tcPr>
          <w:p w14:paraId="68DAD017" w14:textId="71D4DC4A" w:rsidR="00DC67FD" w:rsidRDefault="00DC67FD" w:rsidP="00210D62">
            <w:pPr>
              <w:ind w:left="74" w:right="74"/>
            </w:pPr>
            <w:r>
              <w:t>Work efficiently and always make sure to have a deliverable product.</w:t>
            </w: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39" w:name="_Toc517531925"/>
      <w:bookmarkStart w:id="40" w:name="_Toc530480965"/>
      <w:r>
        <w:lastRenderedPageBreak/>
        <w:t xml:space="preserve">7. Contact </w:t>
      </w:r>
      <w:r w:rsidR="00033864">
        <w:t>I</w:t>
      </w:r>
      <w:r>
        <w:t>nformation</w:t>
      </w:r>
      <w:bookmarkEnd w:id="39"/>
      <w:bookmarkEnd w:id="40"/>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Harald Drillenburg</w:t>
      </w:r>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Koos van Tubergen</w:t>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r w:rsidRPr="003900B2">
        <w:rPr>
          <w:lang w:val="en-AU"/>
        </w:rPr>
        <w:t>Assem</w:t>
      </w:r>
      <w:r>
        <w:rPr>
          <w:lang w:val="en-AU"/>
        </w:rPr>
        <w:t xml:space="preserve"> Abdellaoui</w:t>
      </w:r>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Justice Pandt</w:t>
      </w:r>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r w:rsidRPr="008D659B">
        <w:rPr>
          <w:lang w:val="en-AU"/>
        </w:rPr>
        <w:t>Joud Beniamin</w:t>
      </w:r>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95095" w14:textId="77777777" w:rsidR="00ED037A" w:rsidRDefault="00ED037A">
      <w:r>
        <w:separator/>
      </w:r>
    </w:p>
    <w:p w14:paraId="586524F1" w14:textId="77777777" w:rsidR="00ED037A" w:rsidRDefault="00ED037A"/>
  </w:endnote>
  <w:endnote w:type="continuationSeparator" w:id="0">
    <w:p w14:paraId="303C251D" w14:textId="77777777" w:rsidR="00ED037A" w:rsidRDefault="00ED037A">
      <w:r>
        <w:continuationSeparator/>
      </w:r>
    </w:p>
    <w:p w14:paraId="0E688DB9" w14:textId="77777777" w:rsidR="00ED037A" w:rsidRDefault="00ED037A"/>
  </w:endnote>
  <w:endnote w:type="continuationNotice" w:id="1">
    <w:p w14:paraId="2DBD28D9" w14:textId="77777777" w:rsidR="00ED037A" w:rsidRDefault="00ED037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2-05T00:00:00Z">
            <w:dateFormat w:val="M/d/yyyy"/>
            <w:lid w:val="en-US"/>
            <w:storeMappedDataAs w:val="dateTime"/>
            <w:calendar w:val="gregorian"/>
          </w:date>
        </w:sdtPr>
        <w:sdtEndPr/>
        <w:sdtContent>
          <w:tc>
            <w:tcPr>
              <w:tcW w:w="750" w:type="pct"/>
            </w:tcPr>
            <w:p w14:paraId="25315CD8" w14:textId="3752CF60" w:rsidR="00A974C6" w:rsidRDefault="009A2EA4">
              <w:pPr>
                <w:pStyle w:val="Footer"/>
              </w:pPr>
              <w:r>
                <w:t>12/5/2018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F1C375" w14:textId="77777777" w:rsidR="00ED037A" w:rsidRDefault="00ED037A">
      <w:r>
        <w:separator/>
      </w:r>
    </w:p>
    <w:p w14:paraId="5FE408DD" w14:textId="77777777" w:rsidR="00ED037A" w:rsidRDefault="00ED037A"/>
  </w:footnote>
  <w:footnote w:type="continuationSeparator" w:id="0">
    <w:p w14:paraId="6B0DEBB5" w14:textId="77777777" w:rsidR="00ED037A" w:rsidRDefault="00ED037A">
      <w:r>
        <w:continuationSeparator/>
      </w:r>
    </w:p>
    <w:p w14:paraId="10186722" w14:textId="77777777" w:rsidR="00ED037A" w:rsidRDefault="00ED037A"/>
  </w:footnote>
  <w:footnote w:type="continuationNotice" w:id="1">
    <w:p w14:paraId="152172E1" w14:textId="77777777" w:rsidR="00ED037A" w:rsidRDefault="00ED037A">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0164"/>
    <w:rsid w:val="00055161"/>
    <w:rsid w:val="00055874"/>
    <w:rsid w:val="000609B2"/>
    <w:rsid w:val="00064427"/>
    <w:rsid w:val="00066105"/>
    <w:rsid w:val="00067A3B"/>
    <w:rsid w:val="0007122B"/>
    <w:rsid w:val="000743BA"/>
    <w:rsid w:val="00075064"/>
    <w:rsid w:val="00076AF6"/>
    <w:rsid w:val="00076B6B"/>
    <w:rsid w:val="000825D4"/>
    <w:rsid w:val="00086C72"/>
    <w:rsid w:val="00093307"/>
    <w:rsid w:val="00097F74"/>
    <w:rsid w:val="000A24DB"/>
    <w:rsid w:val="000A2671"/>
    <w:rsid w:val="000A448D"/>
    <w:rsid w:val="000A7A36"/>
    <w:rsid w:val="000B0D9D"/>
    <w:rsid w:val="000B7230"/>
    <w:rsid w:val="000B74AD"/>
    <w:rsid w:val="000C337B"/>
    <w:rsid w:val="000C4503"/>
    <w:rsid w:val="000C60A7"/>
    <w:rsid w:val="000F152A"/>
    <w:rsid w:val="000F3AFA"/>
    <w:rsid w:val="000F3E77"/>
    <w:rsid w:val="0010205E"/>
    <w:rsid w:val="00102348"/>
    <w:rsid w:val="001062FF"/>
    <w:rsid w:val="001065D8"/>
    <w:rsid w:val="00112821"/>
    <w:rsid w:val="00112CD5"/>
    <w:rsid w:val="00115445"/>
    <w:rsid w:val="001224F9"/>
    <w:rsid w:val="00126676"/>
    <w:rsid w:val="001330BC"/>
    <w:rsid w:val="0013351E"/>
    <w:rsid w:val="00133AF4"/>
    <w:rsid w:val="00136BD6"/>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040CD"/>
    <w:rsid w:val="00210D62"/>
    <w:rsid w:val="00211405"/>
    <w:rsid w:val="00211C67"/>
    <w:rsid w:val="0021734D"/>
    <w:rsid w:val="002223AC"/>
    <w:rsid w:val="00224A76"/>
    <w:rsid w:val="002253EB"/>
    <w:rsid w:val="00225B8D"/>
    <w:rsid w:val="00225B99"/>
    <w:rsid w:val="002306AA"/>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A6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E69DF"/>
    <w:rsid w:val="002F4883"/>
    <w:rsid w:val="0030146E"/>
    <w:rsid w:val="0030161B"/>
    <w:rsid w:val="003126B6"/>
    <w:rsid w:val="00313E31"/>
    <w:rsid w:val="00315323"/>
    <w:rsid w:val="0031721D"/>
    <w:rsid w:val="0032351E"/>
    <w:rsid w:val="00331D9D"/>
    <w:rsid w:val="00331FE7"/>
    <w:rsid w:val="00342540"/>
    <w:rsid w:val="00342BA4"/>
    <w:rsid w:val="0034520D"/>
    <w:rsid w:val="00346631"/>
    <w:rsid w:val="003478AB"/>
    <w:rsid w:val="00350ECF"/>
    <w:rsid w:val="00354681"/>
    <w:rsid w:val="00361DA4"/>
    <w:rsid w:val="00361E4B"/>
    <w:rsid w:val="00363071"/>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0F83"/>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D6E3F"/>
    <w:rsid w:val="004E074F"/>
    <w:rsid w:val="004E1EA8"/>
    <w:rsid w:val="004E26D1"/>
    <w:rsid w:val="004E600F"/>
    <w:rsid w:val="004E62C0"/>
    <w:rsid w:val="004E70A9"/>
    <w:rsid w:val="004F20E0"/>
    <w:rsid w:val="004F2D6A"/>
    <w:rsid w:val="00503B2A"/>
    <w:rsid w:val="00506093"/>
    <w:rsid w:val="00507357"/>
    <w:rsid w:val="00515F57"/>
    <w:rsid w:val="00516045"/>
    <w:rsid w:val="0052025E"/>
    <w:rsid w:val="00520E73"/>
    <w:rsid w:val="0052308C"/>
    <w:rsid w:val="00523638"/>
    <w:rsid w:val="00523C3D"/>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5150"/>
    <w:rsid w:val="00646C9E"/>
    <w:rsid w:val="006650B9"/>
    <w:rsid w:val="00666180"/>
    <w:rsid w:val="00667CF2"/>
    <w:rsid w:val="006711F7"/>
    <w:rsid w:val="006721EA"/>
    <w:rsid w:val="0067261C"/>
    <w:rsid w:val="006739AD"/>
    <w:rsid w:val="006750FF"/>
    <w:rsid w:val="00676724"/>
    <w:rsid w:val="006773FE"/>
    <w:rsid w:val="00680047"/>
    <w:rsid w:val="00683F3F"/>
    <w:rsid w:val="00684573"/>
    <w:rsid w:val="0069254B"/>
    <w:rsid w:val="006A235D"/>
    <w:rsid w:val="006A23B6"/>
    <w:rsid w:val="006B1DA3"/>
    <w:rsid w:val="006B2D28"/>
    <w:rsid w:val="006B42C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3EFA"/>
    <w:rsid w:val="007848EC"/>
    <w:rsid w:val="007905C2"/>
    <w:rsid w:val="007950F9"/>
    <w:rsid w:val="007A72AE"/>
    <w:rsid w:val="007C2CA3"/>
    <w:rsid w:val="007C6986"/>
    <w:rsid w:val="007C6D1E"/>
    <w:rsid w:val="007C76DD"/>
    <w:rsid w:val="007D1763"/>
    <w:rsid w:val="007D2938"/>
    <w:rsid w:val="007E2A48"/>
    <w:rsid w:val="007E2E73"/>
    <w:rsid w:val="007E6035"/>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4539"/>
    <w:rsid w:val="00867450"/>
    <w:rsid w:val="008713E2"/>
    <w:rsid w:val="0087430C"/>
    <w:rsid w:val="00875580"/>
    <w:rsid w:val="008777F6"/>
    <w:rsid w:val="00880FE4"/>
    <w:rsid w:val="0088114C"/>
    <w:rsid w:val="0088122E"/>
    <w:rsid w:val="008857D8"/>
    <w:rsid w:val="0088760E"/>
    <w:rsid w:val="00894499"/>
    <w:rsid w:val="008950F2"/>
    <w:rsid w:val="008958F0"/>
    <w:rsid w:val="00897920"/>
    <w:rsid w:val="008A5F57"/>
    <w:rsid w:val="008B1A90"/>
    <w:rsid w:val="008B2607"/>
    <w:rsid w:val="008B55AB"/>
    <w:rsid w:val="008C124D"/>
    <w:rsid w:val="008C1297"/>
    <w:rsid w:val="008C6FF7"/>
    <w:rsid w:val="008D3071"/>
    <w:rsid w:val="008D659B"/>
    <w:rsid w:val="008D65B2"/>
    <w:rsid w:val="008D6F6F"/>
    <w:rsid w:val="008E2CFA"/>
    <w:rsid w:val="008E3EE6"/>
    <w:rsid w:val="008E50E8"/>
    <w:rsid w:val="008E77D8"/>
    <w:rsid w:val="008F0ACD"/>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47E24"/>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2EA4"/>
    <w:rsid w:val="009A3852"/>
    <w:rsid w:val="009A5210"/>
    <w:rsid w:val="009A7A3C"/>
    <w:rsid w:val="009B22F7"/>
    <w:rsid w:val="009B725F"/>
    <w:rsid w:val="009C3604"/>
    <w:rsid w:val="009C3D7C"/>
    <w:rsid w:val="009E1F50"/>
    <w:rsid w:val="009E3D56"/>
    <w:rsid w:val="009E4EE5"/>
    <w:rsid w:val="009E73F1"/>
    <w:rsid w:val="009F0157"/>
    <w:rsid w:val="009F73D9"/>
    <w:rsid w:val="00A036BD"/>
    <w:rsid w:val="00A044BB"/>
    <w:rsid w:val="00A052B6"/>
    <w:rsid w:val="00A06271"/>
    <w:rsid w:val="00A06E7A"/>
    <w:rsid w:val="00A10B86"/>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2DB5"/>
    <w:rsid w:val="00A64997"/>
    <w:rsid w:val="00A6767D"/>
    <w:rsid w:val="00A70639"/>
    <w:rsid w:val="00A72C74"/>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0E6"/>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5468F"/>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D4F81"/>
    <w:rsid w:val="00BE1C6D"/>
    <w:rsid w:val="00BE32F0"/>
    <w:rsid w:val="00BE60B4"/>
    <w:rsid w:val="00BF2AFC"/>
    <w:rsid w:val="00BF2EEA"/>
    <w:rsid w:val="00BF30AE"/>
    <w:rsid w:val="00BF59EE"/>
    <w:rsid w:val="00C010E3"/>
    <w:rsid w:val="00C019D0"/>
    <w:rsid w:val="00C01BDC"/>
    <w:rsid w:val="00C0220D"/>
    <w:rsid w:val="00C043B0"/>
    <w:rsid w:val="00C04834"/>
    <w:rsid w:val="00C11537"/>
    <w:rsid w:val="00C25BD0"/>
    <w:rsid w:val="00C3148D"/>
    <w:rsid w:val="00C317A2"/>
    <w:rsid w:val="00C337E6"/>
    <w:rsid w:val="00C3395F"/>
    <w:rsid w:val="00C357C2"/>
    <w:rsid w:val="00C37B03"/>
    <w:rsid w:val="00C41771"/>
    <w:rsid w:val="00C444E3"/>
    <w:rsid w:val="00C44A4A"/>
    <w:rsid w:val="00C528EE"/>
    <w:rsid w:val="00C605DB"/>
    <w:rsid w:val="00C61452"/>
    <w:rsid w:val="00C63BC8"/>
    <w:rsid w:val="00C64578"/>
    <w:rsid w:val="00C64999"/>
    <w:rsid w:val="00C661C2"/>
    <w:rsid w:val="00C67615"/>
    <w:rsid w:val="00C72546"/>
    <w:rsid w:val="00C73CA4"/>
    <w:rsid w:val="00C758EE"/>
    <w:rsid w:val="00C80BE4"/>
    <w:rsid w:val="00C848C9"/>
    <w:rsid w:val="00C850EB"/>
    <w:rsid w:val="00C87617"/>
    <w:rsid w:val="00C95972"/>
    <w:rsid w:val="00C97DEC"/>
    <w:rsid w:val="00CA0319"/>
    <w:rsid w:val="00CA1676"/>
    <w:rsid w:val="00CA57F9"/>
    <w:rsid w:val="00CB055A"/>
    <w:rsid w:val="00CB176B"/>
    <w:rsid w:val="00CC693A"/>
    <w:rsid w:val="00CC6D2F"/>
    <w:rsid w:val="00CD0F7C"/>
    <w:rsid w:val="00CD3AB7"/>
    <w:rsid w:val="00CD5529"/>
    <w:rsid w:val="00CD5F52"/>
    <w:rsid w:val="00CE4E95"/>
    <w:rsid w:val="00CF2D35"/>
    <w:rsid w:val="00CF55C8"/>
    <w:rsid w:val="00CF7E06"/>
    <w:rsid w:val="00D0729C"/>
    <w:rsid w:val="00D07A38"/>
    <w:rsid w:val="00D176C5"/>
    <w:rsid w:val="00D304E1"/>
    <w:rsid w:val="00D37B0C"/>
    <w:rsid w:val="00D4292E"/>
    <w:rsid w:val="00D44380"/>
    <w:rsid w:val="00D44551"/>
    <w:rsid w:val="00D517C2"/>
    <w:rsid w:val="00D51833"/>
    <w:rsid w:val="00D53AC9"/>
    <w:rsid w:val="00D55210"/>
    <w:rsid w:val="00D63AEA"/>
    <w:rsid w:val="00D6598A"/>
    <w:rsid w:val="00D679AE"/>
    <w:rsid w:val="00D709AB"/>
    <w:rsid w:val="00D7397D"/>
    <w:rsid w:val="00D87F9D"/>
    <w:rsid w:val="00D910B3"/>
    <w:rsid w:val="00D931F2"/>
    <w:rsid w:val="00DA0E67"/>
    <w:rsid w:val="00DA1230"/>
    <w:rsid w:val="00DA30C0"/>
    <w:rsid w:val="00DA3CDA"/>
    <w:rsid w:val="00DA4A90"/>
    <w:rsid w:val="00DA6F48"/>
    <w:rsid w:val="00DB0FEC"/>
    <w:rsid w:val="00DB3C59"/>
    <w:rsid w:val="00DB486C"/>
    <w:rsid w:val="00DB7E9B"/>
    <w:rsid w:val="00DC3009"/>
    <w:rsid w:val="00DC3B5D"/>
    <w:rsid w:val="00DC464C"/>
    <w:rsid w:val="00DC6760"/>
    <w:rsid w:val="00DC67FD"/>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76896"/>
    <w:rsid w:val="00E81EBA"/>
    <w:rsid w:val="00EA1894"/>
    <w:rsid w:val="00EA448C"/>
    <w:rsid w:val="00EA4C0C"/>
    <w:rsid w:val="00EB0A4D"/>
    <w:rsid w:val="00EB14A6"/>
    <w:rsid w:val="00EB1CC2"/>
    <w:rsid w:val="00EB2826"/>
    <w:rsid w:val="00EB4BB8"/>
    <w:rsid w:val="00EC0BA3"/>
    <w:rsid w:val="00EC1F27"/>
    <w:rsid w:val="00EC29CB"/>
    <w:rsid w:val="00EC58DD"/>
    <w:rsid w:val="00EC714E"/>
    <w:rsid w:val="00ED037A"/>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13D3"/>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292D"/>
    <w:rsid w:val="00FE601B"/>
    <w:rsid w:val="00FE627D"/>
    <w:rsid w:val="00FF056E"/>
    <w:rsid w:val="00FF2070"/>
    <w:rsid w:val="00FF2513"/>
    <w:rsid w:val="00FF3C04"/>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2018-12-05T00:00:00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3FA11CA8-24D8-4D9A-B410-A6A27B7F7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1351</TotalTime>
  <Pages>10</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Raak, Bindu van</cp:lastModifiedBy>
  <cp:revision>697</cp:revision>
  <cp:lastPrinted>2018-06-23T13:46:00Z</cp:lastPrinted>
  <dcterms:created xsi:type="dcterms:W3CDTF">2018-04-15T14:43:00Z</dcterms:created>
  <dcterms:modified xsi:type="dcterms:W3CDTF">2018-12-11T09:40:00Z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